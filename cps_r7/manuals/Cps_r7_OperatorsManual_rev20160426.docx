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74C8" w:rsidRDefault="00FF74C8">
      <w:pPr>
        <w:widowControl/>
        <w:jc w:val="center"/>
        <w:rPr>
          <w:rFonts w:ascii="Arial" w:hAnsi="Arial" w:cs="Arial"/>
          <w:sz w:val="32"/>
          <w:szCs w:val="32"/>
        </w:rPr>
      </w:pPr>
      <w:r w:rsidRPr="00575728">
        <w:rPr>
          <w:rFonts w:ascii="Arial" w:hAnsi="Arial" w:cs="Arial"/>
          <w:noProof/>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pslogo new color 3" style="width:110.25pt;height:105pt;visibility:visible">
            <v:imagedata r:id="rId7" o:title=""/>
          </v:shape>
        </w:pict>
      </w:r>
    </w:p>
    <w:p w:rsidR="00FF74C8" w:rsidRDefault="00FF74C8">
      <w:pPr>
        <w:widowControl/>
        <w:jc w:val="center"/>
        <w:rPr>
          <w:rFonts w:ascii="Arial" w:hAnsi="Arial" w:cs="Arial"/>
          <w:sz w:val="32"/>
          <w:szCs w:val="32"/>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left:0;text-align:left;margin-left:0;margin-top:25.8pt;width:429pt;height:33.75pt;z-index:251645440;mso-position-horizontal:center" o:allowoverlap="f" fillcolor="silver">
            <v:shadow color="#868686"/>
            <v:textpath style="font-family:&quot;Arial Black&quot;;font-size:24pt;v-text-kern:t" trim="t" fitpath="t" string="Canister Preconditioning System"/>
            <w10:wrap type="square"/>
          </v:shape>
        </w:pict>
      </w:r>
    </w:p>
    <w:p w:rsidR="00FF74C8" w:rsidRDefault="00FF74C8">
      <w:pPr>
        <w:widowControl/>
        <w:jc w:val="center"/>
        <w:rPr>
          <w:rFonts w:ascii="Arial" w:hAnsi="Arial" w:cs="Arial"/>
          <w:sz w:val="32"/>
          <w:szCs w:val="32"/>
        </w:rPr>
      </w:pPr>
    </w:p>
    <w:p w:rsidR="00FF74C8" w:rsidRDefault="00FF74C8">
      <w:pPr>
        <w:widowControl/>
        <w:jc w:val="center"/>
        <w:rPr>
          <w:rFonts w:ascii="Arial" w:hAnsi="Arial" w:cs="Arial"/>
          <w:sz w:val="32"/>
          <w:szCs w:val="32"/>
        </w:rPr>
      </w:pPr>
    </w:p>
    <w:p w:rsidR="00FF74C8" w:rsidRDefault="00FF74C8">
      <w:pPr>
        <w:widowControl/>
        <w:jc w:val="center"/>
        <w:rPr>
          <w:rFonts w:ascii="Arial" w:hAnsi="Arial" w:cs="Arial"/>
          <w:sz w:val="32"/>
          <w:szCs w:val="32"/>
        </w:rPr>
      </w:pPr>
    </w:p>
    <w:p w:rsidR="00FF74C8" w:rsidRPr="00B63846" w:rsidRDefault="00FF74C8" w:rsidP="00254814">
      <w:pPr>
        <w:widowControl/>
        <w:jc w:val="center"/>
        <w:rPr>
          <w:rFonts w:ascii="Arial" w:hAnsi="Arial" w:cs="Arial"/>
          <w:bCs/>
          <w:iCs/>
          <w:sz w:val="28"/>
          <w:szCs w:val="28"/>
        </w:rPr>
      </w:pPr>
      <w:bookmarkStart w:id="0" w:name="_GoBack"/>
      <w:bookmarkEnd w:id="0"/>
      <w:r w:rsidRPr="00B63846">
        <w:rPr>
          <w:rFonts w:ascii="Arial" w:hAnsi="Arial" w:cs="Arial"/>
          <w:bCs/>
          <w:iCs/>
          <w:sz w:val="28"/>
          <w:szCs w:val="28"/>
        </w:rPr>
        <w:t>Operator’s Manual</w:t>
      </w:r>
    </w:p>
    <w:p w:rsidR="00FF74C8" w:rsidRPr="00B63846" w:rsidRDefault="00FF74C8" w:rsidP="00254814">
      <w:pPr>
        <w:widowControl/>
        <w:jc w:val="center"/>
        <w:rPr>
          <w:rFonts w:ascii="Arial" w:hAnsi="Arial" w:cs="Arial"/>
          <w:sz w:val="22"/>
          <w:szCs w:val="22"/>
        </w:rPr>
      </w:pPr>
      <w:r w:rsidRPr="00B63846">
        <w:rPr>
          <w:rFonts w:ascii="Arial" w:hAnsi="Arial" w:cs="Arial"/>
          <w:sz w:val="22"/>
          <w:szCs w:val="22"/>
        </w:rPr>
        <w:t xml:space="preserve">Revision </w:t>
      </w:r>
      <w:r>
        <w:rPr>
          <w:rFonts w:ascii="Arial" w:hAnsi="Arial" w:cs="Arial"/>
          <w:sz w:val="22"/>
          <w:szCs w:val="22"/>
        </w:rPr>
        <w:t>26APR</w:t>
      </w:r>
      <w:r w:rsidRPr="00B63846">
        <w:rPr>
          <w:rFonts w:ascii="Arial" w:hAnsi="Arial" w:cs="Arial"/>
          <w:sz w:val="22"/>
          <w:szCs w:val="22"/>
        </w:rPr>
        <w:t>201</w:t>
      </w:r>
      <w:r>
        <w:rPr>
          <w:rFonts w:ascii="Arial" w:hAnsi="Arial" w:cs="Arial"/>
          <w:sz w:val="22"/>
          <w:szCs w:val="22"/>
        </w:rPr>
        <w:t>6</w:t>
      </w:r>
    </w:p>
    <w:p w:rsidR="00FF74C8" w:rsidRPr="00D73774" w:rsidRDefault="00FF74C8" w:rsidP="00254814">
      <w:pPr>
        <w:widowControl/>
        <w:jc w:val="center"/>
        <w:rPr>
          <w:sz w:val="16"/>
          <w:szCs w:val="16"/>
        </w:rPr>
      </w:pPr>
      <w:r w:rsidRPr="00B63846">
        <w:rPr>
          <w:rFonts w:ascii="Arial" w:hAnsi="Arial" w:cs="Arial"/>
          <w:sz w:val="16"/>
          <w:szCs w:val="16"/>
        </w:rPr>
        <w:t>CPS_</w:t>
      </w:r>
      <w:r>
        <w:rPr>
          <w:rFonts w:ascii="Arial" w:hAnsi="Arial" w:cs="Arial"/>
          <w:sz w:val="16"/>
          <w:szCs w:val="16"/>
        </w:rPr>
        <w:t>r7 7.05.03</w:t>
      </w:r>
    </w:p>
    <w:p w:rsidR="00FF74C8" w:rsidRPr="00AC0EB9" w:rsidRDefault="00FF74C8">
      <w:pPr>
        <w:widowControl/>
        <w:jc w:val="center"/>
        <w:rPr>
          <w:rFonts w:ascii="Arial" w:hAnsi="Arial" w:cs="Arial"/>
        </w:rPr>
      </w:pPr>
    </w:p>
    <w:p w:rsidR="00FF74C8" w:rsidRDefault="00FF74C8">
      <w:pPr>
        <w:widowControl/>
        <w:jc w:val="center"/>
        <w:rPr>
          <w:rFonts w:ascii="Arial" w:hAnsi="Arial" w:cs="Arial"/>
          <w:sz w:val="32"/>
          <w:szCs w:val="32"/>
        </w:rPr>
      </w:pPr>
      <w:r w:rsidRPr="00575728">
        <w:rPr>
          <w:rFonts w:ascii="Arial" w:hAnsi="Arial" w:cs="Arial"/>
          <w:noProof/>
          <w:sz w:val="32"/>
          <w:szCs w:val="32"/>
        </w:rPr>
        <w:pict>
          <v:shape id="Picture 2" o:spid="_x0000_i1026" type="#_x0000_t75" style="width:415.5pt;height:326.25pt;visibility:visible">
            <v:imagedata r:id="rId8" o:title=""/>
          </v:shape>
        </w:pict>
      </w:r>
    </w:p>
    <w:p w:rsidR="00FF74C8" w:rsidRDefault="00FF74C8">
      <w:pPr>
        <w:widowControl/>
        <w:rPr>
          <w:rFonts w:ascii="Arial" w:hAnsi="Arial" w:cs="Arial"/>
          <w:sz w:val="32"/>
          <w:szCs w:val="32"/>
        </w:rPr>
      </w:pPr>
    </w:p>
    <w:p w:rsidR="00FF74C8" w:rsidRPr="00617AF1" w:rsidRDefault="00FF74C8">
      <w:pPr>
        <w:widowControl/>
        <w:jc w:val="center"/>
        <w:rPr>
          <w:rFonts w:ascii="Arial" w:hAnsi="Arial" w:cs="Arial"/>
          <w:b/>
          <w:bCs/>
          <w:i/>
          <w:iCs/>
          <w:sz w:val="32"/>
          <w:szCs w:val="32"/>
        </w:rPr>
      </w:pPr>
      <w:r w:rsidRPr="00617AF1">
        <w:rPr>
          <w:rFonts w:ascii="Arial" w:hAnsi="Arial" w:cs="Arial"/>
          <w:b/>
          <w:bCs/>
          <w:i/>
          <w:iCs/>
          <w:sz w:val="32"/>
          <w:szCs w:val="32"/>
        </w:rPr>
        <w:t>Analytical Process Systems</w:t>
      </w:r>
    </w:p>
    <w:p w:rsidR="00FF74C8" w:rsidRPr="00B63846" w:rsidRDefault="00FF74C8">
      <w:pPr>
        <w:widowControl/>
        <w:jc w:val="center"/>
        <w:rPr>
          <w:rFonts w:ascii="Arial" w:hAnsi="Arial" w:cs="Arial"/>
          <w:iCs/>
          <w:sz w:val="22"/>
          <w:szCs w:val="22"/>
          <w:u w:val="single"/>
        </w:rPr>
      </w:pPr>
      <w:r w:rsidRPr="00B63846">
        <w:rPr>
          <w:rFonts w:ascii="Arial" w:hAnsi="Arial" w:cs="Arial"/>
          <w:iCs/>
          <w:sz w:val="22"/>
          <w:szCs w:val="22"/>
          <w:u w:val="single"/>
        </w:rPr>
        <w:t>www.aps-mich.com</w:t>
      </w:r>
    </w:p>
    <w:p w:rsidR="00FF74C8" w:rsidRPr="00B63846" w:rsidRDefault="00FF74C8">
      <w:pPr>
        <w:widowControl/>
        <w:jc w:val="center"/>
        <w:rPr>
          <w:rFonts w:ascii="Arial" w:hAnsi="Arial" w:cs="Arial"/>
          <w:iCs/>
          <w:sz w:val="22"/>
          <w:szCs w:val="22"/>
        </w:rPr>
      </w:pPr>
      <w:smartTag w:uri="urn:schemas-microsoft-com:office:smarttags" w:element="address">
        <w:smartTag w:uri="urn:schemas-microsoft-com:office:smarttags" w:element="Street">
          <w:r w:rsidRPr="00B63846">
            <w:rPr>
              <w:rFonts w:ascii="Arial" w:hAnsi="Arial" w:cs="Arial"/>
              <w:iCs/>
              <w:sz w:val="22"/>
              <w:szCs w:val="22"/>
            </w:rPr>
            <w:t>1771 Harmon Road</w:t>
          </w:r>
        </w:smartTag>
      </w:smartTag>
    </w:p>
    <w:p w:rsidR="00FF74C8" w:rsidRPr="00B63846" w:rsidRDefault="00FF74C8">
      <w:pPr>
        <w:widowControl/>
        <w:jc w:val="center"/>
        <w:rPr>
          <w:rFonts w:ascii="Arial" w:hAnsi="Arial" w:cs="Arial"/>
          <w:iCs/>
          <w:sz w:val="22"/>
          <w:szCs w:val="22"/>
        </w:rPr>
      </w:pPr>
      <w:smartTag w:uri="urn:schemas-microsoft-com:office:smarttags" w:element="City">
        <w:smartTag w:uri="urn:schemas-microsoft-com:office:smarttags" w:element="place">
          <w:r w:rsidRPr="00B63846">
            <w:rPr>
              <w:rFonts w:ascii="Arial" w:hAnsi="Arial" w:cs="Arial"/>
              <w:iCs/>
              <w:sz w:val="22"/>
              <w:szCs w:val="22"/>
            </w:rPr>
            <w:t>Auburn Hills</w:t>
          </w:r>
        </w:smartTag>
        <w:r w:rsidRPr="00B63846">
          <w:rPr>
            <w:rFonts w:ascii="Arial" w:hAnsi="Arial" w:cs="Arial"/>
            <w:iCs/>
            <w:sz w:val="22"/>
            <w:szCs w:val="22"/>
          </w:rPr>
          <w:t xml:space="preserve">, </w:t>
        </w:r>
        <w:smartTag w:uri="urn:schemas-microsoft-com:office:smarttags" w:element="PostalCode">
          <w:smartTag w:uri="urn:schemas-microsoft-com:office:smarttags" w:element="State">
            <w:r w:rsidRPr="00B63846">
              <w:rPr>
                <w:rFonts w:ascii="Arial" w:hAnsi="Arial" w:cs="Arial"/>
                <w:iCs/>
                <w:sz w:val="22"/>
                <w:szCs w:val="22"/>
              </w:rPr>
              <w:t>Michigan</w:t>
            </w:r>
          </w:smartTag>
        </w:smartTag>
        <w:r w:rsidRPr="00B63846">
          <w:rPr>
            <w:rFonts w:ascii="Arial" w:hAnsi="Arial" w:cs="Arial"/>
            <w:iCs/>
            <w:sz w:val="22"/>
            <w:szCs w:val="22"/>
          </w:rPr>
          <w:t xml:space="preserve"> </w:t>
        </w:r>
        <w:smartTag w:uri="urn:schemas-microsoft-com:office:smarttags" w:element="PostalCode">
          <w:r w:rsidRPr="00B63846">
            <w:rPr>
              <w:rFonts w:ascii="Arial" w:hAnsi="Arial" w:cs="Arial"/>
              <w:iCs/>
              <w:sz w:val="22"/>
              <w:szCs w:val="22"/>
            </w:rPr>
            <w:t>48326</w:t>
          </w:r>
        </w:smartTag>
      </w:smartTag>
    </w:p>
    <w:p w:rsidR="00FF74C8" w:rsidRPr="00941A8C" w:rsidRDefault="00FF74C8">
      <w:pPr>
        <w:widowControl/>
        <w:jc w:val="center"/>
        <w:rPr>
          <w:rFonts w:ascii="Arial" w:hAnsi="Arial" w:cs="Arial"/>
          <w:i/>
          <w:iCs/>
          <w:sz w:val="22"/>
          <w:szCs w:val="22"/>
        </w:rPr>
      </w:pPr>
      <w:r w:rsidRPr="00B63846">
        <w:rPr>
          <w:rFonts w:ascii="Arial" w:hAnsi="Arial" w:cs="Arial"/>
          <w:iCs/>
          <w:sz w:val="22"/>
          <w:szCs w:val="22"/>
        </w:rPr>
        <w:t>ph.(248)393-0700</w:t>
      </w:r>
    </w:p>
    <w:p w:rsidR="00FF74C8" w:rsidRPr="003225B0" w:rsidRDefault="00FF74C8">
      <w:pPr>
        <w:widowControl/>
        <w:jc w:val="center"/>
        <w:rPr>
          <w:b/>
          <w:bCs/>
          <w:u w:val="single"/>
        </w:rPr>
      </w:pPr>
      <w:r>
        <w:rPr>
          <w:rFonts w:ascii="Arial" w:hAnsi="Arial" w:cs="Arial"/>
          <w:i/>
          <w:iCs/>
          <w:sz w:val="22"/>
          <w:szCs w:val="22"/>
          <w:u w:val="single"/>
        </w:rPr>
        <w:br w:type="page"/>
      </w:r>
      <w:r w:rsidRPr="003225B0">
        <w:rPr>
          <w:b/>
          <w:bCs/>
          <w:u w:val="single"/>
        </w:rPr>
        <w:t>Table of Contents</w:t>
      </w:r>
    </w:p>
    <w:p w:rsidR="00FF74C8" w:rsidRPr="00CD2B8F" w:rsidRDefault="00FF74C8" w:rsidP="00CD2B8F">
      <w:pPr>
        <w:pStyle w:val="TOC6"/>
      </w:pPr>
      <w:r w:rsidRPr="003225B0">
        <w:rPr>
          <w:rFonts w:ascii="Times New Roman" w:hAnsi="Times New Roman"/>
          <w:bCs/>
        </w:rPr>
        <w:fldChar w:fldCharType="begin"/>
      </w:r>
      <w:r w:rsidRPr="003225B0">
        <w:rPr>
          <w:rFonts w:ascii="Times New Roman" w:hAnsi="Times New Roman"/>
          <w:bCs/>
        </w:rPr>
        <w:instrText xml:space="preserve"> TOC \o "1-7" \h \z </w:instrText>
      </w:r>
      <w:r w:rsidRPr="003225B0">
        <w:rPr>
          <w:rFonts w:ascii="Times New Roman" w:hAnsi="Times New Roman"/>
          <w:bCs/>
        </w:rPr>
        <w:fldChar w:fldCharType="separate"/>
      </w:r>
      <w:hyperlink w:anchor="_Toc231809056" w:history="1">
        <w:r w:rsidRPr="00CD2B8F">
          <w:t>1.0</w:t>
        </w:r>
        <w:r w:rsidRPr="00CD2B8F">
          <w:tab/>
          <w:t>Introduction</w:t>
        </w:r>
        <w:r w:rsidRPr="00CD2B8F">
          <w:rPr>
            <w:webHidden/>
          </w:rPr>
          <w:tab/>
        </w:r>
        <w:r>
          <w:rPr>
            <w:webHidden/>
          </w:rPr>
          <w:t>4</w:t>
        </w:r>
      </w:hyperlink>
    </w:p>
    <w:p w:rsidR="00FF74C8" w:rsidRPr="00CD2B8F" w:rsidRDefault="00FF74C8" w:rsidP="00CD2B8F">
      <w:pPr>
        <w:pStyle w:val="TOC6"/>
      </w:pPr>
      <w:hyperlink w:anchor="_Toc231809056" w:history="1">
        <w:r w:rsidRPr="00CD2B8F">
          <w:t>2.0</w:t>
        </w:r>
        <w:r w:rsidRPr="00CD2B8F">
          <w:tab/>
          <w:t>Loading Test Fuel into CPS</w:t>
        </w:r>
        <w:r w:rsidRPr="00CD2B8F">
          <w:rPr>
            <w:webHidden/>
          </w:rPr>
          <w:tab/>
        </w:r>
        <w:r>
          <w:rPr>
            <w:webHidden/>
          </w:rPr>
          <w:t>5</w:t>
        </w:r>
      </w:hyperlink>
    </w:p>
    <w:p w:rsidR="00FF74C8" w:rsidRPr="00CD2B8F" w:rsidRDefault="00FF74C8" w:rsidP="00CD2B8F">
      <w:pPr>
        <w:pStyle w:val="TOC6"/>
      </w:pPr>
      <w:hyperlink w:anchor="_Toc231809057" w:history="1">
        <w:r w:rsidRPr="00CD2B8F">
          <w:t>3.0</w:t>
        </w:r>
        <w:r w:rsidRPr="00CD2B8F">
          <w:tab/>
          <w:t>System Operation</w:t>
        </w:r>
        <w:r w:rsidRPr="00CD2B8F">
          <w:rPr>
            <w:webHidden/>
          </w:rPr>
          <w:tab/>
        </w:r>
        <w:r>
          <w:rPr>
            <w:webHidden/>
          </w:rPr>
          <w:t>6</w:t>
        </w:r>
      </w:hyperlink>
    </w:p>
    <w:p w:rsidR="00FF74C8" w:rsidRPr="00CD2B8F" w:rsidRDefault="00FF74C8" w:rsidP="00A27827">
      <w:pPr>
        <w:pStyle w:val="TOC6"/>
      </w:pPr>
      <w:hyperlink w:anchor="_Toc231809058" w:history="1">
        <w:r>
          <w:t xml:space="preserve">        </w:t>
        </w:r>
        <w:r w:rsidRPr="00CD2B8F">
          <w:t>Startup</w:t>
        </w:r>
        <w:r w:rsidRPr="00CD2B8F">
          <w:rPr>
            <w:webHidden/>
          </w:rPr>
          <w:tab/>
        </w:r>
        <w:r>
          <w:rPr>
            <w:webHidden/>
          </w:rPr>
          <w:t>7</w:t>
        </w:r>
      </w:hyperlink>
    </w:p>
    <w:p w:rsidR="00FF74C8" w:rsidRPr="00CD2B8F" w:rsidRDefault="00FF74C8" w:rsidP="003B403B">
      <w:pPr>
        <w:pStyle w:val="TOC6"/>
      </w:pPr>
      <w:r>
        <w:t xml:space="preserve">        </w:t>
      </w:r>
      <w:r w:rsidRPr="003225B0">
        <w:t>The Launch Screen……..……………………………….</w:t>
      </w:r>
      <w:r>
        <w:t>…………………………………………..</w:t>
      </w:r>
      <w:r w:rsidRPr="003225B0">
        <w:t>…</w:t>
      </w:r>
      <w:r>
        <w:t>..7</w:t>
      </w:r>
    </w:p>
    <w:p w:rsidR="00FF74C8" w:rsidRPr="00CD2B8F" w:rsidRDefault="00FF74C8" w:rsidP="003B403B">
      <w:pPr>
        <w:pStyle w:val="TOC6"/>
      </w:pPr>
      <w:r>
        <w:t xml:space="preserve">        Example Test</w:t>
      </w:r>
      <w:r w:rsidRPr="003225B0">
        <w:t>……..……………………………….</w:t>
      </w:r>
      <w:r>
        <w:t>……………………………………………..…..</w:t>
      </w:r>
      <w:r w:rsidRPr="003225B0">
        <w:t>…</w:t>
      </w:r>
      <w:r>
        <w:t>..9</w:t>
      </w:r>
    </w:p>
    <w:p w:rsidR="00FF74C8" w:rsidRPr="00CD2B8F" w:rsidRDefault="00FF74C8" w:rsidP="00CD2B8F">
      <w:pPr>
        <w:pStyle w:val="TOC6"/>
      </w:pPr>
      <w:hyperlink w:anchor="_Toc231809059" w:history="1">
        <w:r w:rsidRPr="00CD2B8F">
          <w:t>4.0</w:t>
        </w:r>
        <w:r w:rsidRPr="00CD2B8F">
          <w:tab/>
          <w:t>System Screens</w:t>
        </w:r>
        <w:r w:rsidRPr="00CD2B8F">
          <w:rPr>
            <w:webHidden/>
          </w:rPr>
          <w:tab/>
        </w:r>
        <w:r w:rsidRPr="00CD2B8F">
          <w:rPr>
            <w:webHidden/>
          </w:rPr>
          <w:fldChar w:fldCharType="begin"/>
        </w:r>
        <w:r w:rsidRPr="00CD2B8F">
          <w:rPr>
            <w:webHidden/>
          </w:rPr>
          <w:instrText xml:space="preserve"> PAGEREF _Toc231809059 \h </w:instrText>
        </w:r>
        <w:r w:rsidRPr="00CD2B8F">
          <w:rPr>
            <w:webHidden/>
          </w:rPr>
          <w:fldChar w:fldCharType="separate"/>
        </w:r>
        <w:r>
          <w:rPr>
            <w:noProof/>
            <w:webHidden/>
          </w:rPr>
          <w:t>12</w:t>
        </w:r>
        <w:r w:rsidRPr="00CD2B8F">
          <w:rPr>
            <w:webHidden/>
          </w:rPr>
          <w:fldChar w:fldCharType="end"/>
        </w:r>
      </w:hyperlink>
    </w:p>
    <w:p w:rsidR="00FF74C8" w:rsidRPr="00CD2B8F" w:rsidRDefault="00FF74C8" w:rsidP="00A27827">
      <w:pPr>
        <w:pStyle w:val="TOC6"/>
      </w:pPr>
      <w:r w:rsidRPr="003225B0">
        <w:t xml:space="preserve">        </w:t>
      </w:r>
      <w:hyperlink w:anchor="_Toc231809060" w:history="1">
        <w:r w:rsidRPr="00CD2B8F">
          <w:t>Alarm Status Bar</w:t>
        </w:r>
        <w:r w:rsidRPr="00CD2B8F">
          <w:rPr>
            <w:webHidden/>
          </w:rPr>
          <w:tab/>
        </w:r>
        <w:r w:rsidRPr="00CD2B8F">
          <w:rPr>
            <w:webHidden/>
          </w:rPr>
          <w:fldChar w:fldCharType="begin"/>
        </w:r>
        <w:r w:rsidRPr="00CD2B8F">
          <w:rPr>
            <w:webHidden/>
          </w:rPr>
          <w:instrText xml:space="preserve"> PAGEREF _Toc231809060 \h </w:instrText>
        </w:r>
        <w:r w:rsidRPr="00CD2B8F">
          <w:rPr>
            <w:webHidden/>
          </w:rPr>
          <w:fldChar w:fldCharType="separate"/>
        </w:r>
        <w:r>
          <w:rPr>
            <w:noProof/>
            <w:webHidden/>
          </w:rPr>
          <w:t>13</w:t>
        </w:r>
        <w:r w:rsidRPr="00CD2B8F">
          <w:rPr>
            <w:webHidden/>
          </w:rPr>
          <w:fldChar w:fldCharType="end"/>
        </w:r>
      </w:hyperlink>
    </w:p>
    <w:p w:rsidR="00FF74C8" w:rsidRPr="00CD2B8F" w:rsidRDefault="00FF74C8" w:rsidP="00A27827">
      <w:pPr>
        <w:pStyle w:val="TOC6"/>
      </w:pPr>
      <w:r w:rsidRPr="003225B0">
        <w:t xml:space="preserve">        </w:t>
      </w:r>
      <w:hyperlink w:anchor="_Toc231809061" w:history="1">
        <w:r w:rsidRPr="00CD2B8F">
          <w:t>Purge Air Status Bar</w:t>
        </w:r>
        <w:r w:rsidRPr="00CD2B8F">
          <w:rPr>
            <w:webHidden/>
          </w:rPr>
          <w:tab/>
        </w:r>
        <w:r w:rsidRPr="00CD2B8F">
          <w:rPr>
            <w:webHidden/>
          </w:rPr>
          <w:fldChar w:fldCharType="begin"/>
        </w:r>
        <w:r w:rsidRPr="00CD2B8F">
          <w:rPr>
            <w:webHidden/>
          </w:rPr>
          <w:instrText xml:space="preserve"> PAGEREF _Toc231809061 \h </w:instrText>
        </w:r>
        <w:r w:rsidRPr="00CD2B8F">
          <w:rPr>
            <w:webHidden/>
          </w:rPr>
          <w:fldChar w:fldCharType="separate"/>
        </w:r>
        <w:r>
          <w:rPr>
            <w:noProof/>
            <w:webHidden/>
          </w:rPr>
          <w:t>14</w:t>
        </w:r>
        <w:r w:rsidRPr="00CD2B8F">
          <w:rPr>
            <w:webHidden/>
          </w:rPr>
          <w:fldChar w:fldCharType="end"/>
        </w:r>
      </w:hyperlink>
    </w:p>
    <w:p w:rsidR="00FF74C8" w:rsidRPr="00CD2B8F" w:rsidRDefault="00FF74C8" w:rsidP="00CD2B8F">
      <w:pPr>
        <w:pStyle w:val="TOC6"/>
      </w:pPr>
      <w:r>
        <w:t xml:space="preserve">        </w:t>
      </w:r>
      <w:hyperlink w:anchor="_Toc231809063" w:history="1">
        <w:r w:rsidRPr="00CD2B8F">
          <w:t>Date &amp; Time Bar</w:t>
        </w:r>
        <w:r w:rsidRPr="00CD2B8F">
          <w:rPr>
            <w:webHidden/>
          </w:rPr>
          <w:tab/>
        </w:r>
        <w:r w:rsidRPr="00CD2B8F">
          <w:rPr>
            <w:webHidden/>
          </w:rPr>
          <w:fldChar w:fldCharType="begin"/>
        </w:r>
        <w:r w:rsidRPr="00CD2B8F">
          <w:rPr>
            <w:webHidden/>
          </w:rPr>
          <w:instrText xml:space="preserve"> PAGEREF _Toc231809063 \h </w:instrText>
        </w:r>
        <w:r w:rsidRPr="00CD2B8F">
          <w:rPr>
            <w:webHidden/>
          </w:rPr>
          <w:fldChar w:fldCharType="separate"/>
        </w:r>
        <w:r>
          <w:rPr>
            <w:noProof/>
            <w:webHidden/>
          </w:rPr>
          <w:t>15</w:t>
        </w:r>
        <w:r w:rsidRPr="00CD2B8F">
          <w:rPr>
            <w:webHidden/>
          </w:rPr>
          <w:fldChar w:fldCharType="end"/>
        </w:r>
      </w:hyperlink>
    </w:p>
    <w:p w:rsidR="00FF74C8" w:rsidRPr="00CD2B8F" w:rsidRDefault="00FF74C8" w:rsidP="00CD2B8F">
      <w:pPr>
        <w:pStyle w:val="TOC6"/>
      </w:pPr>
      <w:r>
        <w:t xml:space="preserve">        </w:t>
      </w:r>
      <w:hyperlink w:anchor="_Toc231809064" w:history="1">
        <w:r w:rsidRPr="00CD2B8F">
          <w:t>Menu…</w:t>
        </w:r>
        <w:r w:rsidRPr="00CD2B8F">
          <w:rPr>
            <w:webHidden/>
          </w:rPr>
          <w:tab/>
        </w:r>
        <w:r w:rsidRPr="00CD2B8F">
          <w:rPr>
            <w:webHidden/>
          </w:rPr>
          <w:fldChar w:fldCharType="begin"/>
        </w:r>
        <w:r w:rsidRPr="00CD2B8F">
          <w:rPr>
            <w:webHidden/>
          </w:rPr>
          <w:instrText xml:space="preserve"> PAGEREF _Toc231809064 \h </w:instrText>
        </w:r>
        <w:r w:rsidRPr="00CD2B8F">
          <w:rPr>
            <w:webHidden/>
          </w:rPr>
          <w:fldChar w:fldCharType="separate"/>
        </w:r>
        <w:r>
          <w:rPr>
            <w:noProof/>
            <w:webHidden/>
          </w:rPr>
          <w:t>16</w:t>
        </w:r>
        <w:r w:rsidRPr="00CD2B8F">
          <w:rPr>
            <w:webHidden/>
          </w:rPr>
          <w:fldChar w:fldCharType="end"/>
        </w:r>
      </w:hyperlink>
    </w:p>
    <w:p w:rsidR="00FF74C8" w:rsidRPr="00CD2B8F" w:rsidRDefault="00FF74C8" w:rsidP="00CD2B8F">
      <w:pPr>
        <w:pStyle w:val="TOC6"/>
      </w:pPr>
      <w:hyperlink w:anchor="_Toc231809065" w:history="1">
        <w:r w:rsidRPr="00CD2B8F">
          <w:t xml:space="preserve">     </w:t>
        </w:r>
        <w:r>
          <w:t xml:space="preserve">   </w:t>
        </w:r>
        <w:r w:rsidRPr="00CD2B8F">
          <w:t>Tool Bar</w:t>
        </w:r>
        <w:r w:rsidRPr="00CD2B8F">
          <w:rPr>
            <w:webHidden/>
          </w:rPr>
          <w:tab/>
        </w:r>
        <w:r w:rsidRPr="00CD2B8F">
          <w:rPr>
            <w:webHidden/>
          </w:rPr>
          <w:fldChar w:fldCharType="begin"/>
        </w:r>
        <w:r w:rsidRPr="00CD2B8F">
          <w:rPr>
            <w:webHidden/>
          </w:rPr>
          <w:instrText xml:space="preserve"> PAGEREF _Toc231809065 \h </w:instrText>
        </w:r>
        <w:r w:rsidRPr="00CD2B8F">
          <w:rPr>
            <w:webHidden/>
          </w:rPr>
          <w:fldChar w:fldCharType="separate"/>
        </w:r>
        <w:r>
          <w:rPr>
            <w:noProof/>
            <w:webHidden/>
          </w:rPr>
          <w:t>17</w:t>
        </w:r>
        <w:r w:rsidRPr="00CD2B8F">
          <w:rPr>
            <w:webHidden/>
          </w:rPr>
          <w:fldChar w:fldCharType="end"/>
        </w:r>
      </w:hyperlink>
    </w:p>
    <w:p w:rsidR="00FF74C8" w:rsidRPr="00CD2B8F" w:rsidRDefault="00FF74C8" w:rsidP="00CD2B8F">
      <w:pPr>
        <w:pStyle w:val="TOC6"/>
      </w:pPr>
      <w:hyperlink w:anchor="_Toc231809066" w:history="1">
        <w:r w:rsidRPr="00CD2B8F">
          <w:t xml:space="preserve">     </w:t>
        </w:r>
        <w:r>
          <w:t xml:space="preserve">   </w:t>
        </w:r>
        <w:r w:rsidRPr="00CD2B8F">
          <w:t>Copy Files</w:t>
        </w:r>
        <w:r w:rsidRPr="00CD2B8F">
          <w:rPr>
            <w:webHidden/>
          </w:rPr>
          <w:tab/>
        </w:r>
        <w:r>
          <w:rPr>
            <w:webHidden/>
          </w:rPr>
          <w:t>17</w:t>
        </w:r>
      </w:hyperlink>
    </w:p>
    <w:p w:rsidR="00FF74C8" w:rsidRPr="00CD2B8F" w:rsidRDefault="00FF74C8" w:rsidP="00CD2B8F">
      <w:pPr>
        <w:pStyle w:val="TOC6"/>
      </w:pPr>
      <w:hyperlink w:anchor="_Toc231809067" w:history="1">
        <w:r w:rsidRPr="00CD2B8F">
          <w:t xml:space="preserve">    </w:t>
        </w:r>
        <w:r>
          <w:t xml:space="preserve">   </w:t>
        </w:r>
        <w:r w:rsidRPr="00CD2B8F">
          <w:t xml:space="preserve"> Print Files</w:t>
        </w:r>
        <w:r w:rsidRPr="00CD2B8F">
          <w:rPr>
            <w:webHidden/>
          </w:rPr>
          <w:tab/>
          <w:t>1</w:t>
        </w:r>
        <w:r>
          <w:rPr>
            <w:webHidden/>
          </w:rPr>
          <w:t>8</w:t>
        </w:r>
      </w:hyperlink>
    </w:p>
    <w:p w:rsidR="00FF74C8" w:rsidRPr="00CD2B8F" w:rsidRDefault="00FF74C8" w:rsidP="00CD2B8F">
      <w:pPr>
        <w:pStyle w:val="TOC6"/>
      </w:pPr>
      <w:hyperlink w:anchor="_Toc231809068" w:history="1">
        <w:r w:rsidRPr="00CD2B8F">
          <w:t xml:space="preserve">     </w:t>
        </w:r>
        <w:r>
          <w:t xml:space="preserve">   </w:t>
        </w:r>
        <w:r w:rsidRPr="00CD2B8F">
          <w:t>Canister</w:t>
        </w:r>
        <w:r w:rsidRPr="00CD2B8F">
          <w:rPr>
            <w:webHidden/>
          </w:rPr>
          <w:tab/>
          <w:t>1</w:t>
        </w:r>
        <w:r>
          <w:rPr>
            <w:webHidden/>
          </w:rPr>
          <w:t>9</w:t>
        </w:r>
      </w:hyperlink>
    </w:p>
    <w:p w:rsidR="00FF74C8" w:rsidRPr="00CD2B8F" w:rsidRDefault="00FF74C8" w:rsidP="00CD2B8F">
      <w:pPr>
        <w:pStyle w:val="TOC6"/>
      </w:pPr>
      <w:hyperlink w:anchor="_Toc231809069" w:history="1">
        <w:r w:rsidRPr="00CD2B8F">
          <w:t xml:space="preserve">     </w:t>
        </w:r>
        <w:r>
          <w:t xml:space="preserve">   </w:t>
        </w:r>
        <w:r w:rsidRPr="00CD2B8F">
          <w:t xml:space="preserve">Recipe Details </w:t>
        </w:r>
        <w:r w:rsidRPr="00CD2B8F">
          <w:rPr>
            <w:webHidden/>
          </w:rPr>
          <w:tab/>
        </w:r>
        <w:r>
          <w:rPr>
            <w:webHidden/>
          </w:rPr>
          <w:t>20</w:t>
        </w:r>
      </w:hyperlink>
    </w:p>
    <w:p w:rsidR="00FF74C8" w:rsidRPr="003225B0" w:rsidRDefault="00FF74C8" w:rsidP="00A15003">
      <w:pPr>
        <w:pStyle w:val="TOC6"/>
      </w:pPr>
      <w:r>
        <w:t xml:space="preserve">           Auto Drain&amp;Fill………………………………………….</w:t>
      </w:r>
      <w:r w:rsidRPr="003225B0">
        <w:t>.………………</w:t>
      </w:r>
      <w:r>
        <w:t>..……………….………….21</w:t>
      </w:r>
    </w:p>
    <w:p w:rsidR="00FF74C8" w:rsidRPr="003225B0" w:rsidRDefault="00FF74C8" w:rsidP="00A15003">
      <w:pPr>
        <w:pStyle w:val="TOC6"/>
      </w:pPr>
      <w:r>
        <w:t xml:space="preserve">           </w:t>
      </w:r>
      <w:r w:rsidRPr="003225B0">
        <w:t>End after stable weight change.………………</w:t>
      </w:r>
      <w:r>
        <w:t>…………………....………………………....</w:t>
      </w:r>
      <w:r w:rsidRPr="003225B0">
        <w:t>……2</w:t>
      </w:r>
      <w:r>
        <w:t>1</w:t>
      </w:r>
    </w:p>
    <w:p w:rsidR="00FF74C8" w:rsidRPr="003225B0" w:rsidRDefault="00FF74C8" w:rsidP="00A15003">
      <w:pPr>
        <w:pStyle w:val="TOC6"/>
      </w:pPr>
      <w:r>
        <w:t xml:space="preserve">        </w:t>
      </w:r>
      <w:r w:rsidRPr="003225B0">
        <w:t>Purge by Profile</w:t>
      </w:r>
      <w:r>
        <w:t>…………………………………….</w:t>
      </w:r>
      <w:r w:rsidRPr="003225B0">
        <w:t>.………………</w:t>
      </w:r>
      <w:r>
        <w:t>..…………………………...</w:t>
      </w:r>
      <w:r w:rsidRPr="003225B0">
        <w:t>……</w:t>
      </w:r>
      <w:r>
        <w:t>22</w:t>
      </w:r>
    </w:p>
    <w:p w:rsidR="00FF74C8" w:rsidRPr="003225B0" w:rsidRDefault="00FF74C8" w:rsidP="00CD2B8F">
      <w:pPr>
        <w:pStyle w:val="TOC6"/>
      </w:pPr>
      <w:r>
        <w:t xml:space="preserve">        View - AirL</w:t>
      </w:r>
      <w:r w:rsidRPr="003225B0">
        <w:t>og &amp; Fuel Consumption Log………………………………</w:t>
      </w:r>
      <w:r>
        <w:t>...……………………….....</w:t>
      </w:r>
      <w:r w:rsidRPr="003225B0">
        <w:t>..2</w:t>
      </w:r>
      <w:r>
        <w:t>3</w:t>
      </w:r>
    </w:p>
    <w:p w:rsidR="00FF74C8" w:rsidRPr="003225B0" w:rsidRDefault="00FF74C8" w:rsidP="00CD2B8F">
      <w:pPr>
        <w:pStyle w:val="TOC6"/>
      </w:pPr>
      <w:r>
        <w:t xml:space="preserve">        </w:t>
      </w:r>
      <w:hyperlink w:anchor="_Toc231809070" w:history="1">
        <w:r w:rsidRPr="00CD2B8F">
          <w:t>Configuration</w:t>
        </w:r>
        <w:r w:rsidRPr="003225B0">
          <w:rPr>
            <w:webHidden/>
          </w:rPr>
          <w:t>…………………………………………………</w:t>
        </w:r>
        <w:r>
          <w:rPr>
            <w:webHidden/>
          </w:rPr>
          <w:t>...</w:t>
        </w:r>
        <w:r w:rsidRPr="003225B0">
          <w:rPr>
            <w:webHidden/>
          </w:rPr>
          <w:t>……</w:t>
        </w:r>
        <w:r>
          <w:rPr>
            <w:webHidden/>
          </w:rPr>
          <w:t>….</w:t>
        </w:r>
        <w:r w:rsidRPr="003225B0">
          <w:rPr>
            <w:webHidden/>
          </w:rPr>
          <w:t>……………………………....2</w:t>
        </w:r>
        <w:r>
          <w:rPr>
            <w:webHidden/>
          </w:rPr>
          <w:t>4</w:t>
        </w:r>
      </w:hyperlink>
    </w:p>
    <w:p w:rsidR="00FF74C8" w:rsidRPr="00CD2B8F" w:rsidRDefault="00FF74C8" w:rsidP="00CD2B8F">
      <w:pPr>
        <w:pStyle w:val="TOC6"/>
      </w:pPr>
      <w:r w:rsidRPr="003225B0">
        <w:t xml:space="preserve">   </w:t>
      </w:r>
      <w:hyperlink w:anchor="_Toc231809071" w:history="1">
        <w:r w:rsidRPr="00CD2B8F">
          <w:t xml:space="preserve"> </w:t>
        </w:r>
        <w:r>
          <w:tab/>
        </w:r>
        <w:r w:rsidRPr="00CD2B8F">
          <w:t>Leak Check</w:t>
        </w:r>
        <w:r w:rsidRPr="00CD2B8F">
          <w:rPr>
            <w:webHidden/>
          </w:rPr>
          <w:tab/>
        </w:r>
        <w:r>
          <w:rPr>
            <w:webHidden/>
          </w:rPr>
          <w:t>25</w:t>
        </w:r>
      </w:hyperlink>
    </w:p>
    <w:p w:rsidR="00FF74C8" w:rsidRPr="00CD2B8F" w:rsidRDefault="00FF74C8" w:rsidP="00CD2B8F">
      <w:pPr>
        <w:pStyle w:val="TOC6"/>
      </w:pPr>
      <w:hyperlink w:anchor="_Toc231809069" w:history="1">
        <w:r w:rsidRPr="00CD2B8F">
          <w:t xml:space="preserve">     </w:t>
        </w:r>
        <w:r>
          <w:tab/>
        </w:r>
        <w:r w:rsidRPr="00CD2B8F">
          <w:t xml:space="preserve">Load </w:t>
        </w:r>
        <w:r w:rsidRPr="00CD2B8F">
          <w:rPr>
            <w:webHidden/>
          </w:rPr>
          <w:tab/>
        </w:r>
        <w:r>
          <w:rPr>
            <w:webHidden/>
          </w:rPr>
          <w:t>26</w:t>
        </w:r>
      </w:hyperlink>
    </w:p>
    <w:p w:rsidR="00FF74C8" w:rsidRPr="00CD2B8F" w:rsidRDefault="00FF74C8" w:rsidP="00CD2B8F">
      <w:pPr>
        <w:pStyle w:val="TOC6"/>
      </w:pPr>
      <w:r w:rsidRPr="003225B0">
        <w:t xml:space="preserve">    </w:t>
      </w:r>
      <w:r>
        <w:tab/>
      </w:r>
      <w:hyperlink w:anchor="_Toc231809069" w:history="1">
        <w:r w:rsidRPr="00CD2B8F">
          <w:t>Purge</w:t>
        </w:r>
        <w:r w:rsidRPr="00CD2B8F">
          <w:rPr>
            <w:webHidden/>
          </w:rPr>
          <w:tab/>
          <w:t>2</w:t>
        </w:r>
        <w:r>
          <w:rPr>
            <w:webHidden/>
          </w:rPr>
          <w:t>7</w:t>
        </w:r>
      </w:hyperlink>
    </w:p>
    <w:p w:rsidR="00FF74C8" w:rsidRPr="00CD2B8F" w:rsidRDefault="00FF74C8" w:rsidP="00CD2B8F">
      <w:pPr>
        <w:pStyle w:val="TOC6"/>
      </w:pPr>
      <w:hyperlink w:anchor="_Toc231809069" w:history="1">
        <w:r w:rsidRPr="00CD2B8F">
          <w:t xml:space="preserve">      </w:t>
        </w:r>
        <w:r>
          <w:tab/>
        </w:r>
        <w:r w:rsidRPr="00CD2B8F">
          <w:t xml:space="preserve">Job  </w:t>
        </w:r>
        <w:r w:rsidRPr="00CD2B8F">
          <w:rPr>
            <w:webHidden/>
          </w:rPr>
          <w:tab/>
          <w:t>2</w:t>
        </w:r>
        <w:r>
          <w:rPr>
            <w:webHidden/>
          </w:rPr>
          <w:t>8</w:t>
        </w:r>
      </w:hyperlink>
    </w:p>
    <w:p w:rsidR="00FF74C8" w:rsidRPr="00CD2B8F" w:rsidRDefault="00FF74C8" w:rsidP="00CD2B8F">
      <w:pPr>
        <w:pStyle w:val="TOC6"/>
      </w:pPr>
      <w:r w:rsidRPr="003225B0">
        <w:t xml:space="preserve">    </w:t>
      </w:r>
      <w:r>
        <w:tab/>
      </w:r>
      <w:hyperlink w:anchor="_Toc231809069" w:history="1">
        <w:r w:rsidRPr="00CD2B8F">
          <w:t>Process</w:t>
        </w:r>
        <w:r w:rsidRPr="00CD2B8F">
          <w:rPr>
            <w:webHidden/>
          </w:rPr>
          <w:tab/>
          <w:t>2</w:t>
        </w:r>
        <w:r>
          <w:rPr>
            <w:webHidden/>
          </w:rPr>
          <w:t>9</w:t>
        </w:r>
      </w:hyperlink>
    </w:p>
    <w:p w:rsidR="00FF74C8" w:rsidRPr="00CD2B8F" w:rsidRDefault="00FF74C8" w:rsidP="00875B5D">
      <w:pPr>
        <w:pStyle w:val="TOC6"/>
      </w:pPr>
      <w:hyperlink w:anchor="_Toc231809069" w:history="1">
        <w:r w:rsidRPr="00CD2B8F">
          <w:t xml:space="preserve">     </w:t>
        </w:r>
        <w:r>
          <w:tab/>
        </w:r>
        <w:r w:rsidRPr="00CD2B8F">
          <w:t xml:space="preserve">System </w:t>
        </w:r>
        <w:r w:rsidRPr="00CD2B8F">
          <w:rPr>
            <w:webHidden/>
          </w:rPr>
          <w:tab/>
        </w:r>
        <w:r>
          <w:rPr>
            <w:webHidden/>
          </w:rPr>
          <w:t>30</w:t>
        </w:r>
      </w:hyperlink>
    </w:p>
    <w:p w:rsidR="00FF74C8" w:rsidRPr="00CD2B8F" w:rsidRDefault="00FF74C8" w:rsidP="00875B5D">
      <w:pPr>
        <w:pStyle w:val="TOC6"/>
      </w:pPr>
      <w:hyperlink w:anchor="_Toc231809069" w:history="1">
        <w:r w:rsidRPr="00CD2B8F">
          <w:t xml:space="preserve">     </w:t>
        </w:r>
        <w:r>
          <w:tab/>
        </w:r>
        <w:r w:rsidRPr="00875B5D">
          <w:t>Reporting</w:t>
        </w:r>
        <w:r w:rsidRPr="00CD2B8F">
          <w:t xml:space="preserve"> </w:t>
        </w:r>
        <w:r w:rsidRPr="00CD2B8F">
          <w:rPr>
            <w:webHidden/>
          </w:rPr>
          <w:tab/>
        </w:r>
        <w:r>
          <w:rPr>
            <w:webHidden/>
          </w:rPr>
          <w:t>30</w:t>
        </w:r>
      </w:hyperlink>
    </w:p>
    <w:p w:rsidR="00FF74C8" w:rsidRPr="00CD2B8F" w:rsidRDefault="00FF74C8" w:rsidP="00875B5D">
      <w:pPr>
        <w:pStyle w:val="TOC6"/>
      </w:pPr>
      <w:hyperlink w:anchor="_Toc231809069" w:history="1">
        <w:r w:rsidRPr="00CD2B8F">
          <w:t xml:space="preserve">     </w:t>
        </w:r>
        <w:r>
          <w:tab/>
          <w:t>OOT Response</w:t>
        </w:r>
        <w:r w:rsidRPr="00CD2B8F">
          <w:t xml:space="preserve"> </w:t>
        </w:r>
        <w:r w:rsidRPr="00CD2B8F">
          <w:rPr>
            <w:webHidden/>
          </w:rPr>
          <w:tab/>
        </w:r>
      </w:hyperlink>
      <w:r>
        <w:t>31</w:t>
      </w:r>
    </w:p>
    <w:p w:rsidR="00FF74C8" w:rsidRPr="00CD2B8F" w:rsidRDefault="00FF74C8" w:rsidP="00875B5D">
      <w:pPr>
        <w:pStyle w:val="TOC6"/>
      </w:pPr>
      <w:hyperlink w:anchor="_Toc231809069" w:history="1">
        <w:r w:rsidRPr="00CD2B8F">
          <w:t xml:space="preserve">     </w:t>
        </w:r>
        <w:r>
          <w:tab/>
          <w:t>Auto DrainFill</w:t>
        </w:r>
        <w:r w:rsidRPr="00CD2B8F">
          <w:t xml:space="preserve"> </w:t>
        </w:r>
        <w:r w:rsidRPr="00CD2B8F">
          <w:rPr>
            <w:webHidden/>
          </w:rPr>
          <w:tab/>
        </w:r>
        <w:r>
          <w:rPr>
            <w:webHidden/>
          </w:rPr>
          <w:t>32</w:t>
        </w:r>
      </w:hyperlink>
    </w:p>
    <w:p w:rsidR="00FF74C8" w:rsidRPr="00CD2B8F" w:rsidRDefault="00FF74C8" w:rsidP="00CD2B8F">
      <w:pPr>
        <w:pStyle w:val="TOC6"/>
      </w:pPr>
      <w:r w:rsidRPr="003225B0">
        <w:t xml:space="preserve">    </w:t>
      </w:r>
      <w:r>
        <w:t xml:space="preserve">    </w:t>
      </w:r>
      <w:hyperlink w:anchor="_Toc231809069" w:history="1">
        <w:r w:rsidRPr="00CD2B8F">
          <w:t>Butane Available</w:t>
        </w:r>
        <w:r w:rsidRPr="00CD2B8F">
          <w:rPr>
            <w:webHidden/>
          </w:rPr>
          <w:tab/>
          <w:t>3</w:t>
        </w:r>
        <w:r>
          <w:rPr>
            <w:webHidden/>
          </w:rPr>
          <w:t>3</w:t>
        </w:r>
      </w:hyperlink>
    </w:p>
    <w:p w:rsidR="00FF74C8" w:rsidRPr="00CD2B8F" w:rsidRDefault="00FF74C8" w:rsidP="00CD2B8F">
      <w:pPr>
        <w:pStyle w:val="TOC6"/>
      </w:pPr>
      <w:hyperlink w:anchor="_Toc231809069" w:history="1">
        <w:r w:rsidRPr="00CD2B8F">
          <w:t xml:space="preserve">     </w:t>
        </w:r>
        <w:r>
          <w:t xml:space="preserve">   </w:t>
        </w:r>
        <w:r w:rsidRPr="00CD2B8F">
          <w:t xml:space="preserve">Event Log </w:t>
        </w:r>
        <w:r w:rsidRPr="00CD2B8F">
          <w:rPr>
            <w:webHidden/>
          </w:rPr>
          <w:tab/>
          <w:t>3</w:t>
        </w:r>
      </w:hyperlink>
      <w:r>
        <w:t>4</w:t>
      </w:r>
    </w:p>
    <w:p w:rsidR="00FF74C8" w:rsidRPr="00CD2B8F" w:rsidRDefault="00FF74C8" w:rsidP="00CD2B8F">
      <w:pPr>
        <w:pStyle w:val="TOC6"/>
      </w:pPr>
      <w:r w:rsidRPr="003225B0">
        <w:t xml:space="preserve">    </w:t>
      </w:r>
      <w:r>
        <w:t xml:space="preserve">    </w:t>
      </w:r>
      <w:hyperlink w:anchor="_Toc231809069" w:history="1">
        <w:r w:rsidRPr="00CD2B8F">
          <w:t>Job List</w:t>
        </w:r>
        <w:r w:rsidRPr="00CD2B8F">
          <w:rPr>
            <w:webHidden/>
          </w:rPr>
          <w:tab/>
          <w:t>3</w:t>
        </w:r>
        <w:r>
          <w:rPr>
            <w:webHidden/>
          </w:rPr>
          <w:t>5</w:t>
        </w:r>
      </w:hyperlink>
    </w:p>
    <w:p w:rsidR="00FF74C8" w:rsidRPr="00CD2B8F" w:rsidRDefault="00FF74C8" w:rsidP="00CD2B8F">
      <w:pPr>
        <w:pStyle w:val="TOC6"/>
      </w:pPr>
      <w:hyperlink w:anchor="_Toc231809069" w:history="1">
        <w:r w:rsidRPr="00CD2B8F">
          <w:t xml:space="preserve">     </w:t>
        </w:r>
        <w:r>
          <w:t xml:space="preserve">   </w:t>
        </w:r>
        <w:r w:rsidRPr="00CD2B8F">
          <w:t>Backup Files</w:t>
        </w:r>
        <w:r w:rsidRPr="00CD2B8F">
          <w:rPr>
            <w:webHidden/>
          </w:rPr>
          <w:tab/>
          <w:t>3</w:t>
        </w:r>
        <w:r>
          <w:rPr>
            <w:webHidden/>
          </w:rPr>
          <w:t>6</w:t>
        </w:r>
      </w:hyperlink>
    </w:p>
    <w:p w:rsidR="00FF74C8" w:rsidRPr="00CD2B8F" w:rsidRDefault="00FF74C8" w:rsidP="001D6373">
      <w:pPr>
        <w:pStyle w:val="TOC6"/>
      </w:pPr>
      <w:r w:rsidRPr="003225B0">
        <w:t xml:space="preserve">    </w:t>
      </w:r>
      <w:r>
        <w:t xml:space="preserve">    </w:t>
      </w:r>
      <w:hyperlink w:anchor="_Toc231809069" w:history="1">
        <w:r w:rsidRPr="00CD2B8F">
          <w:t>Station Detail screen in-depth</w:t>
        </w:r>
        <w:r w:rsidRPr="00CD2B8F">
          <w:rPr>
            <w:webHidden/>
          </w:rPr>
          <w:tab/>
          <w:t>3</w:t>
        </w:r>
        <w:r>
          <w:rPr>
            <w:webHidden/>
          </w:rPr>
          <w:t>7</w:t>
        </w:r>
      </w:hyperlink>
    </w:p>
    <w:p w:rsidR="00FF74C8" w:rsidRPr="00CD2B8F" w:rsidRDefault="00FF74C8" w:rsidP="001D6373">
      <w:pPr>
        <w:pStyle w:val="TOC6"/>
      </w:pPr>
      <w:r w:rsidRPr="003225B0">
        <w:t xml:space="preserve">    </w:t>
      </w:r>
      <w:r>
        <w:t xml:space="preserve">    </w:t>
      </w:r>
      <w:hyperlink w:anchor="_Toc231809069" w:history="1">
        <w:r>
          <w:t xml:space="preserve">Fuel Supply </w:t>
        </w:r>
        <w:r w:rsidRPr="00CD2B8F">
          <w:rPr>
            <w:webHidden/>
          </w:rPr>
          <w:tab/>
          <w:t>3</w:t>
        </w:r>
      </w:hyperlink>
      <w:r>
        <w:t>8</w:t>
      </w:r>
    </w:p>
    <w:p w:rsidR="00FF74C8" w:rsidRPr="003225B0" w:rsidRDefault="00FF74C8" w:rsidP="00CD2B8F">
      <w:pPr>
        <w:pStyle w:val="TOC6"/>
      </w:pPr>
      <w:r>
        <w:t xml:space="preserve">        </w:t>
      </w:r>
      <w:r w:rsidRPr="003225B0">
        <w:t>Job Sequences/Courses…</w:t>
      </w:r>
      <w:r>
        <w:t>…………………………………………………………………………..</w:t>
      </w:r>
      <w:r w:rsidRPr="003225B0">
        <w:t>..3</w:t>
      </w:r>
      <w:r>
        <w:t>9</w:t>
      </w:r>
    </w:p>
    <w:p w:rsidR="00FF74C8" w:rsidRPr="00CD2B8F" w:rsidRDefault="00FF74C8" w:rsidP="00CD2B8F">
      <w:pPr>
        <w:pStyle w:val="TOC6"/>
      </w:pPr>
      <w:hyperlink w:anchor="_Toc231809069" w:history="1">
        <w:r w:rsidRPr="00CD2B8F">
          <w:t xml:space="preserve">     </w:t>
        </w:r>
        <w:r>
          <w:t xml:space="preserve">   </w:t>
        </w:r>
        <w:r w:rsidRPr="00CD2B8F">
          <w:t>Overview</w:t>
        </w:r>
        <w:r w:rsidRPr="00CD2B8F">
          <w:rPr>
            <w:webHidden/>
          </w:rPr>
          <w:tab/>
        </w:r>
        <w:r>
          <w:rPr>
            <w:webHidden/>
          </w:rPr>
          <w:t>40</w:t>
        </w:r>
      </w:hyperlink>
    </w:p>
    <w:p w:rsidR="00FF74C8" w:rsidRPr="00CD2B8F" w:rsidRDefault="00FF74C8" w:rsidP="00CD2B8F">
      <w:pPr>
        <w:pStyle w:val="TOC6"/>
      </w:pPr>
      <w:r w:rsidRPr="003225B0">
        <w:t xml:space="preserve">    </w:t>
      </w:r>
      <w:r>
        <w:t xml:space="preserve">    </w:t>
      </w:r>
      <w:hyperlink w:anchor="_Toc231809069" w:history="1">
        <w:r w:rsidRPr="00CD2B8F">
          <w:t>Review Data</w:t>
        </w:r>
        <w:r w:rsidRPr="00CD2B8F">
          <w:rPr>
            <w:webHidden/>
          </w:rPr>
          <w:tab/>
        </w:r>
        <w:r>
          <w:rPr>
            <w:webHidden/>
          </w:rPr>
          <w:t>41</w:t>
        </w:r>
      </w:hyperlink>
    </w:p>
    <w:p w:rsidR="00FF74C8" w:rsidRPr="00CD2B8F" w:rsidRDefault="00FF74C8" w:rsidP="00CD2B8F">
      <w:pPr>
        <w:pStyle w:val="TOC6"/>
      </w:pPr>
      <w:hyperlink w:anchor="_Toc231809069" w:history="1">
        <w:r w:rsidRPr="00CD2B8F">
          <w:t xml:space="preserve">     </w:t>
        </w:r>
        <w:r>
          <w:t xml:space="preserve">   </w:t>
        </w:r>
        <w:r w:rsidRPr="00CD2B8F">
          <w:t>Watch Data</w:t>
        </w:r>
        <w:r w:rsidRPr="00CD2B8F">
          <w:rPr>
            <w:webHidden/>
          </w:rPr>
          <w:tab/>
        </w:r>
        <w:r>
          <w:rPr>
            <w:webHidden/>
          </w:rPr>
          <w:t>42</w:t>
        </w:r>
      </w:hyperlink>
    </w:p>
    <w:p w:rsidR="00FF74C8" w:rsidRPr="00CD2B8F" w:rsidRDefault="00FF74C8" w:rsidP="00CD2B8F">
      <w:pPr>
        <w:pStyle w:val="TOC6"/>
      </w:pPr>
      <w:r w:rsidRPr="003225B0">
        <w:t xml:space="preserve">   </w:t>
      </w:r>
      <w:hyperlink w:anchor="_Toc231809074" w:history="1">
        <w:r w:rsidRPr="00CD2B8F">
          <w:t xml:space="preserve"> </w:t>
        </w:r>
        <w:r>
          <w:t xml:space="preserve">    </w:t>
        </w:r>
        <w:r w:rsidRPr="00CD2B8F">
          <w:t>MFC Calibration Screen</w:t>
        </w:r>
        <w:r w:rsidRPr="00CD2B8F">
          <w:rPr>
            <w:webHidden/>
          </w:rPr>
          <w:tab/>
          <w:t>4</w:t>
        </w:r>
        <w:r>
          <w:rPr>
            <w:webHidden/>
          </w:rPr>
          <w:t>3</w:t>
        </w:r>
      </w:hyperlink>
    </w:p>
    <w:p w:rsidR="00FF74C8" w:rsidRPr="00CD2B8F" w:rsidRDefault="00FF74C8" w:rsidP="00CD2B8F">
      <w:pPr>
        <w:pStyle w:val="TOC6"/>
      </w:pPr>
      <w:hyperlink w:anchor="_Toc231809075" w:history="1">
        <w:r w:rsidRPr="00CD2B8F">
          <w:t xml:space="preserve">     </w:t>
        </w:r>
        <w:r>
          <w:t xml:space="preserve">   </w:t>
        </w:r>
        <w:r w:rsidRPr="00CD2B8F">
          <w:t>I/O Monitor Screen</w:t>
        </w:r>
        <w:r w:rsidRPr="00CD2B8F">
          <w:rPr>
            <w:webHidden/>
          </w:rPr>
          <w:tab/>
          <w:t>4</w:t>
        </w:r>
        <w:r>
          <w:rPr>
            <w:webHidden/>
          </w:rPr>
          <w:t>4</w:t>
        </w:r>
      </w:hyperlink>
    </w:p>
    <w:p w:rsidR="00FF74C8" w:rsidRPr="00CD2B8F" w:rsidRDefault="00FF74C8" w:rsidP="00CD2B8F">
      <w:pPr>
        <w:pStyle w:val="TOC6"/>
      </w:pPr>
      <w:hyperlink w:anchor="_Toc231809076" w:history="1">
        <w:r w:rsidRPr="00CD2B8F">
          <w:t xml:space="preserve">     </w:t>
        </w:r>
        <w:r>
          <w:t xml:space="preserve">   </w:t>
        </w:r>
        <w:r w:rsidRPr="00CD2B8F">
          <w:t>Scale Monitor, Turn off Beacon, Silence Horn, Help..</w:t>
        </w:r>
        <w:r w:rsidRPr="00CD2B8F">
          <w:rPr>
            <w:webHidden/>
          </w:rPr>
          <w:tab/>
          <w:t>4</w:t>
        </w:r>
        <w:r>
          <w:rPr>
            <w:webHidden/>
          </w:rPr>
          <w:t>5</w:t>
        </w:r>
      </w:hyperlink>
    </w:p>
    <w:p w:rsidR="00FF74C8" w:rsidRPr="00CD2B8F" w:rsidRDefault="00FF74C8" w:rsidP="00CD2B8F">
      <w:pPr>
        <w:pStyle w:val="TOC6"/>
      </w:pPr>
      <w:hyperlink w:anchor="_Toc231809080" w:history="1">
        <w:r w:rsidRPr="00CD2B8F">
          <w:t>5.0</w:t>
        </w:r>
        <w:r w:rsidRPr="00CD2B8F">
          <w:tab/>
          <w:t>Reports / Report Generation</w:t>
        </w:r>
        <w:r w:rsidRPr="00CD2B8F">
          <w:rPr>
            <w:webHidden/>
          </w:rPr>
          <w:tab/>
          <w:t>4</w:t>
        </w:r>
        <w:r>
          <w:rPr>
            <w:webHidden/>
          </w:rPr>
          <w:t>6</w:t>
        </w:r>
      </w:hyperlink>
    </w:p>
    <w:p w:rsidR="00FF74C8" w:rsidRPr="00CD2B8F" w:rsidRDefault="00FF74C8" w:rsidP="00A27827">
      <w:pPr>
        <w:pStyle w:val="TOC6"/>
      </w:pPr>
      <w:hyperlink w:anchor="_Toc231809081" w:history="1">
        <w:r w:rsidRPr="00CD2B8F">
          <w:t xml:space="preserve">        Summary Report</w:t>
        </w:r>
        <w:r w:rsidRPr="00CD2B8F">
          <w:rPr>
            <w:webHidden/>
          </w:rPr>
          <w:tab/>
          <w:t>4</w:t>
        </w:r>
        <w:r>
          <w:rPr>
            <w:webHidden/>
          </w:rPr>
          <w:t>6</w:t>
        </w:r>
      </w:hyperlink>
    </w:p>
    <w:p w:rsidR="00FF74C8" w:rsidRPr="00CD2B8F" w:rsidRDefault="00FF74C8" w:rsidP="00A27827">
      <w:pPr>
        <w:pStyle w:val="TOC6"/>
      </w:pPr>
      <w:hyperlink w:anchor="_Toc231809082" w:history="1">
        <w:r w:rsidRPr="00CD2B8F">
          <w:t xml:space="preserve">        Detail Report</w:t>
        </w:r>
        <w:r w:rsidRPr="00CD2B8F">
          <w:rPr>
            <w:webHidden/>
          </w:rPr>
          <w:tab/>
        </w:r>
        <w:r w:rsidRPr="00CD2B8F">
          <w:rPr>
            <w:webHidden/>
          </w:rPr>
          <w:fldChar w:fldCharType="begin"/>
        </w:r>
        <w:r w:rsidRPr="00CD2B8F">
          <w:rPr>
            <w:webHidden/>
          </w:rPr>
          <w:instrText xml:space="preserve"> PAGEREF _Toc231809082 \h </w:instrText>
        </w:r>
        <w:r w:rsidRPr="00CD2B8F">
          <w:rPr>
            <w:webHidden/>
          </w:rPr>
          <w:fldChar w:fldCharType="separate"/>
        </w:r>
        <w:r>
          <w:rPr>
            <w:noProof/>
            <w:webHidden/>
          </w:rPr>
          <w:t>46</w:t>
        </w:r>
        <w:r w:rsidRPr="00CD2B8F">
          <w:rPr>
            <w:webHidden/>
          </w:rPr>
          <w:fldChar w:fldCharType="end"/>
        </w:r>
      </w:hyperlink>
    </w:p>
    <w:p w:rsidR="00FF74C8" w:rsidRPr="00CD2B8F" w:rsidRDefault="00FF74C8" w:rsidP="00A27827">
      <w:pPr>
        <w:pStyle w:val="TOC6"/>
      </w:pPr>
      <w:hyperlink w:anchor="_Toc231809083" w:history="1">
        <w:r w:rsidRPr="00CD2B8F">
          <w:t xml:space="preserve">        File Naming Format</w:t>
        </w:r>
        <w:r w:rsidRPr="00CD2B8F">
          <w:rPr>
            <w:webHidden/>
          </w:rPr>
          <w:tab/>
          <w:t>4</w:t>
        </w:r>
        <w:r>
          <w:rPr>
            <w:webHidden/>
          </w:rPr>
          <w:t>7</w:t>
        </w:r>
      </w:hyperlink>
    </w:p>
    <w:p w:rsidR="00FF74C8" w:rsidRPr="00CD2B8F" w:rsidRDefault="00FF74C8" w:rsidP="00CD2B8F">
      <w:pPr>
        <w:pStyle w:val="TOC6"/>
      </w:pPr>
      <w:r w:rsidRPr="003225B0">
        <w:t xml:space="preserve">   </w:t>
      </w:r>
      <w:r>
        <w:t xml:space="preserve">     </w:t>
      </w:r>
      <w:hyperlink w:anchor="_Toc231809084" w:history="1">
        <w:r w:rsidRPr="00CD2B8F">
          <w:t>Report Files</w:t>
        </w:r>
        <w:r w:rsidRPr="00CD2B8F">
          <w:rPr>
            <w:webHidden/>
          </w:rPr>
          <w:tab/>
        </w:r>
        <w:r w:rsidRPr="00CD2B8F">
          <w:rPr>
            <w:webHidden/>
          </w:rPr>
          <w:fldChar w:fldCharType="begin"/>
        </w:r>
        <w:r w:rsidRPr="00CD2B8F">
          <w:rPr>
            <w:webHidden/>
          </w:rPr>
          <w:instrText xml:space="preserve"> PAGEREF _Toc231809084 \h </w:instrText>
        </w:r>
        <w:r w:rsidRPr="00CD2B8F">
          <w:rPr>
            <w:webHidden/>
          </w:rPr>
          <w:fldChar w:fldCharType="separate"/>
        </w:r>
        <w:r>
          <w:rPr>
            <w:noProof/>
            <w:webHidden/>
          </w:rPr>
          <w:t>47</w:t>
        </w:r>
        <w:r w:rsidRPr="00CD2B8F">
          <w:rPr>
            <w:webHidden/>
          </w:rPr>
          <w:fldChar w:fldCharType="end"/>
        </w:r>
      </w:hyperlink>
    </w:p>
    <w:p w:rsidR="00FF74C8" w:rsidRPr="00CD2B8F" w:rsidRDefault="00FF74C8" w:rsidP="00CD2B8F">
      <w:pPr>
        <w:pStyle w:val="TOC6"/>
      </w:pPr>
      <w:hyperlink w:anchor="_Toc231809085" w:history="1">
        <w:r w:rsidRPr="00CD2B8F">
          <w:t xml:space="preserve">   </w:t>
        </w:r>
        <w:r>
          <w:t xml:space="preserve">     </w:t>
        </w:r>
        <w:r w:rsidRPr="00CD2B8F">
          <w:t>Database Files</w:t>
        </w:r>
        <w:r w:rsidRPr="00CD2B8F">
          <w:rPr>
            <w:webHidden/>
          </w:rPr>
          <w:tab/>
        </w:r>
        <w:r w:rsidRPr="00CD2B8F">
          <w:rPr>
            <w:webHidden/>
          </w:rPr>
          <w:fldChar w:fldCharType="begin"/>
        </w:r>
        <w:r w:rsidRPr="00CD2B8F">
          <w:rPr>
            <w:webHidden/>
          </w:rPr>
          <w:instrText xml:space="preserve"> PAGEREF _Toc231809085 \h </w:instrText>
        </w:r>
        <w:r w:rsidRPr="00CD2B8F">
          <w:rPr>
            <w:webHidden/>
          </w:rPr>
          <w:fldChar w:fldCharType="separate"/>
        </w:r>
        <w:r>
          <w:rPr>
            <w:noProof/>
            <w:webHidden/>
          </w:rPr>
          <w:t>47</w:t>
        </w:r>
        <w:r w:rsidRPr="00CD2B8F">
          <w:rPr>
            <w:webHidden/>
          </w:rPr>
          <w:fldChar w:fldCharType="end"/>
        </w:r>
      </w:hyperlink>
    </w:p>
    <w:p w:rsidR="00FF74C8" w:rsidRPr="00CD2B8F" w:rsidRDefault="00FF74C8" w:rsidP="00CD2B8F">
      <w:pPr>
        <w:pStyle w:val="TOC6"/>
      </w:pPr>
      <w:hyperlink w:anchor="_Toc231809086" w:history="1">
        <w:r w:rsidRPr="00CD2B8F">
          <w:rPr>
            <w:rStyle w:val="Hyperlink"/>
            <w:color w:val="auto"/>
            <w:u w:val="none"/>
          </w:rPr>
          <w:t xml:space="preserve">       </w:t>
        </w:r>
        <w:r>
          <w:rPr>
            <w:rStyle w:val="Hyperlink"/>
            <w:color w:val="auto"/>
            <w:u w:val="none"/>
          </w:rPr>
          <w:t xml:space="preserve"> </w:t>
        </w:r>
        <w:r w:rsidRPr="00CD2B8F">
          <w:rPr>
            <w:rStyle w:val="Hyperlink"/>
            <w:color w:val="auto"/>
            <w:u w:val="none"/>
          </w:rPr>
          <w:t>Generating Reports</w:t>
        </w:r>
        <w:r w:rsidRPr="00CD2B8F">
          <w:rPr>
            <w:webHidden/>
          </w:rPr>
          <w:tab/>
          <w:t>4</w:t>
        </w:r>
        <w:r>
          <w:rPr>
            <w:webHidden/>
          </w:rPr>
          <w:t>8</w:t>
        </w:r>
      </w:hyperlink>
    </w:p>
    <w:p w:rsidR="00FF74C8" w:rsidRPr="003225B0" w:rsidRDefault="00FF74C8" w:rsidP="00A27827">
      <w:pPr>
        <w:pStyle w:val="TOC4"/>
        <w:tabs>
          <w:tab w:val="left" w:pos="1200"/>
          <w:tab w:val="right" w:leader="dot" w:pos="9890"/>
        </w:tabs>
        <w:rPr>
          <w:rFonts w:ascii="Times New Roman" w:hAnsi="Times New Roman"/>
          <w:noProof/>
          <w:sz w:val="20"/>
        </w:rPr>
      </w:pPr>
      <w:hyperlink w:anchor="_Toc231809087" w:history="1">
        <w:r w:rsidRPr="003225B0">
          <w:rPr>
            <w:rStyle w:val="Hyperlink"/>
            <w:rFonts w:ascii="Times New Roman" w:hAnsi="Times New Roman"/>
            <w:noProof/>
            <w:sz w:val="20"/>
          </w:rPr>
          <w:t>6.0</w:t>
        </w:r>
        <w:r w:rsidRPr="003225B0">
          <w:rPr>
            <w:rFonts w:ascii="Times New Roman" w:hAnsi="Times New Roman"/>
            <w:noProof/>
            <w:sz w:val="20"/>
          </w:rPr>
          <w:tab/>
        </w:r>
        <w:r w:rsidRPr="003225B0">
          <w:rPr>
            <w:rStyle w:val="Hyperlink"/>
            <w:rFonts w:ascii="Times New Roman" w:hAnsi="Times New Roman"/>
            <w:noProof/>
            <w:sz w:val="20"/>
          </w:rPr>
          <w:t>Canister Weight Monitoring</w:t>
        </w:r>
        <w:r w:rsidRPr="003225B0">
          <w:rPr>
            <w:rFonts w:ascii="Times New Roman" w:hAnsi="Times New Roman"/>
            <w:noProof/>
            <w:webHidden/>
            <w:sz w:val="20"/>
          </w:rPr>
          <w:tab/>
        </w:r>
        <w:r w:rsidRPr="003225B0">
          <w:rPr>
            <w:rFonts w:ascii="Times New Roman" w:hAnsi="Times New Roman"/>
            <w:noProof/>
            <w:webHidden/>
            <w:sz w:val="20"/>
          </w:rPr>
          <w:fldChar w:fldCharType="begin"/>
        </w:r>
        <w:r w:rsidRPr="003225B0">
          <w:rPr>
            <w:rFonts w:ascii="Times New Roman" w:hAnsi="Times New Roman"/>
            <w:noProof/>
            <w:webHidden/>
            <w:sz w:val="20"/>
          </w:rPr>
          <w:instrText xml:space="preserve"> PAGEREF _Toc231809087 \h </w:instrText>
        </w:r>
        <w:r w:rsidRPr="00C80E6B">
          <w:rPr>
            <w:rFonts w:ascii="Times New Roman" w:hAnsi="Times New Roman"/>
            <w:noProof/>
            <w:sz w:val="20"/>
          </w:rPr>
        </w:r>
        <w:r w:rsidRPr="003225B0">
          <w:rPr>
            <w:rFonts w:ascii="Times New Roman" w:hAnsi="Times New Roman"/>
            <w:noProof/>
            <w:webHidden/>
            <w:sz w:val="20"/>
          </w:rPr>
          <w:fldChar w:fldCharType="separate"/>
        </w:r>
        <w:r>
          <w:rPr>
            <w:rFonts w:ascii="Times New Roman" w:hAnsi="Times New Roman"/>
            <w:noProof/>
            <w:webHidden/>
            <w:sz w:val="20"/>
          </w:rPr>
          <w:t>49</w:t>
        </w:r>
        <w:r w:rsidRPr="003225B0">
          <w:rPr>
            <w:rFonts w:ascii="Times New Roman" w:hAnsi="Times New Roman"/>
            <w:noProof/>
            <w:webHidden/>
            <w:sz w:val="20"/>
          </w:rPr>
          <w:fldChar w:fldCharType="end"/>
        </w:r>
      </w:hyperlink>
    </w:p>
    <w:p w:rsidR="00FF74C8" w:rsidRPr="003225B0" w:rsidRDefault="00FF74C8" w:rsidP="00A27827">
      <w:pPr>
        <w:pStyle w:val="TOC6"/>
        <w:rPr>
          <w:rFonts w:ascii="Times New Roman" w:hAnsi="Times New Roman"/>
          <w:noProof/>
        </w:rPr>
      </w:pPr>
      <w:hyperlink w:anchor="_Toc231809088" w:history="1">
        <w:r w:rsidRPr="003225B0">
          <w:rPr>
            <w:rStyle w:val="Hyperlink"/>
            <w:rFonts w:ascii="Times New Roman" w:hAnsi="Times New Roman"/>
            <w:noProof/>
          </w:rPr>
          <w:t xml:space="preserve">       Single Scale with Stand Alone Canister Method</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_Toc231809088 \h </w:instrText>
        </w:r>
        <w:r w:rsidRPr="00C80E6B">
          <w:rPr>
            <w:rFonts w:ascii="Times New Roman" w:hAnsi="Times New Roman"/>
            <w:noProof/>
          </w:rPr>
        </w:r>
        <w:r w:rsidRPr="003225B0">
          <w:rPr>
            <w:rFonts w:ascii="Times New Roman" w:hAnsi="Times New Roman"/>
            <w:noProof/>
            <w:webHidden/>
          </w:rPr>
          <w:fldChar w:fldCharType="separate"/>
        </w:r>
        <w:r>
          <w:rPr>
            <w:rFonts w:ascii="Times New Roman" w:hAnsi="Times New Roman"/>
            <w:noProof/>
            <w:webHidden/>
          </w:rPr>
          <w:t>49</w:t>
        </w:r>
        <w:r w:rsidRPr="003225B0">
          <w:rPr>
            <w:rFonts w:ascii="Times New Roman" w:hAnsi="Times New Roman"/>
            <w:noProof/>
            <w:webHidden/>
          </w:rPr>
          <w:fldChar w:fldCharType="end"/>
        </w:r>
      </w:hyperlink>
    </w:p>
    <w:p w:rsidR="00FF74C8" w:rsidRPr="003225B0" w:rsidRDefault="00FF74C8" w:rsidP="00A27827">
      <w:pPr>
        <w:pStyle w:val="TOC6"/>
        <w:rPr>
          <w:rFonts w:ascii="Times New Roman" w:hAnsi="Times New Roman"/>
          <w:noProof/>
        </w:rPr>
      </w:pPr>
      <w:hyperlink w:anchor="_Toc231809089" w:history="1">
        <w:r w:rsidRPr="003225B0">
          <w:rPr>
            <w:rStyle w:val="Hyperlink"/>
            <w:rFonts w:ascii="Times New Roman" w:hAnsi="Times New Roman"/>
            <w:noProof/>
          </w:rPr>
          <w:t xml:space="preserve">       Single Scale with Service Port Method</w:t>
        </w:r>
        <w:r w:rsidRPr="003225B0">
          <w:rPr>
            <w:rFonts w:ascii="Times New Roman" w:hAnsi="Times New Roman"/>
            <w:noProof/>
            <w:webHidden/>
          </w:rPr>
          <w:tab/>
        </w:r>
        <w:r>
          <w:rPr>
            <w:rFonts w:ascii="Times New Roman" w:hAnsi="Times New Roman"/>
            <w:noProof/>
            <w:webHidden/>
          </w:rPr>
          <w:t>50</w:t>
        </w:r>
      </w:hyperlink>
    </w:p>
    <w:p w:rsidR="00FF74C8" w:rsidRPr="003225B0" w:rsidRDefault="00FF74C8" w:rsidP="00A27827">
      <w:pPr>
        <w:pStyle w:val="TOC6"/>
        <w:rPr>
          <w:rFonts w:ascii="Times New Roman" w:hAnsi="Times New Roman"/>
          <w:noProof/>
        </w:rPr>
      </w:pPr>
      <w:hyperlink w:anchor="_Toc231809090" w:history="1">
        <w:r w:rsidRPr="003225B0">
          <w:rPr>
            <w:rStyle w:val="Hyperlink"/>
            <w:rFonts w:ascii="Times New Roman" w:hAnsi="Times New Roman"/>
            <w:noProof/>
          </w:rPr>
          <w:t xml:space="preserve">       Dual Scale Method</w:t>
        </w:r>
        <w:r w:rsidRPr="003225B0">
          <w:rPr>
            <w:rFonts w:ascii="Times New Roman" w:hAnsi="Times New Roman"/>
            <w:noProof/>
            <w:webHidden/>
          </w:rPr>
          <w:tab/>
        </w:r>
        <w:r>
          <w:rPr>
            <w:rFonts w:ascii="Times New Roman" w:hAnsi="Times New Roman"/>
            <w:noProof/>
            <w:webHidden/>
          </w:rPr>
          <w:t>51</w:t>
        </w:r>
      </w:hyperlink>
    </w:p>
    <w:p w:rsidR="00FF74C8" w:rsidRPr="003225B0" w:rsidRDefault="00FF74C8" w:rsidP="00A27827">
      <w:pPr>
        <w:pStyle w:val="TOC4"/>
        <w:tabs>
          <w:tab w:val="left" w:pos="1200"/>
          <w:tab w:val="right" w:leader="dot" w:pos="9890"/>
        </w:tabs>
        <w:rPr>
          <w:rFonts w:ascii="Times New Roman" w:hAnsi="Times New Roman"/>
          <w:noProof/>
          <w:sz w:val="20"/>
        </w:rPr>
      </w:pPr>
      <w:hyperlink w:anchor="_Toc231809092" w:history="1">
        <w:r w:rsidRPr="003225B0">
          <w:rPr>
            <w:rStyle w:val="Hyperlink"/>
            <w:rFonts w:ascii="Times New Roman" w:hAnsi="Times New Roman"/>
            <w:noProof/>
            <w:sz w:val="20"/>
          </w:rPr>
          <w:t>7.0</w:t>
        </w:r>
        <w:r w:rsidRPr="003225B0">
          <w:rPr>
            <w:rFonts w:ascii="Times New Roman" w:hAnsi="Times New Roman"/>
            <w:noProof/>
            <w:sz w:val="20"/>
          </w:rPr>
          <w:tab/>
        </w:r>
        <w:r w:rsidRPr="003225B0">
          <w:rPr>
            <w:rStyle w:val="Hyperlink"/>
            <w:rFonts w:ascii="Times New Roman" w:hAnsi="Times New Roman"/>
            <w:noProof/>
            <w:sz w:val="20"/>
          </w:rPr>
          <w:t>Hot Keys</w:t>
        </w:r>
        <w:r w:rsidRPr="003225B0">
          <w:rPr>
            <w:rFonts w:ascii="Times New Roman" w:hAnsi="Times New Roman"/>
            <w:noProof/>
            <w:webHidden/>
            <w:sz w:val="20"/>
          </w:rPr>
          <w:tab/>
        </w:r>
        <w:r>
          <w:rPr>
            <w:rFonts w:ascii="Times New Roman" w:hAnsi="Times New Roman"/>
            <w:noProof/>
            <w:webHidden/>
            <w:sz w:val="20"/>
          </w:rPr>
          <w:t>52</w:t>
        </w:r>
      </w:hyperlink>
    </w:p>
    <w:p w:rsidR="00FF74C8" w:rsidRPr="003225B0" w:rsidRDefault="00FF74C8" w:rsidP="0009179E">
      <w:pPr>
        <w:pStyle w:val="TOC4"/>
        <w:tabs>
          <w:tab w:val="left" w:pos="1200"/>
          <w:tab w:val="right" w:leader="dot" w:pos="9890"/>
        </w:tabs>
        <w:rPr>
          <w:sz w:val="20"/>
        </w:rPr>
      </w:pPr>
      <w:hyperlink w:anchor="_Toc231809092" w:history="1">
        <w:r w:rsidRPr="003225B0">
          <w:rPr>
            <w:rStyle w:val="Hyperlink"/>
            <w:rFonts w:ascii="Times New Roman" w:hAnsi="Times New Roman"/>
            <w:noProof/>
            <w:sz w:val="20"/>
          </w:rPr>
          <w:t>8.0</w:t>
        </w:r>
        <w:r w:rsidRPr="003225B0">
          <w:rPr>
            <w:rFonts w:ascii="Times New Roman" w:hAnsi="Times New Roman"/>
            <w:noProof/>
            <w:sz w:val="20"/>
          </w:rPr>
          <w:tab/>
        </w:r>
        <w:r w:rsidRPr="003225B0">
          <w:rPr>
            <w:rStyle w:val="Hyperlink"/>
            <w:rFonts w:ascii="Times New Roman" w:hAnsi="Times New Roman"/>
            <w:noProof/>
            <w:sz w:val="20"/>
          </w:rPr>
          <w:t>Spare Parts and Maintenance Schedule</w:t>
        </w:r>
        <w:r w:rsidRPr="003225B0">
          <w:rPr>
            <w:rFonts w:ascii="Times New Roman" w:hAnsi="Times New Roman"/>
            <w:noProof/>
            <w:webHidden/>
            <w:sz w:val="20"/>
          </w:rPr>
          <w:tab/>
          <w:t>5</w:t>
        </w:r>
        <w:r>
          <w:rPr>
            <w:rFonts w:ascii="Times New Roman" w:hAnsi="Times New Roman"/>
            <w:noProof/>
            <w:webHidden/>
            <w:sz w:val="20"/>
          </w:rPr>
          <w:t>3</w:t>
        </w:r>
      </w:hyperlink>
    </w:p>
    <w:p w:rsidR="00FF74C8" w:rsidRPr="003225B0" w:rsidRDefault="00FF74C8" w:rsidP="003225B0">
      <w:pPr>
        <w:pStyle w:val="TOC4"/>
        <w:tabs>
          <w:tab w:val="left" w:pos="1200"/>
          <w:tab w:val="right" w:leader="dot" w:pos="9890"/>
        </w:tabs>
        <w:rPr>
          <w:rFonts w:ascii="Times New Roman" w:hAnsi="Times New Roman"/>
          <w:noProof/>
          <w:sz w:val="20"/>
        </w:rPr>
      </w:pPr>
      <w:hyperlink w:anchor="_Toc231809093" w:history="1">
        <w:r w:rsidRPr="003225B0">
          <w:rPr>
            <w:rStyle w:val="Hyperlink"/>
            <w:rFonts w:ascii="Times New Roman" w:hAnsi="Times New Roman"/>
            <w:noProof/>
            <w:sz w:val="20"/>
          </w:rPr>
          <w:t>9.0</w:t>
        </w:r>
        <w:r w:rsidRPr="003225B0">
          <w:rPr>
            <w:rFonts w:ascii="Times New Roman" w:hAnsi="Times New Roman"/>
            <w:noProof/>
            <w:sz w:val="20"/>
          </w:rPr>
          <w:tab/>
        </w:r>
        <w:r w:rsidRPr="003225B0">
          <w:rPr>
            <w:rStyle w:val="Hyperlink"/>
            <w:rFonts w:ascii="Times New Roman" w:hAnsi="Times New Roman"/>
            <w:noProof/>
            <w:sz w:val="20"/>
          </w:rPr>
          <w:t>Facitilty Requirements/Specifications</w:t>
        </w:r>
        <w:r w:rsidRPr="003225B0">
          <w:rPr>
            <w:rFonts w:ascii="Times New Roman" w:hAnsi="Times New Roman"/>
            <w:noProof/>
            <w:webHidden/>
            <w:sz w:val="20"/>
          </w:rPr>
          <w:tab/>
          <w:t>5</w:t>
        </w:r>
        <w:r>
          <w:rPr>
            <w:rFonts w:ascii="Times New Roman" w:hAnsi="Times New Roman"/>
            <w:noProof/>
            <w:webHidden/>
            <w:sz w:val="20"/>
          </w:rPr>
          <w:t>4</w:t>
        </w:r>
      </w:hyperlink>
      <w:r w:rsidRPr="003225B0">
        <w:rPr>
          <w:sz w:val="20"/>
        </w:rPr>
        <w:t xml:space="preserve">    </w:t>
      </w:r>
    </w:p>
    <w:p w:rsidR="00FF74C8" w:rsidRPr="003225B0" w:rsidRDefault="00FF74C8" w:rsidP="00A27827">
      <w:pPr>
        <w:pStyle w:val="TOC4"/>
        <w:tabs>
          <w:tab w:val="left" w:pos="1200"/>
          <w:tab w:val="right" w:leader="dot" w:pos="9890"/>
        </w:tabs>
        <w:rPr>
          <w:rFonts w:ascii="Times New Roman" w:hAnsi="Times New Roman"/>
          <w:noProof/>
          <w:sz w:val="20"/>
        </w:rPr>
      </w:pPr>
      <w:hyperlink w:anchor="_Toc231809092" w:history="1">
        <w:r w:rsidRPr="003225B0">
          <w:rPr>
            <w:rStyle w:val="Hyperlink"/>
            <w:rFonts w:ascii="Times New Roman" w:hAnsi="Times New Roman"/>
            <w:noProof/>
            <w:sz w:val="20"/>
          </w:rPr>
          <w:t>10.0</w:t>
        </w:r>
        <w:r w:rsidRPr="003225B0">
          <w:rPr>
            <w:rFonts w:ascii="Times New Roman" w:hAnsi="Times New Roman"/>
            <w:noProof/>
            <w:sz w:val="20"/>
          </w:rPr>
          <w:tab/>
        </w:r>
        <w:r w:rsidRPr="003225B0">
          <w:rPr>
            <w:rStyle w:val="Hyperlink"/>
            <w:rFonts w:ascii="Times New Roman" w:hAnsi="Times New Roman"/>
            <w:noProof/>
            <w:sz w:val="20"/>
          </w:rPr>
          <w:t>Legal</w:t>
        </w:r>
        <w:r w:rsidRPr="003225B0">
          <w:rPr>
            <w:rFonts w:ascii="Times New Roman" w:hAnsi="Times New Roman"/>
            <w:noProof/>
            <w:webHidden/>
            <w:sz w:val="20"/>
          </w:rPr>
          <w:tab/>
          <w:t>5</w:t>
        </w:r>
        <w:r>
          <w:rPr>
            <w:rFonts w:ascii="Times New Roman" w:hAnsi="Times New Roman"/>
            <w:noProof/>
            <w:webHidden/>
            <w:sz w:val="20"/>
          </w:rPr>
          <w:t>5</w:t>
        </w:r>
      </w:hyperlink>
    </w:p>
    <w:p w:rsidR="00FF74C8" w:rsidRPr="003225B0" w:rsidRDefault="00FF74C8" w:rsidP="00A27827">
      <w:pPr>
        <w:pStyle w:val="TOC3"/>
        <w:tabs>
          <w:tab w:val="left" w:pos="1643"/>
          <w:tab w:val="right" w:leader="dot" w:pos="9890"/>
        </w:tabs>
        <w:rPr>
          <w:rFonts w:ascii="Times New Roman" w:hAnsi="Times New Roman"/>
          <w:b/>
          <w:noProof/>
        </w:rPr>
      </w:pPr>
      <w:hyperlink w:anchor="_Toc231809096" w:history="1">
        <w:r w:rsidRPr="003225B0">
          <w:rPr>
            <w:rStyle w:val="Hyperlink"/>
            <w:rFonts w:ascii="Times New Roman" w:hAnsi="Times New Roman"/>
            <w:b/>
            <w:noProof/>
          </w:rPr>
          <w:t>Appendix A</w:t>
        </w:r>
        <w:r w:rsidRPr="003225B0">
          <w:rPr>
            <w:rFonts w:ascii="Times New Roman" w:hAnsi="Times New Roman"/>
            <w:b/>
            <w:noProof/>
          </w:rPr>
          <w:tab/>
        </w:r>
        <w:r w:rsidRPr="003225B0">
          <w:rPr>
            <w:rStyle w:val="Hyperlink"/>
            <w:rFonts w:ascii="Times New Roman" w:hAnsi="Times New Roman"/>
            <w:b/>
            <w:noProof/>
          </w:rPr>
          <w:t xml:space="preserve"> Out of Tolerance (OOT) Determination</w:t>
        </w:r>
        <w:r w:rsidRPr="003225B0">
          <w:rPr>
            <w:rFonts w:ascii="Times New Roman" w:hAnsi="Times New Roman"/>
            <w:b/>
            <w:noProof/>
            <w:webHidden/>
          </w:rPr>
          <w:tab/>
          <w:t>5</w:t>
        </w:r>
        <w:r>
          <w:rPr>
            <w:rFonts w:ascii="Times New Roman" w:hAnsi="Times New Roman"/>
            <w:b/>
            <w:noProof/>
            <w:webHidden/>
          </w:rPr>
          <w:t>6</w:t>
        </w:r>
      </w:hyperlink>
    </w:p>
    <w:p w:rsidR="00FF74C8" w:rsidRPr="003225B0" w:rsidRDefault="00FF74C8" w:rsidP="00A27827">
      <w:pPr>
        <w:pStyle w:val="TOC3"/>
        <w:tabs>
          <w:tab w:val="left" w:pos="1643"/>
          <w:tab w:val="right" w:leader="dot" w:pos="9890"/>
        </w:tabs>
        <w:rPr>
          <w:rFonts w:ascii="Times New Roman" w:hAnsi="Times New Roman"/>
          <w:b/>
          <w:noProof/>
        </w:rPr>
      </w:pPr>
      <w:hyperlink w:anchor="_Toc231809097" w:history="1">
        <w:r w:rsidRPr="003225B0">
          <w:rPr>
            <w:rStyle w:val="Hyperlink"/>
            <w:rFonts w:ascii="Times New Roman" w:hAnsi="Times New Roman"/>
            <w:b/>
            <w:noProof/>
          </w:rPr>
          <w:t>Appendix B</w:t>
        </w:r>
        <w:r w:rsidRPr="003225B0">
          <w:rPr>
            <w:rFonts w:ascii="Times New Roman" w:hAnsi="Times New Roman"/>
            <w:b/>
            <w:noProof/>
          </w:rPr>
          <w:tab/>
        </w:r>
        <w:r w:rsidRPr="003225B0">
          <w:rPr>
            <w:rStyle w:val="Hyperlink"/>
            <w:rFonts w:ascii="Times New Roman" w:hAnsi="Times New Roman"/>
            <w:b/>
            <w:noProof/>
          </w:rPr>
          <w:t xml:space="preserve"> Summary Data Collection</w:t>
        </w:r>
        <w:r w:rsidRPr="003225B0">
          <w:rPr>
            <w:rFonts w:ascii="Times New Roman" w:hAnsi="Times New Roman"/>
            <w:b/>
            <w:noProof/>
            <w:webHidden/>
          </w:rPr>
          <w:tab/>
          <w:t>5</w:t>
        </w:r>
        <w:r>
          <w:rPr>
            <w:rFonts w:ascii="Times New Roman" w:hAnsi="Times New Roman"/>
            <w:b/>
            <w:noProof/>
            <w:webHidden/>
          </w:rPr>
          <w:t>7</w:t>
        </w:r>
      </w:hyperlink>
    </w:p>
    <w:p w:rsidR="00FF74C8" w:rsidRPr="003225B0" w:rsidRDefault="00FF74C8" w:rsidP="00A27827">
      <w:pPr>
        <w:pStyle w:val="TOC3"/>
        <w:tabs>
          <w:tab w:val="left" w:pos="1654"/>
          <w:tab w:val="right" w:leader="dot" w:pos="9890"/>
        </w:tabs>
        <w:rPr>
          <w:rFonts w:ascii="Times New Roman" w:hAnsi="Times New Roman"/>
          <w:b/>
          <w:noProof/>
        </w:rPr>
      </w:pPr>
      <w:hyperlink w:anchor="_Toc231809098" w:history="1">
        <w:r w:rsidRPr="003225B0">
          <w:rPr>
            <w:rStyle w:val="Hyperlink"/>
            <w:rFonts w:ascii="Times New Roman" w:hAnsi="Times New Roman"/>
            <w:b/>
            <w:noProof/>
          </w:rPr>
          <w:t>Appendix C</w:t>
        </w:r>
        <w:r w:rsidRPr="003225B0">
          <w:rPr>
            <w:rFonts w:ascii="Times New Roman" w:hAnsi="Times New Roman"/>
            <w:b/>
            <w:noProof/>
          </w:rPr>
          <w:tab/>
        </w:r>
        <w:r w:rsidRPr="003225B0">
          <w:rPr>
            <w:rStyle w:val="Hyperlink"/>
            <w:rFonts w:ascii="Times New Roman" w:hAnsi="Times New Roman"/>
            <w:b/>
            <w:noProof/>
          </w:rPr>
          <w:t xml:space="preserve"> Moisture Calculation</w:t>
        </w:r>
        <w:r w:rsidRPr="003225B0">
          <w:rPr>
            <w:rFonts w:ascii="Times New Roman" w:hAnsi="Times New Roman"/>
            <w:b/>
            <w:noProof/>
            <w:webHidden/>
          </w:rPr>
          <w:tab/>
          <w:t>5</w:t>
        </w:r>
        <w:r>
          <w:rPr>
            <w:rFonts w:ascii="Times New Roman" w:hAnsi="Times New Roman"/>
            <w:b/>
            <w:noProof/>
            <w:webHidden/>
          </w:rPr>
          <w:t>8</w:t>
        </w:r>
      </w:hyperlink>
    </w:p>
    <w:p w:rsidR="00FF74C8" w:rsidRPr="003225B0" w:rsidRDefault="00FF74C8" w:rsidP="00A27827">
      <w:pPr>
        <w:pStyle w:val="TOC3"/>
        <w:tabs>
          <w:tab w:val="left" w:pos="1654"/>
          <w:tab w:val="right" w:leader="dot" w:pos="9890"/>
        </w:tabs>
        <w:rPr>
          <w:rFonts w:ascii="Times New Roman" w:hAnsi="Times New Roman"/>
          <w:b/>
          <w:noProof/>
        </w:rPr>
      </w:pPr>
      <w:hyperlink w:anchor="_Toc231809099" w:history="1">
        <w:r w:rsidRPr="003225B0">
          <w:rPr>
            <w:rStyle w:val="Hyperlink"/>
            <w:rFonts w:ascii="Times New Roman" w:hAnsi="Times New Roman"/>
            <w:b/>
            <w:noProof/>
          </w:rPr>
          <w:t>Appendix D</w:t>
        </w:r>
        <w:r w:rsidRPr="003225B0">
          <w:rPr>
            <w:rFonts w:ascii="Times New Roman" w:hAnsi="Times New Roman"/>
            <w:b/>
            <w:noProof/>
          </w:rPr>
          <w:tab/>
        </w:r>
        <w:r w:rsidRPr="003225B0">
          <w:rPr>
            <w:rStyle w:val="Hyperlink"/>
            <w:rFonts w:ascii="Times New Roman" w:hAnsi="Times New Roman"/>
            <w:b/>
            <w:noProof/>
          </w:rPr>
          <w:t>Password Access Maintenance</w:t>
        </w:r>
        <w:r w:rsidRPr="003225B0">
          <w:rPr>
            <w:rFonts w:ascii="Times New Roman" w:hAnsi="Times New Roman"/>
            <w:b/>
            <w:noProof/>
            <w:webHidden/>
          </w:rPr>
          <w:tab/>
        </w:r>
        <w:r w:rsidRPr="003225B0">
          <w:rPr>
            <w:rFonts w:ascii="Times New Roman" w:hAnsi="Times New Roman"/>
            <w:b/>
            <w:noProof/>
            <w:webHidden/>
          </w:rPr>
          <w:fldChar w:fldCharType="begin"/>
        </w:r>
        <w:r w:rsidRPr="003225B0">
          <w:rPr>
            <w:rFonts w:ascii="Times New Roman" w:hAnsi="Times New Roman"/>
            <w:b/>
            <w:noProof/>
            <w:webHidden/>
          </w:rPr>
          <w:instrText xml:space="preserve"> PAGEREF _Toc231809099 \h </w:instrText>
        </w:r>
        <w:r w:rsidRPr="00C80E6B">
          <w:rPr>
            <w:rFonts w:ascii="Times New Roman" w:hAnsi="Times New Roman"/>
            <w:b/>
            <w:noProof/>
          </w:rPr>
        </w:r>
        <w:r w:rsidRPr="003225B0">
          <w:rPr>
            <w:rFonts w:ascii="Times New Roman" w:hAnsi="Times New Roman"/>
            <w:b/>
            <w:noProof/>
            <w:webHidden/>
          </w:rPr>
          <w:fldChar w:fldCharType="separate"/>
        </w:r>
        <w:r>
          <w:rPr>
            <w:rFonts w:ascii="Times New Roman" w:hAnsi="Times New Roman"/>
            <w:b/>
            <w:noProof/>
            <w:webHidden/>
          </w:rPr>
          <w:t>59</w:t>
        </w:r>
        <w:r w:rsidRPr="003225B0">
          <w:rPr>
            <w:rFonts w:ascii="Times New Roman" w:hAnsi="Times New Roman"/>
            <w:b/>
            <w:noProof/>
            <w:webHidden/>
          </w:rPr>
          <w:fldChar w:fldCharType="end"/>
        </w:r>
      </w:hyperlink>
    </w:p>
    <w:p w:rsidR="00FF74C8" w:rsidRPr="003225B0" w:rsidRDefault="00FF74C8" w:rsidP="0029370F">
      <w:pPr>
        <w:pStyle w:val="TOC3"/>
        <w:tabs>
          <w:tab w:val="left" w:pos="1632"/>
          <w:tab w:val="right" w:leader="dot" w:pos="9890"/>
        </w:tabs>
        <w:rPr>
          <w:rFonts w:ascii="Times New Roman" w:hAnsi="Times New Roman"/>
          <w:b/>
          <w:noProof/>
          <w:color w:val="0000FF"/>
          <w:u w:val="single"/>
        </w:rPr>
      </w:pPr>
      <w:hyperlink w:anchor="_Toc231809101" w:history="1">
        <w:r w:rsidRPr="003225B0">
          <w:rPr>
            <w:rStyle w:val="Hyperlink"/>
            <w:rFonts w:ascii="Times New Roman" w:hAnsi="Times New Roman"/>
            <w:b/>
            <w:noProof/>
          </w:rPr>
          <w:t>Appendix E</w:t>
        </w:r>
        <w:r w:rsidRPr="003225B0">
          <w:rPr>
            <w:rFonts w:ascii="Times New Roman" w:hAnsi="Times New Roman"/>
            <w:b/>
            <w:noProof/>
          </w:rPr>
          <w:tab/>
        </w:r>
        <w:r w:rsidRPr="003225B0">
          <w:rPr>
            <w:rStyle w:val="Hyperlink"/>
            <w:rFonts w:ascii="Times New Roman" w:hAnsi="Times New Roman"/>
            <w:b/>
            <w:noProof/>
          </w:rPr>
          <w:t xml:space="preserve"> Terminology</w:t>
        </w:r>
        <w:r w:rsidRPr="003225B0">
          <w:rPr>
            <w:rFonts w:ascii="Times New Roman" w:hAnsi="Times New Roman"/>
            <w:b/>
            <w:noProof/>
            <w:webHidden/>
          </w:rPr>
          <w:tab/>
        </w:r>
        <w:r>
          <w:rPr>
            <w:rFonts w:ascii="Times New Roman" w:hAnsi="Times New Roman"/>
            <w:b/>
            <w:noProof/>
            <w:webHidden/>
          </w:rPr>
          <w:t>61</w:t>
        </w:r>
      </w:hyperlink>
    </w:p>
    <w:p w:rsidR="00FF74C8" w:rsidRPr="006C761B" w:rsidRDefault="00FF74C8" w:rsidP="0029370F">
      <w:pPr>
        <w:pStyle w:val="TOC7"/>
        <w:tabs>
          <w:tab w:val="left" w:pos="1865"/>
          <w:tab w:val="right" w:leader="dot" w:pos="9890"/>
        </w:tabs>
        <w:ind w:left="0"/>
      </w:pPr>
      <w:r>
        <w:t xml:space="preserve">          </w:t>
      </w:r>
      <w:r w:rsidRPr="003225B0">
        <w:rPr>
          <w:rFonts w:ascii="Times New Roman" w:hAnsi="Times New Roman"/>
          <w:bCs/>
        </w:rPr>
        <w:fldChar w:fldCharType="end"/>
      </w:r>
    </w:p>
    <w:p w:rsidR="00FF74C8" w:rsidRDefault="00FF74C8" w:rsidP="009D2BEC">
      <w:pPr>
        <w:pStyle w:val="Heading4"/>
        <w:ind w:firstLine="720"/>
      </w:pPr>
      <w:bookmarkStart w:id="1" w:name="_Toc231809056"/>
      <w:r>
        <w:br w:type="page"/>
        <w:t>1.0</w:t>
      </w:r>
      <w:r>
        <w:tab/>
      </w:r>
      <w:r w:rsidRPr="00BA0C52">
        <w:t>Introduction</w:t>
      </w:r>
      <w:bookmarkEnd w:id="1"/>
    </w:p>
    <w:p w:rsidR="00FF74C8" w:rsidRPr="00BA0C52" w:rsidRDefault="00FF74C8" w:rsidP="00BA0C52"/>
    <w:p w:rsidR="00FF74C8" w:rsidRPr="006C761B" w:rsidRDefault="00FF74C8" w:rsidP="009B0228">
      <w:pPr>
        <w:widowControl/>
        <w:ind w:firstLine="720"/>
        <w:rPr>
          <w:sz w:val="24"/>
          <w:szCs w:val="24"/>
        </w:rPr>
      </w:pPr>
      <w:r w:rsidRPr="006C761B">
        <w:rPr>
          <w:sz w:val="24"/>
          <w:szCs w:val="24"/>
        </w:rPr>
        <w:t xml:space="preserve">The Canister Preconditioning System (CPS) has been specifically developed by Analytical Process Systems to meet the requirements for </w:t>
      </w:r>
      <w:r>
        <w:rPr>
          <w:sz w:val="24"/>
          <w:szCs w:val="24"/>
        </w:rPr>
        <w:t>evaporative emissions c</w:t>
      </w:r>
      <w:r w:rsidRPr="006C761B">
        <w:rPr>
          <w:sz w:val="24"/>
          <w:szCs w:val="24"/>
        </w:rPr>
        <w:t xml:space="preserve">anister </w:t>
      </w:r>
      <w:r>
        <w:rPr>
          <w:sz w:val="24"/>
          <w:szCs w:val="24"/>
        </w:rPr>
        <w:t>t</w:t>
      </w:r>
      <w:r w:rsidRPr="006C761B">
        <w:rPr>
          <w:sz w:val="24"/>
          <w:szCs w:val="24"/>
        </w:rPr>
        <w:t xml:space="preserve">esting. </w:t>
      </w:r>
      <w:r>
        <w:rPr>
          <w:sz w:val="24"/>
          <w:szCs w:val="24"/>
        </w:rPr>
        <w:t>Using customer-supplied butane and nitrogen cylinder gases and/or gasoline, standard and custom blended canister loading may be accomplished automatically with minimal user intervention.</w:t>
      </w:r>
      <w:r w:rsidRPr="006C761B">
        <w:rPr>
          <w:sz w:val="24"/>
          <w:szCs w:val="24"/>
        </w:rPr>
        <w:t xml:space="preserve"> </w:t>
      </w:r>
      <w:r>
        <w:rPr>
          <w:sz w:val="24"/>
          <w:szCs w:val="24"/>
        </w:rPr>
        <w:t>This makes it possible to initiate a test let Analytical Process Systems’ CPS software program perform load and/or purge testing on a variety of in-use and development canisters.</w:t>
      </w:r>
    </w:p>
    <w:p w:rsidR="00FF74C8" w:rsidRDefault="00FF74C8" w:rsidP="00E71F63">
      <w:pPr>
        <w:pStyle w:val="BodyText3"/>
        <w:ind w:firstLine="720"/>
        <w:rPr>
          <w:rFonts w:ascii="Times New Roman" w:hAnsi="Times New Roman" w:cs="Times New Roman"/>
        </w:rPr>
      </w:pPr>
      <w:r w:rsidRPr="006C761B">
        <w:rPr>
          <w:rFonts w:ascii="Times New Roman" w:hAnsi="Times New Roman" w:cs="Times New Roman"/>
        </w:rPr>
        <w:t xml:space="preserve">The CPS provides up to nine stations and </w:t>
      </w:r>
      <w:r>
        <w:rPr>
          <w:rFonts w:ascii="Times New Roman" w:hAnsi="Times New Roman" w:cs="Times New Roman"/>
        </w:rPr>
        <w:t>four</w:t>
      </w:r>
      <w:r w:rsidRPr="006C761B">
        <w:rPr>
          <w:rFonts w:ascii="Times New Roman" w:hAnsi="Times New Roman" w:cs="Times New Roman"/>
        </w:rPr>
        <w:t xml:space="preserve"> shifts for the Purging and Loading of activated carbon canisters.</w:t>
      </w:r>
      <w:r>
        <w:rPr>
          <w:rFonts w:ascii="Times New Roman" w:hAnsi="Times New Roman" w:cs="Times New Roman"/>
        </w:rPr>
        <w:t xml:space="preserve"> </w:t>
      </w:r>
      <w:r w:rsidRPr="009B0228">
        <w:rPr>
          <w:rFonts w:ascii="Times New Roman" w:hAnsi="Times New Roman" w:cs="Times New Roman"/>
        </w:rPr>
        <w:t>The CPS monitors the operating status of all stations and generates reports whenever a task is run.  Reports are stored locally on the system computer and may also be transferred to a host system for archiving.</w:t>
      </w:r>
      <w:r>
        <w:rPr>
          <w:rFonts w:ascii="Times New Roman" w:hAnsi="Times New Roman" w:cs="Times New Roman"/>
        </w:rPr>
        <w:t xml:space="preserve"> </w:t>
      </w:r>
      <w:r w:rsidRPr="00E71F63">
        <w:rPr>
          <w:rFonts w:ascii="Times New Roman" w:hAnsi="Times New Roman" w:cs="Times New Roman"/>
        </w:rPr>
        <w:t>When the network option is selected, database and report files are stored locally on the system computer and, if specified, on the network directory.</w:t>
      </w: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E71F63">
      <w:pPr>
        <w:pStyle w:val="BodyText3"/>
        <w:ind w:firstLine="720"/>
        <w:rPr>
          <w:rFonts w:ascii="Times New Roman" w:hAnsi="Times New Roman" w:cs="Times New Roman"/>
        </w:rPr>
      </w:pPr>
    </w:p>
    <w:p w:rsidR="00FF74C8" w:rsidRDefault="00FF74C8" w:rsidP="009D2BEC">
      <w:pPr>
        <w:pStyle w:val="Heading4"/>
        <w:ind w:firstLine="720"/>
      </w:pPr>
    </w:p>
    <w:p w:rsidR="00FF74C8" w:rsidRDefault="00FF74C8" w:rsidP="009D2BEC">
      <w:pPr>
        <w:pStyle w:val="Heading4"/>
        <w:ind w:firstLine="720"/>
      </w:pPr>
      <w:r>
        <w:t>2.0</w:t>
      </w:r>
      <w:r>
        <w:tab/>
        <w:t>Loading Test Fuel into Canister Preconditioning System</w:t>
      </w:r>
    </w:p>
    <w:p w:rsidR="00FF74C8" w:rsidRDefault="00FF74C8" w:rsidP="0091779A"/>
    <w:p w:rsidR="00FF74C8" w:rsidRDefault="00FF74C8" w:rsidP="0091779A">
      <w:pPr>
        <w:ind w:left="90" w:firstLine="630"/>
        <w:rPr>
          <w:sz w:val="24"/>
          <w:szCs w:val="24"/>
        </w:rPr>
      </w:pPr>
      <w:r>
        <w:rPr>
          <w:sz w:val="24"/>
          <w:szCs w:val="24"/>
        </w:rPr>
        <w:t>The APS Canister Preconditioning System with Live Fuel and/or Butane loading capabilities, utilizes (2) stainless steel fuel storage tanks which hold the test fuel used during fuel vapor loads. The upper storage tank holds approximately 35 gallons of fuel (plus head space), and the vapor generator tank holds approximately 4 gallons. During live fuel vapor generation, the vapor tank is filled from the above storage tank to approximately 2 gallons, allowing for head space. A combination of level indicators and level switches, wired through appropriate Intrinsic Safety Barriers, allow safe and automatic fuel tank level management under control of the CPS computer. Additionally, manual draining and filling is available to the operator via several hand valves which area clearly labelled.</w:t>
      </w:r>
    </w:p>
    <w:p w:rsidR="00FF74C8" w:rsidRDefault="00FF74C8" w:rsidP="0091779A">
      <w:pPr>
        <w:ind w:left="90" w:firstLine="630"/>
        <w:rPr>
          <w:sz w:val="24"/>
          <w:szCs w:val="24"/>
        </w:rPr>
      </w:pPr>
    </w:p>
    <w:p w:rsidR="00FF74C8" w:rsidRDefault="00FF74C8" w:rsidP="0029370F">
      <w:pPr>
        <w:widowControl/>
        <w:rPr>
          <w:b/>
          <w:bCs/>
          <w:sz w:val="18"/>
          <w:szCs w:val="18"/>
        </w:rPr>
      </w:pPr>
      <w:r>
        <w:rPr>
          <w:noProof/>
        </w:rPr>
        <w:pict>
          <v:shapetype id="_x0000_t32" coordsize="21600,21600" o:spt="32" o:oned="t" path="m,l21600,21600e" filled="f">
            <v:path arrowok="t" fillok="f" o:connecttype="none"/>
            <o:lock v:ext="edit" shapetype="t"/>
          </v:shapetype>
          <v:shape id="Straight Arrow Connector 1740" o:spid="_x0000_s1027" type="#_x0000_t32" style="position:absolute;margin-left:210.8pt;margin-top:177.75pt;width:104.9pt;height:0;flip:x;z-index:25166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" strokecolor="windowText" strokeweight="1pt">
            <v:stroke endarrow="open"/>
          </v:shape>
        </w:pict>
      </w:r>
      <w:r>
        <w:rPr>
          <w:noProof/>
        </w:rPr>
        <w:pict>
          <v:shape id="Straight Arrow Connector 1736" o:spid="_x0000_s1028" type="#_x0000_t32" style="position:absolute;margin-left:219.65pt;margin-top:129.75pt;width:96pt;height:24pt;flip:x;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" strokecolor="windowText" strokeweight="1pt">
            <v:stroke endarrow="open"/>
          </v:shape>
        </w:pict>
      </w:r>
      <w:r>
        <w:rPr>
          <w:noProof/>
        </w:rPr>
        <w:pict>
          <v:shape id="Straight Arrow Connector 1739" o:spid="_x0000_s1029" type="#_x0000_t32" style="position:absolute;margin-left:219.65pt;margin-top:64.5pt;width:95.95pt;height:9pt;flip:x y;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" strokecolor="windowText" strokeweight="1pt">
            <v:stroke endarrow="open"/>
          </v:shape>
        </w:pict>
      </w:r>
      <w:r>
        <w:rPr>
          <w:noProof/>
        </w:rPr>
        <w:pict>
          <v:shape id="Straight Arrow Connector 1735" o:spid="_x0000_s1030" type="#_x0000_t32" style="position:absolute;margin-left:240.8pt;margin-top:24.75pt;width:75.7pt;height:27.75pt;flip:x;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" strokeweight="1pt">
            <v:stroke endarrow="open"/>
          </v:shape>
        </w:pict>
      </w:r>
      <w:r>
        <w:rPr>
          <w:noProof/>
        </w:rPr>
        <w:pict>
          <v:shapetype id="_x0000_t202" coordsize="21600,21600" o:spt="202" path="m,l,21600r21600,l21600,xe">
            <v:stroke joinstyle="miter"/>
            <v:path gradientshapeok="t" o:connecttype="rect"/>
          </v:shapetype>
          <v:shape id="Text Box 2" o:spid="_x0000_s1031" type="#_x0000_t202" style="position:absolute;margin-left:316.45pt;margin-top:153.75pt;width:66.75pt;height:44.2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">
            <v:textbox style="mso-next-textbox:#Text Box 2">
              <w:txbxContent>
                <w:p w:rsidR="00FF74C8" w:rsidRDefault="00FF74C8" w:rsidP="00013A46">
                  <w:r>
                    <w:t>Vapor   Tank</w:t>
                  </w:r>
                </w:p>
                <w:p w:rsidR="00FF74C8" w:rsidRDefault="00FF74C8" w:rsidP="00013A46">
                  <w:r>
                    <w:t>Level</w:t>
                  </w:r>
                </w:p>
                <w:p w:rsidR="00FF74C8" w:rsidRDefault="00FF74C8" w:rsidP="00013A46"/>
              </w:txbxContent>
            </v:textbox>
          </v:shape>
        </w:pict>
      </w:r>
      <w:r>
        <w:rPr>
          <w:noProof/>
        </w:rPr>
        <w:pict>
          <v:shape id="_x0000_s1032" type="#_x0000_t202" style="position:absolute;margin-left:316.5pt;margin-top:109.65pt;width:66.75pt;height:44.2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">
            <v:textbox style="mso-next-textbox:#_x0000_s1032">
              <w:txbxContent>
                <w:p w:rsidR="00FF74C8" w:rsidRDefault="00FF74C8" w:rsidP="00013A46">
                  <w:r>
                    <w:t>Fuel Vapor</w:t>
                  </w:r>
                </w:p>
                <w:p w:rsidR="00FF74C8" w:rsidRDefault="00FF74C8" w:rsidP="00013A46">
                  <w:r>
                    <w:t xml:space="preserve">Generator Tank </w:t>
                  </w:r>
                </w:p>
              </w:txbxContent>
            </v:textbox>
          </v:shape>
        </w:pict>
      </w:r>
      <w:r>
        <w:rPr>
          <w:noProof/>
        </w:rPr>
        <w:pict>
          <v:shape id="_x0000_s1033" type="#_x0000_t202" style="position:absolute;margin-left:316.5pt;margin-top:3.75pt;width:66.75pt;height:44.25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">
            <v:textbox style="mso-next-textbox:#_x0000_s1033">
              <w:txbxContent>
                <w:p w:rsidR="00FF74C8" w:rsidRDefault="00FF74C8" w:rsidP="00013A46">
                  <w:r>
                    <w:t>Fuel Storage</w:t>
                  </w:r>
                </w:p>
                <w:p w:rsidR="00FF74C8" w:rsidRDefault="00FF74C8" w:rsidP="00013A46">
                  <w:r>
                    <w:t xml:space="preserve">Tank </w:t>
                  </w:r>
                </w:p>
              </w:txbxContent>
            </v:textbox>
          </v:shape>
        </w:pict>
      </w:r>
      <w:r>
        <w:rPr>
          <w:noProof/>
        </w:rPr>
        <w:pict>
          <v:shape id="_x0000_s1034" type="#_x0000_t202" style="position:absolute;margin-left:316.5pt;margin-top:48pt;width:66.75pt;height:44.2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">
            <v:textbox style="mso-next-textbox:#_x0000_s1034">
              <w:txbxContent>
                <w:p w:rsidR="00FF74C8" w:rsidRDefault="00FF74C8" w:rsidP="00013A46">
                  <w:r>
                    <w:t>Storage Tank</w:t>
                  </w:r>
                </w:p>
                <w:p w:rsidR="00FF74C8" w:rsidRDefault="00FF74C8" w:rsidP="00013A46">
                  <w:r>
                    <w:t>Level</w:t>
                  </w:r>
                </w:p>
                <w:p w:rsidR="00FF74C8" w:rsidRDefault="00FF74C8" w:rsidP="00013A46">
                  <w:r>
                    <w:t xml:space="preserve">Tank </w:t>
                  </w:r>
                </w:p>
              </w:txbxContent>
            </v:textbox>
          </v:shape>
        </w:pict>
      </w:r>
      <w:r>
        <w:rPr>
          <w:b/>
          <w:bCs/>
          <w:sz w:val="18"/>
          <w:szCs w:val="18"/>
        </w:rPr>
        <w:t xml:space="preserve">                                           </w:t>
      </w:r>
      <w:r w:rsidRPr="00575728">
        <w:rPr>
          <w:b/>
          <w:noProof/>
          <w:sz w:val="18"/>
          <w:szCs w:val="18"/>
        </w:rPr>
        <w:pict>
          <v:shape id="Picture 1714" o:spid="_x0000_i1027" type="#_x0000_t75" style="width:255pt;height:190.5pt;rotation:90;visibility:visible">
            <v:imagedata r:id="rId9" o:title=""/>
          </v:shape>
        </w:pict>
      </w:r>
    </w:p>
    <w:p w:rsidR="00FF74C8" w:rsidRDefault="00FF74C8" w:rsidP="0029370F">
      <w:pPr>
        <w:widowControl/>
        <w:rPr>
          <w:b/>
          <w:bCs/>
          <w:sz w:val="18"/>
          <w:szCs w:val="18"/>
        </w:rPr>
      </w:pPr>
    </w:p>
    <w:p w:rsidR="00FF74C8" w:rsidRDefault="00FF74C8" w:rsidP="0029370F">
      <w:pPr>
        <w:widowControl/>
        <w:rPr>
          <w:b/>
          <w:bCs/>
          <w:sz w:val="18"/>
          <w:szCs w:val="18"/>
        </w:rPr>
      </w:pPr>
    </w:p>
    <w:p w:rsidR="00FF74C8" w:rsidRPr="0029370F" w:rsidRDefault="00FF74C8" w:rsidP="009D2BEC">
      <w:pPr>
        <w:widowControl/>
        <w:ind w:firstLine="720"/>
        <w:rPr>
          <w:sz w:val="24"/>
          <w:szCs w:val="24"/>
        </w:rPr>
      </w:pPr>
      <w:r w:rsidRPr="00575728">
        <w:rPr>
          <w:b/>
          <w:noProof/>
          <w:sz w:val="18"/>
          <w:szCs w:val="18"/>
        </w:rPr>
        <w:pict>
          <v:shape id="Picture 20" o:spid="_x0000_i1028" type="#_x0000_t75" style="width:21.75pt;height:20.25pt;visibility:visible">
            <v:imagedata r:id="rId10" o:title=""/>
          </v:shape>
        </w:pict>
      </w:r>
      <w:r>
        <w:rPr>
          <w:b/>
          <w:bCs/>
          <w:sz w:val="24"/>
          <w:szCs w:val="24"/>
        </w:rPr>
        <w:t>Please ensure all fuel containing vessels are properly grounded to prevent static discharge during fuel transfer operations.</w:t>
      </w:r>
    </w:p>
    <w:p w:rsidR="00FF74C8" w:rsidRPr="006C761B" w:rsidRDefault="00FF74C8" w:rsidP="009D2BEC">
      <w:pPr>
        <w:pStyle w:val="Heading4"/>
        <w:ind w:firstLine="720"/>
        <w:rPr>
          <w:szCs w:val="24"/>
        </w:rPr>
      </w:pPr>
      <w:r w:rsidRPr="00E71F63">
        <w:br w:type="page"/>
      </w:r>
      <w:bookmarkStart w:id="2" w:name="_Toc231809057"/>
      <w:r>
        <w:t>3.0</w:t>
      </w:r>
      <w:r>
        <w:tab/>
        <w:t xml:space="preserve">System </w:t>
      </w:r>
      <w:r w:rsidRPr="006C761B">
        <w:t>Operation</w:t>
      </w:r>
      <w:bookmarkEnd w:id="2"/>
    </w:p>
    <w:p w:rsidR="00FF74C8" w:rsidRPr="006C761B" w:rsidRDefault="00FF74C8">
      <w:pPr>
        <w:widowControl/>
        <w:rPr>
          <w:sz w:val="24"/>
          <w:szCs w:val="24"/>
        </w:rPr>
      </w:pPr>
    </w:p>
    <w:p w:rsidR="00FF74C8" w:rsidRDefault="00FF74C8" w:rsidP="006D1CB1">
      <w:pPr>
        <w:widowControl/>
        <w:ind w:firstLine="720"/>
        <w:rPr>
          <w:sz w:val="24"/>
          <w:szCs w:val="24"/>
        </w:rPr>
      </w:pPr>
      <w:r w:rsidRPr="006C761B">
        <w:rPr>
          <w:sz w:val="24"/>
          <w:szCs w:val="24"/>
        </w:rPr>
        <w:t xml:space="preserve">The </w:t>
      </w:r>
      <w:r>
        <w:rPr>
          <w:sz w:val="24"/>
          <w:szCs w:val="24"/>
        </w:rPr>
        <w:t>s</w:t>
      </w:r>
      <w:r w:rsidRPr="006C761B">
        <w:rPr>
          <w:sz w:val="24"/>
          <w:szCs w:val="24"/>
        </w:rPr>
        <w:t xml:space="preserve">ystem consists of a </w:t>
      </w:r>
      <w:r>
        <w:rPr>
          <w:sz w:val="24"/>
          <w:szCs w:val="24"/>
        </w:rPr>
        <w:t xml:space="preserve">desktop </w:t>
      </w:r>
      <w:r w:rsidRPr="006C761B">
        <w:rPr>
          <w:sz w:val="24"/>
          <w:szCs w:val="24"/>
        </w:rPr>
        <w:t>computer that continuously monitors activity on the C</w:t>
      </w:r>
      <w:r>
        <w:rPr>
          <w:sz w:val="24"/>
          <w:szCs w:val="24"/>
        </w:rPr>
        <w:t>anister Preconditioning System</w:t>
      </w:r>
      <w:r w:rsidRPr="006C761B">
        <w:rPr>
          <w:sz w:val="24"/>
          <w:szCs w:val="24"/>
        </w:rPr>
        <w:t xml:space="preserve"> and automatically generates reports of that activity.  Reports are stored locally on the </w:t>
      </w:r>
      <w:r>
        <w:rPr>
          <w:sz w:val="24"/>
          <w:szCs w:val="24"/>
        </w:rPr>
        <w:t>CPS’s</w:t>
      </w:r>
      <w:r w:rsidRPr="006C761B">
        <w:rPr>
          <w:sz w:val="24"/>
          <w:szCs w:val="24"/>
        </w:rPr>
        <w:t xml:space="preserve"> computer and may be manually or automatically sent to a local or network printer.  </w:t>
      </w:r>
      <w:r>
        <w:rPr>
          <w:sz w:val="24"/>
          <w:szCs w:val="24"/>
        </w:rPr>
        <w:t xml:space="preserve">Test reports may </w:t>
      </w:r>
      <w:r w:rsidRPr="006C761B">
        <w:rPr>
          <w:sz w:val="24"/>
          <w:szCs w:val="24"/>
        </w:rPr>
        <w:t>also be transferred to a host computer for analysis, long-term storage</w:t>
      </w:r>
      <w:r>
        <w:rPr>
          <w:sz w:val="24"/>
          <w:szCs w:val="24"/>
        </w:rPr>
        <w:t>,</w:t>
      </w:r>
      <w:r w:rsidRPr="006C761B">
        <w:rPr>
          <w:sz w:val="24"/>
          <w:szCs w:val="24"/>
        </w:rPr>
        <w:t xml:space="preserve"> and archiving.</w:t>
      </w:r>
      <w:r>
        <w:rPr>
          <w:sz w:val="24"/>
          <w:szCs w:val="24"/>
        </w:rPr>
        <w:t xml:space="preserve"> </w:t>
      </w:r>
      <w:r w:rsidRPr="006C761B">
        <w:rPr>
          <w:sz w:val="24"/>
          <w:szCs w:val="24"/>
        </w:rPr>
        <w:t xml:space="preserve">The system generates </w:t>
      </w:r>
      <w:r>
        <w:rPr>
          <w:sz w:val="24"/>
          <w:szCs w:val="24"/>
        </w:rPr>
        <w:t>four</w:t>
      </w:r>
      <w:r w:rsidRPr="006C761B">
        <w:rPr>
          <w:sz w:val="24"/>
          <w:szCs w:val="24"/>
        </w:rPr>
        <w:t xml:space="preserve"> types of reports for each process that has completed</w:t>
      </w:r>
      <w:r>
        <w:rPr>
          <w:sz w:val="24"/>
          <w:szCs w:val="24"/>
        </w:rPr>
        <w:t>:</w:t>
      </w:r>
      <w:r w:rsidRPr="006C761B">
        <w:rPr>
          <w:sz w:val="24"/>
          <w:szCs w:val="24"/>
        </w:rPr>
        <w:t xml:space="preserve"> a </w:t>
      </w:r>
      <w:r w:rsidRPr="0044041C">
        <w:rPr>
          <w:i/>
          <w:sz w:val="24"/>
          <w:szCs w:val="24"/>
        </w:rPr>
        <w:t>Detail Report</w:t>
      </w:r>
      <w:r w:rsidRPr="006C761B">
        <w:rPr>
          <w:sz w:val="24"/>
          <w:szCs w:val="24"/>
        </w:rPr>
        <w:t xml:space="preserve">, a </w:t>
      </w:r>
      <w:r w:rsidRPr="0044041C">
        <w:rPr>
          <w:i/>
          <w:sz w:val="24"/>
          <w:szCs w:val="24"/>
        </w:rPr>
        <w:t>Summary Report</w:t>
      </w:r>
      <w:r>
        <w:rPr>
          <w:sz w:val="24"/>
          <w:szCs w:val="24"/>
        </w:rPr>
        <w:t xml:space="preserve">, </w:t>
      </w:r>
      <w:r w:rsidRPr="006C761B">
        <w:rPr>
          <w:sz w:val="24"/>
          <w:szCs w:val="24"/>
        </w:rPr>
        <w:t>a</w:t>
      </w:r>
      <w:r>
        <w:rPr>
          <w:sz w:val="24"/>
          <w:szCs w:val="24"/>
        </w:rPr>
        <w:t xml:space="preserve"> Microsoft</w:t>
      </w:r>
      <w:r w:rsidRPr="006C761B">
        <w:rPr>
          <w:sz w:val="24"/>
          <w:szCs w:val="24"/>
        </w:rPr>
        <w:t xml:space="preserve"> Access® Database File</w:t>
      </w:r>
      <w:r>
        <w:rPr>
          <w:sz w:val="24"/>
          <w:szCs w:val="24"/>
        </w:rPr>
        <w:t>, and an Excel report file. Additional reports are also</w:t>
      </w:r>
      <w:r w:rsidRPr="006C761B">
        <w:rPr>
          <w:sz w:val="24"/>
          <w:szCs w:val="24"/>
        </w:rPr>
        <w:t xml:space="preserve"> available</w:t>
      </w:r>
      <w:r>
        <w:rPr>
          <w:sz w:val="24"/>
          <w:szCs w:val="24"/>
        </w:rPr>
        <w:t xml:space="preserve">. These </w:t>
      </w:r>
      <w:r w:rsidRPr="006C761B">
        <w:rPr>
          <w:sz w:val="24"/>
          <w:szCs w:val="24"/>
        </w:rPr>
        <w:t>include recipes, system configuration</w:t>
      </w:r>
      <w:r>
        <w:rPr>
          <w:sz w:val="24"/>
          <w:szCs w:val="24"/>
        </w:rPr>
        <w:t>,</w:t>
      </w:r>
      <w:r w:rsidRPr="006C761B">
        <w:rPr>
          <w:sz w:val="24"/>
          <w:szCs w:val="24"/>
        </w:rPr>
        <w:t xml:space="preserve"> and alarm logs.</w:t>
      </w:r>
      <w:r>
        <w:rPr>
          <w:sz w:val="24"/>
          <w:szCs w:val="24"/>
        </w:rPr>
        <w:t xml:space="preserve"> </w:t>
      </w:r>
      <w:r w:rsidRPr="006C761B">
        <w:rPr>
          <w:sz w:val="24"/>
          <w:szCs w:val="24"/>
        </w:rPr>
        <w:t xml:space="preserve">The operator interface </w:t>
      </w:r>
      <w:r>
        <w:rPr>
          <w:sz w:val="24"/>
          <w:szCs w:val="24"/>
        </w:rPr>
        <w:t>is k</w:t>
      </w:r>
      <w:r w:rsidRPr="006C761B">
        <w:rPr>
          <w:sz w:val="24"/>
          <w:szCs w:val="24"/>
        </w:rPr>
        <w:t>eyboard</w:t>
      </w:r>
      <w:r>
        <w:rPr>
          <w:sz w:val="24"/>
          <w:szCs w:val="24"/>
        </w:rPr>
        <w:t xml:space="preserve"> and</w:t>
      </w:r>
      <w:r w:rsidRPr="006C761B">
        <w:rPr>
          <w:sz w:val="24"/>
          <w:szCs w:val="24"/>
        </w:rPr>
        <w:t xml:space="preserve"> </w:t>
      </w:r>
      <w:r>
        <w:rPr>
          <w:sz w:val="24"/>
          <w:szCs w:val="24"/>
        </w:rPr>
        <w:t>mouse</w:t>
      </w:r>
      <w:r w:rsidRPr="006C761B">
        <w:rPr>
          <w:sz w:val="24"/>
          <w:szCs w:val="24"/>
        </w:rPr>
        <w:t>.</w:t>
      </w:r>
      <w:r>
        <w:rPr>
          <w:sz w:val="24"/>
          <w:szCs w:val="24"/>
        </w:rPr>
        <w:t xml:space="preserve"> </w:t>
      </w:r>
      <w:r w:rsidRPr="006C761B">
        <w:rPr>
          <w:sz w:val="24"/>
          <w:szCs w:val="24"/>
        </w:rPr>
        <w:t xml:space="preserve">The menus follow the traditional Windows format, starting with a </w:t>
      </w:r>
      <w:r w:rsidRPr="0074349B">
        <w:rPr>
          <w:i/>
          <w:sz w:val="24"/>
          <w:szCs w:val="24"/>
        </w:rPr>
        <w:t>Main Menu</w:t>
      </w:r>
      <w:r w:rsidRPr="006C761B">
        <w:rPr>
          <w:sz w:val="24"/>
          <w:szCs w:val="24"/>
        </w:rPr>
        <w:t xml:space="preserve"> on the </w:t>
      </w:r>
      <w:r w:rsidRPr="0074349B">
        <w:rPr>
          <w:i/>
          <w:sz w:val="24"/>
          <w:szCs w:val="24"/>
        </w:rPr>
        <w:t xml:space="preserve">System Overview </w:t>
      </w:r>
      <w:r>
        <w:rPr>
          <w:sz w:val="24"/>
          <w:szCs w:val="24"/>
        </w:rPr>
        <w:t>s</w:t>
      </w:r>
      <w:r w:rsidRPr="0074349B">
        <w:rPr>
          <w:sz w:val="24"/>
          <w:szCs w:val="24"/>
        </w:rPr>
        <w:t>creen</w:t>
      </w:r>
      <w:r w:rsidRPr="006C761B">
        <w:rPr>
          <w:sz w:val="24"/>
          <w:szCs w:val="24"/>
        </w:rPr>
        <w:t xml:space="preserve">, with </w:t>
      </w:r>
      <w:r>
        <w:rPr>
          <w:sz w:val="24"/>
          <w:szCs w:val="24"/>
        </w:rPr>
        <w:t>s</w:t>
      </w:r>
      <w:r w:rsidRPr="006C761B">
        <w:rPr>
          <w:sz w:val="24"/>
          <w:szCs w:val="24"/>
        </w:rPr>
        <w:t>ub</w:t>
      </w:r>
      <w:r>
        <w:rPr>
          <w:sz w:val="24"/>
          <w:szCs w:val="24"/>
        </w:rPr>
        <w:t>-</w:t>
      </w:r>
      <w:r w:rsidRPr="006C761B">
        <w:rPr>
          <w:sz w:val="24"/>
          <w:szCs w:val="24"/>
        </w:rPr>
        <w:t xml:space="preserve"> </w:t>
      </w:r>
      <w:r>
        <w:rPr>
          <w:sz w:val="24"/>
          <w:szCs w:val="24"/>
        </w:rPr>
        <w:t>m</w:t>
      </w:r>
      <w:r w:rsidRPr="006C761B">
        <w:rPr>
          <w:sz w:val="24"/>
          <w:szCs w:val="24"/>
        </w:rPr>
        <w:t xml:space="preserve">enus </w:t>
      </w:r>
      <w:r>
        <w:rPr>
          <w:sz w:val="24"/>
          <w:szCs w:val="24"/>
        </w:rPr>
        <w:t>which allow</w:t>
      </w:r>
      <w:r w:rsidRPr="006C761B">
        <w:rPr>
          <w:sz w:val="24"/>
          <w:szCs w:val="24"/>
        </w:rPr>
        <w:t xml:space="preserve"> access</w:t>
      </w:r>
      <w:r>
        <w:rPr>
          <w:sz w:val="24"/>
          <w:szCs w:val="24"/>
        </w:rPr>
        <w:t xml:space="preserve"> to</w:t>
      </w:r>
      <w:r w:rsidRPr="006C761B">
        <w:rPr>
          <w:sz w:val="24"/>
          <w:szCs w:val="24"/>
        </w:rPr>
        <w:t xml:space="preserve"> particular functions.</w:t>
      </w:r>
      <w:r>
        <w:rPr>
          <w:sz w:val="24"/>
          <w:szCs w:val="24"/>
        </w:rPr>
        <w:t xml:space="preserve"> </w:t>
      </w:r>
      <w:r w:rsidRPr="006C761B">
        <w:rPr>
          <w:sz w:val="24"/>
          <w:szCs w:val="24"/>
        </w:rPr>
        <w:t xml:space="preserve">The </w:t>
      </w:r>
      <w:r w:rsidRPr="0074349B">
        <w:rPr>
          <w:i/>
          <w:sz w:val="24"/>
          <w:szCs w:val="24"/>
        </w:rPr>
        <w:t>System Overview</w:t>
      </w:r>
      <w:r w:rsidRPr="006C761B">
        <w:rPr>
          <w:sz w:val="24"/>
          <w:szCs w:val="24"/>
        </w:rPr>
        <w:t xml:space="preserve"> </w:t>
      </w:r>
      <w:r>
        <w:rPr>
          <w:sz w:val="24"/>
          <w:szCs w:val="24"/>
        </w:rPr>
        <w:t>s</w:t>
      </w:r>
      <w:r w:rsidRPr="006C761B">
        <w:rPr>
          <w:sz w:val="24"/>
          <w:szCs w:val="24"/>
        </w:rPr>
        <w:t>creen provides a summary display of all activity on the system.</w:t>
      </w:r>
      <w:r>
        <w:rPr>
          <w:sz w:val="24"/>
          <w:szCs w:val="24"/>
        </w:rPr>
        <w:t xml:space="preserve"> </w:t>
      </w:r>
      <w:r w:rsidRPr="0074349B">
        <w:rPr>
          <w:i/>
          <w:sz w:val="24"/>
          <w:szCs w:val="24"/>
        </w:rPr>
        <w:t>Detail Screens</w:t>
      </w:r>
      <w:r w:rsidRPr="006C761B">
        <w:rPr>
          <w:sz w:val="24"/>
          <w:szCs w:val="24"/>
        </w:rPr>
        <w:t xml:space="preserve"> for each station provide all operational</w:t>
      </w:r>
      <w:r>
        <w:rPr>
          <w:sz w:val="24"/>
          <w:szCs w:val="24"/>
        </w:rPr>
        <w:t xml:space="preserve"> i</w:t>
      </w:r>
      <w:r w:rsidRPr="006C761B">
        <w:rPr>
          <w:sz w:val="24"/>
          <w:szCs w:val="24"/>
        </w:rPr>
        <w:t xml:space="preserve">nformation for the station and allow entry of test related data that is printed on all reports.  This data includes items such as the </w:t>
      </w:r>
      <w:r>
        <w:rPr>
          <w:sz w:val="24"/>
          <w:szCs w:val="24"/>
        </w:rPr>
        <w:t>v</w:t>
      </w:r>
      <w:r w:rsidRPr="006C761B">
        <w:rPr>
          <w:sz w:val="24"/>
          <w:szCs w:val="24"/>
        </w:rPr>
        <w:t xml:space="preserve">ehicle </w:t>
      </w:r>
      <w:r>
        <w:rPr>
          <w:sz w:val="24"/>
          <w:szCs w:val="24"/>
        </w:rPr>
        <w:t>n</w:t>
      </w:r>
      <w:r w:rsidRPr="006C761B">
        <w:rPr>
          <w:sz w:val="24"/>
          <w:szCs w:val="24"/>
        </w:rPr>
        <w:t xml:space="preserve">umber, </w:t>
      </w:r>
      <w:r>
        <w:rPr>
          <w:sz w:val="24"/>
          <w:szCs w:val="24"/>
        </w:rPr>
        <w:t>e</w:t>
      </w:r>
      <w:r w:rsidRPr="006C761B">
        <w:rPr>
          <w:sz w:val="24"/>
          <w:szCs w:val="24"/>
        </w:rPr>
        <w:t xml:space="preserve">ngineer, </w:t>
      </w:r>
      <w:r>
        <w:rPr>
          <w:sz w:val="24"/>
          <w:szCs w:val="24"/>
        </w:rPr>
        <w:t>canister i</w:t>
      </w:r>
      <w:r w:rsidRPr="006C761B">
        <w:rPr>
          <w:sz w:val="24"/>
          <w:szCs w:val="24"/>
        </w:rPr>
        <w:t xml:space="preserve">nformation, </w:t>
      </w:r>
      <w:r>
        <w:rPr>
          <w:sz w:val="24"/>
          <w:szCs w:val="24"/>
        </w:rPr>
        <w:t xml:space="preserve">technician, along with test comments. Additional operations </w:t>
      </w:r>
      <w:r w:rsidRPr="006C761B">
        <w:rPr>
          <w:sz w:val="24"/>
          <w:szCs w:val="24"/>
        </w:rPr>
        <w:t>include copying and printing reports, modification of tolerances and configurations for reports, viewing of recipes, viewing of the job list and other logs.</w:t>
      </w:r>
      <w:r>
        <w:rPr>
          <w:sz w:val="24"/>
          <w:szCs w:val="24"/>
        </w:rPr>
        <w:t xml:space="preserve"> </w:t>
      </w:r>
      <w:r w:rsidRPr="006C761B">
        <w:rPr>
          <w:sz w:val="24"/>
          <w:szCs w:val="24"/>
        </w:rPr>
        <w:t xml:space="preserve">Several of the operations available on the system </w:t>
      </w:r>
      <w:r>
        <w:rPr>
          <w:sz w:val="24"/>
          <w:szCs w:val="24"/>
        </w:rPr>
        <w:t>are</w:t>
      </w:r>
      <w:r w:rsidRPr="006C761B">
        <w:rPr>
          <w:sz w:val="24"/>
          <w:szCs w:val="24"/>
        </w:rPr>
        <w:t xml:space="preserve"> password protected to prevent use by unauthorized personnel.  Items such as hardware configuration, setting of tolerances and exiting the software </w:t>
      </w:r>
      <w:r>
        <w:rPr>
          <w:sz w:val="24"/>
          <w:szCs w:val="24"/>
        </w:rPr>
        <w:t>are functions restricted to users with sufficient password level.</w:t>
      </w:r>
    </w:p>
    <w:p w:rsidR="00FF74C8" w:rsidRDefault="00FF74C8" w:rsidP="006D1CB1">
      <w:pPr>
        <w:widowControl/>
        <w:ind w:firstLine="720"/>
        <w:rPr>
          <w:sz w:val="24"/>
          <w:szCs w:val="24"/>
        </w:rPr>
      </w:pPr>
    </w:p>
    <w:p w:rsidR="00FF74C8" w:rsidRDefault="00FF74C8" w:rsidP="006D1CB1">
      <w:pPr>
        <w:widowControl/>
        <w:ind w:firstLine="720"/>
        <w:rPr>
          <w:sz w:val="24"/>
          <w:szCs w:val="24"/>
        </w:rPr>
      </w:pPr>
    </w:p>
    <w:p w:rsidR="00FF74C8" w:rsidRPr="006C761B" w:rsidRDefault="00FF74C8" w:rsidP="006D1CB1">
      <w:pPr>
        <w:widowControl/>
        <w:ind w:firstLine="720"/>
        <w:rPr>
          <w:sz w:val="24"/>
          <w:szCs w:val="24"/>
        </w:rPr>
      </w:pPr>
    </w:p>
    <w:p w:rsidR="00FF74C8" w:rsidRPr="006C761B" w:rsidRDefault="00FF74C8">
      <w:pPr>
        <w:widowControl/>
        <w:rPr>
          <w:sz w:val="24"/>
          <w:szCs w:val="24"/>
        </w:rPr>
      </w:pPr>
    </w:p>
    <w:p w:rsidR="00FF74C8" w:rsidRDefault="00FF74C8">
      <w:pPr>
        <w:widowControl/>
        <w:rPr>
          <w:b/>
          <w:bCs/>
          <w:sz w:val="18"/>
          <w:szCs w:val="18"/>
        </w:rPr>
      </w:pPr>
    </w:p>
    <w:p w:rsidR="00FF74C8" w:rsidRDefault="00FF74C8">
      <w:pPr>
        <w:widowControl/>
        <w:rPr>
          <w:b/>
          <w:bCs/>
          <w:sz w:val="18"/>
          <w:szCs w:val="18"/>
        </w:rPr>
      </w:pPr>
    </w:p>
    <w:p w:rsidR="00FF74C8" w:rsidRDefault="00FF74C8">
      <w:pPr>
        <w:widowControl/>
        <w:rPr>
          <w:b/>
          <w:bCs/>
          <w:sz w:val="18"/>
          <w:szCs w:val="18"/>
        </w:rPr>
      </w:pPr>
    </w:p>
    <w:p w:rsidR="00FF74C8" w:rsidRDefault="00FF74C8">
      <w:pPr>
        <w:widowControl/>
        <w:rPr>
          <w:b/>
          <w:bCs/>
          <w:sz w:val="18"/>
          <w:szCs w:val="18"/>
        </w:rPr>
      </w:pPr>
    </w:p>
    <w:p w:rsidR="00FF74C8" w:rsidRDefault="00FF74C8">
      <w:pPr>
        <w:widowControl/>
        <w:rPr>
          <w:b/>
          <w:bCs/>
          <w:sz w:val="18"/>
          <w:szCs w:val="18"/>
        </w:rPr>
      </w:pPr>
    </w:p>
    <w:p w:rsidR="00FF74C8" w:rsidRDefault="00FF74C8">
      <w:pPr>
        <w:widowControl/>
        <w:rPr>
          <w:b/>
          <w:bCs/>
          <w:sz w:val="18"/>
          <w:szCs w:val="18"/>
        </w:rPr>
      </w:pPr>
    </w:p>
    <w:p w:rsidR="00FF74C8" w:rsidRPr="006C761B" w:rsidRDefault="00FF74C8">
      <w:pPr>
        <w:widowControl/>
        <w:rPr>
          <w:sz w:val="24"/>
          <w:szCs w:val="24"/>
        </w:rPr>
      </w:pPr>
      <w:r w:rsidRPr="00575728">
        <w:rPr>
          <w:b/>
          <w:noProof/>
          <w:sz w:val="18"/>
          <w:szCs w:val="18"/>
        </w:rPr>
        <w:pict>
          <v:shape id="Picture 3" o:spid="_x0000_i1029" type="#_x0000_t75" style="width:21.75pt;height:20.25pt;visibility:visible">
            <v:imagedata r:id="rId10" o:title=""/>
          </v:shape>
        </w:pict>
      </w:r>
      <w:r>
        <w:rPr>
          <w:b/>
          <w:bCs/>
          <w:sz w:val="18"/>
          <w:szCs w:val="18"/>
        </w:rPr>
        <w:t xml:space="preserve">  </w:t>
      </w:r>
      <w:r w:rsidRPr="00BC2115">
        <w:rPr>
          <w:b/>
          <w:sz w:val="24"/>
          <w:szCs w:val="24"/>
          <w:u w:val="single"/>
        </w:rPr>
        <w:t>DO NOT</w:t>
      </w:r>
      <w:r w:rsidRPr="006C761B">
        <w:rPr>
          <w:sz w:val="24"/>
          <w:szCs w:val="24"/>
        </w:rPr>
        <w:t xml:space="preserve"> use the equipment in a manner not specified by the component manufacturer or Analytical Process Systems.</w:t>
      </w:r>
    </w:p>
    <w:p w:rsidR="00FF74C8" w:rsidRPr="006C761B" w:rsidRDefault="00FF74C8">
      <w:pPr>
        <w:widowControl/>
      </w:pPr>
    </w:p>
    <w:p w:rsidR="00FF74C8" w:rsidRDefault="00FF74C8" w:rsidP="00C04C3B">
      <w:pPr>
        <w:pStyle w:val="Heading6"/>
        <w:ind w:firstLine="720"/>
      </w:pPr>
      <w:r w:rsidRPr="006C761B">
        <w:br w:type="page"/>
      </w:r>
      <w:r>
        <w:t>Startup</w:t>
      </w:r>
    </w:p>
    <w:p w:rsidR="00FF74C8" w:rsidRDefault="00FF74C8" w:rsidP="00AC4262">
      <w:r>
        <w:rPr>
          <w:noProof/>
        </w:rPr>
        <w:t xml:space="preserve">              </w:t>
      </w:r>
      <w:r>
        <w:rPr>
          <w:noProof/>
        </w:rPr>
        <w:pict>
          <v:shape id="Picture 1713" o:spid="_x0000_i1030" type="#_x0000_t75" style="width:268.5pt;height:213pt;visibility:visible">
            <v:imagedata r:id="rId11" o:title=""/>
          </v:shape>
        </w:pict>
      </w:r>
    </w:p>
    <w:p w:rsidR="00FF74C8" w:rsidRDefault="00FF74C8" w:rsidP="00822030">
      <w:pPr>
        <w:rPr>
          <w:b/>
        </w:rPr>
      </w:pPr>
      <w:r>
        <w:rPr>
          <w:b/>
        </w:rPr>
        <w:t xml:space="preserve">              The Windows desktop. Actual background image may vary.</w:t>
      </w:r>
    </w:p>
    <w:p w:rsidR="00FF74C8" w:rsidRDefault="00FF74C8" w:rsidP="00822030">
      <w:pPr>
        <w:rPr>
          <w:b/>
        </w:rPr>
      </w:pPr>
    </w:p>
    <w:p w:rsidR="00FF74C8" w:rsidRPr="00C04C3B" w:rsidRDefault="00FF74C8" w:rsidP="00C04C3B">
      <w:pPr>
        <w:ind w:firstLine="720"/>
        <w:rPr>
          <w:b/>
          <w:sz w:val="24"/>
          <w:szCs w:val="24"/>
        </w:rPr>
      </w:pPr>
      <w:r w:rsidRPr="00C04C3B">
        <w:rPr>
          <w:b/>
          <w:sz w:val="24"/>
          <w:szCs w:val="24"/>
        </w:rPr>
        <w:t>The Launch Screen</w:t>
      </w:r>
    </w:p>
    <w:p w:rsidR="00FF74C8" w:rsidRDefault="00FF74C8" w:rsidP="00981CB4">
      <w:pPr>
        <w:ind w:left="720" w:firstLine="180"/>
        <w:rPr>
          <w:sz w:val="24"/>
          <w:szCs w:val="24"/>
        </w:rPr>
      </w:pPr>
    </w:p>
    <w:p w:rsidR="00FF74C8" w:rsidRPr="00981CB4" w:rsidRDefault="00FF74C8" w:rsidP="00981CB4">
      <w:pPr>
        <w:ind w:left="720" w:firstLine="180"/>
        <w:rPr>
          <w:sz w:val="24"/>
          <w:szCs w:val="24"/>
        </w:rPr>
      </w:pPr>
      <w:r>
        <w:rPr>
          <w:sz w:val="24"/>
          <w:szCs w:val="24"/>
        </w:rPr>
        <w:t xml:space="preserve">   </w:t>
      </w:r>
      <w:r w:rsidRPr="00981CB4">
        <w:rPr>
          <w:sz w:val="24"/>
          <w:szCs w:val="24"/>
        </w:rPr>
        <w:t>Launch the CPS_</w:t>
      </w:r>
      <w:r>
        <w:rPr>
          <w:sz w:val="24"/>
          <w:szCs w:val="24"/>
        </w:rPr>
        <w:t>r7</w:t>
      </w:r>
      <w:r w:rsidRPr="00981CB4">
        <w:rPr>
          <w:sz w:val="24"/>
          <w:szCs w:val="24"/>
        </w:rPr>
        <w:t xml:space="preserve"> application by </w:t>
      </w:r>
      <w:r>
        <w:rPr>
          <w:sz w:val="24"/>
          <w:szCs w:val="24"/>
        </w:rPr>
        <w:t>double-</w:t>
      </w:r>
      <w:r w:rsidRPr="00981CB4">
        <w:rPr>
          <w:sz w:val="24"/>
          <w:szCs w:val="24"/>
        </w:rPr>
        <w:t>clicking on the desktop icon. A software launch screen will appear, as shown below:</w:t>
      </w:r>
    </w:p>
    <w:p w:rsidR="00FF74C8" w:rsidRDefault="00FF74C8" w:rsidP="00822030">
      <w:pPr>
        <w:rPr>
          <w:sz w:val="24"/>
          <w:szCs w:val="24"/>
        </w:rPr>
      </w:pPr>
    </w:p>
    <w:p w:rsidR="00FF74C8" w:rsidRPr="00BF57B4" w:rsidRDefault="00FF74C8" w:rsidP="00822030">
      <w:r>
        <w:rPr>
          <w:sz w:val="24"/>
          <w:szCs w:val="24"/>
        </w:rPr>
        <w:t xml:space="preserve">            </w:t>
      </w:r>
      <w:r>
        <w:rPr>
          <w:noProof/>
        </w:rPr>
        <w:pict>
          <v:shape id="Picture 13" o:spid="_x0000_i1031" type="#_x0000_t75" style="width:196.5pt;height:273.75pt;visibility:visible">
            <v:imagedata r:id="rId12" o:title=""/>
          </v:shape>
        </w:pict>
      </w:r>
    </w:p>
    <w:p w:rsidR="00FF74C8" w:rsidRDefault="00FF74C8" w:rsidP="00D62D81">
      <w:pPr>
        <w:widowControl/>
        <w:ind w:firstLine="720"/>
        <w:rPr>
          <w:b/>
          <w:bCs/>
          <w:iCs/>
        </w:rPr>
      </w:pPr>
      <w:r w:rsidRPr="00822030">
        <w:rPr>
          <w:b/>
          <w:bCs/>
          <w:iCs/>
        </w:rPr>
        <w:t>CPS Launch</w:t>
      </w:r>
      <w:r w:rsidRPr="00822030">
        <w:rPr>
          <w:b/>
          <w:bCs/>
          <w:i/>
          <w:iCs/>
        </w:rPr>
        <w:t xml:space="preserve"> </w:t>
      </w:r>
      <w:r w:rsidRPr="00822030">
        <w:rPr>
          <w:b/>
          <w:bCs/>
          <w:iCs/>
        </w:rPr>
        <w:t>screen</w:t>
      </w:r>
    </w:p>
    <w:p w:rsidR="00FF74C8" w:rsidRDefault="00FF74C8">
      <w:pPr>
        <w:widowControl/>
        <w:rPr>
          <w:b/>
          <w:bCs/>
          <w:iCs/>
        </w:rPr>
      </w:pPr>
      <w:r>
        <w:rPr>
          <w:b/>
          <w:bCs/>
          <w:iCs/>
        </w:rPr>
        <w:tab/>
      </w:r>
    </w:p>
    <w:p w:rsidR="00FF74C8" w:rsidRPr="00822030" w:rsidRDefault="00FF74C8" w:rsidP="00822030">
      <w:pPr>
        <w:widowControl/>
        <w:ind w:firstLine="720"/>
        <w:rPr>
          <w:bCs/>
          <w:iCs/>
          <w:sz w:val="24"/>
          <w:szCs w:val="24"/>
        </w:rPr>
      </w:pPr>
      <w:r>
        <w:rPr>
          <w:bCs/>
          <w:iCs/>
          <w:sz w:val="24"/>
          <w:szCs w:val="24"/>
        </w:rPr>
        <w:t>The launch screen shows the software version number, and other pertinent information. It is also possible to open the Operator’s Manual from the launch screen.</w:t>
      </w:r>
    </w:p>
    <w:p w:rsidR="00FF74C8" w:rsidRDefault="00FF74C8" w:rsidP="00D62D81">
      <w:pPr>
        <w:widowControl/>
        <w:ind w:left="720" w:firstLine="720"/>
        <w:rPr>
          <w:sz w:val="24"/>
          <w:szCs w:val="24"/>
        </w:rPr>
      </w:pPr>
    </w:p>
    <w:p w:rsidR="00FF74C8" w:rsidRDefault="00FF74C8" w:rsidP="00D62D81">
      <w:pPr>
        <w:widowControl/>
        <w:ind w:left="720" w:firstLine="720"/>
        <w:rPr>
          <w:sz w:val="24"/>
          <w:szCs w:val="24"/>
        </w:rPr>
      </w:pPr>
      <w:r>
        <w:rPr>
          <w:sz w:val="24"/>
          <w:szCs w:val="24"/>
        </w:rPr>
        <w:t xml:space="preserve">Once the program has loaded, the user will be viewing the Canister Preconditioning System Overview screen. </w:t>
      </w:r>
    </w:p>
    <w:p w:rsidR="00FF74C8" w:rsidRDefault="00FF74C8" w:rsidP="00BA0C52">
      <w:pPr>
        <w:widowControl/>
        <w:ind w:firstLine="720"/>
        <w:rPr>
          <w:sz w:val="24"/>
          <w:szCs w:val="24"/>
        </w:rPr>
      </w:pPr>
      <w:r>
        <w:rPr>
          <w:noProof/>
        </w:rPr>
        <w:pict>
          <v:shape id="_x0000_s1035" type="#_x0000_t202" style="position:absolute;left:0;text-align:left;margin-left:203.7pt;margin-top:8.15pt;width:99.65pt;height:18.1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">
            <v:textbox style="mso-next-textbox:#_x0000_s1035">
              <w:txbxContent>
                <w:p w:rsidR="00FF74C8" w:rsidRDefault="00FF74C8">
                  <w:r>
                    <w:t>Station Detail button</w:t>
                  </w:r>
                </w:p>
              </w:txbxContent>
            </v:textbox>
          </v:shape>
        </w:pict>
      </w:r>
    </w:p>
    <w:p w:rsidR="00FF74C8" w:rsidRDefault="00FF74C8" w:rsidP="00BA0C52">
      <w:pPr>
        <w:widowControl/>
        <w:ind w:firstLine="720"/>
        <w:rPr>
          <w:sz w:val="24"/>
          <w:szCs w:val="24"/>
        </w:rPr>
      </w:pPr>
      <w:r>
        <w:rPr>
          <w:noProof/>
        </w:rPr>
        <w:pict>
          <v:shape id="Straight Arrow Connector 1719" o:spid="_x0000_s1036" type="#_x0000_t32" style="position:absolute;left:0;text-align:left;margin-left:239.25pt;margin-top:12.75pt;width:0;height:34.8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">
            <v:stroke endarrow="open"/>
          </v:shape>
        </w:pict>
      </w:r>
    </w:p>
    <w:p w:rsidR="00FF74C8" w:rsidRDefault="00FF74C8" w:rsidP="00BA0C52">
      <w:pPr>
        <w:widowControl/>
        <w:ind w:firstLine="720"/>
        <w:rPr>
          <w:sz w:val="24"/>
          <w:szCs w:val="24"/>
        </w:rPr>
      </w:pPr>
    </w:p>
    <w:p w:rsidR="00FF74C8" w:rsidRDefault="00FF74C8" w:rsidP="00F113C0">
      <w:pPr>
        <w:widowControl/>
        <w:rPr>
          <w:sz w:val="24"/>
          <w:szCs w:val="24"/>
        </w:rPr>
      </w:pPr>
      <w:r>
        <w:rPr>
          <w:sz w:val="24"/>
          <w:szCs w:val="24"/>
        </w:rPr>
        <w:t xml:space="preserve">        </w:t>
      </w:r>
      <w:r w:rsidRPr="00575728">
        <w:rPr>
          <w:noProof/>
          <w:sz w:val="24"/>
          <w:szCs w:val="24"/>
        </w:rPr>
        <w:pict>
          <v:shape id="Picture 28" o:spid="_x0000_i1032" type="#_x0000_t75" style="width:414.75pt;height:315.75pt;visibility:visible">
            <v:imagedata r:id="rId13" o:title=""/>
          </v:shape>
        </w:pict>
      </w:r>
    </w:p>
    <w:p w:rsidR="00FF74C8" w:rsidRDefault="00FF74C8" w:rsidP="00BA0C52">
      <w:pPr>
        <w:widowControl/>
        <w:ind w:firstLine="720"/>
        <w:rPr>
          <w:b/>
        </w:rPr>
      </w:pPr>
      <w:r w:rsidRPr="00822030">
        <w:rPr>
          <w:b/>
        </w:rPr>
        <w:t>Overview screen</w:t>
      </w:r>
    </w:p>
    <w:p w:rsidR="00FF74C8" w:rsidRPr="006C761B" w:rsidRDefault="00FF74C8" w:rsidP="0067692D">
      <w:pPr>
        <w:widowControl/>
        <w:rPr>
          <w:sz w:val="24"/>
          <w:szCs w:val="24"/>
        </w:rPr>
      </w:pPr>
    </w:p>
    <w:p w:rsidR="00FF74C8" w:rsidRPr="006C761B" w:rsidRDefault="00FF74C8" w:rsidP="0067692D">
      <w:pPr>
        <w:widowControl/>
        <w:rPr>
          <w:sz w:val="24"/>
          <w:szCs w:val="24"/>
        </w:rPr>
      </w:pPr>
    </w:p>
    <w:p w:rsidR="00FF74C8" w:rsidRPr="006C761B" w:rsidRDefault="00FF74C8" w:rsidP="0067692D">
      <w:pPr>
        <w:widowControl/>
        <w:rPr>
          <w:sz w:val="24"/>
          <w:szCs w:val="24"/>
        </w:rPr>
      </w:pPr>
    </w:p>
    <w:p w:rsidR="00FF74C8" w:rsidRPr="006C761B" w:rsidRDefault="00FF74C8" w:rsidP="0067692D">
      <w:pPr>
        <w:widowControl/>
        <w:rPr>
          <w:sz w:val="24"/>
          <w:szCs w:val="24"/>
        </w:rPr>
      </w:pPr>
      <w:r w:rsidRPr="006C761B">
        <w:rPr>
          <w:sz w:val="24"/>
          <w:szCs w:val="24"/>
        </w:rPr>
        <w:br w:type="page"/>
      </w:r>
    </w:p>
    <w:p w:rsidR="00FF74C8" w:rsidRDefault="00FF74C8" w:rsidP="00D62D81">
      <w:pPr>
        <w:widowControl/>
        <w:ind w:left="1440"/>
        <w:rPr>
          <w:sz w:val="24"/>
          <w:szCs w:val="24"/>
        </w:rPr>
      </w:pPr>
      <w:r w:rsidRPr="0067692D">
        <w:rPr>
          <w:sz w:val="24"/>
          <w:szCs w:val="24"/>
        </w:rPr>
        <w:t>To start a test</w:t>
      </w:r>
      <w:r>
        <w:rPr>
          <w:sz w:val="24"/>
          <w:szCs w:val="24"/>
        </w:rPr>
        <w:t xml:space="preserve">, click the Station Detail icon, which looks like a ship’s wheel </w:t>
      </w:r>
      <w:r w:rsidRPr="00575728">
        <w:rPr>
          <w:noProof/>
          <w:sz w:val="24"/>
          <w:szCs w:val="24"/>
        </w:rPr>
        <w:pict>
          <v:shape id="Picture 1723" o:spid="_x0000_i1033" type="#_x0000_t75" style="width:17.25pt;height:16.5pt;visibility:visible">
            <v:imagedata r:id="rId14" o:title=""/>
          </v:shape>
        </w:pict>
      </w:r>
      <w:r>
        <w:rPr>
          <w:sz w:val="24"/>
          <w:szCs w:val="24"/>
        </w:rPr>
        <w:t>. The Station Detail screen appears:</w:t>
      </w:r>
    </w:p>
    <w:p w:rsidR="00FF74C8" w:rsidRDefault="00FF74C8" w:rsidP="00BA0C52">
      <w:pPr>
        <w:widowControl/>
        <w:ind w:firstLine="720"/>
        <w:rPr>
          <w:sz w:val="24"/>
          <w:szCs w:val="24"/>
        </w:rPr>
      </w:pPr>
    </w:p>
    <w:p w:rsidR="00FF74C8" w:rsidRDefault="00FF74C8" w:rsidP="00BA0C52">
      <w:pPr>
        <w:widowControl/>
        <w:ind w:firstLine="720"/>
        <w:rPr>
          <w:sz w:val="24"/>
          <w:szCs w:val="24"/>
        </w:rPr>
      </w:pPr>
      <w:r>
        <w:rPr>
          <w:sz w:val="24"/>
          <w:szCs w:val="24"/>
        </w:rPr>
        <w:t xml:space="preserve">  </w:t>
      </w:r>
      <w:r w:rsidRPr="00575728">
        <w:rPr>
          <w:noProof/>
          <w:sz w:val="24"/>
          <w:szCs w:val="24"/>
        </w:rPr>
        <w:pict>
          <v:shape id="Picture 1715" o:spid="_x0000_i1034" type="#_x0000_t75" style="width:399.75pt;height:305.25pt;visibility:visible">
            <v:imagedata r:id="rId15" o:title=""/>
          </v:shape>
        </w:pict>
      </w:r>
    </w:p>
    <w:p w:rsidR="00FF74C8" w:rsidRDefault="00FF74C8" w:rsidP="00BA0C52">
      <w:pPr>
        <w:widowControl/>
        <w:ind w:firstLine="720"/>
        <w:rPr>
          <w:b/>
        </w:rPr>
      </w:pPr>
      <w:r>
        <w:rPr>
          <w:b/>
        </w:rPr>
        <w:t xml:space="preserve">  </w:t>
      </w:r>
      <w:r w:rsidRPr="000B7D2B">
        <w:rPr>
          <w:b/>
        </w:rPr>
        <w:t>Station Detail Screen</w:t>
      </w:r>
    </w:p>
    <w:p w:rsidR="00FF74C8" w:rsidRPr="000B7D2B" w:rsidRDefault="00FF74C8" w:rsidP="00BA0C52">
      <w:pPr>
        <w:widowControl/>
        <w:ind w:firstLine="720"/>
        <w:rPr>
          <w:b/>
        </w:rPr>
      </w:pPr>
      <w:r w:rsidRPr="000B7D2B">
        <w:rPr>
          <w:b/>
        </w:rPr>
        <w:t xml:space="preserve"> </w:t>
      </w:r>
    </w:p>
    <w:p w:rsidR="00FF74C8" w:rsidRDefault="00FF74C8" w:rsidP="00D62D81">
      <w:pPr>
        <w:widowControl/>
        <w:ind w:left="720"/>
        <w:rPr>
          <w:sz w:val="24"/>
          <w:szCs w:val="24"/>
        </w:rPr>
      </w:pPr>
      <w:r>
        <w:rPr>
          <w:sz w:val="24"/>
          <w:szCs w:val="24"/>
        </w:rPr>
        <w:t xml:space="preserve">Next, click on the green Start Job arrow  </w:t>
      </w:r>
      <w:r w:rsidRPr="00575728">
        <w:rPr>
          <w:noProof/>
          <w:sz w:val="24"/>
          <w:szCs w:val="24"/>
        </w:rPr>
        <w:pict>
          <v:shape id="Picture 1722" o:spid="_x0000_i1035" type="#_x0000_t75" style="width:16.5pt;height:16.5pt;visibility:visible">
            <v:imagedata r:id="rId16" o:title=""/>
          </v:shape>
        </w:pict>
      </w:r>
      <w:r>
        <w:rPr>
          <w:sz w:val="24"/>
          <w:szCs w:val="24"/>
        </w:rPr>
        <w:t xml:space="preserve">  , or click on the Recipe icon </w:t>
      </w:r>
      <w:r>
        <w:rPr>
          <w:noProof/>
        </w:rPr>
        <w:pict>
          <v:shape id="Picture 7" o:spid="_x0000_i1036" type="#_x0000_t75" style="width:18pt;height:15.75pt;visibility:visible">
            <v:imagedata r:id="rId17" o:title=""/>
          </v:shape>
        </w:pict>
      </w:r>
      <w:r>
        <w:rPr>
          <w:sz w:val="24"/>
          <w:szCs w:val="24"/>
        </w:rPr>
        <w:t xml:space="preserve">  to select or edit the station recipe.</w:t>
      </w:r>
    </w:p>
    <w:p w:rsidR="00FF74C8" w:rsidRDefault="00FF74C8" w:rsidP="00BA0C52">
      <w:pPr>
        <w:widowControl/>
        <w:ind w:firstLine="720"/>
        <w:rPr>
          <w:sz w:val="24"/>
          <w:szCs w:val="24"/>
        </w:rPr>
      </w:pPr>
    </w:p>
    <w:p w:rsidR="00FF74C8" w:rsidRDefault="00FF74C8" w:rsidP="00BA0C52">
      <w:pPr>
        <w:widowControl/>
        <w:ind w:firstLine="720"/>
        <w:rPr>
          <w:sz w:val="24"/>
          <w:szCs w:val="24"/>
        </w:rPr>
      </w:pPr>
    </w:p>
    <w:p w:rsidR="00FF74C8" w:rsidRDefault="00FF74C8" w:rsidP="00BA0C52">
      <w:pPr>
        <w:widowControl/>
        <w:ind w:firstLine="720"/>
        <w:rPr>
          <w:sz w:val="24"/>
          <w:szCs w:val="24"/>
        </w:rPr>
      </w:pPr>
    </w:p>
    <w:p w:rsidR="00FF74C8" w:rsidRPr="00C04C3B" w:rsidRDefault="00FF74C8" w:rsidP="00925E20">
      <w:pPr>
        <w:ind w:firstLine="720"/>
        <w:rPr>
          <w:b/>
          <w:sz w:val="24"/>
          <w:szCs w:val="24"/>
        </w:rPr>
      </w:pPr>
      <w:r>
        <w:rPr>
          <w:b/>
          <w:sz w:val="24"/>
          <w:szCs w:val="24"/>
        </w:rPr>
        <w:t>Example Test</w:t>
      </w:r>
    </w:p>
    <w:p w:rsidR="00FF74C8" w:rsidRDefault="00FF74C8" w:rsidP="00925E20">
      <w:pPr>
        <w:ind w:left="720" w:firstLine="180"/>
        <w:rPr>
          <w:sz w:val="24"/>
          <w:szCs w:val="24"/>
        </w:rPr>
      </w:pPr>
    </w:p>
    <w:p w:rsidR="00FF74C8" w:rsidRPr="006C761B" w:rsidRDefault="00FF74C8" w:rsidP="00D62D81">
      <w:pPr>
        <w:widowControl/>
        <w:ind w:left="360" w:firstLine="360"/>
        <w:rPr>
          <w:sz w:val="24"/>
          <w:szCs w:val="24"/>
        </w:rPr>
      </w:pPr>
      <w:r w:rsidRPr="006C761B">
        <w:rPr>
          <w:sz w:val="24"/>
          <w:szCs w:val="24"/>
        </w:rPr>
        <w:t xml:space="preserve">The following is an </w:t>
      </w:r>
      <w:r w:rsidRPr="00AE3A8C">
        <w:rPr>
          <w:i/>
          <w:sz w:val="24"/>
          <w:szCs w:val="24"/>
        </w:rPr>
        <w:t>example of a typical test sequence</w:t>
      </w:r>
      <w:r w:rsidRPr="006C761B">
        <w:rPr>
          <w:sz w:val="24"/>
          <w:szCs w:val="24"/>
        </w:rPr>
        <w:t xml:space="preserve"> on the Canister Preconditioning System.</w:t>
      </w:r>
      <w:r>
        <w:rPr>
          <w:sz w:val="24"/>
          <w:szCs w:val="24"/>
        </w:rPr>
        <w:t xml:space="preserve"> </w:t>
      </w:r>
      <w:r w:rsidRPr="006C761B">
        <w:rPr>
          <w:sz w:val="24"/>
          <w:szCs w:val="24"/>
        </w:rPr>
        <w:t>This example is intended to illustrate the operation and features of the System and is not intended to specify operating procedures that must be followed.</w:t>
      </w:r>
    </w:p>
    <w:p w:rsidR="00FF74C8" w:rsidRPr="006C761B" w:rsidRDefault="00FF74C8">
      <w:pPr>
        <w:widowControl/>
        <w:rPr>
          <w:sz w:val="24"/>
          <w:szCs w:val="24"/>
        </w:rPr>
      </w:pPr>
    </w:p>
    <w:p w:rsidR="00FF74C8" w:rsidRPr="000B7D2B" w:rsidRDefault="00FF74C8" w:rsidP="000B7D2B">
      <w:pPr>
        <w:pStyle w:val="ListParagraph"/>
        <w:widowControl/>
        <w:numPr>
          <w:ilvl w:val="0"/>
          <w:numId w:val="41"/>
        </w:numPr>
        <w:rPr>
          <w:b/>
          <w:bCs/>
          <w:iCs/>
          <w:sz w:val="24"/>
          <w:szCs w:val="24"/>
        </w:rPr>
      </w:pPr>
      <w:r w:rsidRPr="000B7D2B">
        <w:rPr>
          <w:b/>
          <w:bCs/>
          <w:iCs/>
          <w:sz w:val="24"/>
          <w:szCs w:val="24"/>
        </w:rPr>
        <w:t>Connect the Canister</w:t>
      </w:r>
    </w:p>
    <w:p w:rsidR="00FF74C8" w:rsidRPr="006C761B" w:rsidRDefault="00FF74C8" w:rsidP="0035061C">
      <w:pPr>
        <w:widowControl/>
        <w:ind w:firstLine="360"/>
        <w:rPr>
          <w:sz w:val="24"/>
          <w:szCs w:val="24"/>
        </w:rPr>
      </w:pPr>
      <w:r w:rsidRPr="006C761B">
        <w:rPr>
          <w:sz w:val="24"/>
          <w:szCs w:val="24"/>
        </w:rPr>
        <w:t>Connect the canister to the desired Station ensuring connections are made to the proper ports. (Load, Purge, and Vent</w:t>
      </w:r>
      <w:r w:rsidRPr="0035061C">
        <w:rPr>
          <w:i/>
          <w:sz w:val="24"/>
          <w:szCs w:val="24"/>
        </w:rPr>
        <w:t>) NOTE:</w:t>
      </w:r>
      <w:r w:rsidRPr="006C761B">
        <w:rPr>
          <w:sz w:val="24"/>
          <w:szCs w:val="24"/>
        </w:rPr>
        <w:t xml:space="preserve"> </w:t>
      </w:r>
      <w:r>
        <w:rPr>
          <w:sz w:val="24"/>
          <w:szCs w:val="24"/>
        </w:rPr>
        <w:t>APS r</w:t>
      </w:r>
      <w:r w:rsidRPr="006C761B">
        <w:rPr>
          <w:sz w:val="24"/>
          <w:szCs w:val="24"/>
        </w:rPr>
        <w:t>ecommend</w:t>
      </w:r>
      <w:r>
        <w:rPr>
          <w:sz w:val="24"/>
          <w:szCs w:val="24"/>
        </w:rPr>
        <w:t>s</w:t>
      </w:r>
      <w:r w:rsidRPr="006C761B">
        <w:rPr>
          <w:sz w:val="24"/>
          <w:szCs w:val="24"/>
        </w:rPr>
        <w:t xml:space="preserve"> using</w:t>
      </w:r>
      <w:r>
        <w:rPr>
          <w:sz w:val="24"/>
          <w:szCs w:val="24"/>
        </w:rPr>
        <w:t xml:space="preserve"> an</w:t>
      </w:r>
      <w:r w:rsidRPr="006C761B">
        <w:rPr>
          <w:sz w:val="24"/>
          <w:szCs w:val="24"/>
        </w:rPr>
        <w:t xml:space="preserve"> inline filter on purge port of canister to prevent carbon from entering the system.</w:t>
      </w:r>
    </w:p>
    <w:p w:rsidR="00FF74C8" w:rsidRPr="006C761B" w:rsidRDefault="00FF74C8">
      <w:pPr>
        <w:widowControl/>
        <w:rPr>
          <w:sz w:val="24"/>
          <w:szCs w:val="24"/>
        </w:rPr>
      </w:pPr>
    </w:p>
    <w:p w:rsidR="00FF74C8" w:rsidRPr="000B7D2B" w:rsidRDefault="00FF74C8" w:rsidP="000B7D2B">
      <w:pPr>
        <w:pStyle w:val="ListParagraph"/>
        <w:widowControl/>
        <w:numPr>
          <w:ilvl w:val="0"/>
          <w:numId w:val="41"/>
        </w:numPr>
        <w:rPr>
          <w:b/>
          <w:bCs/>
          <w:iCs/>
          <w:sz w:val="24"/>
          <w:szCs w:val="24"/>
        </w:rPr>
      </w:pPr>
      <w:r w:rsidRPr="000B7D2B">
        <w:rPr>
          <w:b/>
          <w:bCs/>
          <w:iCs/>
          <w:sz w:val="24"/>
          <w:szCs w:val="24"/>
        </w:rPr>
        <w:t>Check Auxiliary Scale and #, if Using It. (load by breakthrough)</w:t>
      </w:r>
    </w:p>
    <w:p w:rsidR="00FF74C8" w:rsidRPr="006C761B" w:rsidRDefault="00FF74C8" w:rsidP="0035061C">
      <w:pPr>
        <w:widowControl/>
        <w:ind w:firstLine="360"/>
        <w:rPr>
          <w:sz w:val="24"/>
          <w:szCs w:val="24"/>
        </w:rPr>
      </w:pPr>
      <w:r w:rsidRPr="006C761B">
        <w:rPr>
          <w:sz w:val="24"/>
          <w:szCs w:val="24"/>
        </w:rPr>
        <w:t>If the process involves use of the auxiliary canister, verify proper connections to the auxiliary canister. (Scale: Load Port / Station: Aux Load Port)</w:t>
      </w:r>
    </w:p>
    <w:p w:rsidR="00FF74C8" w:rsidRPr="006C761B" w:rsidRDefault="00FF74C8">
      <w:pPr>
        <w:widowControl/>
        <w:rPr>
          <w:sz w:val="24"/>
          <w:szCs w:val="24"/>
        </w:rPr>
      </w:pPr>
    </w:p>
    <w:p w:rsidR="00FF74C8" w:rsidRPr="000B7D2B" w:rsidRDefault="00FF74C8" w:rsidP="000B7D2B">
      <w:pPr>
        <w:pStyle w:val="ListParagraph"/>
        <w:widowControl/>
        <w:numPr>
          <w:ilvl w:val="0"/>
          <w:numId w:val="41"/>
        </w:numPr>
        <w:rPr>
          <w:b/>
          <w:bCs/>
          <w:iCs/>
          <w:sz w:val="24"/>
          <w:szCs w:val="24"/>
        </w:rPr>
      </w:pPr>
      <w:r w:rsidRPr="000B7D2B">
        <w:rPr>
          <w:b/>
          <w:bCs/>
          <w:iCs/>
          <w:sz w:val="24"/>
          <w:szCs w:val="24"/>
        </w:rPr>
        <w:t>Check Primary Scale and #, if Using It</w:t>
      </w:r>
    </w:p>
    <w:p w:rsidR="00FF74C8" w:rsidRPr="006C761B" w:rsidRDefault="00FF74C8" w:rsidP="0035061C">
      <w:pPr>
        <w:widowControl/>
        <w:ind w:firstLine="360"/>
        <w:rPr>
          <w:sz w:val="24"/>
          <w:szCs w:val="24"/>
        </w:rPr>
      </w:pPr>
      <w:r w:rsidRPr="006C761B">
        <w:rPr>
          <w:sz w:val="24"/>
          <w:szCs w:val="24"/>
        </w:rPr>
        <w:t>If the process involves use of the primary scale, verify proper connections to the canister. (Scale: Load Port, Purge Port, and Vent Port / Station: Load Port, Purge Port, and Vent Port)</w:t>
      </w:r>
    </w:p>
    <w:p w:rsidR="00FF74C8" w:rsidRPr="006C761B" w:rsidRDefault="00FF74C8">
      <w:pPr>
        <w:widowControl/>
        <w:rPr>
          <w:sz w:val="24"/>
          <w:szCs w:val="24"/>
        </w:rPr>
      </w:pPr>
    </w:p>
    <w:p w:rsidR="00FF74C8" w:rsidRPr="000B7D2B" w:rsidRDefault="00FF74C8" w:rsidP="000B7D2B">
      <w:pPr>
        <w:pStyle w:val="ListParagraph"/>
        <w:widowControl/>
        <w:numPr>
          <w:ilvl w:val="0"/>
          <w:numId w:val="41"/>
        </w:numPr>
        <w:rPr>
          <w:b/>
          <w:bCs/>
          <w:iCs/>
          <w:sz w:val="24"/>
          <w:szCs w:val="24"/>
        </w:rPr>
      </w:pPr>
      <w:r w:rsidRPr="000B7D2B">
        <w:rPr>
          <w:b/>
          <w:bCs/>
          <w:iCs/>
          <w:sz w:val="24"/>
          <w:szCs w:val="24"/>
        </w:rPr>
        <w:t>Start the Process – Station/Shift</w:t>
      </w:r>
    </w:p>
    <w:p w:rsidR="00FF74C8" w:rsidRPr="006C761B" w:rsidRDefault="00FF74C8" w:rsidP="0035061C">
      <w:pPr>
        <w:widowControl/>
        <w:ind w:firstLine="360"/>
        <w:rPr>
          <w:sz w:val="24"/>
          <w:szCs w:val="24"/>
        </w:rPr>
      </w:pPr>
      <w:r w:rsidRPr="006C761B">
        <w:rPr>
          <w:sz w:val="24"/>
          <w:szCs w:val="24"/>
        </w:rPr>
        <w:t>Select Canister and modify the Working Capacity and Volume, if required.</w:t>
      </w:r>
    </w:p>
    <w:p w:rsidR="00FF74C8" w:rsidRPr="006C761B" w:rsidRDefault="00FF74C8" w:rsidP="0035061C">
      <w:pPr>
        <w:widowControl/>
        <w:rPr>
          <w:sz w:val="24"/>
          <w:szCs w:val="24"/>
        </w:rPr>
      </w:pPr>
      <w:r w:rsidRPr="006C761B">
        <w:rPr>
          <w:sz w:val="24"/>
          <w:szCs w:val="24"/>
        </w:rPr>
        <w:t>Select Process Recipe on the screen. Modify the recipe as needed.</w:t>
      </w:r>
    </w:p>
    <w:p w:rsidR="00FF74C8" w:rsidRPr="006C761B" w:rsidRDefault="00FF74C8">
      <w:pPr>
        <w:widowControl/>
        <w:rPr>
          <w:sz w:val="24"/>
          <w:szCs w:val="24"/>
        </w:rPr>
      </w:pPr>
    </w:p>
    <w:p w:rsidR="00FF74C8" w:rsidRPr="000B7D2B" w:rsidRDefault="00FF74C8" w:rsidP="000B7D2B">
      <w:pPr>
        <w:pStyle w:val="ListParagraph"/>
        <w:widowControl/>
        <w:numPr>
          <w:ilvl w:val="0"/>
          <w:numId w:val="41"/>
        </w:numPr>
        <w:rPr>
          <w:b/>
          <w:bCs/>
          <w:iCs/>
          <w:sz w:val="24"/>
          <w:szCs w:val="24"/>
        </w:rPr>
      </w:pPr>
      <w:r w:rsidRPr="000B7D2B">
        <w:rPr>
          <w:b/>
          <w:bCs/>
          <w:iCs/>
          <w:sz w:val="24"/>
          <w:szCs w:val="24"/>
        </w:rPr>
        <w:t>Canister System Starts Process</w:t>
      </w:r>
    </w:p>
    <w:p w:rsidR="00FF74C8" w:rsidRPr="006C761B" w:rsidRDefault="00FF74C8" w:rsidP="0035061C">
      <w:pPr>
        <w:widowControl/>
        <w:ind w:firstLine="360"/>
        <w:rPr>
          <w:sz w:val="24"/>
          <w:szCs w:val="24"/>
        </w:rPr>
      </w:pPr>
      <w:r w:rsidRPr="006C761B">
        <w:rPr>
          <w:sz w:val="24"/>
          <w:szCs w:val="24"/>
        </w:rPr>
        <w:t xml:space="preserve">The System will activate when the </w:t>
      </w:r>
      <w:r>
        <w:rPr>
          <w:sz w:val="24"/>
          <w:szCs w:val="24"/>
        </w:rPr>
        <w:t xml:space="preserve">green </w:t>
      </w:r>
      <w:r w:rsidRPr="006C761B">
        <w:rPr>
          <w:sz w:val="24"/>
          <w:szCs w:val="24"/>
        </w:rPr>
        <w:t>Start</w:t>
      </w:r>
      <w:r>
        <w:rPr>
          <w:sz w:val="24"/>
          <w:szCs w:val="24"/>
        </w:rPr>
        <w:t xml:space="preserve"> Job</w:t>
      </w:r>
      <w:r w:rsidRPr="006C761B">
        <w:rPr>
          <w:sz w:val="24"/>
          <w:szCs w:val="24"/>
        </w:rPr>
        <w:t xml:space="preserve"> button is pressed and </w:t>
      </w:r>
      <w:r>
        <w:rPr>
          <w:sz w:val="24"/>
          <w:szCs w:val="24"/>
        </w:rPr>
        <w:t xml:space="preserve">will then </w:t>
      </w:r>
      <w:r w:rsidRPr="006C761B">
        <w:rPr>
          <w:sz w:val="24"/>
          <w:szCs w:val="24"/>
        </w:rPr>
        <w:t>begin logging data for the selected station.  The system will perform the following operations at the start of the process:</w:t>
      </w:r>
    </w:p>
    <w:p w:rsidR="00FF74C8" w:rsidRPr="006C761B" w:rsidRDefault="00FF74C8">
      <w:pPr>
        <w:widowControl/>
        <w:numPr>
          <w:ilvl w:val="0"/>
          <w:numId w:val="1"/>
        </w:numPr>
        <w:rPr>
          <w:sz w:val="24"/>
          <w:szCs w:val="24"/>
        </w:rPr>
      </w:pPr>
      <w:r w:rsidRPr="006C761B">
        <w:rPr>
          <w:sz w:val="24"/>
          <w:szCs w:val="24"/>
        </w:rPr>
        <w:t>Assign the next sequential report filename to the process.</w:t>
      </w:r>
    </w:p>
    <w:p w:rsidR="00FF74C8" w:rsidRPr="006C761B" w:rsidRDefault="00FF74C8">
      <w:pPr>
        <w:widowControl/>
        <w:numPr>
          <w:ilvl w:val="0"/>
          <w:numId w:val="1"/>
        </w:numPr>
        <w:rPr>
          <w:sz w:val="24"/>
          <w:szCs w:val="24"/>
        </w:rPr>
      </w:pPr>
      <w:r w:rsidRPr="006C761B">
        <w:rPr>
          <w:sz w:val="24"/>
          <w:szCs w:val="24"/>
        </w:rPr>
        <w:t>Create a database file for the process.</w:t>
      </w:r>
    </w:p>
    <w:p w:rsidR="00FF74C8" w:rsidRPr="006C761B" w:rsidRDefault="00FF74C8">
      <w:pPr>
        <w:widowControl/>
        <w:numPr>
          <w:ilvl w:val="0"/>
          <w:numId w:val="1"/>
        </w:numPr>
        <w:rPr>
          <w:sz w:val="24"/>
          <w:szCs w:val="24"/>
        </w:rPr>
      </w:pPr>
      <w:r w:rsidRPr="006C761B">
        <w:rPr>
          <w:sz w:val="24"/>
          <w:szCs w:val="24"/>
        </w:rPr>
        <w:t>Record the process Start Time and Recipe Information.</w:t>
      </w:r>
    </w:p>
    <w:p w:rsidR="00FF74C8" w:rsidRPr="006C761B" w:rsidRDefault="00FF74C8">
      <w:pPr>
        <w:widowControl/>
        <w:numPr>
          <w:ilvl w:val="0"/>
          <w:numId w:val="1"/>
        </w:numPr>
        <w:rPr>
          <w:sz w:val="24"/>
          <w:szCs w:val="24"/>
        </w:rPr>
      </w:pPr>
      <w:r w:rsidRPr="006C761B">
        <w:rPr>
          <w:sz w:val="24"/>
          <w:szCs w:val="24"/>
        </w:rPr>
        <w:t>Create an entry in the Job List for the current process.</w:t>
      </w:r>
    </w:p>
    <w:p w:rsidR="00FF74C8" w:rsidRPr="006C761B" w:rsidRDefault="00FF74C8">
      <w:pPr>
        <w:widowControl/>
        <w:numPr>
          <w:ilvl w:val="0"/>
          <w:numId w:val="1"/>
        </w:numPr>
        <w:rPr>
          <w:sz w:val="24"/>
          <w:szCs w:val="24"/>
        </w:rPr>
      </w:pPr>
      <w:r w:rsidRPr="006C761B">
        <w:rPr>
          <w:sz w:val="24"/>
          <w:szCs w:val="24"/>
        </w:rPr>
        <w:t>Activate the Status Indicator on the Main Screen to indicate the current mode of the Process.</w:t>
      </w:r>
    </w:p>
    <w:p w:rsidR="00FF74C8" w:rsidRPr="006C761B" w:rsidRDefault="00FF74C8">
      <w:pPr>
        <w:widowControl/>
        <w:numPr>
          <w:ilvl w:val="0"/>
          <w:numId w:val="1"/>
        </w:numPr>
        <w:rPr>
          <w:sz w:val="24"/>
          <w:szCs w:val="24"/>
        </w:rPr>
      </w:pPr>
      <w:r w:rsidRPr="006C761B">
        <w:rPr>
          <w:sz w:val="24"/>
          <w:szCs w:val="24"/>
        </w:rPr>
        <w:t>Indicate scale reading.</w:t>
      </w:r>
    </w:p>
    <w:p w:rsidR="00FF74C8" w:rsidRPr="006C761B" w:rsidRDefault="00FF74C8">
      <w:pPr>
        <w:widowControl/>
        <w:rPr>
          <w:sz w:val="24"/>
          <w:szCs w:val="24"/>
        </w:rPr>
      </w:pPr>
    </w:p>
    <w:p w:rsidR="00FF74C8" w:rsidRPr="000B7D2B" w:rsidRDefault="00FF74C8" w:rsidP="000B7D2B">
      <w:pPr>
        <w:pStyle w:val="ListParagraph"/>
        <w:widowControl/>
        <w:numPr>
          <w:ilvl w:val="0"/>
          <w:numId w:val="41"/>
        </w:numPr>
        <w:rPr>
          <w:b/>
          <w:bCs/>
          <w:iCs/>
          <w:sz w:val="24"/>
          <w:szCs w:val="24"/>
        </w:rPr>
      </w:pPr>
      <w:r w:rsidRPr="000B7D2B">
        <w:rPr>
          <w:b/>
          <w:bCs/>
          <w:iCs/>
          <w:sz w:val="24"/>
          <w:szCs w:val="24"/>
        </w:rPr>
        <w:t>Activate Thermocouple Data Logging (</w:t>
      </w:r>
      <w:r>
        <w:rPr>
          <w:b/>
          <w:bCs/>
          <w:iCs/>
          <w:sz w:val="24"/>
          <w:szCs w:val="24"/>
        </w:rPr>
        <w:t>o</w:t>
      </w:r>
      <w:r w:rsidRPr="000B7D2B">
        <w:rPr>
          <w:b/>
          <w:bCs/>
          <w:iCs/>
          <w:sz w:val="24"/>
          <w:szCs w:val="24"/>
        </w:rPr>
        <w:t>ptional</w:t>
      </w:r>
      <w:r>
        <w:rPr>
          <w:b/>
          <w:bCs/>
          <w:iCs/>
          <w:sz w:val="24"/>
          <w:szCs w:val="24"/>
        </w:rPr>
        <w:t xml:space="preserve"> feature</w:t>
      </w:r>
      <w:r w:rsidRPr="000B7D2B">
        <w:rPr>
          <w:b/>
          <w:bCs/>
          <w:iCs/>
          <w:sz w:val="24"/>
          <w:szCs w:val="24"/>
        </w:rPr>
        <w:t>)</w:t>
      </w:r>
    </w:p>
    <w:p w:rsidR="00FF74C8" w:rsidRDefault="00FF74C8" w:rsidP="0035061C">
      <w:pPr>
        <w:widowControl/>
        <w:ind w:firstLine="360"/>
        <w:rPr>
          <w:sz w:val="24"/>
          <w:szCs w:val="24"/>
        </w:rPr>
      </w:pPr>
      <w:r w:rsidRPr="006C761B">
        <w:rPr>
          <w:sz w:val="24"/>
          <w:szCs w:val="24"/>
        </w:rPr>
        <w:t>If the process is being performed on a station, and it is desired to log the thermocouple values to the reports, activate the Thermocouple Logging from the Station Detail Screen.  Thermocouple logging is defaulted off each time a new process starts.</w:t>
      </w:r>
    </w:p>
    <w:p w:rsidR="00FF74C8" w:rsidRDefault="00FF74C8" w:rsidP="00AE3A8C">
      <w:pPr>
        <w:widowControl/>
        <w:rPr>
          <w:sz w:val="24"/>
          <w:szCs w:val="24"/>
        </w:rPr>
      </w:pPr>
    </w:p>
    <w:p w:rsidR="00FF74C8" w:rsidRPr="000B7D2B" w:rsidRDefault="00FF74C8" w:rsidP="00AE3A8C">
      <w:pPr>
        <w:widowControl/>
        <w:ind w:firstLine="720"/>
        <w:rPr>
          <w:b/>
          <w:bCs/>
          <w:iCs/>
          <w:sz w:val="24"/>
          <w:szCs w:val="24"/>
        </w:rPr>
      </w:pPr>
      <w:r w:rsidRPr="000B7D2B">
        <w:rPr>
          <w:b/>
          <w:bCs/>
          <w:iCs/>
          <w:sz w:val="24"/>
          <w:szCs w:val="24"/>
        </w:rPr>
        <w:t>System monitors activity throughout Purge and Load</w:t>
      </w:r>
    </w:p>
    <w:p w:rsidR="00FF74C8" w:rsidRPr="006C761B" w:rsidRDefault="00FF74C8" w:rsidP="0035061C">
      <w:pPr>
        <w:widowControl/>
        <w:ind w:firstLine="360"/>
        <w:rPr>
          <w:sz w:val="24"/>
          <w:szCs w:val="24"/>
        </w:rPr>
      </w:pPr>
      <w:r w:rsidRPr="006C761B">
        <w:rPr>
          <w:sz w:val="24"/>
          <w:szCs w:val="24"/>
        </w:rPr>
        <w:t>During the process, the canister system performs the following functions:</w:t>
      </w:r>
    </w:p>
    <w:p w:rsidR="00FF74C8" w:rsidRPr="006C761B" w:rsidRDefault="00FF74C8">
      <w:pPr>
        <w:widowControl/>
        <w:numPr>
          <w:ilvl w:val="0"/>
          <w:numId w:val="1"/>
        </w:numPr>
        <w:rPr>
          <w:sz w:val="24"/>
          <w:szCs w:val="24"/>
        </w:rPr>
      </w:pPr>
      <w:r w:rsidRPr="006C761B">
        <w:rPr>
          <w:sz w:val="24"/>
          <w:szCs w:val="24"/>
        </w:rPr>
        <w:t>Logs Purge and Load data into database at the intervals of one to five seconds based on the time value from the configuration settings.</w:t>
      </w:r>
    </w:p>
    <w:p w:rsidR="00FF74C8" w:rsidRPr="006C761B" w:rsidRDefault="00FF74C8">
      <w:pPr>
        <w:widowControl/>
        <w:numPr>
          <w:ilvl w:val="0"/>
          <w:numId w:val="1"/>
        </w:numPr>
        <w:rPr>
          <w:sz w:val="24"/>
          <w:szCs w:val="24"/>
        </w:rPr>
      </w:pPr>
      <w:r w:rsidRPr="006C761B">
        <w:rPr>
          <w:sz w:val="24"/>
          <w:szCs w:val="24"/>
        </w:rPr>
        <w:t>Records Maximum, Minimum and Average Values of Flow and Ambient Conditions for Summary Screen and Summary Report.</w:t>
      </w:r>
    </w:p>
    <w:p w:rsidR="00FF74C8" w:rsidRPr="006C761B" w:rsidRDefault="00FF74C8">
      <w:pPr>
        <w:widowControl/>
        <w:numPr>
          <w:ilvl w:val="0"/>
          <w:numId w:val="1"/>
        </w:numPr>
        <w:rPr>
          <w:sz w:val="24"/>
          <w:szCs w:val="24"/>
        </w:rPr>
      </w:pPr>
      <w:r w:rsidRPr="006C761B">
        <w:rPr>
          <w:sz w:val="24"/>
          <w:szCs w:val="24"/>
        </w:rPr>
        <w:t>Monitors Flow and Ambient Conditions for out of tolerance events, logging any events to the station logs.  (Tolerance limits are specified in System Configuration)</w:t>
      </w:r>
    </w:p>
    <w:p w:rsidR="00FF74C8" w:rsidRPr="006C761B" w:rsidRDefault="00FF74C8">
      <w:pPr>
        <w:widowControl/>
        <w:numPr>
          <w:ilvl w:val="0"/>
          <w:numId w:val="1"/>
        </w:numPr>
        <w:rPr>
          <w:sz w:val="24"/>
          <w:szCs w:val="24"/>
        </w:rPr>
      </w:pPr>
      <w:r w:rsidRPr="006C761B">
        <w:rPr>
          <w:sz w:val="24"/>
          <w:szCs w:val="24"/>
        </w:rPr>
        <w:t>Monitors system for Cabinet Exhaust Flow, Door Switches, Gas Detection, Emergency Stop or other alarm conditions.</w:t>
      </w:r>
    </w:p>
    <w:p w:rsidR="00FF74C8" w:rsidRPr="006C761B" w:rsidRDefault="00FF74C8">
      <w:pPr>
        <w:widowControl/>
        <w:rPr>
          <w:sz w:val="24"/>
          <w:szCs w:val="24"/>
        </w:rPr>
      </w:pPr>
    </w:p>
    <w:p w:rsidR="00FF74C8" w:rsidRPr="000B7D2B" w:rsidRDefault="00FF74C8" w:rsidP="000B7D2B">
      <w:pPr>
        <w:pStyle w:val="ListParagraph"/>
        <w:widowControl/>
        <w:numPr>
          <w:ilvl w:val="0"/>
          <w:numId w:val="41"/>
        </w:numPr>
        <w:rPr>
          <w:b/>
          <w:bCs/>
          <w:iCs/>
          <w:sz w:val="24"/>
          <w:szCs w:val="24"/>
        </w:rPr>
      </w:pPr>
      <w:r w:rsidRPr="000B7D2B">
        <w:rPr>
          <w:b/>
          <w:bCs/>
          <w:iCs/>
          <w:sz w:val="24"/>
          <w:szCs w:val="24"/>
        </w:rPr>
        <w:t>Enter Operational Data on Station Detail Screen</w:t>
      </w:r>
    </w:p>
    <w:p w:rsidR="00FF74C8" w:rsidRPr="006C761B" w:rsidRDefault="00FF74C8" w:rsidP="0035061C">
      <w:pPr>
        <w:widowControl/>
        <w:ind w:firstLine="360"/>
        <w:rPr>
          <w:sz w:val="24"/>
          <w:szCs w:val="24"/>
        </w:rPr>
      </w:pPr>
      <w:r w:rsidRPr="006C761B">
        <w:rPr>
          <w:sz w:val="24"/>
          <w:szCs w:val="24"/>
        </w:rPr>
        <w:t xml:space="preserve">From the time the Process begins, until the process completes </w:t>
      </w:r>
      <w:r w:rsidRPr="006C761B">
        <w:rPr>
          <w:b/>
          <w:bCs/>
          <w:i/>
          <w:iCs/>
          <w:sz w:val="24"/>
          <w:szCs w:val="24"/>
        </w:rPr>
        <w:t>and</w:t>
      </w:r>
      <w:r w:rsidRPr="006C761B">
        <w:rPr>
          <w:sz w:val="24"/>
          <w:szCs w:val="24"/>
        </w:rPr>
        <w:t xml:space="preserve"> returns to the IDLE mode, the Station Detail Screen allows the operator to enter operational data and remarks for the current process.  Entry of this data is not required for proper operation and reporting, however it may be required to ensure proper documentation of all processes.  Data that can be entered includes:</w:t>
      </w:r>
    </w:p>
    <w:p w:rsidR="00FF74C8" w:rsidRPr="006C761B" w:rsidRDefault="00FF74C8">
      <w:pPr>
        <w:widowControl/>
        <w:rPr>
          <w:sz w:val="24"/>
          <w:szCs w:val="24"/>
        </w:rPr>
      </w:pPr>
    </w:p>
    <w:tbl>
      <w:tblPr>
        <w:tblW w:w="0" w:type="auto"/>
        <w:tblLayout w:type="fixed"/>
        <w:tblLook w:val="0000"/>
      </w:tblPr>
      <w:tblGrid>
        <w:gridCol w:w="4644"/>
        <w:gridCol w:w="4644"/>
      </w:tblGrid>
      <w:tr w:rsidR="00FF74C8" w:rsidRPr="006C761B">
        <w:tc>
          <w:tcPr>
            <w:tcW w:w="4644" w:type="dxa"/>
            <w:tcBorders>
              <w:top w:val="nil"/>
              <w:left w:val="nil"/>
              <w:bottom w:val="nil"/>
              <w:right w:val="nil"/>
            </w:tcBorders>
          </w:tcPr>
          <w:p w:rsidR="00FF74C8" w:rsidRPr="006C761B" w:rsidRDefault="00FF74C8">
            <w:pPr>
              <w:widowControl/>
              <w:numPr>
                <w:ilvl w:val="0"/>
                <w:numId w:val="1"/>
              </w:numPr>
              <w:rPr>
                <w:sz w:val="24"/>
                <w:szCs w:val="24"/>
              </w:rPr>
            </w:pPr>
            <w:r w:rsidRPr="006C761B">
              <w:rPr>
                <w:sz w:val="24"/>
                <w:szCs w:val="24"/>
              </w:rPr>
              <w:t>Engineer</w:t>
            </w:r>
          </w:p>
        </w:tc>
        <w:tc>
          <w:tcPr>
            <w:tcW w:w="4644" w:type="dxa"/>
            <w:tcBorders>
              <w:top w:val="nil"/>
              <w:left w:val="nil"/>
              <w:bottom w:val="nil"/>
              <w:right w:val="nil"/>
            </w:tcBorders>
          </w:tcPr>
          <w:p w:rsidR="00FF74C8" w:rsidRPr="006C761B" w:rsidRDefault="00FF74C8">
            <w:pPr>
              <w:widowControl/>
              <w:numPr>
                <w:ilvl w:val="0"/>
                <w:numId w:val="1"/>
              </w:numPr>
              <w:rPr>
                <w:sz w:val="24"/>
                <w:szCs w:val="24"/>
              </w:rPr>
            </w:pPr>
            <w:r w:rsidRPr="006C761B">
              <w:rPr>
                <w:sz w:val="24"/>
                <w:szCs w:val="24"/>
              </w:rPr>
              <w:t xml:space="preserve">Start Operator </w:t>
            </w:r>
          </w:p>
        </w:tc>
      </w:tr>
      <w:tr w:rsidR="00FF74C8" w:rsidRPr="006C761B">
        <w:tc>
          <w:tcPr>
            <w:tcW w:w="4644" w:type="dxa"/>
            <w:tcBorders>
              <w:top w:val="nil"/>
              <w:left w:val="nil"/>
              <w:bottom w:val="nil"/>
              <w:right w:val="nil"/>
            </w:tcBorders>
          </w:tcPr>
          <w:p w:rsidR="00FF74C8" w:rsidRPr="006C761B" w:rsidRDefault="00FF74C8">
            <w:pPr>
              <w:widowControl/>
              <w:numPr>
                <w:ilvl w:val="0"/>
                <w:numId w:val="1"/>
              </w:numPr>
              <w:rPr>
                <w:sz w:val="24"/>
                <w:szCs w:val="24"/>
              </w:rPr>
            </w:pPr>
            <w:r w:rsidRPr="006C761B">
              <w:rPr>
                <w:sz w:val="24"/>
                <w:szCs w:val="24"/>
              </w:rPr>
              <w:t>Vehicle Number</w:t>
            </w:r>
          </w:p>
        </w:tc>
        <w:tc>
          <w:tcPr>
            <w:tcW w:w="4644" w:type="dxa"/>
            <w:tcBorders>
              <w:top w:val="nil"/>
              <w:left w:val="nil"/>
              <w:bottom w:val="nil"/>
              <w:right w:val="nil"/>
            </w:tcBorders>
          </w:tcPr>
          <w:p w:rsidR="00FF74C8" w:rsidRPr="006C761B" w:rsidRDefault="00FF74C8">
            <w:pPr>
              <w:widowControl/>
              <w:numPr>
                <w:ilvl w:val="0"/>
                <w:numId w:val="1"/>
              </w:numPr>
              <w:rPr>
                <w:sz w:val="24"/>
                <w:szCs w:val="24"/>
              </w:rPr>
            </w:pPr>
            <w:r w:rsidRPr="006C761B">
              <w:rPr>
                <w:sz w:val="24"/>
                <w:szCs w:val="24"/>
              </w:rPr>
              <w:t>End Operator</w:t>
            </w:r>
          </w:p>
        </w:tc>
      </w:tr>
      <w:tr w:rsidR="00FF74C8" w:rsidRPr="006C761B">
        <w:tc>
          <w:tcPr>
            <w:tcW w:w="4644" w:type="dxa"/>
            <w:tcBorders>
              <w:top w:val="nil"/>
              <w:left w:val="nil"/>
              <w:bottom w:val="nil"/>
              <w:right w:val="nil"/>
            </w:tcBorders>
          </w:tcPr>
          <w:p w:rsidR="00FF74C8" w:rsidRPr="006C761B" w:rsidRDefault="00FF74C8">
            <w:pPr>
              <w:widowControl/>
              <w:numPr>
                <w:ilvl w:val="0"/>
                <w:numId w:val="1"/>
              </w:numPr>
              <w:rPr>
                <w:sz w:val="24"/>
                <w:szCs w:val="24"/>
              </w:rPr>
            </w:pPr>
            <w:r w:rsidRPr="006C761B">
              <w:rPr>
                <w:sz w:val="24"/>
                <w:szCs w:val="24"/>
              </w:rPr>
              <w:t>Canister Identifier</w:t>
            </w:r>
          </w:p>
        </w:tc>
        <w:tc>
          <w:tcPr>
            <w:tcW w:w="4644" w:type="dxa"/>
            <w:tcBorders>
              <w:top w:val="nil"/>
              <w:left w:val="nil"/>
              <w:bottom w:val="nil"/>
              <w:right w:val="nil"/>
            </w:tcBorders>
          </w:tcPr>
          <w:p w:rsidR="00FF74C8" w:rsidRPr="006C761B" w:rsidRDefault="00FF74C8">
            <w:pPr>
              <w:widowControl/>
              <w:numPr>
                <w:ilvl w:val="0"/>
                <w:numId w:val="1"/>
              </w:numPr>
              <w:rPr>
                <w:sz w:val="24"/>
                <w:szCs w:val="24"/>
              </w:rPr>
            </w:pPr>
            <w:r w:rsidRPr="006C761B">
              <w:rPr>
                <w:sz w:val="24"/>
                <w:szCs w:val="24"/>
              </w:rPr>
              <w:t>Comments</w:t>
            </w:r>
          </w:p>
        </w:tc>
      </w:tr>
    </w:tbl>
    <w:p w:rsidR="00FF74C8" w:rsidRPr="006C761B" w:rsidRDefault="00FF74C8">
      <w:pPr>
        <w:widowControl/>
        <w:rPr>
          <w:sz w:val="24"/>
          <w:szCs w:val="24"/>
        </w:rPr>
      </w:pPr>
    </w:p>
    <w:p w:rsidR="00FF74C8" w:rsidRPr="000B7D2B" w:rsidRDefault="00FF74C8" w:rsidP="000B7D2B">
      <w:pPr>
        <w:pStyle w:val="ListParagraph"/>
        <w:widowControl/>
        <w:numPr>
          <w:ilvl w:val="0"/>
          <w:numId w:val="41"/>
        </w:numPr>
        <w:rPr>
          <w:b/>
          <w:bCs/>
          <w:iCs/>
          <w:sz w:val="24"/>
          <w:szCs w:val="24"/>
        </w:rPr>
      </w:pPr>
      <w:r w:rsidRPr="000B7D2B">
        <w:rPr>
          <w:b/>
          <w:bCs/>
          <w:iCs/>
          <w:sz w:val="24"/>
          <w:szCs w:val="24"/>
        </w:rPr>
        <w:t>View Station Status on Detail Screen</w:t>
      </w:r>
    </w:p>
    <w:p w:rsidR="00FF74C8" w:rsidRPr="006C761B" w:rsidRDefault="00FF74C8" w:rsidP="0035061C">
      <w:pPr>
        <w:widowControl/>
        <w:ind w:firstLine="360"/>
        <w:rPr>
          <w:sz w:val="24"/>
          <w:szCs w:val="24"/>
        </w:rPr>
      </w:pPr>
      <w:r w:rsidRPr="006C761B">
        <w:rPr>
          <w:sz w:val="24"/>
          <w:szCs w:val="24"/>
        </w:rPr>
        <w:t>Whenever a process is active on a station, the Detail Screen provides complete details of all activity.  The screen provides the following information:</w:t>
      </w:r>
    </w:p>
    <w:p w:rsidR="00FF74C8" w:rsidRPr="006C761B" w:rsidRDefault="00FF74C8">
      <w:pPr>
        <w:widowControl/>
        <w:numPr>
          <w:ilvl w:val="0"/>
          <w:numId w:val="1"/>
        </w:numPr>
        <w:rPr>
          <w:sz w:val="24"/>
          <w:szCs w:val="24"/>
        </w:rPr>
      </w:pPr>
      <w:r w:rsidRPr="006C761B">
        <w:rPr>
          <w:sz w:val="24"/>
          <w:szCs w:val="24"/>
        </w:rPr>
        <w:t>Current Operating Mode (Idle, Leak Check, Purge, Load, Pause, etc.)</w:t>
      </w:r>
    </w:p>
    <w:p w:rsidR="00FF74C8" w:rsidRPr="006C761B" w:rsidRDefault="00FF74C8">
      <w:pPr>
        <w:widowControl/>
        <w:numPr>
          <w:ilvl w:val="0"/>
          <w:numId w:val="1"/>
        </w:numPr>
        <w:rPr>
          <w:sz w:val="24"/>
          <w:szCs w:val="24"/>
        </w:rPr>
      </w:pPr>
      <w:r w:rsidRPr="006C761B">
        <w:rPr>
          <w:sz w:val="24"/>
          <w:szCs w:val="24"/>
        </w:rPr>
        <w:t>Mass Flow Controller Target and Actual Flow Rates</w:t>
      </w:r>
    </w:p>
    <w:p w:rsidR="00FF74C8" w:rsidRPr="006C761B" w:rsidRDefault="00FF74C8">
      <w:pPr>
        <w:widowControl/>
        <w:numPr>
          <w:ilvl w:val="0"/>
          <w:numId w:val="1"/>
        </w:numPr>
        <w:rPr>
          <w:sz w:val="24"/>
          <w:szCs w:val="24"/>
        </w:rPr>
      </w:pPr>
      <w:r w:rsidRPr="006C761B">
        <w:rPr>
          <w:sz w:val="24"/>
          <w:szCs w:val="24"/>
        </w:rPr>
        <w:t>Scale(s) in use and scale reading(s)</w:t>
      </w:r>
    </w:p>
    <w:p w:rsidR="00FF74C8" w:rsidRPr="006C761B" w:rsidRDefault="00FF74C8">
      <w:pPr>
        <w:widowControl/>
        <w:numPr>
          <w:ilvl w:val="0"/>
          <w:numId w:val="1"/>
        </w:numPr>
        <w:rPr>
          <w:sz w:val="24"/>
          <w:szCs w:val="24"/>
        </w:rPr>
      </w:pPr>
      <w:r w:rsidRPr="006C761B">
        <w:rPr>
          <w:sz w:val="24"/>
          <w:szCs w:val="24"/>
        </w:rPr>
        <w:t>Current Cycle Number</w:t>
      </w:r>
    </w:p>
    <w:p w:rsidR="00FF74C8" w:rsidRPr="006C761B" w:rsidRDefault="00FF74C8">
      <w:pPr>
        <w:widowControl/>
        <w:numPr>
          <w:ilvl w:val="0"/>
          <w:numId w:val="1"/>
        </w:numPr>
        <w:rPr>
          <w:sz w:val="24"/>
          <w:szCs w:val="24"/>
        </w:rPr>
      </w:pPr>
      <w:r w:rsidRPr="006C761B">
        <w:rPr>
          <w:sz w:val="24"/>
          <w:szCs w:val="24"/>
        </w:rPr>
        <w:t>Process Target  and Actual readings</w:t>
      </w:r>
    </w:p>
    <w:p w:rsidR="00FF74C8" w:rsidRPr="006C761B" w:rsidRDefault="00FF74C8">
      <w:pPr>
        <w:widowControl/>
        <w:numPr>
          <w:ilvl w:val="0"/>
          <w:numId w:val="1"/>
        </w:numPr>
        <w:rPr>
          <w:sz w:val="24"/>
          <w:szCs w:val="24"/>
        </w:rPr>
      </w:pPr>
      <w:r w:rsidRPr="006C761B">
        <w:rPr>
          <w:sz w:val="24"/>
          <w:szCs w:val="24"/>
        </w:rPr>
        <w:t>Thermocouple Temperatures (Optional)</w:t>
      </w:r>
    </w:p>
    <w:p w:rsidR="00FF74C8" w:rsidRPr="006C761B" w:rsidRDefault="00FF74C8">
      <w:pPr>
        <w:widowControl/>
        <w:numPr>
          <w:ilvl w:val="0"/>
          <w:numId w:val="1"/>
        </w:numPr>
        <w:rPr>
          <w:sz w:val="24"/>
          <w:szCs w:val="24"/>
        </w:rPr>
      </w:pPr>
      <w:r w:rsidRPr="006C761B">
        <w:rPr>
          <w:sz w:val="24"/>
          <w:szCs w:val="24"/>
        </w:rPr>
        <w:t xml:space="preserve">Alarm Status Bar </w:t>
      </w:r>
    </w:p>
    <w:p w:rsidR="00FF74C8" w:rsidRPr="006C761B" w:rsidRDefault="00FF74C8">
      <w:pPr>
        <w:widowControl/>
        <w:numPr>
          <w:ilvl w:val="0"/>
          <w:numId w:val="1"/>
        </w:numPr>
        <w:rPr>
          <w:sz w:val="24"/>
          <w:szCs w:val="24"/>
        </w:rPr>
      </w:pPr>
      <w:r w:rsidRPr="006C761B">
        <w:rPr>
          <w:sz w:val="24"/>
          <w:szCs w:val="24"/>
        </w:rPr>
        <w:t>Operational Data entered by Operator</w:t>
      </w:r>
    </w:p>
    <w:p w:rsidR="00FF74C8" w:rsidRPr="006C761B" w:rsidRDefault="00FF74C8">
      <w:pPr>
        <w:widowControl/>
        <w:numPr>
          <w:ilvl w:val="0"/>
          <w:numId w:val="1"/>
        </w:numPr>
        <w:rPr>
          <w:sz w:val="24"/>
          <w:szCs w:val="24"/>
        </w:rPr>
      </w:pPr>
      <w:r w:rsidRPr="006C761B">
        <w:rPr>
          <w:sz w:val="24"/>
          <w:szCs w:val="24"/>
        </w:rPr>
        <w:t>Access to Recipe Button for display of current Recipe</w:t>
      </w:r>
    </w:p>
    <w:p w:rsidR="00FF74C8" w:rsidRPr="006C761B" w:rsidRDefault="00FF74C8">
      <w:pPr>
        <w:widowControl/>
        <w:numPr>
          <w:ilvl w:val="0"/>
          <w:numId w:val="1"/>
        </w:numPr>
        <w:rPr>
          <w:sz w:val="24"/>
          <w:szCs w:val="24"/>
        </w:rPr>
      </w:pPr>
      <w:r w:rsidRPr="006C761B">
        <w:rPr>
          <w:sz w:val="24"/>
          <w:szCs w:val="24"/>
        </w:rPr>
        <w:t>Access to Summary Button for display of current Summary Statistics</w:t>
      </w:r>
    </w:p>
    <w:p w:rsidR="00FF74C8" w:rsidRPr="006C761B" w:rsidRDefault="00FF74C8">
      <w:pPr>
        <w:widowControl/>
        <w:numPr>
          <w:ilvl w:val="0"/>
          <w:numId w:val="1"/>
        </w:numPr>
        <w:rPr>
          <w:sz w:val="24"/>
          <w:szCs w:val="24"/>
        </w:rPr>
      </w:pPr>
      <w:r w:rsidRPr="006C761B">
        <w:rPr>
          <w:sz w:val="24"/>
          <w:szCs w:val="24"/>
        </w:rPr>
        <w:t>Access to Alarm Button for Display of Alarm Log</w:t>
      </w:r>
    </w:p>
    <w:p w:rsidR="00FF74C8" w:rsidRPr="006C761B" w:rsidRDefault="00FF74C8">
      <w:pPr>
        <w:widowControl/>
        <w:numPr>
          <w:ilvl w:val="0"/>
          <w:numId w:val="1"/>
        </w:numPr>
        <w:rPr>
          <w:sz w:val="24"/>
          <w:szCs w:val="24"/>
        </w:rPr>
      </w:pPr>
      <w:r w:rsidRPr="006C761B">
        <w:rPr>
          <w:sz w:val="24"/>
          <w:szCs w:val="24"/>
        </w:rPr>
        <w:t>Access to Tolerance Button for Display of any Out of Tolerance Conditions</w:t>
      </w:r>
    </w:p>
    <w:p w:rsidR="00FF74C8" w:rsidRPr="006C761B" w:rsidRDefault="00FF74C8">
      <w:pPr>
        <w:widowControl/>
        <w:numPr>
          <w:ilvl w:val="0"/>
          <w:numId w:val="1"/>
        </w:numPr>
        <w:rPr>
          <w:sz w:val="24"/>
          <w:szCs w:val="24"/>
        </w:rPr>
      </w:pPr>
      <w:r w:rsidRPr="006C761B">
        <w:rPr>
          <w:sz w:val="24"/>
          <w:szCs w:val="24"/>
        </w:rPr>
        <w:t xml:space="preserve">Access to Thermocouples On Button to activate logging of TC </w:t>
      </w:r>
      <w:r>
        <w:rPr>
          <w:sz w:val="24"/>
          <w:szCs w:val="24"/>
        </w:rPr>
        <w:t>v</w:t>
      </w:r>
      <w:r w:rsidRPr="006C761B">
        <w:rPr>
          <w:sz w:val="24"/>
          <w:szCs w:val="24"/>
        </w:rPr>
        <w:t>alues (Optional)</w:t>
      </w:r>
    </w:p>
    <w:p w:rsidR="00FF74C8" w:rsidRPr="006C761B" w:rsidRDefault="00FF74C8">
      <w:pPr>
        <w:widowControl/>
        <w:numPr>
          <w:ilvl w:val="0"/>
          <w:numId w:val="1"/>
        </w:numPr>
        <w:rPr>
          <w:sz w:val="24"/>
          <w:szCs w:val="24"/>
        </w:rPr>
      </w:pPr>
      <w:r w:rsidRPr="006C761B">
        <w:rPr>
          <w:sz w:val="24"/>
          <w:szCs w:val="24"/>
        </w:rPr>
        <w:t>Stop Button to abort the process</w:t>
      </w:r>
    </w:p>
    <w:p w:rsidR="00FF74C8" w:rsidRPr="006C761B" w:rsidRDefault="00FF74C8">
      <w:pPr>
        <w:widowControl/>
        <w:numPr>
          <w:ilvl w:val="0"/>
          <w:numId w:val="1"/>
        </w:numPr>
        <w:rPr>
          <w:sz w:val="24"/>
          <w:szCs w:val="24"/>
        </w:rPr>
      </w:pPr>
      <w:r w:rsidRPr="006C761B">
        <w:rPr>
          <w:sz w:val="24"/>
          <w:szCs w:val="24"/>
        </w:rPr>
        <w:t>Current data base file being used</w:t>
      </w:r>
    </w:p>
    <w:p w:rsidR="00FF74C8" w:rsidRPr="00AE3A8C" w:rsidRDefault="00FF74C8" w:rsidP="00AE3A8C">
      <w:pPr>
        <w:pStyle w:val="ListParagraph"/>
        <w:widowControl/>
        <w:numPr>
          <w:ilvl w:val="0"/>
          <w:numId w:val="1"/>
        </w:numPr>
        <w:rPr>
          <w:b/>
          <w:bCs/>
          <w:iCs/>
          <w:sz w:val="24"/>
          <w:szCs w:val="24"/>
        </w:rPr>
      </w:pPr>
      <w:r w:rsidRPr="00AE3A8C">
        <w:rPr>
          <w:sz w:val="24"/>
          <w:szCs w:val="24"/>
        </w:rPr>
        <w:t>Current temperature, absolute humidity, date, and time</w:t>
      </w:r>
    </w:p>
    <w:p w:rsidR="00FF74C8" w:rsidRPr="00AE3A8C" w:rsidRDefault="00FF74C8" w:rsidP="00AE3A8C">
      <w:pPr>
        <w:widowControl/>
        <w:rPr>
          <w:b/>
          <w:bCs/>
          <w:iCs/>
          <w:sz w:val="24"/>
          <w:szCs w:val="24"/>
        </w:rPr>
      </w:pPr>
    </w:p>
    <w:p w:rsidR="00FF74C8" w:rsidRPr="00AE3A8C" w:rsidRDefault="00FF74C8" w:rsidP="000B7D2B">
      <w:pPr>
        <w:widowControl/>
        <w:numPr>
          <w:ilvl w:val="0"/>
          <w:numId w:val="41"/>
        </w:numPr>
        <w:rPr>
          <w:b/>
          <w:bCs/>
          <w:iCs/>
          <w:sz w:val="24"/>
          <w:szCs w:val="24"/>
        </w:rPr>
      </w:pPr>
      <w:r w:rsidRPr="00AE3A8C">
        <w:rPr>
          <w:b/>
          <w:bCs/>
          <w:i/>
          <w:iCs/>
          <w:sz w:val="24"/>
          <w:szCs w:val="24"/>
        </w:rPr>
        <w:t xml:space="preserve"> </w:t>
      </w:r>
      <w:r w:rsidRPr="00AE3A8C">
        <w:rPr>
          <w:b/>
          <w:bCs/>
          <w:iCs/>
          <w:sz w:val="24"/>
          <w:szCs w:val="24"/>
        </w:rPr>
        <w:t>Process Completes</w:t>
      </w:r>
    </w:p>
    <w:p w:rsidR="00FF74C8" w:rsidRPr="006C761B" w:rsidRDefault="00FF74C8" w:rsidP="0035061C">
      <w:pPr>
        <w:widowControl/>
        <w:ind w:firstLine="360"/>
        <w:rPr>
          <w:sz w:val="24"/>
          <w:szCs w:val="24"/>
        </w:rPr>
      </w:pPr>
      <w:r w:rsidRPr="006C761B">
        <w:rPr>
          <w:sz w:val="24"/>
          <w:szCs w:val="24"/>
        </w:rPr>
        <w:t>When the process for a station completes, the system will generate the process reports</w:t>
      </w:r>
      <w:r>
        <w:rPr>
          <w:sz w:val="24"/>
          <w:szCs w:val="24"/>
        </w:rPr>
        <w:t xml:space="preserve"> via Report Generator application. I</w:t>
      </w:r>
      <w:r w:rsidRPr="006C761B">
        <w:rPr>
          <w:sz w:val="24"/>
          <w:szCs w:val="24"/>
        </w:rPr>
        <w:t>f the automatic print option is selected</w:t>
      </w:r>
      <w:r>
        <w:rPr>
          <w:sz w:val="24"/>
          <w:szCs w:val="24"/>
        </w:rPr>
        <w:t xml:space="preserve">, </w:t>
      </w:r>
      <w:r w:rsidRPr="006C761B">
        <w:rPr>
          <w:sz w:val="24"/>
          <w:szCs w:val="24"/>
        </w:rPr>
        <w:t>the system will send the current station process Summary and/or Detail report(s) to the selected printer. The system also updates the Job List for the current process and then goes into IDLE mode. If the station has another shift</w:t>
      </w:r>
      <w:r>
        <w:rPr>
          <w:sz w:val="24"/>
          <w:szCs w:val="24"/>
        </w:rPr>
        <w:t xml:space="preserve"> or shifts</w:t>
      </w:r>
      <w:r w:rsidRPr="006C761B">
        <w:rPr>
          <w:sz w:val="24"/>
          <w:szCs w:val="24"/>
        </w:rPr>
        <w:t xml:space="preserve"> (optional feature) waiting in queue, the </w:t>
      </w:r>
      <w:r>
        <w:rPr>
          <w:sz w:val="24"/>
          <w:szCs w:val="24"/>
        </w:rPr>
        <w:t>next</w:t>
      </w:r>
      <w:r w:rsidRPr="006C761B">
        <w:rPr>
          <w:sz w:val="24"/>
          <w:szCs w:val="24"/>
        </w:rPr>
        <w:t xml:space="preserve"> shift then will start the process automatically.</w:t>
      </w:r>
    </w:p>
    <w:p w:rsidR="00FF74C8" w:rsidRDefault="00FF74C8">
      <w:pPr>
        <w:widowControl/>
        <w:rPr>
          <w:sz w:val="24"/>
          <w:szCs w:val="24"/>
        </w:rPr>
      </w:pPr>
    </w:p>
    <w:p w:rsidR="00FF74C8" w:rsidRDefault="00FF74C8">
      <w:pPr>
        <w:widowControl/>
        <w:rPr>
          <w:sz w:val="24"/>
          <w:szCs w:val="24"/>
        </w:rPr>
      </w:pPr>
    </w:p>
    <w:p w:rsidR="00FF74C8" w:rsidRPr="00BA0166" w:rsidRDefault="00FF74C8">
      <w:pPr>
        <w:widowControl/>
        <w:rPr>
          <w:b/>
          <w:sz w:val="24"/>
          <w:szCs w:val="24"/>
        </w:rPr>
      </w:pPr>
      <w:r w:rsidRPr="00BA0166">
        <w:rPr>
          <w:b/>
          <w:sz w:val="24"/>
          <w:szCs w:val="24"/>
        </w:rPr>
        <w:t>Concordance</w:t>
      </w:r>
    </w:p>
    <w:p w:rsidR="00FF74C8" w:rsidRPr="006C761B" w:rsidRDefault="00FF74C8">
      <w:pPr>
        <w:widowControl/>
      </w:pPr>
    </w:p>
    <w:p w:rsidR="00FF74C8" w:rsidRDefault="00FF74C8">
      <w:pPr>
        <w:widowControl/>
        <w:rPr>
          <w:sz w:val="24"/>
          <w:szCs w:val="24"/>
        </w:rPr>
      </w:pPr>
      <w:r>
        <w:rPr>
          <w:sz w:val="24"/>
          <w:szCs w:val="24"/>
        </w:rPr>
        <w:t>During a butane load, the following Concordance screen is displayed:</w:t>
      </w:r>
    </w:p>
    <w:p w:rsidR="00FF74C8" w:rsidRDefault="00FF74C8">
      <w:pPr>
        <w:widowControl/>
        <w:rPr>
          <w:sz w:val="24"/>
          <w:szCs w:val="24"/>
        </w:rPr>
      </w:pPr>
    </w:p>
    <w:p w:rsidR="00FF74C8" w:rsidRDefault="00FF74C8">
      <w:pPr>
        <w:widowControl/>
      </w:pPr>
      <w:r>
        <w:rPr>
          <w:noProof/>
        </w:rPr>
        <w:pict>
          <v:shape id="Picture 1716" o:spid="_x0000_i1037" type="#_x0000_t75" style="width:271.5pt;height:158.25pt;visibility:visible">
            <v:imagedata r:id="rId18" o:title=""/>
          </v:shape>
        </w:pict>
      </w:r>
      <w:r w:rsidRPr="006C761B">
        <w:br/>
      </w:r>
    </w:p>
    <w:p w:rsidR="00FF74C8" w:rsidRDefault="00FF74C8">
      <w:pPr>
        <w:widowControl/>
        <w:rPr>
          <w:sz w:val="24"/>
          <w:szCs w:val="24"/>
        </w:rPr>
      </w:pPr>
      <w:r>
        <w:rPr>
          <w:sz w:val="24"/>
          <w:szCs w:val="24"/>
        </w:rPr>
        <w:t>Concordance is a mathematical “cross check” against the weight gain of the scale at a given load rate.</w:t>
      </w:r>
    </w:p>
    <w:p w:rsidR="00FF74C8" w:rsidRPr="00BA0166" w:rsidRDefault="00FF74C8">
      <w:pPr>
        <w:widowControl/>
        <w:rPr>
          <w:sz w:val="24"/>
          <w:szCs w:val="24"/>
        </w:rPr>
      </w:pPr>
      <w:r>
        <w:rPr>
          <w:sz w:val="24"/>
          <w:szCs w:val="24"/>
        </w:rPr>
        <w:t>Concordance cannot be computed in the case of a fuel vapor load. Thus, the Concordance screen does not appear in any live fuel test.</w:t>
      </w:r>
    </w:p>
    <w:p w:rsidR="00FF74C8" w:rsidRPr="006C761B" w:rsidRDefault="00FF74C8" w:rsidP="009D2BEC">
      <w:pPr>
        <w:pStyle w:val="Heading4"/>
        <w:ind w:firstLine="720"/>
      </w:pPr>
      <w:r w:rsidRPr="006C761B">
        <w:br w:type="page"/>
      </w:r>
      <w:bookmarkStart w:id="3" w:name="_Toc231809059"/>
      <w:r>
        <w:t>4.0</w:t>
      </w:r>
      <w:r>
        <w:tab/>
      </w:r>
      <w:r w:rsidRPr="006C761B">
        <w:t>System Screens</w:t>
      </w:r>
      <w:bookmarkEnd w:id="3"/>
    </w:p>
    <w:p w:rsidR="00FF74C8" w:rsidRPr="006C761B" w:rsidRDefault="00FF74C8">
      <w:pPr>
        <w:widowControl/>
        <w:rPr>
          <w:b/>
          <w:bCs/>
          <w:i/>
          <w:iCs/>
        </w:rPr>
      </w:pPr>
    </w:p>
    <w:p w:rsidR="00FF74C8" w:rsidRPr="006C761B" w:rsidRDefault="00FF74C8" w:rsidP="0035061C">
      <w:pPr>
        <w:widowControl/>
        <w:tabs>
          <w:tab w:val="left" w:pos="2547"/>
        </w:tabs>
        <w:rPr>
          <w:sz w:val="24"/>
          <w:szCs w:val="24"/>
        </w:rPr>
      </w:pPr>
      <w:r>
        <w:rPr>
          <w:sz w:val="24"/>
          <w:szCs w:val="24"/>
        </w:rPr>
        <w:t xml:space="preserve">       </w:t>
      </w:r>
      <w:r w:rsidRPr="006C761B">
        <w:rPr>
          <w:sz w:val="24"/>
          <w:szCs w:val="24"/>
        </w:rPr>
        <w:t>When the software is launched, after a brief system check and initialization, the System Overview Screen will appear on the computer. The System Overview Screen provides a summary display of the status of all stations and alarms.  All the major components of the system can be accessed from the Menu Bar which is located along the top of this screen or the Tool Bar which is located underneath the Menu Bar.</w:t>
      </w: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r>
        <w:rPr>
          <w:noProof/>
        </w:rPr>
        <w:pict>
          <v:shape id="Text Box 18" o:spid="_x0000_s1037" type="#_x0000_t202" style="position:absolute;margin-left:191.45pt;margin-top:1.7pt;width:77.55pt;height:26.1pt;z-index:25164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">
            <v:textbox style="mso-next-textbox:#Text Box 18">
              <w:txbxContent>
                <w:p w:rsidR="00FF74C8" w:rsidRPr="00990D34" w:rsidRDefault="00FF74C8" w:rsidP="00990D34">
                  <w:pPr>
                    <w:jc w:val="center"/>
                    <w:rPr>
                      <w:sz w:val="24"/>
                      <w:szCs w:val="24"/>
                    </w:rPr>
                  </w:pPr>
                  <w:r w:rsidRPr="00990D34">
                    <w:rPr>
                      <w:sz w:val="24"/>
                      <w:szCs w:val="24"/>
                    </w:rPr>
                    <w:t>Menu Bar</w:t>
                  </w:r>
                </w:p>
              </w:txbxContent>
            </v:textbox>
          </v:shape>
        </w:pict>
      </w:r>
      <w:r>
        <w:rPr>
          <w:noProof/>
        </w:rPr>
        <w:pict>
          <v:shape id="Text Box 20" o:spid="_x0000_s1038" type="#_x0000_t202" style="position:absolute;margin-left:394.9pt;margin-top:2.05pt;width:68.2pt;height:142.5pt;z-index:25164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">
            <v:textbox style="mso-next-textbox:#Text Box 20;mso-fit-shape-to-text:t">
              <w:txbxContent>
                <w:p w:rsidR="00FF74C8" w:rsidRPr="00990D34" w:rsidRDefault="00FF74C8" w:rsidP="00990D34">
                  <w:pPr>
                    <w:jc w:val="center"/>
                    <w:rPr>
                      <w:sz w:val="24"/>
                      <w:szCs w:val="24"/>
                    </w:rPr>
                  </w:pPr>
                  <w:r>
                    <w:rPr>
                      <w:sz w:val="24"/>
                      <w:szCs w:val="24"/>
                    </w:rPr>
                    <w:t>Tool</w:t>
                  </w:r>
                  <w:r w:rsidRPr="00990D34">
                    <w:rPr>
                      <w:sz w:val="24"/>
                      <w:szCs w:val="24"/>
                    </w:rPr>
                    <w:t xml:space="preserve"> Bar</w:t>
                  </w:r>
                </w:p>
              </w:txbxContent>
            </v:textbox>
          </v:shape>
        </w:pict>
      </w:r>
      <w:r w:rsidRPr="006C761B">
        <w:rPr>
          <w:sz w:val="24"/>
          <w:szCs w:val="24"/>
        </w:rPr>
        <w:tab/>
      </w:r>
    </w:p>
    <w:p w:rsidR="00FF74C8" w:rsidRPr="006C761B" w:rsidRDefault="00FF74C8">
      <w:pPr>
        <w:widowControl/>
        <w:rPr>
          <w:sz w:val="24"/>
          <w:szCs w:val="24"/>
        </w:rPr>
      </w:pPr>
      <w:r>
        <w:rPr>
          <w:noProof/>
        </w:rPr>
        <w:pict>
          <v:shape id="AutoShape 21" o:spid="_x0000_s1039" type="#_x0000_t32" style="position:absolute;margin-left:359.25pt;margin-top:8.85pt;width:60.8pt;height:43.5pt;flip:x;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">
            <v:stroke endarrow="block"/>
          </v:shape>
        </w:pict>
      </w:r>
    </w:p>
    <w:p w:rsidR="00FF74C8" w:rsidRPr="006C761B" w:rsidRDefault="00FF74C8">
      <w:pPr>
        <w:widowControl/>
        <w:rPr>
          <w:sz w:val="24"/>
          <w:szCs w:val="24"/>
        </w:rPr>
      </w:pPr>
      <w:r>
        <w:rPr>
          <w:noProof/>
        </w:rPr>
        <w:pict>
          <v:shape id="AutoShape 19" o:spid="_x0000_s1040" type="#_x0000_t32" style="position:absolute;margin-left:132.9pt;margin-top:.2pt;width:94.15pt;height:27.65pt;flip:x;z-index:25164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">
            <v:stroke endarrow="block"/>
          </v:shape>
        </w:pict>
      </w:r>
    </w:p>
    <w:p w:rsidR="00FF74C8" w:rsidRPr="006C761B" w:rsidRDefault="00FF74C8">
      <w:pPr>
        <w:widowControl/>
        <w:rPr>
          <w:sz w:val="24"/>
          <w:szCs w:val="24"/>
        </w:rPr>
      </w:pPr>
      <w:r>
        <w:rPr>
          <w:noProof/>
        </w:rPr>
        <w:pict>
          <v:shape id="AutoShape 31" o:spid="_x0000_s1041" type="#_x0000_t32" style="position:absolute;margin-left:411.55pt;margin-top:306pt;width:0;height:66pt;flip:y;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">
            <v:stroke endarrow="block"/>
          </v:shape>
        </w:pict>
      </w:r>
      <w:r>
        <w:rPr>
          <w:noProof/>
        </w:rPr>
        <w:pict>
          <v:shape id="AutoShape 29" o:spid="_x0000_s1042" type="#_x0000_t32" style="position:absolute;margin-left:288.75pt;margin-top:306pt;width:50.35pt;height:66pt;flip:y;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">
            <v:stroke endarrow="block"/>
          </v:shape>
        </w:pict>
      </w:r>
      <w:r>
        <w:rPr>
          <w:noProof/>
        </w:rPr>
        <w:pict>
          <v:shape id="AutoShape 25" o:spid="_x0000_s1043" type="#_x0000_t32" style="position:absolute;margin-left:107.25pt;margin-top:302.25pt;width:27.45pt;height:74.9pt;flip:y;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">
            <v:stroke endarrow="block"/>
          </v:shape>
        </w:pict>
      </w:r>
      <w:r>
        <w:rPr>
          <w:sz w:val="24"/>
          <w:szCs w:val="24"/>
        </w:rPr>
        <w:t xml:space="preserve">             </w:t>
      </w:r>
      <w:r w:rsidRPr="00575728">
        <w:rPr>
          <w:noProof/>
          <w:sz w:val="24"/>
          <w:szCs w:val="24"/>
        </w:rPr>
        <w:pict>
          <v:shape id="Picture 1741" o:spid="_x0000_i1038" type="#_x0000_t75" style="width:407.25pt;height:309.75pt;visibility:visible">
            <v:imagedata r:id="rId13" o:title=""/>
          </v:shape>
        </w:pict>
      </w:r>
    </w:p>
    <w:p w:rsidR="00FF74C8" w:rsidRPr="00AE3A8C" w:rsidRDefault="00FF74C8">
      <w:pPr>
        <w:widowControl/>
        <w:rPr>
          <w:b/>
        </w:rPr>
      </w:pPr>
      <w:r>
        <w:rPr>
          <w:sz w:val="24"/>
          <w:szCs w:val="24"/>
        </w:rPr>
        <w:tab/>
        <w:t xml:space="preserve"> </w:t>
      </w:r>
      <w:r w:rsidRPr="00AE3A8C">
        <w:rPr>
          <w:b/>
        </w:rPr>
        <w:t>Overview Screen</w:t>
      </w: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r>
        <w:rPr>
          <w:noProof/>
        </w:rPr>
        <w:pict>
          <v:shape id="Text Box 30" o:spid="_x0000_s1044" type="#_x0000_t202" style="position:absolute;margin-left:372.2pt;margin-top:7.4pt;width:105.5pt;height:142.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">
            <v:textbox style="mso-next-textbox:#Text Box 30;mso-fit-shape-to-text:t">
              <w:txbxContent>
                <w:p w:rsidR="00FF74C8" w:rsidRPr="00C750F0" w:rsidRDefault="00FF74C8" w:rsidP="00C750F0">
                  <w:pPr>
                    <w:jc w:val="center"/>
                    <w:rPr>
                      <w:sz w:val="24"/>
                      <w:szCs w:val="24"/>
                    </w:rPr>
                  </w:pPr>
                  <w:r>
                    <w:rPr>
                      <w:sz w:val="24"/>
                      <w:szCs w:val="24"/>
                    </w:rPr>
                    <w:t>Date &amp; Time</w:t>
                  </w:r>
                  <w:r w:rsidRPr="00C750F0">
                    <w:rPr>
                      <w:sz w:val="24"/>
                      <w:szCs w:val="24"/>
                    </w:rPr>
                    <w:t xml:space="preserve"> Bar</w:t>
                  </w:r>
                </w:p>
              </w:txbxContent>
            </v:textbox>
          </v:shape>
        </w:pict>
      </w:r>
      <w:r>
        <w:rPr>
          <w:noProof/>
        </w:rPr>
        <w:pict>
          <v:shape id="Text Box 28" o:spid="_x0000_s1045" type="#_x0000_t202" style="position:absolute;margin-left:204.7pt;margin-top:6.65pt;width:145pt;height:48.6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">
            <v:textbox style="mso-next-textbox:#Text Box 28">
              <w:txbxContent>
                <w:p w:rsidR="00FF74C8" w:rsidRDefault="00FF74C8" w:rsidP="00C750F0">
                  <w:pPr>
                    <w:jc w:val="center"/>
                    <w:rPr>
                      <w:sz w:val="24"/>
                      <w:szCs w:val="24"/>
                    </w:rPr>
                  </w:pPr>
                  <w:r>
                    <w:rPr>
                      <w:sz w:val="24"/>
                      <w:szCs w:val="24"/>
                    </w:rPr>
                    <w:t>Purge Air Status Bar</w:t>
                  </w:r>
                </w:p>
                <w:p w:rsidR="00FF74C8" w:rsidRPr="00274B87" w:rsidRDefault="00FF74C8" w:rsidP="00C750F0">
                  <w:pPr>
                    <w:jc w:val="center"/>
                    <w:rPr>
                      <w:i/>
                      <w:sz w:val="24"/>
                      <w:szCs w:val="24"/>
                    </w:rPr>
                  </w:pPr>
                  <w:r w:rsidRPr="00274B87">
                    <w:rPr>
                      <w:i/>
                      <w:sz w:val="24"/>
                      <w:szCs w:val="24"/>
                    </w:rPr>
                    <w:t xml:space="preserve">Humidity displayed as </w:t>
                  </w:r>
                  <w:r w:rsidRPr="00274B87">
                    <w:rPr>
                      <w:b/>
                      <w:i/>
                      <w:sz w:val="24"/>
                      <w:szCs w:val="24"/>
                    </w:rPr>
                    <w:t>Grns/lb</w:t>
                  </w:r>
                  <w:r w:rsidRPr="00274B87">
                    <w:rPr>
                      <w:i/>
                      <w:sz w:val="24"/>
                      <w:szCs w:val="24"/>
                    </w:rPr>
                    <w:t xml:space="preserve"> or </w:t>
                  </w:r>
                  <w:r w:rsidRPr="00274B87">
                    <w:rPr>
                      <w:b/>
                      <w:i/>
                      <w:sz w:val="24"/>
                      <w:szCs w:val="24"/>
                    </w:rPr>
                    <w:t>% rH</w:t>
                  </w:r>
                </w:p>
              </w:txbxContent>
            </v:textbox>
          </v:shape>
        </w:pict>
      </w:r>
      <w:r>
        <w:rPr>
          <w:noProof/>
        </w:rPr>
        <w:pict>
          <v:shape id="Text Box 22" o:spid="_x0000_s1046" type="#_x0000_t202" style="position:absolute;margin-left:45.2pt;margin-top:11.3pt;width:105.5pt;height:142.5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">
            <v:textbox style="mso-next-textbox:#Text Box 22;mso-fit-shape-to-text:t">
              <w:txbxContent>
                <w:p w:rsidR="00FF74C8" w:rsidRPr="00C750F0" w:rsidRDefault="00FF74C8" w:rsidP="00C750F0">
                  <w:pPr>
                    <w:jc w:val="center"/>
                    <w:rPr>
                      <w:sz w:val="24"/>
                      <w:szCs w:val="24"/>
                    </w:rPr>
                  </w:pPr>
                  <w:r w:rsidRPr="00C750F0">
                    <w:rPr>
                      <w:sz w:val="24"/>
                      <w:szCs w:val="24"/>
                    </w:rPr>
                    <w:t>Alarm Status Bar</w:t>
                  </w:r>
                </w:p>
              </w:txbxContent>
            </v:textbox>
          </v:shape>
        </w:pict>
      </w:r>
    </w:p>
    <w:p w:rsidR="00FF74C8" w:rsidRPr="006C761B"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tbl>
      <w:tblPr>
        <w:tblW w:w="0" w:type="auto"/>
        <w:tblLook w:val="0000"/>
      </w:tblPr>
      <w:tblGrid>
        <w:gridCol w:w="6498"/>
        <w:gridCol w:w="2520"/>
        <w:gridCol w:w="270"/>
      </w:tblGrid>
      <w:tr w:rsidR="00FF74C8" w:rsidRPr="006C761B" w:rsidTr="00B45F9A">
        <w:trPr>
          <w:trHeight w:val="3636"/>
        </w:trPr>
        <w:tc>
          <w:tcPr>
            <w:tcW w:w="9018" w:type="dxa"/>
            <w:gridSpan w:val="2"/>
            <w:tcBorders>
              <w:top w:val="nil"/>
              <w:left w:val="nil"/>
              <w:bottom w:val="nil"/>
              <w:right w:val="nil"/>
            </w:tcBorders>
          </w:tcPr>
          <w:p w:rsidR="00FF74C8" w:rsidRPr="00C45E7F" w:rsidRDefault="00FF74C8" w:rsidP="00B45F9A">
            <w:pPr>
              <w:pStyle w:val="Heading6"/>
            </w:pPr>
            <w:r w:rsidRPr="00C45E7F">
              <w:t xml:space="preserve">            </w:t>
            </w:r>
            <w:bookmarkStart w:id="4" w:name="_Toc231809077"/>
            <w:r w:rsidRPr="00C45E7F">
              <w:t>Alarm Status Bar</w:t>
            </w:r>
            <w:bookmarkEnd w:id="4"/>
          </w:p>
          <w:p w:rsidR="00FF74C8" w:rsidRPr="006C761B" w:rsidRDefault="00FF74C8" w:rsidP="00B45F9A">
            <w:pPr>
              <w:widowControl/>
              <w:rPr>
                <w:sz w:val="24"/>
                <w:szCs w:val="24"/>
              </w:rPr>
            </w:pPr>
          </w:p>
          <w:p w:rsidR="00FF74C8" w:rsidRPr="006C761B" w:rsidRDefault="00FF74C8" w:rsidP="00B45F9A">
            <w:pPr>
              <w:widowControl/>
              <w:rPr>
                <w:sz w:val="24"/>
                <w:szCs w:val="24"/>
              </w:rPr>
            </w:pPr>
            <w:r>
              <w:rPr>
                <w:sz w:val="24"/>
                <w:szCs w:val="24"/>
              </w:rPr>
              <w:t xml:space="preserve">       </w:t>
            </w:r>
            <w:r w:rsidRPr="006C761B">
              <w:rPr>
                <w:sz w:val="24"/>
                <w:szCs w:val="24"/>
              </w:rPr>
              <w:t>The Alarm Status Bar displays the condition of Alarms on the Butane Loader.  Green indicates the normal operating condition, Yellow is for warning, and Red indicates the Alarm condition is active.</w:t>
            </w:r>
          </w:p>
          <w:p w:rsidR="00FF74C8" w:rsidRPr="006C761B" w:rsidRDefault="00FF74C8" w:rsidP="00B45F9A">
            <w:pPr>
              <w:widowControl/>
              <w:rPr>
                <w:sz w:val="24"/>
                <w:szCs w:val="24"/>
              </w:rPr>
            </w:pPr>
          </w:p>
          <w:p w:rsidR="00FF74C8" w:rsidRPr="0067692D" w:rsidRDefault="00FF74C8" w:rsidP="00B45F9A">
            <w:pPr>
              <w:widowControl/>
              <w:rPr>
                <w:i/>
                <w:sz w:val="24"/>
                <w:szCs w:val="24"/>
              </w:rPr>
            </w:pPr>
            <w:r w:rsidRPr="0067692D">
              <w:rPr>
                <w:i/>
                <w:sz w:val="24"/>
                <w:szCs w:val="24"/>
              </w:rPr>
              <w:t>The following conditions are monitored:</w:t>
            </w:r>
          </w:p>
          <w:p w:rsidR="00FF74C8" w:rsidRPr="006C761B" w:rsidRDefault="00FF74C8" w:rsidP="00B45F9A">
            <w:pPr>
              <w:widowControl/>
              <w:rPr>
                <w:sz w:val="24"/>
                <w:szCs w:val="24"/>
              </w:rPr>
            </w:pPr>
          </w:p>
          <w:p w:rsidR="00FF74C8" w:rsidRPr="006C761B" w:rsidRDefault="00FF74C8" w:rsidP="00B45F9A">
            <w:pPr>
              <w:widowControl/>
              <w:rPr>
                <w:sz w:val="24"/>
                <w:szCs w:val="24"/>
              </w:rPr>
            </w:pPr>
            <w:r w:rsidRPr="006C761B">
              <w:rPr>
                <w:sz w:val="24"/>
                <w:szCs w:val="24"/>
              </w:rPr>
              <w:t>E-stop</w:t>
            </w:r>
            <w:r w:rsidRPr="006C761B">
              <w:rPr>
                <w:sz w:val="24"/>
                <w:szCs w:val="24"/>
              </w:rPr>
              <w:tab/>
            </w:r>
            <w:r w:rsidRPr="006C761B">
              <w:rPr>
                <w:sz w:val="24"/>
                <w:szCs w:val="24"/>
              </w:rPr>
              <w:tab/>
              <w:t xml:space="preserve">Emergency Stop </w:t>
            </w:r>
          </w:p>
          <w:p w:rsidR="00FF74C8" w:rsidRPr="006C761B" w:rsidRDefault="00FF74C8" w:rsidP="00B45F9A">
            <w:pPr>
              <w:widowControl/>
              <w:rPr>
                <w:sz w:val="24"/>
                <w:szCs w:val="24"/>
              </w:rPr>
            </w:pPr>
          </w:p>
          <w:p w:rsidR="00FF74C8" w:rsidRPr="006C761B" w:rsidRDefault="00FF74C8" w:rsidP="00B45F9A">
            <w:pPr>
              <w:widowControl/>
              <w:rPr>
                <w:sz w:val="24"/>
                <w:szCs w:val="24"/>
              </w:rPr>
            </w:pPr>
            <w:r w:rsidRPr="006C761B">
              <w:rPr>
                <w:sz w:val="24"/>
                <w:szCs w:val="24"/>
              </w:rPr>
              <w:t xml:space="preserve">Flow </w:t>
            </w:r>
            <w:r w:rsidRPr="006C761B">
              <w:rPr>
                <w:sz w:val="24"/>
                <w:szCs w:val="24"/>
              </w:rPr>
              <w:tab/>
            </w:r>
            <w:r w:rsidRPr="006C761B">
              <w:rPr>
                <w:sz w:val="24"/>
                <w:szCs w:val="24"/>
              </w:rPr>
              <w:tab/>
              <w:t>Cabinet Exhaust Flow Switch</w:t>
            </w:r>
          </w:p>
          <w:p w:rsidR="00FF74C8" w:rsidRPr="006C761B" w:rsidRDefault="00FF74C8" w:rsidP="00B45F9A">
            <w:pPr>
              <w:widowControl/>
              <w:rPr>
                <w:sz w:val="24"/>
                <w:szCs w:val="24"/>
              </w:rPr>
            </w:pPr>
          </w:p>
          <w:p w:rsidR="00FF74C8" w:rsidRPr="006C761B" w:rsidRDefault="00FF74C8" w:rsidP="00B45F9A">
            <w:pPr>
              <w:widowControl/>
              <w:rPr>
                <w:sz w:val="24"/>
                <w:szCs w:val="24"/>
              </w:rPr>
            </w:pPr>
            <w:r w:rsidRPr="006C761B">
              <w:rPr>
                <w:sz w:val="24"/>
                <w:szCs w:val="24"/>
              </w:rPr>
              <w:t xml:space="preserve">Doors </w:t>
            </w:r>
            <w:r w:rsidRPr="006C761B">
              <w:rPr>
                <w:sz w:val="24"/>
                <w:szCs w:val="24"/>
              </w:rPr>
              <w:tab/>
            </w:r>
            <w:r w:rsidRPr="006C761B">
              <w:rPr>
                <w:sz w:val="24"/>
                <w:szCs w:val="24"/>
              </w:rPr>
              <w:tab/>
              <w:t>Cabinet Door Switches (optional)</w:t>
            </w:r>
          </w:p>
          <w:p w:rsidR="00FF74C8" w:rsidRPr="006C761B" w:rsidRDefault="00FF74C8" w:rsidP="00B45F9A">
            <w:pPr>
              <w:widowControl/>
              <w:rPr>
                <w:sz w:val="24"/>
                <w:szCs w:val="24"/>
              </w:rPr>
            </w:pPr>
          </w:p>
          <w:p w:rsidR="00FF74C8" w:rsidRPr="006C761B" w:rsidRDefault="00FF74C8" w:rsidP="00B45F9A">
            <w:pPr>
              <w:widowControl/>
              <w:rPr>
                <w:sz w:val="24"/>
                <w:szCs w:val="24"/>
              </w:rPr>
            </w:pPr>
            <w:r w:rsidRPr="006C761B">
              <w:rPr>
                <w:sz w:val="24"/>
                <w:szCs w:val="24"/>
              </w:rPr>
              <w:t>LEL-20</w:t>
            </w:r>
            <w:r w:rsidRPr="006C761B">
              <w:rPr>
                <w:sz w:val="24"/>
                <w:szCs w:val="24"/>
              </w:rPr>
              <w:tab/>
            </w:r>
            <w:r>
              <w:rPr>
                <w:sz w:val="24"/>
                <w:szCs w:val="24"/>
              </w:rPr>
              <w:t>HC Vapor</w:t>
            </w:r>
            <w:r w:rsidRPr="006C761B">
              <w:rPr>
                <w:sz w:val="24"/>
                <w:szCs w:val="24"/>
              </w:rPr>
              <w:t xml:space="preserve"> Concentration Alarm, 20 Percent LEL</w:t>
            </w:r>
          </w:p>
          <w:p w:rsidR="00FF74C8" w:rsidRPr="006C761B" w:rsidRDefault="00FF74C8" w:rsidP="00B45F9A">
            <w:pPr>
              <w:widowControl/>
              <w:rPr>
                <w:sz w:val="24"/>
                <w:szCs w:val="24"/>
              </w:rPr>
            </w:pPr>
          </w:p>
          <w:p w:rsidR="00FF74C8" w:rsidRPr="006C761B" w:rsidRDefault="00FF74C8" w:rsidP="00B45F9A">
            <w:pPr>
              <w:widowControl/>
              <w:rPr>
                <w:sz w:val="24"/>
                <w:szCs w:val="24"/>
              </w:rPr>
            </w:pPr>
            <w:r w:rsidRPr="006C761B">
              <w:rPr>
                <w:sz w:val="24"/>
                <w:szCs w:val="24"/>
              </w:rPr>
              <w:t>Comms</w:t>
            </w:r>
            <w:r w:rsidRPr="006C761B">
              <w:rPr>
                <w:sz w:val="24"/>
                <w:szCs w:val="24"/>
              </w:rPr>
              <w:tab/>
              <w:t>PC Communications Status</w:t>
            </w:r>
          </w:p>
          <w:p w:rsidR="00FF74C8" w:rsidRPr="006C761B" w:rsidRDefault="00FF74C8" w:rsidP="00B45F9A"/>
          <w:p w:rsidR="00FF74C8" w:rsidRPr="006C761B" w:rsidRDefault="00FF74C8" w:rsidP="00B45F9A"/>
        </w:tc>
        <w:tc>
          <w:tcPr>
            <w:tcW w:w="270" w:type="dxa"/>
            <w:tcBorders>
              <w:top w:val="nil"/>
              <w:left w:val="nil"/>
              <w:bottom w:val="nil"/>
              <w:right w:val="nil"/>
            </w:tcBorders>
          </w:tcPr>
          <w:p w:rsidR="00FF74C8" w:rsidRPr="006C761B" w:rsidRDefault="00FF74C8" w:rsidP="00B45F9A">
            <w:pPr>
              <w:widowControl/>
              <w:jc w:val="center"/>
              <w:rPr>
                <w:sz w:val="24"/>
                <w:szCs w:val="24"/>
              </w:rPr>
            </w:pPr>
          </w:p>
        </w:tc>
      </w:tr>
      <w:tr w:rsidR="00FF74C8" w:rsidRPr="006C761B" w:rsidTr="00B45F9A">
        <w:tc>
          <w:tcPr>
            <w:tcW w:w="6498" w:type="dxa"/>
            <w:tcBorders>
              <w:top w:val="nil"/>
              <w:left w:val="nil"/>
              <w:bottom w:val="nil"/>
              <w:right w:val="nil"/>
            </w:tcBorders>
          </w:tcPr>
          <w:p w:rsidR="00FF74C8" w:rsidRPr="00C45E7F" w:rsidRDefault="00FF74C8" w:rsidP="00981CB4">
            <w:pPr>
              <w:pStyle w:val="Heading6"/>
            </w:pPr>
            <w:bookmarkStart w:id="5" w:name="_Toc231809078"/>
            <w:r w:rsidRPr="00C45E7F">
              <w:t xml:space="preserve">            </w:t>
            </w: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p>
          <w:p w:rsidR="00FF74C8" w:rsidRPr="00C45E7F" w:rsidRDefault="00FF74C8" w:rsidP="00981CB4">
            <w:pPr>
              <w:pStyle w:val="Heading6"/>
            </w:pPr>
            <w:r w:rsidRPr="00C45E7F">
              <w:t xml:space="preserve">             Purge Air Status Bar</w:t>
            </w:r>
            <w:bookmarkEnd w:id="5"/>
          </w:p>
        </w:tc>
        <w:tc>
          <w:tcPr>
            <w:tcW w:w="2790" w:type="dxa"/>
            <w:gridSpan w:val="2"/>
            <w:tcBorders>
              <w:top w:val="nil"/>
              <w:left w:val="nil"/>
              <w:bottom w:val="nil"/>
              <w:right w:val="nil"/>
            </w:tcBorders>
          </w:tcPr>
          <w:p w:rsidR="00FF74C8" w:rsidRPr="006C761B" w:rsidRDefault="00FF74C8" w:rsidP="00B45F9A">
            <w:pPr>
              <w:widowControl/>
              <w:jc w:val="center"/>
              <w:rPr>
                <w:sz w:val="24"/>
                <w:szCs w:val="24"/>
              </w:rPr>
            </w:pPr>
          </w:p>
        </w:tc>
      </w:tr>
      <w:tr w:rsidR="00FF74C8" w:rsidRPr="006C761B" w:rsidTr="00B45F9A">
        <w:tc>
          <w:tcPr>
            <w:tcW w:w="6498" w:type="dxa"/>
            <w:tcBorders>
              <w:top w:val="nil"/>
              <w:left w:val="nil"/>
              <w:bottom w:val="nil"/>
              <w:right w:val="nil"/>
            </w:tcBorders>
          </w:tcPr>
          <w:p w:rsidR="00FF74C8" w:rsidRPr="006C761B" w:rsidRDefault="00FF74C8" w:rsidP="00B45F9A">
            <w:pPr>
              <w:widowControl/>
              <w:rPr>
                <w:sz w:val="24"/>
                <w:szCs w:val="24"/>
              </w:rPr>
            </w:pPr>
          </w:p>
        </w:tc>
        <w:tc>
          <w:tcPr>
            <w:tcW w:w="2790" w:type="dxa"/>
            <w:gridSpan w:val="2"/>
            <w:tcBorders>
              <w:top w:val="nil"/>
              <w:left w:val="nil"/>
              <w:bottom w:val="nil"/>
              <w:right w:val="nil"/>
            </w:tcBorders>
          </w:tcPr>
          <w:p w:rsidR="00FF74C8" w:rsidRPr="006C761B" w:rsidRDefault="00FF74C8" w:rsidP="00B45F9A">
            <w:pPr>
              <w:widowControl/>
              <w:jc w:val="center"/>
              <w:rPr>
                <w:sz w:val="24"/>
                <w:szCs w:val="24"/>
              </w:rPr>
            </w:pPr>
          </w:p>
        </w:tc>
      </w:tr>
    </w:tbl>
    <w:p w:rsidR="00FF74C8" w:rsidRPr="006C761B" w:rsidRDefault="00FF74C8" w:rsidP="003A6D76">
      <w:pPr>
        <w:widowControl/>
        <w:ind w:firstLine="720"/>
        <w:rPr>
          <w:sz w:val="24"/>
          <w:szCs w:val="24"/>
        </w:rPr>
      </w:pPr>
      <w:r w:rsidRPr="006C761B">
        <w:rPr>
          <w:sz w:val="24"/>
          <w:szCs w:val="24"/>
        </w:rPr>
        <w:t xml:space="preserve">The Canister Preconditioning System monitors the ambient Temperature and Moisture level in the area of the system installed.  If the Purge Air System (PAS) option is installed, both </w:t>
      </w:r>
      <w:r>
        <w:rPr>
          <w:sz w:val="24"/>
          <w:szCs w:val="24"/>
        </w:rPr>
        <w:t>t</w:t>
      </w:r>
      <w:r w:rsidRPr="006C761B">
        <w:rPr>
          <w:sz w:val="24"/>
          <w:szCs w:val="24"/>
        </w:rPr>
        <w:t xml:space="preserve">emperature and </w:t>
      </w:r>
      <w:r>
        <w:rPr>
          <w:sz w:val="24"/>
          <w:szCs w:val="24"/>
        </w:rPr>
        <w:t>m</w:t>
      </w:r>
      <w:r w:rsidRPr="006C761B">
        <w:rPr>
          <w:sz w:val="24"/>
          <w:szCs w:val="24"/>
        </w:rPr>
        <w:t xml:space="preserve">oisture readings are obtained from the PAS directly. Depending upon the system definition settings used, humidity will used displayed in either </w:t>
      </w:r>
      <w:r>
        <w:rPr>
          <w:sz w:val="24"/>
          <w:szCs w:val="24"/>
        </w:rPr>
        <w:t>g</w:t>
      </w:r>
      <w:r w:rsidRPr="006C761B">
        <w:rPr>
          <w:sz w:val="24"/>
          <w:szCs w:val="24"/>
        </w:rPr>
        <w:t>rains/lb or % rH units. These conditions are read when any station is in the Purge Mode to determine if Purge Air conditions are within desired tolerance.  Current values are displayed on both the Overview Screen and the station Detail Screen.</w:t>
      </w:r>
    </w:p>
    <w:p w:rsidR="00FF74C8" w:rsidRPr="006C761B" w:rsidRDefault="00FF74C8" w:rsidP="003A6D76">
      <w:pPr>
        <w:widowControl/>
        <w:rPr>
          <w:sz w:val="24"/>
          <w:szCs w:val="24"/>
        </w:rPr>
      </w:pPr>
    </w:p>
    <w:p w:rsidR="00FF74C8" w:rsidRPr="006C761B" w:rsidRDefault="00FF74C8" w:rsidP="003A6D76">
      <w:pPr>
        <w:widowControl/>
        <w:ind w:firstLine="720"/>
        <w:rPr>
          <w:sz w:val="24"/>
          <w:szCs w:val="24"/>
        </w:rPr>
      </w:pPr>
      <w:r w:rsidRPr="006C761B">
        <w:rPr>
          <w:sz w:val="24"/>
          <w:szCs w:val="24"/>
        </w:rPr>
        <w:t xml:space="preserve">Absolute Moisture is provided in </w:t>
      </w:r>
      <w:r>
        <w:rPr>
          <w:sz w:val="24"/>
          <w:szCs w:val="24"/>
        </w:rPr>
        <w:t>g</w:t>
      </w:r>
      <w:r w:rsidRPr="006C761B">
        <w:rPr>
          <w:sz w:val="24"/>
          <w:szCs w:val="24"/>
        </w:rPr>
        <w:t xml:space="preserve">rains per </w:t>
      </w:r>
      <w:r>
        <w:rPr>
          <w:sz w:val="24"/>
          <w:szCs w:val="24"/>
        </w:rPr>
        <w:t>p</w:t>
      </w:r>
      <w:r w:rsidRPr="006C761B">
        <w:rPr>
          <w:sz w:val="24"/>
          <w:szCs w:val="24"/>
        </w:rPr>
        <w:t xml:space="preserve">ound (or % rH if desired), the units used by the EPA and CARB to specify the moisture conditions required.  The Absolute Moisture level is calculated using </w:t>
      </w:r>
      <w:r>
        <w:rPr>
          <w:sz w:val="24"/>
          <w:szCs w:val="24"/>
        </w:rPr>
        <w:t>t</w:t>
      </w:r>
      <w:r w:rsidRPr="006C761B">
        <w:rPr>
          <w:sz w:val="24"/>
          <w:szCs w:val="24"/>
        </w:rPr>
        <w:t xml:space="preserve">emperature, </w:t>
      </w:r>
      <w:r>
        <w:rPr>
          <w:sz w:val="24"/>
          <w:szCs w:val="24"/>
        </w:rPr>
        <w:t>r</w:t>
      </w:r>
      <w:r w:rsidRPr="006C761B">
        <w:rPr>
          <w:sz w:val="24"/>
          <w:szCs w:val="24"/>
        </w:rPr>
        <w:t xml:space="preserve">elative </w:t>
      </w:r>
      <w:r>
        <w:rPr>
          <w:sz w:val="24"/>
          <w:szCs w:val="24"/>
        </w:rPr>
        <w:t>h</w:t>
      </w:r>
      <w:r w:rsidRPr="006C761B">
        <w:rPr>
          <w:sz w:val="24"/>
          <w:szCs w:val="24"/>
        </w:rPr>
        <w:t xml:space="preserve">umidity and </w:t>
      </w:r>
      <w:r>
        <w:rPr>
          <w:sz w:val="24"/>
          <w:szCs w:val="24"/>
        </w:rPr>
        <w:t>b</w:t>
      </w:r>
      <w:r w:rsidRPr="006C761B">
        <w:rPr>
          <w:sz w:val="24"/>
          <w:szCs w:val="24"/>
        </w:rPr>
        <w:t xml:space="preserve">arometric </w:t>
      </w:r>
      <w:r>
        <w:rPr>
          <w:sz w:val="24"/>
          <w:szCs w:val="24"/>
        </w:rPr>
        <w:t>p</w:t>
      </w:r>
      <w:r w:rsidRPr="006C761B">
        <w:rPr>
          <w:sz w:val="24"/>
          <w:szCs w:val="24"/>
        </w:rPr>
        <w:t xml:space="preserve">ressure, see Appendix C for the actual calculation formula.   The current values of </w:t>
      </w:r>
      <w:r>
        <w:rPr>
          <w:sz w:val="24"/>
          <w:szCs w:val="24"/>
        </w:rPr>
        <w:t>t</w:t>
      </w:r>
      <w:r w:rsidRPr="006C761B">
        <w:rPr>
          <w:sz w:val="24"/>
          <w:szCs w:val="24"/>
        </w:rPr>
        <w:t xml:space="preserve">emperature, </w:t>
      </w:r>
      <w:r>
        <w:rPr>
          <w:sz w:val="24"/>
          <w:szCs w:val="24"/>
        </w:rPr>
        <w:t>r</w:t>
      </w:r>
      <w:r w:rsidRPr="006C761B">
        <w:rPr>
          <w:sz w:val="24"/>
          <w:szCs w:val="24"/>
        </w:rPr>
        <w:t xml:space="preserve">elative </w:t>
      </w:r>
      <w:r>
        <w:rPr>
          <w:sz w:val="24"/>
          <w:szCs w:val="24"/>
        </w:rPr>
        <w:t>h</w:t>
      </w:r>
      <w:r w:rsidRPr="006C761B">
        <w:rPr>
          <w:sz w:val="24"/>
          <w:szCs w:val="24"/>
        </w:rPr>
        <w:t xml:space="preserve">umidity and </w:t>
      </w:r>
      <w:r>
        <w:rPr>
          <w:sz w:val="24"/>
          <w:szCs w:val="24"/>
        </w:rPr>
        <w:t>b</w:t>
      </w:r>
      <w:r w:rsidRPr="006C761B">
        <w:rPr>
          <w:sz w:val="24"/>
          <w:szCs w:val="24"/>
        </w:rPr>
        <w:t>arometric pressure are displayed on the Common I/O Monitor screen.</w:t>
      </w:r>
    </w:p>
    <w:p w:rsidR="00FF74C8" w:rsidRDefault="00FF74C8" w:rsidP="003A6D76">
      <w:pPr>
        <w:pStyle w:val="Heading6"/>
      </w:pPr>
      <w:bookmarkStart w:id="6" w:name="_Toc231809079"/>
      <w:r>
        <w:t xml:space="preserve">           </w:t>
      </w: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Default="00FF74C8" w:rsidP="003A6D76">
      <w:pPr>
        <w:pStyle w:val="Heading6"/>
      </w:pPr>
    </w:p>
    <w:p w:rsidR="00FF74C8" w:rsidRPr="006C761B" w:rsidRDefault="00FF74C8" w:rsidP="003A6D76">
      <w:pPr>
        <w:pStyle w:val="Heading6"/>
      </w:pPr>
      <w:r>
        <w:t xml:space="preserve">            </w:t>
      </w:r>
      <w:r w:rsidRPr="006C761B">
        <w:t>Date &amp; Time Bar</w:t>
      </w:r>
      <w:bookmarkEnd w:id="6"/>
    </w:p>
    <w:p w:rsidR="00FF74C8" w:rsidRPr="006C761B" w:rsidRDefault="00FF74C8" w:rsidP="003A6D76"/>
    <w:p w:rsidR="00FF74C8" w:rsidRPr="006C761B" w:rsidRDefault="00FF74C8" w:rsidP="003A6D76">
      <w:pPr>
        <w:widowControl/>
        <w:ind w:firstLine="720"/>
        <w:rPr>
          <w:sz w:val="24"/>
          <w:szCs w:val="24"/>
        </w:rPr>
      </w:pPr>
      <w:r w:rsidRPr="006C761B">
        <w:rPr>
          <w:sz w:val="24"/>
          <w:szCs w:val="24"/>
        </w:rPr>
        <w:t>The Date &amp; Time Bar shows the currently date and time of the computer</w:t>
      </w:r>
      <w:r>
        <w:rPr>
          <w:sz w:val="24"/>
          <w:szCs w:val="24"/>
        </w:rPr>
        <w:t>’s real-time</w:t>
      </w:r>
      <w:r w:rsidRPr="006C761B">
        <w:rPr>
          <w:sz w:val="24"/>
          <w:szCs w:val="24"/>
        </w:rPr>
        <w:t xml:space="preserve"> clock.</w:t>
      </w:r>
      <w:r w:rsidRPr="006C761B">
        <w:rPr>
          <w:sz w:val="24"/>
          <w:szCs w:val="24"/>
        </w:rPr>
        <w:br w:type="page"/>
      </w:r>
    </w:p>
    <w:p w:rsidR="00FF74C8" w:rsidRDefault="00FF74C8" w:rsidP="00D62D81">
      <w:pPr>
        <w:pStyle w:val="Heading6"/>
        <w:ind w:firstLine="720"/>
      </w:pPr>
      <w:bookmarkStart w:id="7" w:name="_Toc231809060"/>
      <w:r w:rsidRPr="006C761B">
        <w:t>Menu Bar</w:t>
      </w:r>
      <w:bookmarkEnd w:id="7"/>
    </w:p>
    <w:p w:rsidR="00FF74C8" w:rsidRPr="00744A97" w:rsidRDefault="00FF74C8" w:rsidP="00744A97"/>
    <w:p w:rsidR="00FF74C8" w:rsidRPr="006C761B" w:rsidRDefault="00FF74C8" w:rsidP="00D62D81">
      <w:pPr>
        <w:widowControl/>
        <w:ind w:firstLine="720"/>
        <w:rPr>
          <w:sz w:val="24"/>
          <w:szCs w:val="24"/>
        </w:rPr>
      </w:pPr>
      <w:r w:rsidRPr="006C761B">
        <w:rPr>
          <w:sz w:val="24"/>
          <w:szCs w:val="24"/>
        </w:rPr>
        <w:t>The Menu Bar consists of the following menus:</w:t>
      </w:r>
    </w:p>
    <w:p w:rsidR="00FF74C8" w:rsidRPr="006C761B" w:rsidRDefault="00FF74C8" w:rsidP="000701B2">
      <w:pPr>
        <w:widowControl/>
        <w:ind w:left="1530"/>
        <w:rPr>
          <w:sz w:val="24"/>
          <w:szCs w:val="24"/>
        </w:rPr>
      </w:pPr>
    </w:p>
    <w:p w:rsidR="00FF74C8" w:rsidRPr="006C761B" w:rsidRDefault="00FF74C8" w:rsidP="000701B2">
      <w:pPr>
        <w:widowControl/>
        <w:ind w:left="1530"/>
        <w:rPr>
          <w:sz w:val="24"/>
          <w:szCs w:val="24"/>
        </w:rPr>
      </w:pPr>
      <w:r w:rsidRPr="006C761B">
        <w:rPr>
          <w:sz w:val="24"/>
          <w:szCs w:val="24"/>
        </w:rPr>
        <w:t>File</w:t>
      </w:r>
    </w:p>
    <w:p w:rsidR="00FF74C8" w:rsidRPr="006C761B" w:rsidRDefault="00FF74C8" w:rsidP="000701B2">
      <w:pPr>
        <w:widowControl/>
        <w:ind w:left="1530"/>
        <w:rPr>
          <w:sz w:val="24"/>
          <w:szCs w:val="24"/>
        </w:rPr>
      </w:pPr>
      <w:r w:rsidRPr="006C761B">
        <w:rPr>
          <w:sz w:val="24"/>
          <w:szCs w:val="24"/>
        </w:rPr>
        <w:t>Edit</w:t>
      </w:r>
    </w:p>
    <w:p w:rsidR="00FF74C8" w:rsidRPr="006C761B" w:rsidRDefault="00FF74C8" w:rsidP="00B35314">
      <w:pPr>
        <w:widowControl/>
        <w:ind w:left="2070" w:hanging="630"/>
        <w:rPr>
          <w:sz w:val="24"/>
          <w:szCs w:val="24"/>
        </w:rPr>
      </w:pPr>
      <w:r>
        <w:rPr>
          <w:sz w:val="24"/>
          <w:szCs w:val="24"/>
        </w:rPr>
        <w:t xml:space="preserve"> </w:t>
      </w:r>
      <w:r w:rsidRPr="006C761B">
        <w:rPr>
          <w:sz w:val="24"/>
          <w:szCs w:val="24"/>
        </w:rPr>
        <w:t>View</w:t>
      </w:r>
      <w:r>
        <w:rPr>
          <w:sz w:val="24"/>
          <w:szCs w:val="24"/>
        </w:rPr>
        <w:t>: AirLog., Butane Available., Event Log., File Maintenance Log., Fuel Consumption Log., JobList</w:t>
      </w:r>
    </w:p>
    <w:p w:rsidR="00FF74C8" w:rsidRPr="006C761B" w:rsidRDefault="00FF74C8" w:rsidP="000701B2">
      <w:pPr>
        <w:widowControl/>
        <w:ind w:left="1530"/>
        <w:rPr>
          <w:sz w:val="24"/>
          <w:szCs w:val="24"/>
        </w:rPr>
      </w:pPr>
      <w:r w:rsidRPr="006C761B">
        <w:rPr>
          <w:sz w:val="24"/>
          <w:szCs w:val="24"/>
        </w:rPr>
        <w:t>Data</w:t>
      </w:r>
    </w:p>
    <w:p w:rsidR="00FF74C8" w:rsidRPr="006C761B" w:rsidRDefault="00FF74C8" w:rsidP="000701B2">
      <w:pPr>
        <w:widowControl/>
        <w:ind w:left="1530"/>
        <w:rPr>
          <w:sz w:val="24"/>
          <w:szCs w:val="24"/>
        </w:rPr>
      </w:pPr>
      <w:r w:rsidRPr="006C761B">
        <w:rPr>
          <w:sz w:val="24"/>
          <w:szCs w:val="24"/>
        </w:rPr>
        <w:t>Tools</w:t>
      </w:r>
    </w:p>
    <w:p w:rsidR="00FF74C8" w:rsidRDefault="00FF74C8" w:rsidP="000701B2">
      <w:pPr>
        <w:widowControl/>
        <w:ind w:left="1530"/>
        <w:rPr>
          <w:sz w:val="24"/>
          <w:szCs w:val="24"/>
        </w:rPr>
      </w:pPr>
      <w:r w:rsidRPr="006C761B">
        <w:rPr>
          <w:sz w:val="24"/>
          <w:szCs w:val="24"/>
        </w:rPr>
        <w:t>Help</w:t>
      </w:r>
      <w:r>
        <w:rPr>
          <w:sz w:val="24"/>
          <w:szCs w:val="24"/>
        </w:rPr>
        <w:t>: About CPS release7 will open the following window, which contains system information such as the software version:</w:t>
      </w:r>
    </w:p>
    <w:p w:rsidR="00FF74C8" w:rsidRDefault="00FF74C8" w:rsidP="000701B2">
      <w:pPr>
        <w:widowControl/>
        <w:ind w:left="1530"/>
        <w:rPr>
          <w:sz w:val="24"/>
          <w:szCs w:val="24"/>
        </w:rPr>
      </w:pPr>
    </w:p>
    <w:p w:rsidR="00FF74C8" w:rsidRPr="006C761B" w:rsidRDefault="00FF74C8" w:rsidP="000701B2">
      <w:pPr>
        <w:widowControl/>
        <w:ind w:left="1530"/>
        <w:rPr>
          <w:sz w:val="24"/>
          <w:szCs w:val="24"/>
        </w:rPr>
      </w:pPr>
      <w:r w:rsidRPr="00575728">
        <w:rPr>
          <w:noProof/>
          <w:sz w:val="24"/>
          <w:szCs w:val="24"/>
        </w:rPr>
        <w:pict>
          <v:shape id="Picture 1725" o:spid="_x0000_i1039" type="#_x0000_t75" style="width:248.25pt;height:213pt;visibility:visible">
            <v:imagedata r:id="rId19" o:title=""/>
          </v:shape>
        </w:pict>
      </w:r>
    </w:p>
    <w:p w:rsidR="00FF74C8" w:rsidRPr="006C761B" w:rsidRDefault="00FF74C8" w:rsidP="00C129CA">
      <w:pPr>
        <w:widowControl/>
        <w:ind w:left="1440"/>
        <w:rPr>
          <w:sz w:val="24"/>
          <w:szCs w:val="24"/>
        </w:rPr>
      </w:pPr>
    </w:p>
    <w:p w:rsidR="00FF74C8" w:rsidRPr="006C761B" w:rsidRDefault="00FF74C8" w:rsidP="00C129CA">
      <w:pPr>
        <w:widowControl/>
        <w:ind w:left="1440"/>
        <w:rPr>
          <w:b/>
          <w:sz w:val="24"/>
          <w:szCs w:val="24"/>
        </w:rPr>
      </w:pPr>
      <w:r w:rsidRPr="006C761B">
        <w:rPr>
          <w:b/>
          <w:sz w:val="24"/>
          <w:szCs w:val="24"/>
        </w:rPr>
        <w:t xml:space="preserve">To exit the program, the operator has to select the </w:t>
      </w:r>
      <w:r w:rsidRPr="00575728">
        <w:rPr>
          <w:b/>
          <w:noProof/>
          <w:sz w:val="24"/>
          <w:szCs w:val="24"/>
        </w:rPr>
        <w:pict>
          <v:shape id="Picture 6" o:spid="_x0000_i1040" type="#_x0000_t75" alt="Exit" style="width:36pt;height:36pt;visibility:visible">
            <v:imagedata r:id="rId20" o:title=""/>
          </v:shape>
        </w:pict>
      </w:r>
      <w:r w:rsidRPr="006C761B">
        <w:rPr>
          <w:b/>
          <w:sz w:val="24"/>
          <w:szCs w:val="24"/>
        </w:rPr>
        <w:t xml:space="preserve"> icon from the Exit Program function in t</w:t>
      </w:r>
      <w:r>
        <w:rPr>
          <w:b/>
          <w:sz w:val="24"/>
          <w:szCs w:val="24"/>
        </w:rPr>
        <w:t>he File menu under the Menu Bar or in the window below:</w:t>
      </w:r>
    </w:p>
    <w:p w:rsidR="00FF74C8" w:rsidRPr="006C761B" w:rsidRDefault="00FF74C8" w:rsidP="00C129CA">
      <w:pPr>
        <w:widowControl/>
        <w:ind w:left="1440"/>
        <w:rPr>
          <w:sz w:val="24"/>
          <w:szCs w:val="24"/>
        </w:rPr>
      </w:pPr>
    </w:p>
    <w:p w:rsidR="00FF74C8" w:rsidRPr="006C761B" w:rsidRDefault="00FF74C8" w:rsidP="00C129CA">
      <w:pPr>
        <w:widowControl/>
        <w:ind w:left="1440"/>
        <w:rPr>
          <w:sz w:val="24"/>
          <w:szCs w:val="24"/>
        </w:rPr>
      </w:pPr>
      <w:r w:rsidRPr="00575728">
        <w:rPr>
          <w:noProof/>
          <w:sz w:val="24"/>
          <w:szCs w:val="24"/>
        </w:rPr>
        <w:pict>
          <v:shape id="Picture 1726" o:spid="_x0000_i1041" type="#_x0000_t75" style="width:251.25pt;height:138pt;visibility:visible">
            <v:imagedata r:id="rId21" o:title=""/>
          </v:shape>
        </w:pict>
      </w:r>
    </w:p>
    <w:p w:rsidR="00FF74C8" w:rsidRPr="007A120F" w:rsidRDefault="00FF74C8" w:rsidP="00C129CA">
      <w:pPr>
        <w:widowControl/>
        <w:ind w:left="1440"/>
        <w:rPr>
          <w:b/>
        </w:rPr>
      </w:pPr>
      <w:r w:rsidRPr="007A120F">
        <w:rPr>
          <w:b/>
        </w:rPr>
        <w:t>Exit Program window</w:t>
      </w:r>
    </w:p>
    <w:p w:rsidR="00FF74C8" w:rsidRPr="006C761B" w:rsidRDefault="00FF74C8">
      <w:pPr>
        <w:widowControl/>
        <w:rPr>
          <w:sz w:val="24"/>
          <w:szCs w:val="24"/>
        </w:rPr>
      </w:pPr>
    </w:p>
    <w:p w:rsidR="00FF74C8" w:rsidRDefault="00FF74C8">
      <w:pPr>
        <w:widowControl/>
        <w:rPr>
          <w:sz w:val="24"/>
          <w:szCs w:val="24"/>
        </w:rPr>
      </w:pPr>
      <w:r w:rsidRPr="006C761B">
        <w:rPr>
          <w:sz w:val="24"/>
          <w:szCs w:val="24"/>
        </w:rPr>
        <w:tab/>
      </w:r>
    </w:p>
    <w:p w:rsidR="00FF74C8" w:rsidRDefault="00FF74C8">
      <w:pPr>
        <w:widowControl/>
        <w:rPr>
          <w:sz w:val="24"/>
          <w:szCs w:val="24"/>
        </w:rPr>
      </w:pPr>
    </w:p>
    <w:p w:rsidR="00FF74C8" w:rsidRDefault="00FF74C8" w:rsidP="00D62D81">
      <w:pPr>
        <w:pStyle w:val="Heading6"/>
        <w:ind w:firstLine="720"/>
      </w:pPr>
      <w:bookmarkStart w:id="8" w:name="_Toc231809061"/>
      <w:r w:rsidRPr="006C761B">
        <w:t>Tool Bar</w:t>
      </w:r>
      <w:bookmarkEnd w:id="8"/>
    </w:p>
    <w:p w:rsidR="00FF74C8" w:rsidRPr="00FE2D81" w:rsidRDefault="00FF74C8" w:rsidP="00FE2D81"/>
    <w:p w:rsidR="00FF74C8" w:rsidRPr="006C761B" w:rsidRDefault="00FF74C8" w:rsidP="00E9719F">
      <w:pPr>
        <w:pStyle w:val="Heading7"/>
      </w:pPr>
      <w:bookmarkStart w:id="9" w:name="_Toc231809062"/>
      <w:r w:rsidRPr="006C761B">
        <w:t>Copy Files</w:t>
      </w:r>
      <w:bookmarkEnd w:id="9"/>
      <w:r w:rsidRPr="006C761B">
        <w:tab/>
      </w:r>
    </w:p>
    <w:p w:rsidR="00FF74C8" w:rsidRPr="006C761B" w:rsidRDefault="00FF74C8" w:rsidP="00E9719F">
      <w:pPr>
        <w:pStyle w:val="Heading7"/>
      </w:pPr>
      <w:r>
        <w:rPr>
          <w:noProof/>
        </w:rPr>
        <w:pict>
          <v:shape id="Picture 8" o:spid="_x0000_i1042" type="#_x0000_t75" alt="Copy document" style="width:36pt;height:36pt;visibility:visible">
            <v:imagedata r:id="rId22" o:title=""/>
          </v:shape>
        </w:pict>
      </w:r>
    </w:p>
    <w:p w:rsidR="00FF74C8" w:rsidRPr="006C761B" w:rsidRDefault="00FF74C8" w:rsidP="005C0F9E"/>
    <w:p w:rsidR="00FF74C8" w:rsidRPr="006C761B" w:rsidRDefault="00FF74C8" w:rsidP="007F7553">
      <w:pPr>
        <w:widowControl/>
        <w:ind w:left="2160"/>
        <w:rPr>
          <w:sz w:val="24"/>
          <w:szCs w:val="24"/>
        </w:rPr>
      </w:pPr>
      <w:r w:rsidRPr="006C761B">
        <w:rPr>
          <w:sz w:val="24"/>
          <w:szCs w:val="24"/>
        </w:rPr>
        <w:t>Use this icon to copy reports or other files from one location to another.</w:t>
      </w:r>
    </w:p>
    <w:p w:rsidR="00FF74C8" w:rsidRPr="006C761B" w:rsidRDefault="00FF74C8" w:rsidP="009B112B">
      <w:pPr>
        <w:widowControl/>
        <w:rPr>
          <w:sz w:val="24"/>
          <w:szCs w:val="24"/>
        </w:rPr>
      </w:pPr>
      <w:r w:rsidRPr="006C761B">
        <w:t xml:space="preserve">  </w:t>
      </w:r>
      <w:r w:rsidRPr="00575728">
        <w:rPr>
          <w:noProof/>
          <w:sz w:val="24"/>
          <w:szCs w:val="24"/>
        </w:rPr>
        <w:pict>
          <v:shape id="Picture 1743" o:spid="_x0000_i1043" type="#_x0000_t75" style="width:491.25pt;height:214.5pt;visibility:visible">
            <v:imagedata r:id="rId23" o:title=""/>
          </v:shape>
        </w:pict>
      </w:r>
    </w:p>
    <w:p w:rsidR="00FF74C8" w:rsidRPr="006C761B" w:rsidRDefault="00FF74C8" w:rsidP="005C0F9E">
      <w:pPr>
        <w:widowControl/>
        <w:rPr>
          <w:sz w:val="24"/>
          <w:szCs w:val="24"/>
        </w:rPr>
      </w:pPr>
    </w:p>
    <w:p w:rsidR="00FF74C8" w:rsidRPr="00E767BC" w:rsidRDefault="00FF74C8" w:rsidP="005C0F9E">
      <w:pPr>
        <w:widowControl/>
        <w:rPr>
          <w:b/>
          <w:sz w:val="24"/>
          <w:szCs w:val="24"/>
        </w:rPr>
      </w:pPr>
      <w:r>
        <w:rPr>
          <w:sz w:val="24"/>
          <w:szCs w:val="24"/>
        </w:rPr>
        <w:tab/>
      </w:r>
      <w:r>
        <w:rPr>
          <w:sz w:val="24"/>
          <w:szCs w:val="24"/>
        </w:rPr>
        <w:tab/>
      </w:r>
      <w:r w:rsidRPr="00E767BC">
        <w:rPr>
          <w:b/>
          <w:sz w:val="24"/>
          <w:szCs w:val="24"/>
        </w:rPr>
        <w:t xml:space="preserve">Copy </w:t>
      </w:r>
    </w:p>
    <w:p w:rsidR="00FF74C8" w:rsidRDefault="00FF74C8" w:rsidP="00E767BC">
      <w:pPr>
        <w:widowControl/>
        <w:rPr>
          <w:sz w:val="24"/>
          <w:szCs w:val="24"/>
        </w:rPr>
      </w:pPr>
      <w:r>
        <w:rPr>
          <w:sz w:val="24"/>
          <w:szCs w:val="24"/>
        </w:rPr>
        <w:t xml:space="preserve">                        copy file(s) from source directory to destination directory</w:t>
      </w:r>
    </w:p>
    <w:p w:rsidR="00FF74C8" w:rsidRDefault="00FF74C8" w:rsidP="005C0F9E">
      <w:pPr>
        <w:widowControl/>
        <w:rPr>
          <w:sz w:val="24"/>
          <w:szCs w:val="24"/>
        </w:rPr>
      </w:pPr>
    </w:p>
    <w:p w:rsidR="00FF74C8" w:rsidRPr="00E767BC" w:rsidRDefault="00FF74C8" w:rsidP="005C0F9E">
      <w:pPr>
        <w:widowControl/>
        <w:rPr>
          <w:b/>
          <w:sz w:val="24"/>
          <w:szCs w:val="24"/>
        </w:rPr>
      </w:pPr>
      <w:r>
        <w:rPr>
          <w:sz w:val="24"/>
          <w:szCs w:val="24"/>
        </w:rPr>
        <w:tab/>
      </w:r>
      <w:r>
        <w:rPr>
          <w:sz w:val="24"/>
          <w:szCs w:val="24"/>
        </w:rPr>
        <w:tab/>
      </w:r>
      <w:r w:rsidRPr="00E767BC">
        <w:rPr>
          <w:b/>
          <w:sz w:val="24"/>
          <w:szCs w:val="24"/>
        </w:rPr>
        <w:t xml:space="preserve">Quit </w:t>
      </w:r>
    </w:p>
    <w:p w:rsidR="00FF74C8" w:rsidRDefault="00FF74C8" w:rsidP="005C0F9E">
      <w:pPr>
        <w:widowControl/>
        <w:rPr>
          <w:sz w:val="24"/>
          <w:szCs w:val="24"/>
        </w:rPr>
      </w:pPr>
      <w:r>
        <w:rPr>
          <w:sz w:val="24"/>
          <w:szCs w:val="24"/>
        </w:rPr>
        <w:t xml:space="preserve">                        exit the copy files routine</w:t>
      </w:r>
    </w:p>
    <w:p w:rsidR="00FF74C8" w:rsidRDefault="00FF74C8" w:rsidP="005C0F9E">
      <w:pPr>
        <w:widowControl/>
        <w:rPr>
          <w:sz w:val="24"/>
          <w:szCs w:val="24"/>
        </w:rPr>
      </w:pPr>
    </w:p>
    <w:p w:rsidR="00FF74C8" w:rsidRDefault="00FF74C8" w:rsidP="005C0F9E">
      <w:pPr>
        <w:widowControl/>
        <w:rPr>
          <w:sz w:val="24"/>
          <w:szCs w:val="24"/>
        </w:rPr>
      </w:pPr>
    </w:p>
    <w:p w:rsidR="00FF74C8" w:rsidRPr="006C761B" w:rsidRDefault="00FF74C8" w:rsidP="005C0F9E">
      <w:pPr>
        <w:widowControl/>
        <w:rPr>
          <w:sz w:val="24"/>
          <w:szCs w:val="24"/>
        </w:rPr>
      </w:pPr>
    </w:p>
    <w:p w:rsidR="00FF74C8" w:rsidRPr="006C761B" w:rsidRDefault="00FF74C8" w:rsidP="005C0F9E">
      <w:pPr>
        <w:widowControl/>
        <w:rPr>
          <w:sz w:val="24"/>
          <w:szCs w:val="24"/>
        </w:rPr>
      </w:pPr>
    </w:p>
    <w:p w:rsidR="00FF74C8" w:rsidRPr="006C761B" w:rsidRDefault="00FF74C8" w:rsidP="005C0F9E">
      <w:pPr>
        <w:widowControl/>
        <w:rPr>
          <w:sz w:val="24"/>
          <w:szCs w:val="24"/>
        </w:rPr>
      </w:pPr>
    </w:p>
    <w:p w:rsidR="00FF74C8" w:rsidRPr="006C761B" w:rsidRDefault="00FF74C8" w:rsidP="005C0F9E">
      <w:pPr>
        <w:widowControl/>
        <w:rPr>
          <w:sz w:val="24"/>
          <w:szCs w:val="24"/>
        </w:rPr>
      </w:pPr>
    </w:p>
    <w:p w:rsidR="00FF74C8" w:rsidRPr="006C761B" w:rsidRDefault="00FF74C8" w:rsidP="005C0F9E">
      <w:pPr>
        <w:widowControl/>
        <w:rPr>
          <w:sz w:val="24"/>
          <w:szCs w:val="24"/>
        </w:rPr>
      </w:pPr>
    </w:p>
    <w:p w:rsidR="00FF74C8" w:rsidRDefault="00FF74C8" w:rsidP="005C0F9E">
      <w:pPr>
        <w:widowControl/>
        <w:rPr>
          <w:sz w:val="24"/>
          <w:szCs w:val="24"/>
        </w:rPr>
      </w:pPr>
    </w:p>
    <w:p w:rsidR="00FF74C8" w:rsidRPr="006C761B" w:rsidRDefault="00FF74C8" w:rsidP="005C0F9E">
      <w:pPr>
        <w:widowControl/>
        <w:rPr>
          <w:sz w:val="24"/>
          <w:szCs w:val="24"/>
        </w:rPr>
      </w:pPr>
    </w:p>
    <w:p w:rsidR="00FF74C8" w:rsidRPr="006C761B" w:rsidRDefault="00FF74C8" w:rsidP="005C0F9E">
      <w:pPr>
        <w:widowControl/>
        <w:rPr>
          <w:sz w:val="24"/>
          <w:szCs w:val="24"/>
        </w:rPr>
      </w:pPr>
    </w:p>
    <w:p w:rsidR="00FF74C8" w:rsidRPr="006C761B" w:rsidRDefault="00FF74C8" w:rsidP="005C0F9E">
      <w:pPr>
        <w:widowControl/>
        <w:rPr>
          <w:sz w:val="24"/>
          <w:szCs w:val="24"/>
        </w:rPr>
      </w:pPr>
    </w:p>
    <w:p w:rsidR="00FF74C8" w:rsidRPr="006C761B" w:rsidRDefault="00FF74C8" w:rsidP="005C0F9E">
      <w:pPr>
        <w:widowControl/>
        <w:rPr>
          <w:sz w:val="24"/>
          <w:szCs w:val="24"/>
        </w:rPr>
      </w:pPr>
    </w:p>
    <w:p w:rsidR="00FF74C8" w:rsidRPr="006C761B" w:rsidRDefault="00FF74C8" w:rsidP="005C0F9E">
      <w:pPr>
        <w:widowControl/>
        <w:rPr>
          <w:sz w:val="24"/>
          <w:szCs w:val="24"/>
        </w:rPr>
      </w:pPr>
    </w:p>
    <w:p w:rsidR="00FF74C8" w:rsidRDefault="00FF74C8" w:rsidP="005C0F9E">
      <w:pPr>
        <w:widowControl/>
        <w:rPr>
          <w:sz w:val="24"/>
          <w:szCs w:val="24"/>
        </w:rPr>
      </w:pPr>
    </w:p>
    <w:p w:rsidR="00FF74C8" w:rsidRPr="006C761B" w:rsidRDefault="00FF74C8" w:rsidP="005C0F9E">
      <w:pPr>
        <w:widowControl/>
        <w:rPr>
          <w:sz w:val="24"/>
          <w:szCs w:val="24"/>
        </w:rPr>
      </w:pPr>
    </w:p>
    <w:p w:rsidR="00FF74C8" w:rsidRPr="006C761B" w:rsidRDefault="00FF74C8" w:rsidP="005C0F9E">
      <w:pPr>
        <w:widowControl/>
        <w:rPr>
          <w:sz w:val="24"/>
          <w:szCs w:val="24"/>
        </w:rPr>
      </w:pPr>
    </w:p>
    <w:p w:rsidR="00FF74C8" w:rsidRDefault="00FF74C8" w:rsidP="00E9719F">
      <w:pPr>
        <w:pStyle w:val="Heading7"/>
      </w:pPr>
      <w:bookmarkStart w:id="10" w:name="_Toc231809063"/>
    </w:p>
    <w:p w:rsidR="00FF74C8" w:rsidRDefault="00FF74C8" w:rsidP="00E9719F">
      <w:pPr>
        <w:pStyle w:val="Heading7"/>
      </w:pPr>
    </w:p>
    <w:p w:rsidR="00FF74C8" w:rsidRPr="00A02C35" w:rsidRDefault="00FF74C8" w:rsidP="00E9719F">
      <w:pPr>
        <w:pStyle w:val="Heading7"/>
      </w:pPr>
      <w:r w:rsidRPr="00A02C35">
        <w:t>Print Files</w:t>
      </w:r>
      <w:bookmarkEnd w:id="10"/>
    </w:p>
    <w:p w:rsidR="00FF74C8" w:rsidRPr="00D62D81" w:rsidRDefault="00FF74C8" w:rsidP="00D62D81">
      <w:pPr>
        <w:ind w:firstLine="720"/>
      </w:pPr>
      <w:r>
        <w:rPr>
          <w:noProof/>
        </w:rPr>
        <w:pict>
          <v:shape id="Picture 10" o:spid="_x0000_i1044" type="#_x0000_t75" alt="Print preview" style="width:36pt;height:36pt;visibility:visible">
            <v:imagedata r:id="rId24" o:title=""/>
          </v:shape>
        </w:pict>
      </w:r>
    </w:p>
    <w:p w:rsidR="00FF74C8" w:rsidRPr="006C761B" w:rsidRDefault="00FF74C8" w:rsidP="00D62D81">
      <w:pPr>
        <w:widowControl/>
        <w:ind w:firstLine="720"/>
        <w:rPr>
          <w:sz w:val="24"/>
          <w:szCs w:val="24"/>
        </w:rPr>
      </w:pPr>
      <w:r w:rsidRPr="006C761B">
        <w:rPr>
          <w:sz w:val="24"/>
          <w:szCs w:val="24"/>
        </w:rPr>
        <w:t>Use this icon to send files to printer or display files on the computer screen.</w:t>
      </w:r>
    </w:p>
    <w:p w:rsidR="00FF74C8" w:rsidRPr="006C761B" w:rsidRDefault="00FF74C8" w:rsidP="007F7553">
      <w:pPr>
        <w:widowControl/>
        <w:ind w:left="2160"/>
        <w:rPr>
          <w:sz w:val="24"/>
          <w:szCs w:val="24"/>
        </w:rPr>
      </w:pPr>
    </w:p>
    <w:p w:rsidR="00FF74C8" w:rsidRPr="006C761B" w:rsidRDefault="00FF74C8" w:rsidP="00D62D81">
      <w:pPr>
        <w:widowControl/>
        <w:ind w:firstLine="720"/>
        <w:rPr>
          <w:sz w:val="24"/>
          <w:szCs w:val="24"/>
        </w:rPr>
      </w:pPr>
      <w:r w:rsidRPr="00575728">
        <w:rPr>
          <w:noProof/>
          <w:sz w:val="24"/>
          <w:szCs w:val="24"/>
        </w:rPr>
        <w:pict>
          <v:shape id="Picture 1742" o:spid="_x0000_i1045" type="#_x0000_t75" style="width:282.75pt;height:343.5pt;visibility:visible">
            <v:imagedata r:id="rId25" o:title=""/>
          </v:shape>
        </w:pict>
      </w:r>
    </w:p>
    <w:p w:rsidR="00FF74C8" w:rsidRPr="006C761B" w:rsidRDefault="00FF74C8">
      <w:pPr>
        <w:widowControl/>
        <w:rPr>
          <w:sz w:val="24"/>
          <w:szCs w:val="24"/>
        </w:rPr>
      </w:pPr>
    </w:p>
    <w:p w:rsidR="00FF74C8" w:rsidRPr="00E767BC" w:rsidRDefault="00FF74C8" w:rsidP="00D62D81">
      <w:pPr>
        <w:widowControl/>
        <w:ind w:firstLine="720"/>
        <w:rPr>
          <w:b/>
          <w:sz w:val="24"/>
          <w:szCs w:val="24"/>
        </w:rPr>
      </w:pPr>
      <w:r w:rsidRPr="00E767BC">
        <w:rPr>
          <w:b/>
          <w:sz w:val="24"/>
          <w:szCs w:val="24"/>
        </w:rPr>
        <w:t xml:space="preserve">Print </w:t>
      </w:r>
    </w:p>
    <w:p w:rsidR="00FF74C8" w:rsidRPr="006C761B" w:rsidRDefault="00FF74C8" w:rsidP="00D62D81">
      <w:pPr>
        <w:widowControl/>
        <w:ind w:firstLine="720"/>
        <w:rPr>
          <w:sz w:val="24"/>
          <w:szCs w:val="24"/>
        </w:rPr>
      </w:pPr>
      <w:r>
        <w:rPr>
          <w:sz w:val="24"/>
          <w:szCs w:val="24"/>
        </w:rPr>
        <w:t>Sends</w:t>
      </w:r>
      <w:r w:rsidRPr="006C761B">
        <w:rPr>
          <w:sz w:val="24"/>
          <w:szCs w:val="24"/>
        </w:rPr>
        <w:t xml:space="preserve"> files to the default printer</w:t>
      </w:r>
    </w:p>
    <w:p w:rsidR="00FF74C8" w:rsidRPr="006C761B" w:rsidRDefault="00FF74C8" w:rsidP="002020B7">
      <w:pPr>
        <w:widowControl/>
        <w:ind w:left="2520"/>
        <w:rPr>
          <w:sz w:val="24"/>
          <w:szCs w:val="24"/>
        </w:rPr>
      </w:pPr>
    </w:p>
    <w:p w:rsidR="00FF74C8" w:rsidRPr="00E767BC" w:rsidRDefault="00FF74C8" w:rsidP="00D62D81">
      <w:pPr>
        <w:widowControl/>
        <w:ind w:firstLine="720"/>
        <w:rPr>
          <w:b/>
          <w:sz w:val="24"/>
          <w:szCs w:val="24"/>
        </w:rPr>
      </w:pPr>
      <w:r w:rsidRPr="00E767BC">
        <w:rPr>
          <w:b/>
          <w:sz w:val="24"/>
          <w:szCs w:val="24"/>
        </w:rPr>
        <w:t>Print Setup</w:t>
      </w:r>
      <w:r>
        <w:rPr>
          <w:b/>
          <w:sz w:val="24"/>
          <w:szCs w:val="24"/>
        </w:rPr>
        <w:t xml:space="preserve"> </w:t>
      </w:r>
    </w:p>
    <w:p w:rsidR="00FF74C8" w:rsidRPr="006C761B" w:rsidRDefault="00FF74C8" w:rsidP="00D62D81">
      <w:pPr>
        <w:widowControl/>
        <w:ind w:firstLine="720"/>
        <w:rPr>
          <w:sz w:val="24"/>
          <w:szCs w:val="24"/>
        </w:rPr>
      </w:pPr>
      <w:r>
        <w:rPr>
          <w:sz w:val="24"/>
          <w:szCs w:val="24"/>
        </w:rPr>
        <w:t>View/modify</w:t>
      </w:r>
      <w:r w:rsidRPr="006C761B">
        <w:rPr>
          <w:sz w:val="24"/>
          <w:szCs w:val="24"/>
        </w:rPr>
        <w:t xml:space="preserve"> how printout appears on paper</w:t>
      </w:r>
    </w:p>
    <w:p w:rsidR="00FF74C8" w:rsidRPr="006C761B" w:rsidRDefault="00FF74C8" w:rsidP="002020B7">
      <w:pPr>
        <w:widowControl/>
        <w:ind w:left="2520"/>
        <w:rPr>
          <w:sz w:val="24"/>
          <w:szCs w:val="24"/>
        </w:rPr>
      </w:pPr>
    </w:p>
    <w:p w:rsidR="00FF74C8" w:rsidRPr="00E767BC" w:rsidRDefault="00FF74C8" w:rsidP="00D62D81">
      <w:pPr>
        <w:widowControl/>
        <w:ind w:firstLine="720"/>
        <w:rPr>
          <w:b/>
          <w:sz w:val="24"/>
          <w:szCs w:val="24"/>
        </w:rPr>
      </w:pPr>
      <w:r>
        <w:rPr>
          <w:b/>
          <w:sz w:val="24"/>
          <w:szCs w:val="24"/>
        </w:rPr>
        <w:t xml:space="preserve">Preview </w:t>
      </w:r>
    </w:p>
    <w:p w:rsidR="00FF74C8" w:rsidRDefault="00FF74C8" w:rsidP="00D62D81">
      <w:pPr>
        <w:widowControl/>
        <w:spacing w:line="276" w:lineRule="auto"/>
        <w:ind w:firstLine="720"/>
        <w:rPr>
          <w:sz w:val="24"/>
          <w:szCs w:val="24"/>
        </w:rPr>
      </w:pPr>
      <w:r>
        <w:rPr>
          <w:sz w:val="24"/>
          <w:szCs w:val="24"/>
        </w:rPr>
        <w:t>Displays</w:t>
      </w:r>
      <w:r w:rsidRPr="006C761B">
        <w:rPr>
          <w:sz w:val="24"/>
          <w:szCs w:val="24"/>
        </w:rPr>
        <w:t xml:space="preserve"> files on the computer screen</w:t>
      </w:r>
      <w:r>
        <w:rPr>
          <w:sz w:val="24"/>
          <w:szCs w:val="24"/>
        </w:rPr>
        <w:t xml:space="preserve"> before printing</w:t>
      </w:r>
    </w:p>
    <w:p w:rsidR="00FF74C8" w:rsidRDefault="00FF74C8" w:rsidP="00D62D81">
      <w:pPr>
        <w:widowControl/>
        <w:spacing w:line="276" w:lineRule="auto"/>
        <w:ind w:left="2520"/>
        <w:rPr>
          <w:sz w:val="24"/>
          <w:szCs w:val="24"/>
        </w:rPr>
      </w:pPr>
      <w:r w:rsidRPr="006C761B">
        <w:rPr>
          <w:sz w:val="24"/>
          <w:szCs w:val="24"/>
        </w:rPr>
        <w:t xml:space="preserve">    </w:t>
      </w:r>
      <w:r>
        <w:rPr>
          <w:sz w:val="24"/>
          <w:szCs w:val="24"/>
        </w:rPr>
        <w:t xml:space="preserve">                              </w:t>
      </w:r>
    </w:p>
    <w:p w:rsidR="00FF74C8" w:rsidRPr="006C761B" w:rsidRDefault="00FF74C8" w:rsidP="00D62D81">
      <w:pPr>
        <w:widowControl/>
        <w:spacing w:line="276" w:lineRule="auto"/>
        <w:ind w:left="720"/>
        <w:rPr>
          <w:sz w:val="24"/>
          <w:szCs w:val="24"/>
        </w:rPr>
      </w:pPr>
      <w:r w:rsidRPr="00E767BC">
        <w:rPr>
          <w:b/>
          <w:sz w:val="24"/>
          <w:szCs w:val="24"/>
        </w:rPr>
        <w:t>Quit</w:t>
      </w:r>
      <w:r>
        <w:rPr>
          <w:b/>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Exit</w:t>
      </w:r>
      <w:r w:rsidRPr="006C761B">
        <w:rPr>
          <w:sz w:val="24"/>
          <w:szCs w:val="24"/>
        </w:rPr>
        <w:tab/>
      </w:r>
      <w:r w:rsidRPr="006C761B">
        <w:rPr>
          <w:sz w:val="24"/>
          <w:szCs w:val="24"/>
        </w:rPr>
        <w:tab/>
      </w:r>
      <w:r w:rsidRPr="006C761B">
        <w:rPr>
          <w:sz w:val="24"/>
          <w:szCs w:val="24"/>
        </w:rPr>
        <w:br w:type="page"/>
      </w:r>
    </w:p>
    <w:p w:rsidR="00FF74C8" w:rsidRPr="006C761B" w:rsidRDefault="00FF74C8" w:rsidP="00AC6D4D">
      <w:pPr>
        <w:widowControl/>
        <w:rPr>
          <w:sz w:val="24"/>
          <w:szCs w:val="24"/>
        </w:rPr>
      </w:pPr>
    </w:p>
    <w:p w:rsidR="00FF74C8" w:rsidRPr="00293A76" w:rsidRDefault="00FF74C8" w:rsidP="00E9719F">
      <w:pPr>
        <w:pStyle w:val="Heading7"/>
      </w:pPr>
      <w:bookmarkStart w:id="11" w:name="_Toc231809064"/>
      <w:r w:rsidRPr="00293A76">
        <w:t>Canister</w:t>
      </w:r>
      <w:bookmarkEnd w:id="11"/>
    </w:p>
    <w:p w:rsidR="00FF74C8" w:rsidRPr="006C761B" w:rsidRDefault="00FF74C8" w:rsidP="00FE2D81">
      <w:pPr>
        <w:ind w:left="720" w:firstLine="720"/>
      </w:pPr>
      <w:r>
        <w:rPr>
          <w:noProof/>
        </w:rPr>
        <w:pict>
          <v:shape id="Picture 12" o:spid="_x0000_i1046" type="#_x0000_t75" style="width:43.5pt;height:39pt;visibility:visible">
            <v:imagedata r:id="rId26" o:title="" croptop="7646f" cropbottom="54977f" cropleft="10377f" cropright="52702f"/>
          </v:shape>
        </w:pict>
      </w:r>
    </w:p>
    <w:p w:rsidR="00FF74C8" w:rsidRPr="006C761B" w:rsidRDefault="00FF74C8" w:rsidP="00C30FEC"/>
    <w:p w:rsidR="00FF74C8" w:rsidRPr="006C761B" w:rsidRDefault="00FF74C8" w:rsidP="00FE2D81">
      <w:pPr>
        <w:widowControl/>
        <w:ind w:left="720" w:firstLine="720"/>
        <w:rPr>
          <w:sz w:val="24"/>
          <w:szCs w:val="24"/>
        </w:rPr>
      </w:pPr>
      <w:r w:rsidRPr="006C761B">
        <w:rPr>
          <w:sz w:val="24"/>
          <w:szCs w:val="24"/>
        </w:rPr>
        <w:t>Use this icon to view and modify the working capacity and volume of pre-saved canisters.</w:t>
      </w:r>
    </w:p>
    <w:p w:rsidR="00FF74C8" w:rsidRPr="006C761B" w:rsidRDefault="00FF74C8">
      <w:pPr>
        <w:widowControl/>
        <w:rPr>
          <w:sz w:val="24"/>
          <w:szCs w:val="24"/>
        </w:rPr>
      </w:pPr>
    </w:p>
    <w:p w:rsidR="00FF74C8" w:rsidRPr="006C761B" w:rsidRDefault="00FF74C8" w:rsidP="00FE2D81">
      <w:pPr>
        <w:widowControl/>
        <w:ind w:firstLine="720"/>
      </w:pPr>
      <w:r>
        <w:t xml:space="preserve">          </w:t>
      </w:r>
      <w:r>
        <w:rPr>
          <w:noProof/>
        </w:rPr>
        <w:pict>
          <v:shape id="Picture 1733" o:spid="_x0000_i1047" type="#_x0000_t75" style="width:344.25pt;height:237pt;visibility:visible">
            <v:imagedata r:id="rId27" o:title=""/>
          </v:shape>
        </w:pict>
      </w:r>
    </w:p>
    <w:p w:rsidR="00FF74C8" w:rsidRPr="006C761B" w:rsidRDefault="00FF74C8">
      <w:pPr>
        <w:widowControl/>
      </w:pPr>
      <w:r w:rsidRPr="006C761B">
        <w:br w:type="page"/>
      </w:r>
    </w:p>
    <w:p w:rsidR="00FF74C8" w:rsidRPr="00E9719F" w:rsidRDefault="00FF74C8" w:rsidP="00E9719F">
      <w:pPr>
        <w:pStyle w:val="Heading7"/>
      </w:pPr>
      <w:bookmarkStart w:id="12" w:name="_Toc231809065"/>
      <w:r>
        <w:t xml:space="preserve">Master </w:t>
      </w:r>
      <w:r w:rsidRPr="00E9719F">
        <w:t>Recipes</w:t>
      </w:r>
      <w:bookmarkEnd w:id="12"/>
    </w:p>
    <w:p w:rsidR="00FF74C8" w:rsidRPr="006C761B" w:rsidRDefault="00FF74C8" w:rsidP="00E9719F">
      <w:pPr>
        <w:widowControl/>
        <w:ind w:left="720" w:firstLine="720"/>
      </w:pPr>
      <w:r>
        <w:rPr>
          <w:noProof/>
        </w:rPr>
        <w:pict>
          <v:shape id="Picture 1746" o:spid="_x0000_i1048" type="#_x0000_t75" style="width:30.75pt;height:27.75pt;visibility:visible">
            <v:imagedata r:id="rId17" o:title=""/>
          </v:shape>
        </w:pict>
      </w:r>
    </w:p>
    <w:p w:rsidR="00FF74C8" w:rsidRPr="006C761B" w:rsidRDefault="00FF74C8" w:rsidP="007F7553">
      <w:pPr>
        <w:widowControl/>
        <w:ind w:left="1440" w:firstLine="720"/>
        <w:rPr>
          <w:sz w:val="24"/>
          <w:szCs w:val="24"/>
        </w:rPr>
      </w:pPr>
    </w:p>
    <w:p w:rsidR="00FF74C8" w:rsidRDefault="00FF74C8" w:rsidP="00D62D81">
      <w:pPr>
        <w:widowControl/>
        <w:ind w:left="720" w:firstLine="720"/>
        <w:rPr>
          <w:sz w:val="24"/>
          <w:szCs w:val="24"/>
        </w:rPr>
      </w:pPr>
      <w:r w:rsidRPr="006C761B">
        <w:rPr>
          <w:sz w:val="24"/>
          <w:szCs w:val="24"/>
        </w:rPr>
        <w:t xml:space="preserve">Use this icon to view and modify the </w:t>
      </w:r>
      <w:r>
        <w:rPr>
          <w:sz w:val="24"/>
          <w:szCs w:val="24"/>
        </w:rPr>
        <w:t>master recipes</w:t>
      </w:r>
      <w:r w:rsidRPr="006C761B">
        <w:rPr>
          <w:sz w:val="24"/>
          <w:szCs w:val="24"/>
        </w:rPr>
        <w:t>.</w:t>
      </w:r>
      <w:r>
        <w:rPr>
          <w:sz w:val="24"/>
          <w:szCs w:val="24"/>
        </w:rPr>
        <w:t xml:space="preserve"> Master recipes become</w:t>
      </w:r>
    </w:p>
    <w:p w:rsidR="00FF74C8" w:rsidRPr="006C761B" w:rsidRDefault="00FF74C8" w:rsidP="00D62D81">
      <w:pPr>
        <w:widowControl/>
        <w:ind w:firstLine="720"/>
      </w:pPr>
      <w:r>
        <w:rPr>
          <w:sz w:val="24"/>
          <w:szCs w:val="24"/>
        </w:rPr>
        <w:t>the basis from which Station Detail recipes are built.</w:t>
      </w:r>
    </w:p>
    <w:p w:rsidR="00FF74C8" w:rsidRPr="006C761B" w:rsidRDefault="00FF74C8" w:rsidP="002C295E">
      <w:pPr>
        <w:widowControl/>
        <w:ind w:left="720"/>
      </w:pPr>
      <w:r>
        <w:t xml:space="preserve">                                            </w:t>
      </w:r>
      <w:r>
        <w:rPr>
          <w:noProof/>
        </w:rPr>
        <w:pict>
          <v:shape id="Picture 1745" o:spid="_x0000_i1049" type="#_x0000_t75" style="width:402pt;height:354.75pt;visibility:visible">
            <v:imagedata r:id="rId28" o:title=""/>
          </v:shape>
        </w:pict>
      </w:r>
    </w:p>
    <w:p w:rsidR="00FF74C8" w:rsidRDefault="00FF74C8" w:rsidP="002C295E">
      <w:pPr>
        <w:widowControl/>
        <w:ind w:firstLine="720"/>
        <w:rPr>
          <w:b/>
        </w:rPr>
      </w:pPr>
      <w:r>
        <w:rPr>
          <w:b/>
        </w:rPr>
        <w:t>Station Recipe</w:t>
      </w:r>
      <w:r w:rsidRPr="00BC0D96">
        <w:rPr>
          <w:b/>
        </w:rPr>
        <w:t xml:space="preserve"> </w:t>
      </w:r>
      <w:r>
        <w:rPr>
          <w:b/>
        </w:rPr>
        <w:t xml:space="preserve">Details screen </w:t>
      </w:r>
    </w:p>
    <w:p w:rsidR="00FF74C8" w:rsidRDefault="00FF74C8">
      <w:pPr>
        <w:widowControl/>
        <w:rPr>
          <w:b/>
        </w:rPr>
      </w:pPr>
    </w:p>
    <w:p w:rsidR="00FF74C8" w:rsidRDefault="00FF74C8" w:rsidP="00D62D81">
      <w:pPr>
        <w:widowControl/>
        <w:ind w:left="720" w:firstLine="720"/>
        <w:rPr>
          <w:sz w:val="24"/>
          <w:szCs w:val="24"/>
        </w:rPr>
      </w:pPr>
      <w:r>
        <w:rPr>
          <w:sz w:val="24"/>
          <w:szCs w:val="24"/>
        </w:rPr>
        <w:t>On the Recipe Details screen, the user may set typical parameters for each phase of the canister tests – Cycle, Purge, and Load parameters, allowing maximum testing flexibility. Once changes have been made satisfactorily, clicking Save will store the settings to the Master Recipe database. When loaded as a Station Recipe, user selections are validity against the hardware present. Invalid entries will be highlighted in yellow. When all entries are correct, a message appears containing an estimate of the time required to execute the user’s test. The green Run arrow is then available.</w:t>
      </w:r>
    </w:p>
    <w:p w:rsidR="00FF74C8" w:rsidRDefault="00FF74C8" w:rsidP="00D62D81">
      <w:pPr>
        <w:widowControl/>
        <w:ind w:left="720" w:firstLine="720"/>
        <w:rPr>
          <w:sz w:val="24"/>
          <w:szCs w:val="24"/>
        </w:rPr>
      </w:pPr>
    </w:p>
    <w:p w:rsidR="00FF74C8" w:rsidRDefault="00FF74C8" w:rsidP="00D62D81">
      <w:pPr>
        <w:widowControl/>
        <w:ind w:left="720" w:firstLine="720"/>
        <w:rPr>
          <w:sz w:val="24"/>
          <w:szCs w:val="24"/>
        </w:rPr>
      </w:pPr>
    </w:p>
    <w:p w:rsidR="00FF74C8" w:rsidRDefault="00FF74C8" w:rsidP="00D62D81">
      <w:pPr>
        <w:widowControl/>
        <w:ind w:left="720" w:firstLine="720"/>
        <w:rPr>
          <w:sz w:val="24"/>
          <w:szCs w:val="24"/>
        </w:rPr>
      </w:pPr>
    </w:p>
    <w:p w:rsidR="00FF74C8" w:rsidRDefault="00FF74C8" w:rsidP="00D62D81">
      <w:pPr>
        <w:widowControl/>
        <w:ind w:left="720" w:firstLine="720"/>
        <w:rPr>
          <w:sz w:val="24"/>
          <w:szCs w:val="24"/>
        </w:rPr>
      </w:pPr>
    </w:p>
    <w:p w:rsidR="00FF74C8" w:rsidRDefault="00FF74C8" w:rsidP="00D62D81">
      <w:pPr>
        <w:widowControl/>
        <w:ind w:left="720" w:firstLine="720"/>
        <w:rPr>
          <w:sz w:val="24"/>
          <w:szCs w:val="24"/>
        </w:rPr>
      </w:pPr>
      <w:r>
        <w:rPr>
          <w:sz w:val="24"/>
          <w:szCs w:val="24"/>
        </w:rPr>
        <w:br w:type="page"/>
      </w:r>
    </w:p>
    <w:p w:rsidR="00FF74C8" w:rsidRDefault="00FF74C8" w:rsidP="00D62D81">
      <w:pPr>
        <w:widowControl/>
        <w:ind w:left="720" w:firstLine="720"/>
        <w:rPr>
          <w:sz w:val="24"/>
          <w:szCs w:val="24"/>
        </w:rPr>
      </w:pPr>
    </w:p>
    <w:p w:rsidR="00FF74C8" w:rsidRDefault="00FF74C8" w:rsidP="005E6271">
      <w:pPr>
        <w:ind w:left="720"/>
        <w:rPr>
          <w:sz w:val="24"/>
          <w:szCs w:val="24"/>
        </w:rPr>
      </w:pPr>
      <w:r>
        <w:rPr>
          <w:b/>
          <w:sz w:val="24"/>
          <w:szCs w:val="24"/>
        </w:rPr>
        <w:t>Auto Drain/Fill</w:t>
      </w:r>
      <w:r w:rsidRPr="00D4507D">
        <w:rPr>
          <w:b/>
          <w:sz w:val="24"/>
          <w:szCs w:val="24"/>
        </w:rPr>
        <w:t>:</w:t>
      </w:r>
      <w:r w:rsidRPr="005E6271">
        <w:rPr>
          <w:b/>
          <w:sz w:val="24"/>
          <w:szCs w:val="24"/>
        </w:rPr>
        <w:t xml:space="preserve"> </w:t>
      </w:r>
      <w:r w:rsidRPr="005E6271">
        <w:rPr>
          <w:sz w:val="24"/>
          <w:szCs w:val="24"/>
        </w:rPr>
        <w:t>when checked, the</w:t>
      </w:r>
      <w:r>
        <w:rPr>
          <w:sz w:val="24"/>
          <w:szCs w:val="24"/>
        </w:rPr>
        <w:t xml:space="preserve"> Auto </w:t>
      </w:r>
      <w:r w:rsidRPr="005E6271">
        <w:rPr>
          <w:sz w:val="24"/>
          <w:szCs w:val="24"/>
        </w:rPr>
        <w:t>Drain</w:t>
      </w:r>
      <w:r>
        <w:rPr>
          <w:sz w:val="24"/>
          <w:szCs w:val="24"/>
        </w:rPr>
        <w:t>/</w:t>
      </w:r>
      <w:r w:rsidRPr="005E6271">
        <w:rPr>
          <w:sz w:val="24"/>
          <w:szCs w:val="24"/>
        </w:rPr>
        <w:t>Fill routine</w:t>
      </w:r>
      <w:r>
        <w:rPr>
          <w:sz w:val="24"/>
          <w:szCs w:val="24"/>
        </w:rPr>
        <w:t xml:space="preserve"> </w:t>
      </w:r>
      <w:r w:rsidRPr="005E6271">
        <w:rPr>
          <w:sz w:val="24"/>
          <w:szCs w:val="24"/>
        </w:rPr>
        <w:t>fil</w:t>
      </w:r>
      <w:r>
        <w:rPr>
          <w:sz w:val="24"/>
          <w:szCs w:val="24"/>
        </w:rPr>
        <w:t>l</w:t>
      </w:r>
      <w:r w:rsidRPr="005E6271">
        <w:rPr>
          <w:sz w:val="24"/>
          <w:szCs w:val="24"/>
        </w:rPr>
        <w:t xml:space="preserve">s the Live Fuel Vapor Generator Tank at the beginning of a Live Fuel Test, drains the tank at the end of the test, and in between replenishes the tank with fresh live fuel at the </w:t>
      </w:r>
      <w:r w:rsidRPr="005E6271">
        <w:rPr>
          <w:i/>
          <w:sz w:val="24"/>
          <w:szCs w:val="24"/>
        </w:rPr>
        <w:t>Live Fuel Change Frequency</w:t>
      </w:r>
      <w:r w:rsidRPr="005E6271">
        <w:rPr>
          <w:sz w:val="24"/>
          <w:szCs w:val="24"/>
        </w:rPr>
        <w:t xml:space="preserve"> specified in the recipe.</w:t>
      </w:r>
      <w:r>
        <w:rPr>
          <w:sz w:val="24"/>
          <w:szCs w:val="24"/>
        </w:rPr>
        <w:t xml:space="preserve">  The specific delay, timeout &amp; shutoff parameters used during a drain or fill operation are defined on the </w:t>
      </w:r>
      <w:r w:rsidRPr="00950054">
        <w:rPr>
          <w:sz w:val="24"/>
          <w:szCs w:val="24"/>
          <w:u w:val="single"/>
        </w:rPr>
        <w:t>Auto Drain Fill</w:t>
      </w:r>
      <w:r>
        <w:rPr>
          <w:sz w:val="24"/>
          <w:szCs w:val="24"/>
        </w:rPr>
        <w:t xml:space="preserve"> tab of the </w:t>
      </w:r>
      <w:r w:rsidRPr="00950054">
        <w:rPr>
          <w:b/>
          <w:sz w:val="24"/>
          <w:szCs w:val="24"/>
        </w:rPr>
        <w:t>Configuration</w:t>
      </w:r>
      <w:r>
        <w:rPr>
          <w:sz w:val="24"/>
          <w:szCs w:val="24"/>
        </w:rPr>
        <w:t xml:space="preserve"> screen. Auto Drain &amp; Fill operations can be observed, including the current state of the tank digital and analog inputs and outputs, on the </w:t>
      </w:r>
      <w:r w:rsidRPr="00950054">
        <w:rPr>
          <w:b/>
          <w:sz w:val="24"/>
          <w:szCs w:val="24"/>
        </w:rPr>
        <w:t>Fuel Supply</w:t>
      </w:r>
      <w:r>
        <w:rPr>
          <w:sz w:val="24"/>
          <w:szCs w:val="24"/>
        </w:rPr>
        <w:t xml:space="preserve"> screen.</w:t>
      </w:r>
    </w:p>
    <w:p w:rsidR="00FF74C8" w:rsidRDefault="00FF74C8" w:rsidP="005E6271">
      <w:pPr>
        <w:ind w:left="720"/>
        <w:rPr>
          <w:sz w:val="24"/>
          <w:szCs w:val="24"/>
        </w:rPr>
      </w:pPr>
    </w:p>
    <w:p w:rsidR="00FF74C8" w:rsidRDefault="00FF74C8" w:rsidP="004A5C1A">
      <w:pPr>
        <w:ind w:left="720"/>
        <w:rPr>
          <w:sz w:val="24"/>
          <w:szCs w:val="24"/>
        </w:rPr>
      </w:pPr>
      <w:r>
        <w:rPr>
          <w:sz w:val="24"/>
          <w:szCs w:val="24"/>
        </w:rPr>
        <w:t xml:space="preserve"> </w:t>
      </w:r>
      <w:r w:rsidRPr="004A5C1A">
        <w:rPr>
          <w:sz w:val="24"/>
          <w:szCs w:val="24"/>
        </w:rPr>
        <w:pict>
          <v:shape id="_x0000_i1050" type="#_x0000_t75" style="width:44.25pt;height:42.75pt">
            <v:imagedata r:id="rId29" o:title=""/>
          </v:shape>
        </w:pict>
      </w:r>
      <w:r>
        <w:rPr>
          <w:sz w:val="24"/>
          <w:szCs w:val="24"/>
        </w:rPr>
        <w:tab/>
      </w:r>
      <w:r>
        <w:rPr>
          <w:sz w:val="24"/>
          <w:szCs w:val="24"/>
        </w:rPr>
        <w:tab/>
      </w:r>
      <w:r>
        <w:rPr>
          <w:sz w:val="24"/>
          <w:szCs w:val="24"/>
        </w:rPr>
        <w:tab/>
      </w:r>
      <w:r w:rsidRPr="00950054">
        <w:rPr>
          <w:sz w:val="24"/>
          <w:szCs w:val="24"/>
        </w:rPr>
        <w:pict>
          <v:shape id="_x0000_i1051" type="#_x0000_t75" style="width:163.5pt;height:243.75pt">
            <v:imagedata r:id="rId30" o:title=""/>
          </v:shape>
        </w:pict>
      </w:r>
    </w:p>
    <w:p w:rsidR="00FF74C8" w:rsidRDefault="00FF74C8" w:rsidP="00A8731B">
      <w:pPr>
        <w:rPr>
          <w:sz w:val="24"/>
          <w:szCs w:val="24"/>
        </w:rPr>
      </w:pPr>
    </w:p>
    <w:p w:rsidR="00FF74C8" w:rsidRDefault="00FF74C8" w:rsidP="00A8731B">
      <w:pPr>
        <w:rPr>
          <w:sz w:val="24"/>
          <w:szCs w:val="24"/>
        </w:rPr>
      </w:pPr>
    </w:p>
    <w:p w:rsidR="00FF74C8" w:rsidRPr="007B2D97" w:rsidRDefault="00FF74C8" w:rsidP="00A8731B">
      <w:pPr>
        <w:rPr>
          <w:sz w:val="24"/>
          <w:szCs w:val="24"/>
        </w:rPr>
      </w:pPr>
    </w:p>
    <w:p w:rsidR="00FF74C8" w:rsidRDefault="00FF74C8" w:rsidP="00950054">
      <w:pPr>
        <w:widowControl/>
        <w:ind w:left="720"/>
        <w:rPr>
          <w:sz w:val="24"/>
          <w:szCs w:val="24"/>
        </w:rPr>
      </w:pPr>
      <w:r>
        <w:rPr>
          <w:b/>
          <w:sz w:val="24"/>
          <w:szCs w:val="24"/>
        </w:rPr>
        <w:t xml:space="preserve">End after stable Weight Chg </w:t>
      </w:r>
      <w:r w:rsidRPr="00D4507D">
        <w:rPr>
          <w:b/>
          <w:sz w:val="24"/>
          <w:szCs w:val="24"/>
        </w:rPr>
        <w:t xml:space="preserve">Per </w:t>
      </w:r>
      <w:r>
        <w:rPr>
          <w:b/>
          <w:sz w:val="24"/>
          <w:szCs w:val="24"/>
        </w:rPr>
        <w:t>Cycle</w:t>
      </w:r>
      <w:r w:rsidRPr="00D4507D">
        <w:rPr>
          <w:b/>
          <w:sz w:val="24"/>
          <w:szCs w:val="24"/>
        </w:rPr>
        <w:t>:</w:t>
      </w:r>
      <w:r>
        <w:rPr>
          <w:sz w:val="24"/>
          <w:szCs w:val="24"/>
        </w:rPr>
        <w:t xml:space="preserve"> when checked, the cycle-to-cycle load stability (within the specified weight tolerance, in grams) is established, based on the number of consecutive readings, minimum number of cycles, and maximum number of cycles. During a test using </w:t>
      </w:r>
      <w:r w:rsidRPr="00D4507D">
        <w:rPr>
          <w:i/>
          <w:sz w:val="24"/>
          <w:szCs w:val="24"/>
        </w:rPr>
        <w:t>End after Stable Weight Change Per Cycle</w:t>
      </w:r>
      <w:r>
        <w:rPr>
          <w:sz w:val="24"/>
          <w:szCs w:val="24"/>
        </w:rPr>
        <w:t>, the following window will appear during Load cycle:</w:t>
      </w:r>
    </w:p>
    <w:p w:rsidR="00FF74C8" w:rsidRPr="00BC0D96" w:rsidRDefault="00FF74C8" w:rsidP="00A8731B">
      <w:pPr>
        <w:widowControl/>
        <w:rPr>
          <w:sz w:val="24"/>
          <w:szCs w:val="24"/>
        </w:rPr>
      </w:pPr>
      <w:r>
        <w:rPr>
          <w:sz w:val="24"/>
          <w:szCs w:val="24"/>
        </w:rPr>
        <w:t xml:space="preserve">    </w:t>
      </w:r>
      <w:r>
        <w:rPr>
          <w:noProof/>
          <w:sz w:val="24"/>
          <w:szCs w:val="24"/>
        </w:rPr>
        <w:t xml:space="preserve">           </w:t>
      </w:r>
      <w:r w:rsidRPr="00575728">
        <w:rPr>
          <w:noProof/>
          <w:sz w:val="24"/>
          <w:szCs w:val="24"/>
        </w:rPr>
        <w:pict>
          <v:shape id="Picture 38" o:spid="_x0000_i1052" type="#_x0000_t75" style="width:191.25pt;height:108.75pt;visibility:visible">
            <v:imagedata r:id="rId31" o:title=""/>
          </v:shape>
        </w:pict>
      </w:r>
      <w:r>
        <w:rPr>
          <w:noProof/>
          <w:sz w:val="24"/>
          <w:szCs w:val="24"/>
        </w:rPr>
        <w:t xml:space="preserve">           </w:t>
      </w:r>
      <w:r w:rsidRPr="00575728">
        <w:rPr>
          <w:noProof/>
          <w:sz w:val="24"/>
          <w:szCs w:val="24"/>
        </w:rPr>
        <w:pict>
          <v:shape id="Picture 1732" o:spid="_x0000_i1053" type="#_x0000_t75" style="width:180.75pt;height:108pt;visibility:visible">
            <v:imagedata r:id="rId32" o:title=""/>
          </v:shape>
        </w:pict>
      </w:r>
    </w:p>
    <w:p w:rsidR="00FF74C8" w:rsidRDefault="00FF74C8" w:rsidP="00A8731B">
      <w:pPr>
        <w:widowControl/>
        <w:rPr>
          <w:b/>
        </w:rPr>
      </w:pPr>
      <w:r>
        <w:rPr>
          <w:b/>
        </w:rPr>
        <w:tab/>
      </w:r>
      <w:r>
        <w:rPr>
          <w:b/>
        </w:rPr>
        <w:tab/>
      </w:r>
      <w:r>
        <w:rPr>
          <w:b/>
        </w:rPr>
        <w:tab/>
      </w:r>
    </w:p>
    <w:p w:rsidR="00FF74C8" w:rsidRDefault="00FF74C8" w:rsidP="00A8731B">
      <w:pPr>
        <w:widowControl/>
        <w:ind w:firstLine="720"/>
        <w:rPr>
          <w:b/>
          <w:sz w:val="24"/>
          <w:szCs w:val="24"/>
          <w:u w:val="single"/>
        </w:rPr>
      </w:pPr>
      <w:r>
        <w:rPr>
          <w:b/>
          <w:sz w:val="24"/>
          <w:szCs w:val="24"/>
        </w:rPr>
        <w:t xml:space="preserve">                   </w:t>
      </w:r>
      <w:r w:rsidRPr="007B2D97">
        <w:rPr>
          <w:b/>
          <w:sz w:val="24"/>
          <w:szCs w:val="24"/>
          <w:u w:val="single"/>
        </w:rPr>
        <w:t>Color code</w:t>
      </w:r>
    </w:p>
    <w:p w:rsidR="00FF74C8" w:rsidRPr="007B2D97" w:rsidRDefault="00FF74C8" w:rsidP="00A8731B">
      <w:pPr>
        <w:widowControl/>
        <w:ind w:firstLine="720"/>
        <w:rPr>
          <w:b/>
          <w:sz w:val="24"/>
          <w:szCs w:val="24"/>
          <w:u w:val="single"/>
        </w:rPr>
      </w:pPr>
    </w:p>
    <w:p w:rsidR="00FF74C8" w:rsidRDefault="00FF74C8" w:rsidP="00A8731B">
      <w:pPr>
        <w:pStyle w:val="Heading7"/>
        <w:spacing w:after="0"/>
        <w:rPr>
          <w:b w:val="0"/>
        </w:rPr>
      </w:pPr>
      <w:r>
        <w:t xml:space="preserve">   </w:t>
      </w:r>
      <w:r>
        <w:tab/>
        <w:t xml:space="preserve">       </w:t>
      </w:r>
      <w:r w:rsidRPr="007B2D97">
        <w:t>Blue:</w:t>
      </w:r>
      <w:r>
        <w:rPr>
          <w:b w:val="0"/>
        </w:rPr>
        <w:t xml:space="preserve"> changing value given during a </w:t>
      </w:r>
      <w:r w:rsidRPr="007B2D97">
        <w:rPr>
          <w:b w:val="0"/>
          <w:i/>
        </w:rPr>
        <w:t xml:space="preserve">running </w:t>
      </w:r>
      <w:r>
        <w:rPr>
          <w:b w:val="0"/>
        </w:rPr>
        <w:t>load cycle</w:t>
      </w:r>
    </w:p>
    <w:p w:rsidR="00FF74C8" w:rsidRDefault="00FF74C8" w:rsidP="00A8731B">
      <w:pPr>
        <w:rPr>
          <w:sz w:val="24"/>
          <w:szCs w:val="24"/>
        </w:rPr>
      </w:pPr>
      <w:r>
        <w:tab/>
      </w:r>
      <w:r>
        <w:tab/>
      </w:r>
      <w:r>
        <w:rPr>
          <w:b/>
          <w:sz w:val="24"/>
          <w:szCs w:val="24"/>
        </w:rPr>
        <w:t xml:space="preserve">       Red: </w:t>
      </w:r>
      <w:r>
        <w:rPr>
          <w:sz w:val="24"/>
          <w:szCs w:val="24"/>
        </w:rPr>
        <w:t>value is outside of stability criterion</w:t>
      </w:r>
    </w:p>
    <w:p w:rsidR="00FF74C8" w:rsidRPr="007B2D97" w:rsidRDefault="00FF74C8" w:rsidP="00A8731B">
      <w:pPr>
        <w:rPr>
          <w:sz w:val="24"/>
          <w:szCs w:val="24"/>
        </w:rPr>
      </w:pPr>
      <w:r>
        <w:rPr>
          <w:sz w:val="24"/>
          <w:szCs w:val="24"/>
        </w:rPr>
        <w:tab/>
      </w:r>
      <w:r>
        <w:rPr>
          <w:sz w:val="24"/>
          <w:szCs w:val="24"/>
        </w:rPr>
        <w:tab/>
        <w:t xml:space="preserve">       </w:t>
      </w:r>
      <w:r w:rsidRPr="007B2D97">
        <w:rPr>
          <w:b/>
          <w:sz w:val="24"/>
          <w:szCs w:val="24"/>
        </w:rPr>
        <w:t>Green:</w:t>
      </w:r>
      <w:r>
        <w:rPr>
          <w:sz w:val="24"/>
          <w:szCs w:val="24"/>
        </w:rPr>
        <w:t xml:space="preserve"> value is within stability criterion</w:t>
      </w:r>
    </w:p>
    <w:p w:rsidR="00FF74C8" w:rsidRDefault="00FF74C8" w:rsidP="00D62D81">
      <w:pPr>
        <w:widowControl/>
        <w:ind w:left="720" w:firstLine="720"/>
        <w:rPr>
          <w:b/>
          <w:sz w:val="24"/>
          <w:szCs w:val="24"/>
        </w:rPr>
      </w:pPr>
    </w:p>
    <w:p w:rsidR="00FF74C8" w:rsidRDefault="00FF74C8" w:rsidP="00D62D81">
      <w:pPr>
        <w:widowControl/>
        <w:ind w:left="720" w:firstLine="720"/>
        <w:rPr>
          <w:b/>
          <w:sz w:val="24"/>
          <w:szCs w:val="24"/>
        </w:rPr>
      </w:pPr>
    </w:p>
    <w:p w:rsidR="00FF74C8" w:rsidRDefault="00FF74C8" w:rsidP="00D62D81">
      <w:pPr>
        <w:widowControl/>
        <w:ind w:left="720" w:firstLine="720"/>
        <w:rPr>
          <w:b/>
          <w:noProof/>
          <w:sz w:val="24"/>
          <w:szCs w:val="24"/>
        </w:rPr>
      </w:pPr>
    </w:p>
    <w:p w:rsidR="00FF74C8" w:rsidRDefault="00FF74C8" w:rsidP="00D62D81">
      <w:pPr>
        <w:widowControl/>
        <w:ind w:left="720" w:firstLine="720"/>
        <w:rPr>
          <w:sz w:val="24"/>
          <w:szCs w:val="24"/>
        </w:rPr>
      </w:pPr>
      <w:r w:rsidRPr="00575728">
        <w:rPr>
          <w:b/>
          <w:noProof/>
          <w:sz w:val="24"/>
          <w:szCs w:val="24"/>
        </w:rPr>
        <w:pict>
          <v:shape id="Picture 1731" o:spid="_x0000_i1054" type="#_x0000_t75" style="width:29.25pt;height:27.75pt;visibility:visible">
            <v:imagedata r:id="rId33" o:title=""/>
          </v:shape>
        </w:pict>
      </w:r>
      <w:r>
        <w:rPr>
          <w:b/>
          <w:sz w:val="24"/>
          <w:szCs w:val="24"/>
        </w:rPr>
        <w:t xml:space="preserve"> Purge by Profile</w:t>
      </w:r>
      <w:r w:rsidRPr="00D4507D">
        <w:rPr>
          <w:b/>
          <w:sz w:val="24"/>
          <w:szCs w:val="24"/>
        </w:rPr>
        <w:t>:</w:t>
      </w:r>
      <w:r>
        <w:rPr>
          <w:b/>
          <w:sz w:val="24"/>
          <w:szCs w:val="24"/>
        </w:rPr>
        <w:t xml:space="preserve"> </w:t>
      </w:r>
      <w:r>
        <w:rPr>
          <w:sz w:val="24"/>
          <w:szCs w:val="24"/>
        </w:rPr>
        <w:t>This CPS feature allows the user to purge a canister using a custom profile of the desired purge rate vs. time. See below:</w:t>
      </w:r>
    </w:p>
    <w:p w:rsidR="00FF74C8" w:rsidRDefault="00FF74C8" w:rsidP="00D62D81">
      <w:pPr>
        <w:widowControl/>
        <w:ind w:left="720" w:firstLine="720"/>
        <w:rPr>
          <w:sz w:val="24"/>
          <w:szCs w:val="24"/>
        </w:rPr>
      </w:pPr>
    </w:p>
    <w:p w:rsidR="00FF74C8" w:rsidRPr="00512381" w:rsidRDefault="00FF74C8" w:rsidP="00D62D81">
      <w:pPr>
        <w:widowControl/>
        <w:ind w:left="720" w:firstLine="720"/>
        <w:rPr>
          <w:sz w:val="24"/>
          <w:szCs w:val="24"/>
        </w:rPr>
      </w:pPr>
      <w:r w:rsidRPr="00575728">
        <w:rPr>
          <w:noProof/>
          <w:sz w:val="24"/>
          <w:szCs w:val="24"/>
        </w:rPr>
        <w:pict>
          <v:shape id="Picture 1728" o:spid="_x0000_i1055" type="#_x0000_t75" style="width:4in;height:295.5pt;visibility:visible">
            <v:imagedata r:id="rId34" o:title=""/>
          </v:shape>
        </w:pict>
      </w:r>
    </w:p>
    <w:p w:rsidR="00FF74C8" w:rsidRDefault="00FF74C8" w:rsidP="00D62D81">
      <w:pPr>
        <w:widowControl/>
        <w:ind w:left="720" w:firstLine="720"/>
        <w:rPr>
          <w:b/>
          <w:sz w:val="24"/>
          <w:szCs w:val="24"/>
        </w:rPr>
      </w:pPr>
    </w:p>
    <w:p w:rsidR="00FF74C8" w:rsidRPr="00512381" w:rsidRDefault="00FF74C8" w:rsidP="00D62D81">
      <w:pPr>
        <w:widowControl/>
        <w:ind w:left="720" w:firstLine="720"/>
        <w:rPr>
          <w:sz w:val="24"/>
          <w:szCs w:val="24"/>
        </w:rPr>
      </w:pPr>
      <w:r>
        <w:rPr>
          <w:sz w:val="24"/>
          <w:szCs w:val="24"/>
        </w:rPr>
        <w:t>The user enters a series of steps, indicating each step’s flow rate, duration, and step transition mode. Clicking Save button validates the profile, and estimate of Profile Duration is displayed.</w:t>
      </w:r>
    </w:p>
    <w:p w:rsidR="00FF74C8" w:rsidRDefault="00FF74C8" w:rsidP="00D62D81">
      <w:pPr>
        <w:widowControl/>
        <w:ind w:left="720" w:firstLine="720"/>
        <w:rPr>
          <w:b/>
          <w:sz w:val="24"/>
          <w:szCs w:val="24"/>
        </w:rPr>
      </w:pPr>
    </w:p>
    <w:p w:rsidR="00FF74C8" w:rsidRDefault="00FF74C8" w:rsidP="006C1BBE">
      <w:pPr>
        <w:pStyle w:val="Heading7"/>
      </w:pPr>
      <w:bookmarkStart w:id="13" w:name="_Toc231809066"/>
      <w:r>
        <w:br w:type="page"/>
      </w:r>
    </w:p>
    <w:p w:rsidR="00FF74C8" w:rsidRDefault="00FF74C8" w:rsidP="006C1BBE">
      <w:pPr>
        <w:pStyle w:val="Heading7"/>
      </w:pPr>
      <w:r>
        <w:t>View - AirLog</w:t>
      </w:r>
    </w:p>
    <w:p w:rsidR="00FF74C8" w:rsidRDefault="00FF74C8" w:rsidP="00D62D81">
      <w:pPr>
        <w:ind w:left="720" w:firstLine="720"/>
        <w:rPr>
          <w:sz w:val="24"/>
          <w:szCs w:val="24"/>
        </w:rPr>
      </w:pPr>
      <w:r>
        <w:rPr>
          <w:sz w:val="24"/>
          <w:szCs w:val="24"/>
        </w:rPr>
        <w:t>To view a graph of facility’s air supply conditions-(temperature, moisture, humidity), select View, AirLog from the menu bar. The current AirLog database will open. Next, click on Display Chart button to display the AirLog graph. Maximum length of AirLog database is one calendar month. Similarly, the user may view a summary of fuel vapor and/or butane used in the system, on a month-by-month basis. See images below:</w:t>
      </w:r>
    </w:p>
    <w:p w:rsidR="00FF74C8" w:rsidRDefault="00FF74C8" w:rsidP="004F5316">
      <w:pPr>
        <w:ind w:left="720"/>
        <w:rPr>
          <w:sz w:val="24"/>
          <w:szCs w:val="24"/>
        </w:rPr>
      </w:pPr>
    </w:p>
    <w:p w:rsidR="00FF74C8" w:rsidRDefault="00FF74C8" w:rsidP="004F5316">
      <w:pPr>
        <w:ind w:left="720"/>
        <w:rPr>
          <w:sz w:val="24"/>
          <w:szCs w:val="24"/>
        </w:rPr>
      </w:pPr>
      <w:r w:rsidRPr="00575728">
        <w:rPr>
          <w:noProof/>
          <w:sz w:val="24"/>
          <w:szCs w:val="24"/>
        </w:rPr>
        <w:pict>
          <v:shape id="Picture 40" o:spid="_x0000_i1056" type="#_x0000_t75" style="width:330pt;height:244.5pt;visibility:visible">
            <v:imagedata r:id="rId35" o:title=""/>
          </v:shape>
        </w:pict>
      </w:r>
    </w:p>
    <w:p w:rsidR="00FF74C8" w:rsidRDefault="00FF74C8" w:rsidP="004F5316">
      <w:pPr>
        <w:ind w:left="720"/>
        <w:rPr>
          <w:b/>
        </w:rPr>
      </w:pPr>
      <w:r>
        <w:rPr>
          <w:b/>
        </w:rPr>
        <w:t>AirLog environmental graph</w:t>
      </w:r>
    </w:p>
    <w:p w:rsidR="00FF74C8" w:rsidRPr="00475DEF" w:rsidRDefault="00FF74C8" w:rsidP="004F5316">
      <w:pPr>
        <w:ind w:left="720"/>
        <w:rPr>
          <w:b/>
          <w:sz w:val="24"/>
          <w:szCs w:val="24"/>
        </w:rPr>
      </w:pPr>
    </w:p>
    <w:p w:rsidR="00FF74C8" w:rsidRDefault="00FF74C8" w:rsidP="00B35314">
      <w:pPr>
        <w:pStyle w:val="Heading7"/>
      </w:pPr>
      <w:r>
        <w:t>View – Fuel Consumption Log</w:t>
      </w:r>
    </w:p>
    <w:p w:rsidR="00FF74C8" w:rsidRDefault="00FF74C8" w:rsidP="006C1BBE">
      <w:pPr>
        <w:pStyle w:val="Heading7"/>
      </w:pPr>
      <w:r>
        <w:rPr>
          <w:noProof/>
        </w:rPr>
        <w:pict>
          <v:shape id="Picture 1747" o:spid="_x0000_i1057" type="#_x0000_t75" style="width:326.25pt;height:239.25pt;visibility:visible">
            <v:imagedata r:id="rId36" o:title=""/>
          </v:shape>
        </w:pict>
      </w:r>
    </w:p>
    <w:p w:rsidR="00FF74C8" w:rsidRDefault="00FF74C8" w:rsidP="00B35314">
      <w:pPr>
        <w:ind w:left="720"/>
        <w:rPr>
          <w:b/>
        </w:rPr>
      </w:pPr>
      <w:r>
        <w:rPr>
          <w:b/>
        </w:rPr>
        <w:t>Fuel consumption graph</w:t>
      </w:r>
    </w:p>
    <w:p w:rsidR="00FF74C8" w:rsidRPr="006C761B" w:rsidRDefault="00FF74C8" w:rsidP="006C1BBE">
      <w:pPr>
        <w:pStyle w:val="Heading7"/>
      </w:pPr>
      <w:r w:rsidRPr="00E9719F">
        <w:t>Configuration Screen</w:t>
      </w:r>
      <w:bookmarkEnd w:id="13"/>
    </w:p>
    <w:p w:rsidR="00FF74C8" w:rsidRPr="006C761B" w:rsidRDefault="00FF74C8" w:rsidP="00AC4262">
      <w:pPr>
        <w:ind w:left="720" w:firstLine="720"/>
      </w:pPr>
      <w:r>
        <w:rPr>
          <w:noProof/>
        </w:rPr>
        <w:pict>
          <v:shape id="Picture 16" o:spid="_x0000_i1058" type="#_x0000_t75" alt="Check options" style="width:36pt;height:36pt;visibility:visible">
            <v:imagedata r:id="rId37" o:title=""/>
          </v:shape>
        </w:pict>
      </w:r>
    </w:p>
    <w:p w:rsidR="00FF74C8" w:rsidRPr="006C761B" w:rsidRDefault="00FF74C8" w:rsidP="00AC4262">
      <w:pPr>
        <w:ind w:left="720" w:firstLine="720"/>
      </w:pPr>
    </w:p>
    <w:p w:rsidR="00FF74C8" w:rsidRPr="006C761B" w:rsidRDefault="00FF74C8" w:rsidP="00D62D81">
      <w:pPr>
        <w:widowControl/>
        <w:ind w:left="720" w:firstLine="720"/>
        <w:rPr>
          <w:sz w:val="24"/>
          <w:szCs w:val="24"/>
        </w:rPr>
      </w:pPr>
      <w:r w:rsidRPr="006C761B">
        <w:rPr>
          <w:sz w:val="24"/>
          <w:szCs w:val="24"/>
        </w:rPr>
        <w:t xml:space="preserve">Configuration values may be viewed by any user, however proper access levels are required to </w:t>
      </w:r>
      <w:r>
        <w:rPr>
          <w:sz w:val="24"/>
          <w:szCs w:val="24"/>
        </w:rPr>
        <w:t>edit</w:t>
      </w:r>
      <w:r w:rsidRPr="006C761B">
        <w:rPr>
          <w:sz w:val="24"/>
          <w:szCs w:val="24"/>
        </w:rPr>
        <w:t xml:space="preserve"> and </w:t>
      </w:r>
      <w:r>
        <w:rPr>
          <w:sz w:val="24"/>
          <w:szCs w:val="24"/>
        </w:rPr>
        <w:t>s</w:t>
      </w:r>
      <w:r w:rsidRPr="006C761B">
        <w:rPr>
          <w:sz w:val="24"/>
          <w:szCs w:val="24"/>
        </w:rPr>
        <w:t xml:space="preserve">ave the values.     </w:t>
      </w:r>
    </w:p>
    <w:p w:rsidR="00FF74C8" w:rsidRPr="006C761B" w:rsidRDefault="00FF74C8" w:rsidP="00AC4262">
      <w:pPr>
        <w:widowControl/>
        <w:ind w:left="720"/>
        <w:rPr>
          <w:sz w:val="24"/>
          <w:szCs w:val="24"/>
        </w:rPr>
      </w:pPr>
    </w:p>
    <w:p w:rsidR="00FF74C8" w:rsidRPr="006C761B" w:rsidRDefault="00FF74C8" w:rsidP="00D62D81">
      <w:pPr>
        <w:widowControl/>
        <w:ind w:left="720" w:firstLine="720"/>
        <w:rPr>
          <w:sz w:val="24"/>
          <w:szCs w:val="24"/>
        </w:rPr>
      </w:pPr>
      <w:r w:rsidRPr="006C761B">
        <w:rPr>
          <w:sz w:val="24"/>
          <w:szCs w:val="24"/>
        </w:rPr>
        <w:t xml:space="preserve">When saved, configuration values are stored on the </w:t>
      </w:r>
      <w:r>
        <w:rPr>
          <w:sz w:val="24"/>
          <w:szCs w:val="24"/>
        </w:rPr>
        <w:t>h</w:t>
      </w:r>
      <w:r w:rsidRPr="006C761B">
        <w:rPr>
          <w:sz w:val="24"/>
          <w:szCs w:val="24"/>
        </w:rPr>
        <w:t xml:space="preserve">ard </w:t>
      </w:r>
      <w:r>
        <w:rPr>
          <w:sz w:val="24"/>
          <w:szCs w:val="24"/>
        </w:rPr>
        <w:t>d</w:t>
      </w:r>
      <w:r w:rsidRPr="006C761B">
        <w:rPr>
          <w:sz w:val="24"/>
          <w:szCs w:val="24"/>
        </w:rPr>
        <w:t>isk.  Saved values are reloaded each time the</w:t>
      </w:r>
      <w:r>
        <w:rPr>
          <w:sz w:val="24"/>
          <w:szCs w:val="24"/>
        </w:rPr>
        <w:t xml:space="preserve"> CPS</w:t>
      </w:r>
      <w:r w:rsidRPr="006C761B">
        <w:rPr>
          <w:sz w:val="24"/>
          <w:szCs w:val="24"/>
        </w:rPr>
        <w:t xml:space="preserve"> </w:t>
      </w:r>
      <w:r>
        <w:rPr>
          <w:sz w:val="24"/>
          <w:szCs w:val="24"/>
        </w:rPr>
        <w:t>s</w:t>
      </w:r>
      <w:r w:rsidRPr="006C761B">
        <w:rPr>
          <w:sz w:val="24"/>
          <w:szCs w:val="24"/>
        </w:rPr>
        <w:t xml:space="preserve">ystem is restarted or when the Load operation is selected from the Configuration Screen.  </w:t>
      </w:r>
    </w:p>
    <w:p w:rsidR="00FF74C8" w:rsidRPr="006C761B" w:rsidRDefault="00FF74C8" w:rsidP="00AC4262">
      <w:pPr>
        <w:widowControl/>
        <w:ind w:left="720"/>
        <w:rPr>
          <w:sz w:val="24"/>
          <w:szCs w:val="24"/>
        </w:rPr>
      </w:pPr>
    </w:p>
    <w:p w:rsidR="00FF74C8" w:rsidRDefault="00FF74C8" w:rsidP="00D62D81">
      <w:pPr>
        <w:widowControl/>
        <w:ind w:left="720" w:firstLine="720"/>
        <w:rPr>
          <w:sz w:val="24"/>
          <w:szCs w:val="24"/>
        </w:rPr>
      </w:pPr>
      <w:r w:rsidRPr="006C761B">
        <w:rPr>
          <w:sz w:val="24"/>
          <w:szCs w:val="24"/>
        </w:rPr>
        <w:t>Tolerances specified in the System Configuration are used by the system to determine when a flow, temperature, humidity or process total variable is out of tolerance.  Out of tolerance occurrences are noted on all of the reports.  The Summary Report also uses these values to summarize the overall process.</w:t>
      </w:r>
    </w:p>
    <w:p w:rsidR="00FF74C8" w:rsidRDefault="00FF74C8" w:rsidP="00AC4262">
      <w:pPr>
        <w:widowControl/>
        <w:ind w:left="720"/>
        <w:rPr>
          <w:sz w:val="24"/>
          <w:szCs w:val="24"/>
        </w:rPr>
      </w:pPr>
    </w:p>
    <w:p w:rsidR="00FF74C8" w:rsidRPr="006C761B" w:rsidRDefault="00FF74C8" w:rsidP="00AC4262">
      <w:pPr>
        <w:widowControl/>
        <w:ind w:left="720"/>
        <w:rPr>
          <w:sz w:val="24"/>
          <w:szCs w:val="24"/>
        </w:rPr>
      </w:pPr>
      <w:r w:rsidRPr="00575728">
        <w:rPr>
          <w:noProof/>
          <w:sz w:val="24"/>
          <w:szCs w:val="24"/>
        </w:rPr>
        <w:pict>
          <v:shape id="Picture 1748" o:spid="_x0000_i1059" type="#_x0000_t75" style="width:258pt;height:235.5pt;visibility:visible">
            <v:imagedata r:id="rId38" o:title=""/>
          </v:shape>
        </w:pict>
      </w:r>
    </w:p>
    <w:p w:rsidR="00FF74C8" w:rsidRPr="006C761B" w:rsidRDefault="00FF74C8" w:rsidP="00AC4262">
      <w:pPr>
        <w:widowControl/>
        <w:ind w:left="720"/>
        <w:rPr>
          <w:sz w:val="24"/>
          <w:szCs w:val="24"/>
        </w:rPr>
      </w:pPr>
    </w:p>
    <w:p w:rsidR="00FF74C8" w:rsidRPr="006C761B" w:rsidRDefault="00FF74C8" w:rsidP="00AC4262">
      <w:pPr>
        <w:widowControl/>
        <w:ind w:left="720"/>
        <w:rPr>
          <w:sz w:val="24"/>
          <w:szCs w:val="24"/>
        </w:rPr>
      </w:pPr>
      <w:r w:rsidRPr="006C761B">
        <w:rPr>
          <w:sz w:val="24"/>
          <w:szCs w:val="24"/>
        </w:rPr>
        <w:t>The Configuration Screen consists of the following sub-menus:</w:t>
      </w:r>
    </w:p>
    <w:p w:rsidR="00FF74C8" w:rsidRPr="006C761B" w:rsidRDefault="00FF74C8" w:rsidP="00AC4262">
      <w:pPr>
        <w:widowControl/>
        <w:ind w:left="720"/>
        <w:rPr>
          <w:sz w:val="24"/>
          <w:szCs w:val="24"/>
        </w:rPr>
      </w:pPr>
    </w:p>
    <w:p w:rsidR="00FF74C8" w:rsidRPr="00E767BC" w:rsidRDefault="00FF74C8" w:rsidP="00AC4262">
      <w:pPr>
        <w:widowControl/>
        <w:ind w:left="720"/>
        <w:rPr>
          <w:b/>
          <w:sz w:val="24"/>
          <w:szCs w:val="24"/>
        </w:rPr>
      </w:pPr>
      <w:r w:rsidRPr="00E767BC">
        <w:rPr>
          <w:b/>
          <w:sz w:val="24"/>
          <w:szCs w:val="24"/>
        </w:rPr>
        <w:t>Leak Check</w:t>
      </w:r>
    </w:p>
    <w:p w:rsidR="00FF74C8" w:rsidRPr="00E767BC" w:rsidRDefault="00FF74C8" w:rsidP="00AC4262">
      <w:pPr>
        <w:widowControl/>
        <w:ind w:left="720"/>
        <w:rPr>
          <w:b/>
          <w:sz w:val="24"/>
          <w:szCs w:val="24"/>
        </w:rPr>
      </w:pPr>
      <w:r w:rsidRPr="00E767BC">
        <w:rPr>
          <w:b/>
          <w:sz w:val="24"/>
          <w:szCs w:val="24"/>
        </w:rPr>
        <w:t>Load</w:t>
      </w:r>
    </w:p>
    <w:p w:rsidR="00FF74C8" w:rsidRPr="00E767BC" w:rsidRDefault="00FF74C8" w:rsidP="00AC4262">
      <w:pPr>
        <w:widowControl/>
        <w:ind w:left="720"/>
        <w:rPr>
          <w:b/>
          <w:sz w:val="24"/>
          <w:szCs w:val="24"/>
        </w:rPr>
      </w:pPr>
      <w:r w:rsidRPr="00E767BC">
        <w:rPr>
          <w:b/>
          <w:sz w:val="24"/>
          <w:szCs w:val="24"/>
        </w:rPr>
        <w:t>Purge</w:t>
      </w:r>
    </w:p>
    <w:p w:rsidR="00FF74C8" w:rsidRPr="00E767BC" w:rsidRDefault="00FF74C8" w:rsidP="00AC4262">
      <w:pPr>
        <w:widowControl/>
        <w:ind w:left="720"/>
        <w:rPr>
          <w:b/>
          <w:sz w:val="24"/>
          <w:szCs w:val="24"/>
        </w:rPr>
      </w:pPr>
      <w:r w:rsidRPr="00E767BC">
        <w:rPr>
          <w:b/>
          <w:sz w:val="24"/>
          <w:szCs w:val="24"/>
        </w:rPr>
        <w:t>Job</w:t>
      </w:r>
    </w:p>
    <w:p w:rsidR="00FF74C8" w:rsidRDefault="00FF74C8" w:rsidP="00AC4262">
      <w:pPr>
        <w:widowControl/>
        <w:ind w:left="720"/>
        <w:rPr>
          <w:b/>
          <w:sz w:val="24"/>
          <w:szCs w:val="24"/>
        </w:rPr>
      </w:pPr>
      <w:r w:rsidRPr="00E767BC">
        <w:rPr>
          <w:b/>
          <w:sz w:val="24"/>
          <w:szCs w:val="24"/>
        </w:rPr>
        <w:t>Process</w:t>
      </w:r>
    </w:p>
    <w:p w:rsidR="00FF74C8" w:rsidRDefault="00FF74C8" w:rsidP="00AC4262">
      <w:pPr>
        <w:widowControl/>
        <w:ind w:left="720"/>
        <w:rPr>
          <w:b/>
          <w:sz w:val="24"/>
          <w:szCs w:val="24"/>
        </w:rPr>
      </w:pPr>
      <w:r>
        <w:rPr>
          <w:b/>
          <w:sz w:val="24"/>
          <w:szCs w:val="24"/>
        </w:rPr>
        <w:t>System</w:t>
      </w:r>
    </w:p>
    <w:p w:rsidR="00FF74C8" w:rsidRDefault="00FF74C8" w:rsidP="00AC4262">
      <w:pPr>
        <w:widowControl/>
        <w:ind w:left="720"/>
        <w:rPr>
          <w:b/>
          <w:sz w:val="24"/>
          <w:szCs w:val="24"/>
        </w:rPr>
      </w:pPr>
      <w:r>
        <w:rPr>
          <w:b/>
          <w:sz w:val="24"/>
          <w:szCs w:val="24"/>
        </w:rPr>
        <w:t>Reporting</w:t>
      </w:r>
    </w:p>
    <w:p w:rsidR="00FF74C8" w:rsidRDefault="00FF74C8" w:rsidP="00AC4262">
      <w:pPr>
        <w:widowControl/>
        <w:ind w:left="720"/>
        <w:rPr>
          <w:b/>
          <w:sz w:val="24"/>
          <w:szCs w:val="24"/>
        </w:rPr>
      </w:pPr>
      <w:r>
        <w:rPr>
          <w:b/>
          <w:sz w:val="24"/>
          <w:szCs w:val="24"/>
        </w:rPr>
        <w:t>OOT Response</w:t>
      </w:r>
    </w:p>
    <w:p w:rsidR="00FF74C8" w:rsidRDefault="00FF74C8" w:rsidP="00AC4262">
      <w:pPr>
        <w:widowControl/>
        <w:ind w:left="720"/>
        <w:rPr>
          <w:b/>
          <w:sz w:val="24"/>
          <w:szCs w:val="24"/>
        </w:rPr>
      </w:pPr>
      <w:r>
        <w:rPr>
          <w:b/>
          <w:sz w:val="24"/>
          <w:szCs w:val="24"/>
        </w:rPr>
        <w:t>AutoDrainFill</w:t>
      </w:r>
    </w:p>
    <w:p w:rsidR="00FF74C8" w:rsidRDefault="00FF74C8" w:rsidP="00AC4262">
      <w:pPr>
        <w:widowControl/>
        <w:ind w:left="720"/>
        <w:rPr>
          <w:b/>
          <w:sz w:val="24"/>
          <w:szCs w:val="24"/>
        </w:rPr>
      </w:pPr>
    </w:p>
    <w:p w:rsidR="00FF74C8" w:rsidRDefault="00FF74C8" w:rsidP="00AC4262">
      <w:pPr>
        <w:widowControl/>
        <w:ind w:left="720"/>
        <w:rPr>
          <w:b/>
          <w:sz w:val="24"/>
          <w:szCs w:val="24"/>
        </w:rPr>
      </w:pPr>
    </w:p>
    <w:p w:rsidR="00FF74C8" w:rsidRPr="00E767BC" w:rsidRDefault="00FF74C8" w:rsidP="00AC4262">
      <w:pPr>
        <w:widowControl/>
        <w:ind w:left="720"/>
        <w:rPr>
          <w:b/>
          <w:sz w:val="24"/>
          <w:szCs w:val="24"/>
        </w:rPr>
      </w:pPr>
    </w:p>
    <w:p w:rsidR="00FF74C8" w:rsidRPr="00157D97" w:rsidRDefault="00FF74C8" w:rsidP="00157D97">
      <w:pPr>
        <w:pStyle w:val="Heading8"/>
        <w:ind w:firstLine="720"/>
      </w:pPr>
      <w:r w:rsidRPr="00157D97">
        <w:t>Leak Check</w:t>
      </w:r>
    </w:p>
    <w:p w:rsidR="00FF74C8" w:rsidRPr="00AC4262" w:rsidRDefault="00FF74C8" w:rsidP="00AC4262"/>
    <w:p w:rsidR="00FF74C8" w:rsidRPr="006C761B" w:rsidRDefault="00FF74C8" w:rsidP="006B58AC">
      <w:r>
        <w:t xml:space="preserve">             </w:t>
      </w:r>
      <w:r>
        <w:rPr>
          <w:noProof/>
        </w:rPr>
        <w:pict>
          <v:shape id="Picture 9" o:spid="_x0000_i1060" type="#_x0000_t75" style="width:321pt;height:293.25pt;visibility:visible">
            <v:imagedata r:id="rId39" o:title=""/>
          </v:shape>
        </w:pict>
      </w:r>
    </w:p>
    <w:p w:rsidR="00FF74C8" w:rsidRDefault="00FF74C8" w:rsidP="006B58AC">
      <w:pPr>
        <w:widowControl/>
        <w:rPr>
          <w:b/>
          <w:bCs/>
          <w:sz w:val="24"/>
          <w:szCs w:val="24"/>
        </w:rPr>
      </w:pPr>
    </w:p>
    <w:p w:rsidR="00FF74C8" w:rsidRPr="006C761B" w:rsidRDefault="00FF74C8" w:rsidP="00CB0DD5">
      <w:pPr>
        <w:widowControl/>
        <w:ind w:left="720"/>
        <w:rPr>
          <w:b/>
          <w:bCs/>
          <w:sz w:val="24"/>
          <w:szCs w:val="24"/>
        </w:rPr>
      </w:pPr>
      <w:r w:rsidRPr="006C761B">
        <w:rPr>
          <w:b/>
          <w:bCs/>
          <w:sz w:val="24"/>
          <w:szCs w:val="24"/>
        </w:rPr>
        <w:t>Leak Check Report Interval (Seconds)</w:t>
      </w:r>
    </w:p>
    <w:p w:rsidR="00FF74C8" w:rsidRPr="006C761B" w:rsidRDefault="00FF74C8" w:rsidP="00CB0DD5">
      <w:pPr>
        <w:widowControl/>
        <w:ind w:left="720"/>
        <w:rPr>
          <w:sz w:val="24"/>
          <w:szCs w:val="24"/>
        </w:rPr>
      </w:pPr>
      <w:r>
        <w:rPr>
          <w:sz w:val="24"/>
          <w:szCs w:val="24"/>
        </w:rPr>
        <w:t xml:space="preserve">Specifies the time </w:t>
      </w:r>
      <w:r w:rsidRPr="006C761B">
        <w:rPr>
          <w:sz w:val="24"/>
          <w:szCs w:val="24"/>
        </w:rPr>
        <w:t>for the detail report interval.</w:t>
      </w:r>
    </w:p>
    <w:p w:rsidR="00FF74C8" w:rsidRPr="006C761B" w:rsidRDefault="00FF74C8" w:rsidP="00CB0DD5">
      <w:pPr>
        <w:widowControl/>
        <w:ind w:left="720"/>
        <w:rPr>
          <w:b/>
          <w:bCs/>
          <w:sz w:val="24"/>
          <w:szCs w:val="24"/>
        </w:rPr>
      </w:pPr>
    </w:p>
    <w:p w:rsidR="00FF74C8" w:rsidRPr="006C761B" w:rsidRDefault="00FF74C8" w:rsidP="00CB0DD5">
      <w:pPr>
        <w:widowControl/>
        <w:ind w:left="720"/>
        <w:rPr>
          <w:b/>
          <w:bCs/>
          <w:sz w:val="24"/>
          <w:szCs w:val="24"/>
        </w:rPr>
      </w:pPr>
      <w:r w:rsidRPr="006C761B">
        <w:rPr>
          <w:b/>
          <w:bCs/>
          <w:sz w:val="24"/>
          <w:szCs w:val="24"/>
        </w:rPr>
        <w:t>Leak Check Min Fill Delay (Seconds)</w:t>
      </w:r>
    </w:p>
    <w:p w:rsidR="00FF74C8" w:rsidRPr="006C761B" w:rsidRDefault="00FF74C8" w:rsidP="00CB0DD5">
      <w:pPr>
        <w:widowControl/>
        <w:ind w:left="720"/>
        <w:rPr>
          <w:sz w:val="24"/>
          <w:szCs w:val="24"/>
        </w:rPr>
      </w:pPr>
      <w:r w:rsidRPr="006C761B">
        <w:rPr>
          <w:sz w:val="24"/>
          <w:szCs w:val="24"/>
        </w:rPr>
        <w:t xml:space="preserve">Specifies the time for the stations to achieve the required pressure during the leak check. </w:t>
      </w:r>
    </w:p>
    <w:p w:rsidR="00FF74C8" w:rsidRPr="006C761B" w:rsidRDefault="00FF74C8" w:rsidP="00CB0DD5">
      <w:pPr>
        <w:widowControl/>
        <w:ind w:left="720"/>
        <w:rPr>
          <w:sz w:val="24"/>
          <w:szCs w:val="24"/>
        </w:rPr>
      </w:pPr>
    </w:p>
    <w:p w:rsidR="00FF74C8" w:rsidRPr="006C761B" w:rsidRDefault="00FF74C8" w:rsidP="00CB0DD5">
      <w:pPr>
        <w:widowControl/>
        <w:ind w:left="720"/>
        <w:rPr>
          <w:b/>
          <w:bCs/>
          <w:sz w:val="24"/>
          <w:szCs w:val="24"/>
        </w:rPr>
      </w:pPr>
      <w:r w:rsidRPr="006C761B">
        <w:rPr>
          <w:b/>
          <w:bCs/>
          <w:sz w:val="24"/>
          <w:szCs w:val="24"/>
        </w:rPr>
        <w:t>Leak Check Time (Seconds)</w:t>
      </w:r>
    </w:p>
    <w:p w:rsidR="00FF74C8" w:rsidRPr="006C761B" w:rsidRDefault="00FF74C8" w:rsidP="00CB0DD5">
      <w:pPr>
        <w:widowControl/>
        <w:ind w:left="720"/>
        <w:rPr>
          <w:sz w:val="24"/>
          <w:szCs w:val="24"/>
        </w:rPr>
      </w:pPr>
      <w:r w:rsidRPr="006C761B">
        <w:rPr>
          <w:sz w:val="24"/>
          <w:szCs w:val="24"/>
        </w:rPr>
        <w:t>Specifies the time for the stations to maintain the pressure (Leak Check Pressure Set Point), applicable with pressure decay (</w:t>
      </w:r>
      <w:r>
        <w:rPr>
          <w:sz w:val="24"/>
          <w:szCs w:val="24"/>
        </w:rPr>
        <w:t>%</w:t>
      </w:r>
      <w:r w:rsidRPr="006C761B">
        <w:rPr>
          <w:sz w:val="24"/>
          <w:szCs w:val="24"/>
        </w:rPr>
        <w:t xml:space="preserve"> Allowable Pressure Decay) factor.</w:t>
      </w:r>
    </w:p>
    <w:p w:rsidR="00FF74C8" w:rsidRPr="006C761B" w:rsidRDefault="00FF74C8" w:rsidP="00CB0DD5">
      <w:pPr>
        <w:widowControl/>
        <w:ind w:left="720"/>
        <w:rPr>
          <w:sz w:val="24"/>
          <w:szCs w:val="24"/>
        </w:rPr>
      </w:pPr>
    </w:p>
    <w:p w:rsidR="00FF74C8" w:rsidRPr="006C761B" w:rsidRDefault="00FF74C8" w:rsidP="00CB0DD5">
      <w:pPr>
        <w:widowControl/>
        <w:ind w:left="720"/>
        <w:rPr>
          <w:b/>
          <w:bCs/>
          <w:sz w:val="24"/>
          <w:szCs w:val="24"/>
        </w:rPr>
      </w:pPr>
      <w:r w:rsidRPr="006C761B">
        <w:rPr>
          <w:b/>
          <w:bCs/>
          <w:sz w:val="24"/>
          <w:szCs w:val="24"/>
        </w:rPr>
        <w:t>Leak Check Pressure Set Point (PSI)</w:t>
      </w:r>
    </w:p>
    <w:p w:rsidR="00FF74C8" w:rsidRPr="006C761B" w:rsidRDefault="00FF74C8" w:rsidP="00CB0DD5">
      <w:pPr>
        <w:widowControl/>
        <w:ind w:left="720"/>
        <w:rPr>
          <w:sz w:val="24"/>
          <w:szCs w:val="24"/>
        </w:rPr>
      </w:pPr>
      <w:r w:rsidRPr="006C761B">
        <w:rPr>
          <w:sz w:val="24"/>
          <w:szCs w:val="24"/>
        </w:rPr>
        <w:t xml:space="preserve">Specifies </w:t>
      </w:r>
      <w:r>
        <w:rPr>
          <w:sz w:val="24"/>
          <w:szCs w:val="24"/>
        </w:rPr>
        <w:t>the desired leak check pressure.</w:t>
      </w:r>
    </w:p>
    <w:p w:rsidR="00FF74C8" w:rsidRPr="006C761B" w:rsidRDefault="00FF74C8" w:rsidP="00CB0DD5">
      <w:pPr>
        <w:widowControl/>
        <w:ind w:left="720"/>
        <w:rPr>
          <w:sz w:val="24"/>
          <w:szCs w:val="24"/>
        </w:rPr>
      </w:pPr>
    </w:p>
    <w:p w:rsidR="00FF74C8" w:rsidRPr="006C761B" w:rsidRDefault="00FF74C8" w:rsidP="00CB0DD5">
      <w:pPr>
        <w:widowControl/>
        <w:ind w:left="720"/>
        <w:rPr>
          <w:b/>
          <w:bCs/>
          <w:sz w:val="24"/>
          <w:szCs w:val="24"/>
        </w:rPr>
      </w:pPr>
      <w:r w:rsidRPr="006C761B">
        <w:rPr>
          <w:b/>
          <w:bCs/>
          <w:sz w:val="24"/>
          <w:szCs w:val="24"/>
        </w:rPr>
        <w:t>Percent Allowable Pressure Decay (%)</w:t>
      </w:r>
    </w:p>
    <w:p w:rsidR="00FF74C8" w:rsidRPr="006C761B" w:rsidRDefault="00FF74C8" w:rsidP="00CB0DD5">
      <w:pPr>
        <w:widowControl/>
        <w:ind w:left="720"/>
        <w:rPr>
          <w:sz w:val="24"/>
          <w:szCs w:val="24"/>
        </w:rPr>
      </w:pPr>
      <w:r w:rsidRPr="006C761B">
        <w:rPr>
          <w:sz w:val="24"/>
          <w:szCs w:val="24"/>
        </w:rPr>
        <w:t>Specifies the percentage of pressure decay allowable within the leak check time specified.</w:t>
      </w:r>
    </w:p>
    <w:p w:rsidR="00FF74C8" w:rsidRDefault="00FF74C8" w:rsidP="00157D97">
      <w:pPr>
        <w:pStyle w:val="Heading8"/>
        <w:ind w:firstLine="720"/>
      </w:pPr>
      <w:r w:rsidRPr="006C761B">
        <w:br w:type="page"/>
        <w:t>Load</w:t>
      </w:r>
    </w:p>
    <w:p w:rsidR="00FF74C8" w:rsidRPr="00AC4262" w:rsidRDefault="00FF74C8" w:rsidP="00AC4262"/>
    <w:p w:rsidR="00FF74C8" w:rsidRPr="006C761B" w:rsidRDefault="00FF74C8" w:rsidP="007F7553">
      <w:pPr>
        <w:ind w:firstLine="720"/>
      </w:pPr>
      <w:r>
        <w:rPr>
          <w:noProof/>
        </w:rPr>
        <w:pict>
          <v:shape id="Picture 11" o:spid="_x0000_i1061" type="#_x0000_t75" style="width:253.5pt;height:233.25pt;visibility:visible">
            <v:imagedata r:id="rId40" o:title=""/>
          </v:shape>
        </w:pict>
      </w:r>
    </w:p>
    <w:p w:rsidR="00FF74C8" w:rsidRDefault="00FF74C8" w:rsidP="00E157C5">
      <w:pPr>
        <w:widowControl/>
        <w:rPr>
          <w:b/>
          <w:bCs/>
          <w:sz w:val="24"/>
          <w:szCs w:val="24"/>
        </w:rPr>
      </w:pPr>
    </w:p>
    <w:p w:rsidR="00FF74C8" w:rsidRPr="006C761B" w:rsidRDefault="00FF74C8" w:rsidP="00AC4262">
      <w:pPr>
        <w:widowControl/>
        <w:ind w:left="720"/>
        <w:rPr>
          <w:b/>
          <w:bCs/>
          <w:sz w:val="24"/>
          <w:szCs w:val="24"/>
        </w:rPr>
      </w:pPr>
      <w:r w:rsidRPr="006C761B">
        <w:rPr>
          <w:b/>
          <w:bCs/>
          <w:sz w:val="24"/>
          <w:szCs w:val="24"/>
        </w:rPr>
        <w:t>Load Report Interval (seconds)</w:t>
      </w:r>
    </w:p>
    <w:p w:rsidR="00FF74C8" w:rsidRPr="006C761B" w:rsidRDefault="00FF74C8" w:rsidP="00AC4262">
      <w:pPr>
        <w:widowControl/>
        <w:ind w:left="720"/>
        <w:rPr>
          <w:sz w:val="24"/>
          <w:szCs w:val="24"/>
        </w:rPr>
      </w:pPr>
      <w:r w:rsidRPr="006C761B">
        <w:rPr>
          <w:sz w:val="24"/>
          <w:szCs w:val="24"/>
        </w:rPr>
        <w:t>Specifies the update interval for the Detail Report during Load cycles.</w:t>
      </w:r>
    </w:p>
    <w:p w:rsidR="00FF74C8" w:rsidRDefault="00FF74C8" w:rsidP="00AC4262">
      <w:pPr>
        <w:widowControl/>
        <w:ind w:left="720"/>
        <w:rPr>
          <w:b/>
          <w:bCs/>
          <w:sz w:val="24"/>
          <w:szCs w:val="24"/>
        </w:rPr>
      </w:pPr>
    </w:p>
    <w:p w:rsidR="00FF74C8" w:rsidRDefault="00FF74C8" w:rsidP="00AC4262">
      <w:pPr>
        <w:widowControl/>
        <w:ind w:left="720"/>
        <w:rPr>
          <w:b/>
          <w:bCs/>
          <w:sz w:val="24"/>
          <w:szCs w:val="24"/>
        </w:rPr>
      </w:pPr>
      <w:r>
        <w:rPr>
          <w:b/>
          <w:bCs/>
          <w:sz w:val="24"/>
          <w:szCs w:val="24"/>
        </w:rPr>
        <w:t>Load Log Data Interval (seconds)</w:t>
      </w:r>
    </w:p>
    <w:p w:rsidR="00FF74C8" w:rsidRPr="006C761B" w:rsidRDefault="00FF74C8" w:rsidP="00AC4262">
      <w:pPr>
        <w:widowControl/>
        <w:ind w:left="720"/>
        <w:rPr>
          <w:sz w:val="24"/>
          <w:szCs w:val="24"/>
        </w:rPr>
      </w:pPr>
      <w:r w:rsidRPr="006C761B">
        <w:rPr>
          <w:sz w:val="24"/>
          <w:szCs w:val="24"/>
        </w:rPr>
        <w:t xml:space="preserve">Specifies the update interval for the </w:t>
      </w:r>
      <w:r>
        <w:rPr>
          <w:sz w:val="24"/>
          <w:szCs w:val="24"/>
        </w:rPr>
        <w:t>Database file</w:t>
      </w:r>
      <w:r w:rsidRPr="006C761B">
        <w:rPr>
          <w:sz w:val="24"/>
          <w:szCs w:val="24"/>
        </w:rPr>
        <w:t xml:space="preserve"> during Load cycles.</w:t>
      </w:r>
    </w:p>
    <w:p w:rsidR="00FF74C8" w:rsidRDefault="00FF74C8" w:rsidP="00AC4262">
      <w:pPr>
        <w:widowControl/>
        <w:ind w:left="720"/>
        <w:rPr>
          <w:b/>
          <w:bCs/>
          <w:sz w:val="24"/>
          <w:szCs w:val="24"/>
        </w:rPr>
      </w:pPr>
    </w:p>
    <w:p w:rsidR="00FF74C8" w:rsidRDefault="00FF74C8" w:rsidP="00AC4262">
      <w:pPr>
        <w:widowControl/>
        <w:ind w:left="720"/>
        <w:rPr>
          <w:b/>
          <w:bCs/>
          <w:sz w:val="24"/>
          <w:szCs w:val="24"/>
        </w:rPr>
      </w:pPr>
      <w:r>
        <w:rPr>
          <w:b/>
          <w:bCs/>
          <w:sz w:val="24"/>
          <w:szCs w:val="24"/>
        </w:rPr>
        <w:t>Nitrogen Purge Time (seconds)</w:t>
      </w:r>
    </w:p>
    <w:p w:rsidR="00FF74C8" w:rsidRPr="00D85A40" w:rsidRDefault="00FF74C8" w:rsidP="00AC4262">
      <w:pPr>
        <w:widowControl/>
        <w:ind w:left="720"/>
        <w:rPr>
          <w:bCs/>
          <w:sz w:val="24"/>
          <w:szCs w:val="24"/>
        </w:rPr>
      </w:pPr>
      <w:r w:rsidRPr="00D85A40">
        <w:rPr>
          <w:bCs/>
          <w:sz w:val="24"/>
          <w:szCs w:val="24"/>
        </w:rPr>
        <w:t>Time for N</w:t>
      </w:r>
      <w:r w:rsidRPr="00D85A40">
        <w:rPr>
          <w:bCs/>
          <w:sz w:val="24"/>
          <w:szCs w:val="24"/>
          <w:vertAlign w:val="subscript"/>
        </w:rPr>
        <w:t>2</w:t>
      </w:r>
      <w:r w:rsidRPr="00D85A40">
        <w:rPr>
          <w:bCs/>
          <w:sz w:val="24"/>
          <w:szCs w:val="24"/>
        </w:rPr>
        <w:t xml:space="preserve"> pre-flow prior to each Load cycle.</w:t>
      </w:r>
    </w:p>
    <w:p w:rsidR="00FF74C8" w:rsidRDefault="00FF74C8" w:rsidP="00AC4262">
      <w:pPr>
        <w:widowControl/>
        <w:ind w:left="720"/>
        <w:rPr>
          <w:b/>
          <w:bCs/>
          <w:sz w:val="24"/>
          <w:szCs w:val="24"/>
        </w:rPr>
      </w:pPr>
    </w:p>
    <w:p w:rsidR="00FF74C8" w:rsidRPr="006C761B" w:rsidRDefault="00FF74C8" w:rsidP="00AC4262">
      <w:pPr>
        <w:widowControl/>
        <w:ind w:left="720"/>
        <w:rPr>
          <w:b/>
          <w:bCs/>
          <w:sz w:val="24"/>
          <w:szCs w:val="24"/>
        </w:rPr>
      </w:pPr>
      <w:r w:rsidRPr="006C761B">
        <w:rPr>
          <w:b/>
          <w:bCs/>
          <w:sz w:val="24"/>
          <w:szCs w:val="24"/>
        </w:rPr>
        <w:t>Load Total Tolerance (% target)</w:t>
      </w:r>
    </w:p>
    <w:p w:rsidR="00FF74C8" w:rsidRPr="006C761B" w:rsidRDefault="00FF74C8" w:rsidP="00AC4262">
      <w:pPr>
        <w:widowControl/>
        <w:ind w:left="720"/>
        <w:rPr>
          <w:b/>
          <w:bCs/>
          <w:sz w:val="24"/>
          <w:szCs w:val="24"/>
        </w:rPr>
      </w:pPr>
      <w:r w:rsidRPr="006C761B">
        <w:rPr>
          <w:sz w:val="24"/>
          <w:szCs w:val="24"/>
        </w:rPr>
        <w:t>Specifies the tolerance for the Load Cycle total, with relation to the target.  The value represented by the Load Cycle target may vary, depending upon the Load method selected.  (</w:t>
      </w:r>
      <w:r>
        <w:rPr>
          <w:sz w:val="24"/>
          <w:szCs w:val="24"/>
        </w:rPr>
        <w:t>i.e.,</w:t>
      </w:r>
      <w:r w:rsidRPr="006C761B">
        <w:rPr>
          <w:sz w:val="24"/>
          <w:szCs w:val="24"/>
        </w:rPr>
        <w:t xml:space="preserve"> it could represent total butane, or could represent total time)</w:t>
      </w:r>
    </w:p>
    <w:p w:rsidR="00FF74C8" w:rsidRDefault="00FF74C8" w:rsidP="00AC4262">
      <w:pPr>
        <w:widowControl/>
        <w:ind w:left="720"/>
        <w:rPr>
          <w:b/>
          <w:bCs/>
          <w:sz w:val="24"/>
          <w:szCs w:val="24"/>
        </w:rPr>
      </w:pPr>
    </w:p>
    <w:p w:rsidR="00FF74C8" w:rsidRPr="006C761B" w:rsidRDefault="00FF74C8" w:rsidP="00AC4262">
      <w:pPr>
        <w:widowControl/>
        <w:ind w:left="720"/>
        <w:rPr>
          <w:b/>
          <w:bCs/>
          <w:sz w:val="24"/>
          <w:szCs w:val="24"/>
        </w:rPr>
      </w:pPr>
      <w:r w:rsidRPr="006C761B">
        <w:rPr>
          <w:b/>
          <w:bCs/>
          <w:sz w:val="24"/>
          <w:szCs w:val="24"/>
        </w:rPr>
        <w:t xml:space="preserve">Butane Flow Tolerance: </w:t>
      </w:r>
      <w:r>
        <w:rPr>
          <w:b/>
          <w:bCs/>
          <w:sz w:val="24"/>
          <w:szCs w:val="24"/>
        </w:rPr>
        <w:t>(grams/Hr</w:t>
      </w:r>
      <w:r w:rsidRPr="006C761B">
        <w:rPr>
          <w:b/>
          <w:bCs/>
          <w:sz w:val="24"/>
          <w:szCs w:val="24"/>
        </w:rPr>
        <w:t>)</w:t>
      </w:r>
    </w:p>
    <w:p w:rsidR="00FF74C8" w:rsidRDefault="00FF74C8" w:rsidP="00AC4262">
      <w:pPr>
        <w:widowControl/>
        <w:ind w:left="720"/>
        <w:rPr>
          <w:sz w:val="24"/>
          <w:szCs w:val="24"/>
        </w:rPr>
      </w:pPr>
      <w:r w:rsidRPr="006C761B">
        <w:rPr>
          <w:sz w:val="24"/>
          <w:szCs w:val="24"/>
        </w:rPr>
        <w:t>Specifies the allowable flow rate tolerance for t</w:t>
      </w:r>
      <w:r>
        <w:rPr>
          <w:sz w:val="24"/>
          <w:szCs w:val="24"/>
        </w:rPr>
        <w:t>he Butane Mass Flow Controller.</w:t>
      </w:r>
    </w:p>
    <w:p w:rsidR="00FF74C8" w:rsidRPr="006C761B" w:rsidRDefault="00FF74C8" w:rsidP="00AC4262">
      <w:pPr>
        <w:widowControl/>
        <w:ind w:left="720"/>
        <w:rPr>
          <w:b/>
          <w:bCs/>
          <w:sz w:val="24"/>
          <w:szCs w:val="24"/>
        </w:rPr>
      </w:pPr>
    </w:p>
    <w:p w:rsidR="00FF74C8" w:rsidRPr="006C761B" w:rsidRDefault="00FF74C8" w:rsidP="00AC4262">
      <w:pPr>
        <w:widowControl/>
        <w:ind w:left="720"/>
        <w:rPr>
          <w:b/>
          <w:bCs/>
          <w:sz w:val="24"/>
          <w:szCs w:val="24"/>
        </w:rPr>
      </w:pPr>
      <w:r w:rsidRPr="006C761B">
        <w:rPr>
          <w:b/>
          <w:bCs/>
          <w:sz w:val="24"/>
          <w:szCs w:val="24"/>
        </w:rPr>
        <w:t>Mix Ratio Tolerance (abs %)</w:t>
      </w:r>
    </w:p>
    <w:p w:rsidR="00FF74C8" w:rsidRPr="006C761B" w:rsidRDefault="00FF74C8" w:rsidP="00AC4262">
      <w:pPr>
        <w:widowControl/>
        <w:ind w:left="720"/>
        <w:rPr>
          <w:sz w:val="24"/>
          <w:szCs w:val="24"/>
        </w:rPr>
      </w:pPr>
      <w:r w:rsidRPr="006C761B">
        <w:rPr>
          <w:sz w:val="24"/>
          <w:szCs w:val="24"/>
        </w:rPr>
        <w:t xml:space="preserve">The Canister Preconditioning System monitors the ratio of Butane to Nitrogen in </w:t>
      </w:r>
      <w:r>
        <w:rPr>
          <w:sz w:val="24"/>
          <w:szCs w:val="24"/>
        </w:rPr>
        <w:t xml:space="preserve">% </w:t>
      </w:r>
      <w:r w:rsidRPr="006C761B">
        <w:rPr>
          <w:sz w:val="24"/>
          <w:szCs w:val="24"/>
        </w:rPr>
        <w:t>Butane.  This tolerance represents the tolerance for the mix ratio</w:t>
      </w:r>
      <w:r>
        <w:rPr>
          <w:sz w:val="24"/>
          <w:szCs w:val="24"/>
        </w:rPr>
        <w:t>.</w:t>
      </w:r>
    </w:p>
    <w:p w:rsidR="00FF74C8" w:rsidRDefault="00FF74C8" w:rsidP="00AC4262">
      <w:pPr>
        <w:widowControl/>
        <w:ind w:left="720"/>
        <w:rPr>
          <w:b/>
          <w:bCs/>
          <w:sz w:val="24"/>
          <w:szCs w:val="24"/>
        </w:rPr>
      </w:pPr>
    </w:p>
    <w:p w:rsidR="00FF74C8" w:rsidRPr="006C761B" w:rsidRDefault="00FF74C8" w:rsidP="00AC4262">
      <w:pPr>
        <w:widowControl/>
        <w:ind w:left="720"/>
        <w:rPr>
          <w:b/>
          <w:bCs/>
          <w:sz w:val="24"/>
          <w:szCs w:val="24"/>
        </w:rPr>
      </w:pPr>
      <w:r w:rsidRPr="006C761B">
        <w:rPr>
          <w:b/>
          <w:bCs/>
          <w:sz w:val="24"/>
          <w:szCs w:val="24"/>
        </w:rPr>
        <w:t xml:space="preserve">Nitrogen Flow Tolerance (% </w:t>
      </w:r>
      <w:r>
        <w:rPr>
          <w:b/>
          <w:bCs/>
          <w:sz w:val="24"/>
          <w:szCs w:val="24"/>
        </w:rPr>
        <w:t>full scale</w:t>
      </w:r>
      <w:r w:rsidRPr="006C761B">
        <w:rPr>
          <w:b/>
          <w:bCs/>
          <w:sz w:val="24"/>
          <w:szCs w:val="24"/>
        </w:rPr>
        <w:t>)</w:t>
      </w:r>
    </w:p>
    <w:p w:rsidR="00FF74C8" w:rsidRPr="006C761B" w:rsidRDefault="00FF74C8" w:rsidP="00AC4262">
      <w:pPr>
        <w:widowControl/>
        <w:ind w:left="720"/>
        <w:rPr>
          <w:b/>
          <w:bCs/>
          <w:sz w:val="24"/>
          <w:szCs w:val="24"/>
        </w:rPr>
      </w:pPr>
      <w:r w:rsidRPr="006C761B">
        <w:rPr>
          <w:sz w:val="24"/>
          <w:szCs w:val="24"/>
        </w:rPr>
        <w:t>Specifies the allowable flow rate tolerance for the Nitrogen Mass Flow Controller</w:t>
      </w:r>
      <w:r>
        <w:rPr>
          <w:sz w:val="24"/>
          <w:szCs w:val="24"/>
        </w:rPr>
        <w:t>.</w:t>
      </w:r>
    </w:p>
    <w:p w:rsidR="00FF74C8" w:rsidRPr="006C761B" w:rsidRDefault="00FF74C8" w:rsidP="00AC4262">
      <w:pPr>
        <w:widowControl/>
        <w:ind w:left="720"/>
        <w:rPr>
          <w:b/>
          <w:bCs/>
          <w:sz w:val="24"/>
          <w:szCs w:val="24"/>
        </w:rPr>
      </w:pPr>
    </w:p>
    <w:p w:rsidR="00FF74C8" w:rsidRPr="006C761B" w:rsidRDefault="00FF74C8" w:rsidP="00AC4262">
      <w:pPr>
        <w:widowControl/>
        <w:ind w:left="720"/>
        <w:rPr>
          <w:b/>
          <w:bCs/>
          <w:sz w:val="24"/>
          <w:szCs w:val="24"/>
        </w:rPr>
      </w:pPr>
      <w:r w:rsidRPr="006C761B">
        <w:rPr>
          <w:b/>
          <w:bCs/>
          <w:sz w:val="24"/>
          <w:szCs w:val="24"/>
        </w:rPr>
        <w:t xml:space="preserve">Low Limit to Load Flow Tolerance Checking (% </w:t>
      </w:r>
      <w:r>
        <w:rPr>
          <w:b/>
          <w:bCs/>
          <w:sz w:val="24"/>
          <w:szCs w:val="24"/>
        </w:rPr>
        <w:t>f</w:t>
      </w:r>
      <w:r w:rsidRPr="006C761B">
        <w:rPr>
          <w:b/>
          <w:bCs/>
          <w:sz w:val="24"/>
          <w:szCs w:val="24"/>
        </w:rPr>
        <w:t>ull scale)</w:t>
      </w:r>
    </w:p>
    <w:p w:rsidR="00FF74C8" w:rsidRDefault="00FF74C8" w:rsidP="00AC4262">
      <w:pPr>
        <w:widowControl/>
        <w:ind w:left="720"/>
        <w:rPr>
          <w:sz w:val="24"/>
          <w:szCs w:val="24"/>
        </w:rPr>
      </w:pPr>
      <w:r w:rsidRPr="006C761B">
        <w:rPr>
          <w:sz w:val="24"/>
          <w:szCs w:val="24"/>
        </w:rPr>
        <w:t>This value specifies t</w:t>
      </w:r>
      <w:r>
        <w:rPr>
          <w:sz w:val="24"/>
          <w:szCs w:val="24"/>
        </w:rPr>
        <w:t xml:space="preserve">he low limit for the Purge Flow </w:t>
      </w:r>
      <w:r w:rsidRPr="006C761B">
        <w:rPr>
          <w:sz w:val="24"/>
          <w:szCs w:val="24"/>
        </w:rPr>
        <w:t>checking.  Load Flow values below this setting are truncated to zero to prevent system noise.</w:t>
      </w:r>
    </w:p>
    <w:p w:rsidR="00FF74C8" w:rsidRDefault="00FF74C8" w:rsidP="00E65685">
      <w:pPr>
        <w:widowControl/>
        <w:rPr>
          <w:sz w:val="24"/>
          <w:szCs w:val="24"/>
        </w:rPr>
      </w:pPr>
    </w:p>
    <w:p w:rsidR="00FF74C8" w:rsidRDefault="00FF74C8" w:rsidP="00AC4262">
      <w:pPr>
        <w:widowControl/>
        <w:ind w:left="720"/>
        <w:rPr>
          <w:b/>
          <w:sz w:val="24"/>
          <w:szCs w:val="24"/>
        </w:rPr>
      </w:pPr>
      <w:r w:rsidRPr="00E157C5">
        <w:rPr>
          <w:b/>
          <w:sz w:val="24"/>
          <w:szCs w:val="24"/>
        </w:rPr>
        <w:t>Load Settling Time</w:t>
      </w:r>
    </w:p>
    <w:p w:rsidR="00FF74C8" w:rsidRPr="00D85A40" w:rsidRDefault="00FF74C8" w:rsidP="00D62D81">
      <w:pPr>
        <w:widowControl/>
        <w:ind w:left="720" w:firstLine="720"/>
        <w:rPr>
          <w:sz w:val="24"/>
          <w:szCs w:val="24"/>
        </w:rPr>
      </w:pPr>
      <w:r>
        <w:rPr>
          <w:sz w:val="24"/>
          <w:szCs w:val="24"/>
        </w:rPr>
        <w:t>Time after completion of cycle before readings are taken from scale(s).</w:t>
      </w:r>
    </w:p>
    <w:p w:rsidR="00FF74C8" w:rsidRPr="006C761B" w:rsidRDefault="00FF74C8" w:rsidP="00AC4262">
      <w:pPr>
        <w:widowControl/>
        <w:ind w:left="720"/>
        <w:rPr>
          <w:sz w:val="24"/>
          <w:szCs w:val="24"/>
        </w:rPr>
      </w:pPr>
      <w:r w:rsidRPr="00E767BC">
        <w:rPr>
          <w:i/>
          <w:sz w:val="24"/>
          <w:szCs w:val="24"/>
        </w:rPr>
        <w:t>Note that the Maximum and Minimum values provided in the summary report are continuously updated, and are not affected</w:t>
      </w:r>
      <w:r>
        <w:rPr>
          <w:i/>
          <w:sz w:val="24"/>
          <w:szCs w:val="24"/>
        </w:rPr>
        <w:t>.</w:t>
      </w:r>
    </w:p>
    <w:p w:rsidR="00FF74C8" w:rsidRDefault="00FF74C8" w:rsidP="00157D97">
      <w:pPr>
        <w:pStyle w:val="Heading8"/>
        <w:ind w:firstLine="720"/>
      </w:pPr>
      <w:r w:rsidRPr="006C761B">
        <w:t>Purge</w:t>
      </w:r>
    </w:p>
    <w:p w:rsidR="00FF74C8" w:rsidRPr="00AC4262" w:rsidRDefault="00FF74C8" w:rsidP="00AC4262"/>
    <w:p w:rsidR="00FF74C8" w:rsidRPr="006C761B" w:rsidRDefault="00FF74C8" w:rsidP="007F7553">
      <w:pPr>
        <w:ind w:firstLine="720"/>
      </w:pPr>
      <w:r>
        <w:rPr>
          <w:noProof/>
        </w:rPr>
        <w:pict>
          <v:shape id="Picture 14" o:spid="_x0000_i1062" type="#_x0000_t75" style="width:249pt;height:227.25pt;visibility:visible">
            <v:imagedata r:id="rId41" o:title=""/>
          </v:shape>
        </w:pict>
      </w:r>
    </w:p>
    <w:p w:rsidR="00FF74C8" w:rsidRPr="006C761B" w:rsidRDefault="00FF74C8" w:rsidP="00E6231B"/>
    <w:p w:rsidR="00FF74C8" w:rsidRPr="006C761B" w:rsidRDefault="00FF74C8" w:rsidP="00AC4262">
      <w:pPr>
        <w:widowControl/>
        <w:ind w:firstLine="720"/>
        <w:rPr>
          <w:b/>
          <w:bCs/>
          <w:sz w:val="24"/>
          <w:szCs w:val="24"/>
        </w:rPr>
      </w:pPr>
      <w:r w:rsidRPr="006C761B">
        <w:rPr>
          <w:b/>
          <w:bCs/>
          <w:sz w:val="24"/>
          <w:szCs w:val="24"/>
        </w:rPr>
        <w:t>Purge Report Interval (</w:t>
      </w:r>
      <w:r>
        <w:rPr>
          <w:b/>
          <w:bCs/>
          <w:sz w:val="24"/>
          <w:szCs w:val="24"/>
        </w:rPr>
        <w:t>s</w:t>
      </w:r>
      <w:r w:rsidRPr="006C761B">
        <w:rPr>
          <w:b/>
          <w:bCs/>
          <w:sz w:val="24"/>
          <w:szCs w:val="24"/>
        </w:rPr>
        <w:t>econds)</w:t>
      </w:r>
    </w:p>
    <w:p w:rsidR="00FF74C8" w:rsidRDefault="00FF74C8" w:rsidP="00AC4262">
      <w:pPr>
        <w:widowControl/>
        <w:ind w:left="720"/>
        <w:rPr>
          <w:sz w:val="24"/>
          <w:szCs w:val="24"/>
        </w:rPr>
      </w:pPr>
      <w:r w:rsidRPr="006C761B">
        <w:rPr>
          <w:sz w:val="24"/>
          <w:szCs w:val="24"/>
        </w:rPr>
        <w:t>Specifies the update interval for the Detail Report during Purge Cycles.</w:t>
      </w:r>
    </w:p>
    <w:p w:rsidR="00FF74C8" w:rsidRDefault="00FF74C8" w:rsidP="00AC4262">
      <w:pPr>
        <w:widowControl/>
        <w:ind w:left="720"/>
        <w:rPr>
          <w:sz w:val="24"/>
          <w:szCs w:val="24"/>
        </w:rPr>
      </w:pPr>
    </w:p>
    <w:p w:rsidR="00FF74C8" w:rsidRDefault="00FF74C8" w:rsidP="00AC4262">
      <w:pPr>
        <w:widowControl/>
        <w:ind w:left="720"/>
        <w:rPr>
          <w:b/>
          <w:sz w:val="24"/>
          <w:szCs w:val="24"/>
        </w:rPr>
      </w:pPr>
      <w:r w:rsidRPr="00D85A40">
        <w:rPr>
          <w:b/>
          <w:sz w:val="24"/>
          <w:szCs w:val="24"/>
        </w:rPr>
        <w:t>Purge Log Data Interval (seconds)</w:t>
      </w:r>
    </w:p>
    <w:p w:rsidR="00FF74C8" w:rsidRPr="006C761B" w:rsidRDefault="00FF74C8" w:rsidP="00AC4262">
      <w:pPr>
        <w:widowControl/>
        <w:ind w:left="720"/>
        <w:rPr>
          <w:sz w:val="24"/>
          <w:szCs w:val="24"/>
        </w:rPr>
      </w:pPr>
      <w:r w:rsidRPr="006C761B">
        <w:rPr>
          <w:sz w:val="24"/>
          <w:szCs w:val="24"/>
        </w:rPr>
        <w:t xml:space="preserve">Specifies the update interval for the </w:t>
      </w:r>
      <w:r>
        <w:rPr>
          <w:sz w:val="24"/>
          <w:szCs w:val="24"/>
        </w:rPr>
        <w:t>Database file</w:t>
      </w:r>
      <w:r w:rsidRPr="006C761B">
        <w:rPr>
          <w:sz w:val="24"/>
          <w:szCs w:val="24"/>
        </w:rPr>
        <w:t xml:space="preserve"> during Load cycles.</w:t>
      </w:r>
    </w:p>
    <w:p w:rsidR="00FF74C8" w:rsidRPr="006C761B" w:rsidRDefault="00FF74C8" w:rsidP="00AC4262">
      <w:pPr>
        <w:widowControl/>
        <w:ind w:left="720"/>
        <w:rPr>
          <w:sz w:val="24"/>
          <w:szCs w:val="24"/>
        </w:rPr>
      </w:pPr>
    </w:p>
    <w:p w:rsidR="00FF74C8" w:rsidRPr="006C761B" w:rsidRDefault="00FF74C8" w:rsidP="00AC4262">
      <w:pPr>
        <w:widowControl/>
        <w:ind w:left="720"/>
        <w:rPr>
          <w:b/>
          <w:bCs/>
          <w:sz w:val="24"/>
          <w:szCs w:val="24"/>
        </w:rPr>
      </w:pPr>
      <w:r>
        <w:rPr>
          <w:b/>
          <w:bCs/>
          <w:sz w:val="24"/>
          <w:szCs w:val="24"/>
        </w:rPr>
        <w:t>Purge</w:t>
      </w:r>
      <w:r w:rsidRPr="006C761B">
        <w:rPr>
          <w:b/>
          <w:bCs/>
          <w:sz w:val="24"/>
          <w:szCs w:val="24"/>
        </w:rPr>
        <w:t xml:space="preserve"> Flow Tolerance (% </w:t>
      </w:r>
      <w:r>
        <w:rPr>
          <w:b/>
          <w:bCs/>
          <w:sz w:val="24"/>
          <w:szCs w:val="24"/>
        </w:rPr>
        <w:t>full scale</w:t>
      </w:r>
      <w:r w:rsidRPr="006C761B">
        <w:rPr>
          <w:b/>
          <w:bCs/>
          <w:sz w:val="24"/>
          <w:szCs w:val="24"/>
        </w:rPr>
        <w:t>)</w:t>
      </w:r>
    </w:p>
    <w:p w:rsidR="00FF74C8" w:rsidRPr="006C761B" w:rsidRDefault="00FF74C8" w:rsidP="00AC4262">
      <w:pPr>
        <w:widowControl/>
        <w:ind w:left="720"/>
        <w:rPr>
          <w:b/>
          <w:bCs/>
          <w:sz w:val="24"/>
          <w:szCs w:val="24"/>
        </w:rPr>
      </w:pPr>
      <w:r w:rsidRPr="006C761B">
        <w:rPr>
          <w:sz w:val="24"/>
          <w:szCs w:val="24"/>
        </w:rPr>
        <w:t xml:space="preserve">This value is the tolerance for the Purge Air Flow Control.   </w:t>
      </w:r>
    </w:p>
    <w:p w:rsidR="00FF74C8" w:rsidRPr="006C761B" w:rsidRDefault="00FF74C8" w:rsidP="00AC4262">
      <w:pPr>
        <w:widowControl/>
        <w:ind w:left="720"/>
        <w:rPr>
          <w:b/>
          <w:bCs/>
          <w:sz w:val="24"/>
          <w:szCs w:val="24"/>
        </w:rPr>
      </w:pPr>
    </w:p>
    <w:p w:rsidR="00FF74C8" w:rsidRPr="006C761B" w:rsidRDefault="00FF74C8" w:rsidP="00AC4262">
      <w:pPr>
        <w:widowControl/>
        <w:ind w:left="720"/>
        <w:rPr>
          <w:b/>
          <w:bCs/>
          <w:sz w:val="24"/>
          <w:szCs w:val="24"/>
        </w:rPr>
      </w:pPr>
      <w:r w:rsidRPr="006C761B">
        <w:rPr>
          <w:b/>
          <w:bCs/>
          <w:sz w:val="24"/>
          <w:szCs w:val="24"/>
        </w:rPr>
        <w:t xml:space="preserve">Total Volume Tolerance (% </w:t>
      </w:r>
      <w:r>
        <w:rPr>
          <w:b/>
          <w:bCs/>
          <w:sz w:val="24"/>
          <w:szCs w:val="24"/>
        </w:rPr>
        <w:t>t</w:t>
      </w:r>
      <w:r w:rsidRPr="006C761B">
        <w:rPr>
          <w:b/>
          <w:bCs/>
          <w:sz w:val="24"/>
          <w:szCs w:val="24"/>
        </w:rPr>
        <w:t>arget)</w:t>
      </w:r>
    </w:p>
    <w:p w:rsidR="00FF74C8" w:rsidRPr="006C761B" w:rsidRDefault="00FF74C8" w:rsidP="00AC4262">
      <w:pPr>
        <w:widowControl/>
        <w:ind w:left="720"/>
        <w:rPr>
          <w:sz w:val="24"/>
          <w:szCs w:val="24"/>
        </w:rPr>
      </w:pPr>
      <w:r w:rsidRPr="006C761B">
        <w:rPr>
          <w:sz w:val="24"/>
          <w:szCs w:val="24"/>
        </w:rPr>
        <w:t>This value specifies the tolerance for the total Purge Process.  The actual total volume flowed is compared to the Target and must be within this tolerance.</w:t>
      </w:r>
    </w:p>
    <w:p w:rsidR="00FF74C8" w:rsidRPr="006C761B" w:rsidRDefault="00FF74C8" w:rsidP="00AC4262">
      <w:pPr>
        <w:widowControl/>
        <w:ind w:left="720"/>
        <w:rPr>
          <w:sz w:val="24"/>
          <w:szCs w:val="24"/>
        </w:rPr>
      </w:pPr>
    </w:p>
    <w:p w:rsidR="00FF74C8" w:rsidRPr="006C761B" w:rsidRDefault="00FF74C8" w:rsidP="00AC4262">
      <w:pPr>
        <w:widowControl/>
        <w:ind w:left="720"/>
        <w:rPr>
          <w:b/>
          <w:bCs/>
          <w:sz w:val="24"/>
          <w:szCs w:val="24"/>
        </w:rPr>
      </w:pPr>
      <w:r w:rsidRPr="006C761B">
        <w:rPr>
          <w:b/>
          <w:bCs/>
          <w:sz w:val="24"/>
          <w:szCs w:val="24"/>
        </w:rPr>
        <w:t>Temperature Target (deg</w:t>
      </w:r>
      <w:r>
        <w:rPr>
          <w:b/>
          <w:bCs/>
          <w:sz w:val="24"/>
          <w:szCs w:val="24"/>
        </w:rPr>
        <w:t>rees</w:t>
      </w:r>
      <w:r w:rsidRPr="006C761B">
        <w:rPr>
          <w:b/>
          <w:bCs/>
          <w:sz w:val="24"/>
          <w:szCs w:val="24"/>
        </w:rPr>
        <w:t xml:space="preserve"> F or C)</w:t>
      </w:r>
      <w:r w:rsidRPr="006C761B">
        <w:rPr>
          <w:b/>
          <w:bCs/>
          <w:sz w:val="24"/>
          <w:szCs w:val="24"/>
        </w:rPr>
        <w:tab/>
        <w:t>Temperature Tolerance (deg</w:t>
      </w:r>
      <w:r>
        <w:rPr>
          <w:b/>
          <w:bCs/>
          <w:sz w:val="24"/>
          <w:szCs w:val="24"/>
        </w:rPr>
        <w:t>rees</w:t>
      </w:r>
      <w:r w:rsidRPr="006C761B">
        <w:rPr>
          <w:b/>
          <w:bCs/>
          <w:sz w:val="24"/>
          <w:szCs w:val="24"/>
        </w:rPr>
        <w:t xml:space="preserve"> F or C)</w:t>
      </w:r>
    </w:p>
    <w:p w:rsidR="00FF74C8" w:rsidRPr="006C761B" w:rsidRDefault="00FF74C8" w:rsidP="00AC4262">
      <w:pPr>
        <w:widowControl/>
        <w:ind w:left="720"/>
        <w:rPr>
          <w:b/>
          <w:bCs/>
          <w:sz w:val="24"/>
          <w:szCs w:val="24"/>
        </w:rPr>
      </w:pPr>
      <w:r w:rsidRPr="006C761B">
        <w:rPr>
          <w:b/>
          <w:bCs/>
          <w:sz w:val="24"/>
          <w:szCs w:val="24"/>
        </w:rPr>
        <w:t>Moisture Target (Grns/</w:t>
      </w:r>
      <w:r>
        <w:rPr>
          <w:b/>
          <w:bCs/>
          <w:sz w:val="24"/>
          <w:szCs w:val="24"/>
        </w:rPr>
        <w:t>l</w:t>
      </w:r>
      <w:r w:rsidRPr="006C761B">
        <w:rPr>
          <w:b/>
          <w:bCs/>
          <w:sz w:val="24"/>
          <w:szCs w:val="24"/>
        </w:rPr>
        <w:t>b</w:t>
      </w:r>
      <w:r>
        <w:rPr>
          <w:b/>
          <w:bCs/>
          <w:sz w:val="24"/>
          <w:szCs w:val="24"/>
        </w:rPr>
        <w:t xml:space="preserve"> or % rH)</w:t>
      </w:r>
      <w:r w:rsidRPr="006C761B">
        <w:rPr>
          <w:b/>
          <w:bCs/>
          <w:sz w:val="24"/>
          <w:szCs w:val="24"/>
        </w:rPr>
        <w:tab/>
        <w:t>Moisture Tolerance (Grns/</w:t>
      </w:r>
      <w:r>
        <w:rPr>
          <w:b/>
          <w:bCs/>
          <w:sz w:val="24"/>
          <w:szCs w:val="24"/>
        </w:rPr>
        <w:t>l</w:t>
      </w:r>
      <w:r w:rsidRPr="006C761B">
        <w:rPr>
          <w:b/>
          <w:bCs/>
          <w:sz w:val="24"/>
          <w:szCs w:val="24"/>
        </w:rPr>
        <w:t>b</w:t>
      </w:r>
      <w:r>
        <w:rPr>
          <w:b/>
          <w:bCs/>
          <w:sz w:val="24"/>
          <w:szCs w:val="24"/>
        </w:rPr>
        <w:t xml:space="preserve"> or % rH</w:t>
      </w:r>
      <w:r w:rsidRPr="006C761B">
        <w:rPr>
          <w:b/>
          <w:bCs/>
          <w:sz w:val="24"/>
          <w:szCs w:val="24"/>
        </w:rPr>
        <w:t>)</w:t>
      </w:r>
    </w:p>
    <w:p w:rsidR="00FF74C8" w:rsidRDefault="00FF74C8" w:rsidP="00D62D81">
      <w:pPr>
        <w:widowControl/>
        <w:ind w:left="720" w:firstLine="720"/>
        <w:rPr>
          <w:sz w:val="24"/>
          <w:szCs w:val="24"/>
        </w:rPr>
      </w:pPr>
      <w:r w:rsidRPr="006C761B">
        <w:rPr>
          <w:sz w:val="24"/>
          <w:szCs w:val="24"/>
        </w:rPr>
        <w:t>These values indicate the target and tolerance values for the Purge Air.  The system only monitors Purge Air for an Out Of Tolerance condition when the station is actually performing a purge operation.</w:t>
      </w:r>
    </w:p>
    <w:p w:rsidR="00FF74C8" w:rsidRPr="006C761B" w:rsidRDefault="00FF74C8" w:rsidP="00AC4262">
      <w:pPr>
        <w:widowControl/>
        <w:ind w:left="720"/>
        <w:rPr>
          <w:sz w:val="24"/>
          <w:szCs w:val="24"/>
        </w:rPr>
      </w:pPr>
    </w:p>
    <w:p w:rsidR="00FF74C8" w:rsidRPr="006C761B" w:rsidRDefault="00FF74C8" w:rsidP="00AC4262">
      <w:pPr>
        <w:widowControl/>
        <w:ind w:left="720"/>
        <w:rPr>
          <w:b/>
          <w:bCs/>
          <w:sz w:val="24"/>
          <w:szCs w:val="24"/>
        </w:rPr>
      </w:pPr>
      <w:r w:rsidRPr="006C761B">
        <w:rPr>
          <w:b/>
          <w:bCs/>
          <w:sz w:val="24"/>
          <w:szCs w:val="24"/>
        </w:rPr>
        <w:t xml:space="preserve">Low Limit to Purge Flow Tolerance Checking (% </w:t>
      </w:r>
      <w:r>
        <w:rPr>
          <w:b/>
          <w:bCs/>
          <w:sz w:val="24"/>
          <w:szCs w:val="24"/>
        </w:rPr>
        <w:t>f</w:t>
      </w:r>
      <w:r w:rsidRPr="006C761B">
        <w:rPr>
          <w:b/>
          <w:bCs/>
          <w:sz w:val="24"/>
          <w:szCs w:val="24"/>
        </w:rPr>
        <w:t>ull scale)</w:t>
      </w:r>
    </w:p>
    <w:p w:rsidR="00FF74C8" w:rsidRDefault="00FF74C8" w:rsidP="00D62D81">
      <w:pPr>
        <w:widowControl/>
        <w:ind w:left="720" w:firstLine="720"/>
        <w:rPr>
          <w:sz w:val="24"/>
          <w:szCs w:val="24"/>
        </w:rPr>
      </w:pPr>
      <w:r w:rsidRPr="006C761B">
        <w:rPr>
          <w:sz w:val="24"/>
          <w:szCs w:val="24"/>
        </w:rPr>
        <w:t>This value specifies the low limit for the Purge Flow checking.  Purge Flow values below this setting are truncated to zero to prevent system noise.</w:t>
      </w:r>
    </w:p>
    <w:p w:rsidR="00FF74C8" w:rsidRPr="00CB0DD5" w:rsidRDefault="00FF74C8" w:rsidP="00CB0DD5">
      <w:pPr>
        <w:widowControl/>
        <w:ind w:left="720"/>
        <w:rPr>
          <w:b/>
          <w:sz w:val="24"/>
          <w:szCs w:val="24"/>
        </w:rPr>
      </w:pPr>
    </w:p>
    <w:p w:rsidR="00FF74C8" w:rsidRDefault="00FF74C8" w:rsidP="00CB0DD5">
      <w:pPr>
        <w:widowControl/>
        <w:ind w:left="720"/>
        <w:rPr>
          <w:b/>
          <w:sz w:val="24"/>
          <w:szCs w:val="24"/>
        </w:rPr>
      </w:pPr>
    </w:p>
    <w:p w:rsidR="00FF74C8" w:rsidRPr="00CB0DD5" w:rsidRDefault="00FF74C8" w:rsidP="00CB0DD5">
      <w:pPr>
        <w:widowControl/>
        <w:ind w:left="720"/>
        <w:rPr>
          <w:b/>
          <w:sz w:val="24"/>
          <w:szCs w:val="24"/>
        </w:rPr>
      </w:pPr>
      <w:r w:rsidRPr="00CB0DD5">
        <w:rPr>
          <w:b/>
          <w:sz w:val="24"/>
          <w:szCs w:val="24"/>
        </w:rPr>
        <w:t>Job</w:t>
      </w:r>
    </w:p>
    <w:p w:rsidR="00FF74C8" w:rsidRPr="00AC4262" w:rsidRDefault="00FF74C8" w:rsidP="00AC4262"/>
    <w:p w:rsidR="00FF74C8" w:rsidRPr="006C761B" w:rsidRDefault="00FF74C8" w:rsidP="007F7553">
      <w:pPr>
        <w:ind w:firstLine="720"/>
      </w:pPr>
      <w:r>
        <w:rPr>
          <w:noProof/>
        </w:rPr>
        <w:pict>
          <v:shape id="Picture 26" o:spid="_x0000_i1063" type="#_x0000_t75" style="width:248.25pt;height:227.25pt;visibility:visible">
            <v:imagedata r:id="rId42" o:title=""/>
          </v:shape>
        </w:pict>
      </w:r>
    </w:p>
    <w:p w:rsidR="00FF74C8" w:rsidRPr="006C761B" w:rsidRDefault="00FF74C8" w:rsidP="007F7553">
      <w:pPr>
        <w:ind w:firstLine="720"/>
      </w:pPr>
    </w:p>
    <w:p w:rsidR="00FF74C8" w:rsidRPr="006C761B" w:rsidRDefault="00FF74C8" w:rsidP="007370B4">
      <w:pPr>
        <w:ind w:firstLine="720"/>
        <w:rPr>
          <w:b/>
          <w:sz w:val="24"/>
          <w:szCs w:val="24"/>
        </w:rPr>
      </w:pPr>
      <w:r w:rsidRPr="006C761B">
        <w:rPr>
          <w:b/>
          <w:sz w:val="24"/>
          <w:szCs w:val="24"/>
        </w:rPr>
        <w:t>Report Heading Line 1</w:t>
      </w:r>
      <w:r>
        <w:rPr>
          <w:b/>
          <w:sz w:val="24"/>
          <w:szCs w:val="24"/>
        </w:rPr>
        <w:t xml:space="preserve">, </w:t>
      </w:r>
      <w:r w:rsidRPr="006C761B">
        <w:rPr>
          <w:b/>
          <w:sz w:val="24"/>
          <w:szCs w:val="24"/>
        </w:rPr>
        <w:t>Report Heading Line 2</w:t>
      </w:r>
    </w:p>
    <w:p w:rsidR="00FF74C8" w:rsidRPr="006C761B" w:rsidRDefault="00FF74C8" w:rsidP="007370B4">
      <w:pPr>
        <w:widowControl/>
        <w:ind w:left="720"/>
        <w:rPr>
          <w:sz w:val="24"/>
          <w:szCs w:val="24"/>
        </w:rPr>
      </w:pPr>
      <w:r w:rsidRPr="006C761B">
        <w:rPr>
          <w:sz w:val="24"/>
          <w:szCs w:val="24"/>
        </w:rPr>
        <w:t xml:space="preserve">These heading entries permit the user to enter custom headings that are printed on the reports.  </w:t>
      </w:r>
    </w:p>
    <w:p w:rsidR="00FF74C8" w:rsidRPr="006C761B" w:rsidRDefault="00FF74C8" w:rsidP="007F7553">
      <w:pPr>
        <w:ind w:firstLine="720"/>
        <w:rPr>
          <w:b/>
          <w:sz w:val="24"/>
          <w:szCs w:val="24"/>
        </w:rPr>
      </w:pPr>
    </w:p>
    <w:p w:rsidR="00FF74C8" w:rsidRPr="006C761B" w:rsidRDefault="00FF74C8" w:rsidP="007F7553">
      <w:pPr>
        <w:ind w:firstLine="720"/>
        <w:rPr>
          <w:b/>
          <w:sz w:val="24"/>
          <w:szCs w:val="24"/>
        </w:rPr>
      </w:pPr>
      <w:r w:rsidRPr="006C761B">
        <w:rPr>
          <w:b/>
          <w:sz w:val="24"/>
          <w:szCs w:val="24"/>
        </w:rPr>
        <w:t>Report File Name</w:t>
      </w:r>
    </w:p>
    <w:p w:rsidR="00FF74C8" w:rsidRPr="00E767BC" w:rsidRDefault="00FF74C8" w:rsidP="007F7553">
      <w:pPr>
        <w:ind w:firstLine="720"/>
        <w:rPr>
          <w:sz w:val="24"/>
          <w:szCs w:val="24"/>
        </w:rPr>
      </w:pPr>
      <w:r w:rsidRPr="00E767BC">
        <w:rPr>
          <w:sz w:val="24"/>
          <w:szCs w:val="24"/>
        </w:rPr>
        <w:t>These fields allow user to customize the format of the file names to be used for the reports</w:t>
      </w:r>
      <w:r>
        <w:rPr>
          <w:sz w:val="24"/>
          <w:szCs w:val="24"/>
        </w:rPr>
        <w:t>.</w:t>
      </w:r>
    </w:p>
    <w:p w:rsidR="00FF74C8" w:rsidRPr="006C761B" w:rsidRDefault="00FF74C8" w:rsidP="007F7553">
      <w:pPr>
        <w:ind w:firstLine="720"/>
        <w:rPr>
          <w:sz w:val="24"/>
          <w:szCs w:val="24"/>
        </w:rPr>
      </w:pPr>
    </w:p>
    <w:p w:rsidR="00FF74C8" w:rsidRPr="006C761B" w:rsidRDefault="00FF74C8" w:rsidP="007F7553">
      <w:pPr>
        <w:ind w:firstLine="720"/>
        <w:rPr>
          <w:b/>
          <w:sz w:val="24"/>
          <w:szCs w:val="24"/>
        </w:rPr>
      </w:pPr>
      <w:r w:rsidRPr="006C761B">
        <w:rPr>
          <w:b/>
          <w:sz w:val="24"/>
          <w:szCs w:val="24"/>
        </w:rPr>
        <w:t>Auto Print Setting</w:t>
      </w:r>
    </w:p>
    <w:p w:rsidR="00FF74C8" w:rsidRPr="00E767BC" w:rsidRDefault="00FF74C8" w:rsidP="007F7553">
      <w:pPr>
        <w:ind w:firstLine="720"/>
        <w:rPr>
          <w:sz w:val="24"/>
          <w:szCs w:val="24"/>
        </w:rPr>
      </w:pPr>
      <w:r w:rsidRPr="00E767BC">
        <w:rPr>
          <w:sz w:val="24"/>
          <w:szCs w:val="24"/>
        </w:rPr>
        <w:t>Select this option for the automatic printing of report at the end of the test.</w:t>
      </w:r>
    </w:p>
    <w:p w:rsidR="00FF74C8" w:rsidRPr="006C761B" w:rsidRDefault="00FF74C8" w:rsidP="007F7553">
      <w:pPr>
        <w:ind w:firstLine="720"/>
        <w:rPr>
          <w:sz w:val="24"/>
          <w:szCs w:val="24"/>
        </w:rPr>
      </w:pPr>
    </w:p>
    <w:p w:rsidR="00FF74C8" w:rsidRPr="006C761B" w:rsidRDefault="00FF74C8" w:rsidP="007F7553">
      <w:pPr>
        <w:ind w:firstLine="720"/>
        <w:rPr>
          <w:b/>
          <w:sz w:val="24"/>
          <w:szCs w:val="24"/>
        </w:rPr>
      </w:pPr>
      <w:r w:rsidRPr="006C761B">
        <w:rPr>
          <w:b/>
          <w:sz w:val="24"/>
          <w:szCs w:val="24"/>
        </w:rPr>
        <w:t>Next Job #</w:t>
      </w:r>
    </w:p>
    <w:p w:rsidR="00FF74C8" w:rsidRPr="00E767BC" w:rsidRDefault="00FF74C8" w:rsidP="000F54FF">
      <w:pPr>
        <w:ind w:left="720"/>
        <w:rPr>
          <w:sz w:val="24"/>
          <w:szCs w:val="24"/>
        </w:rPr>
      </w:pPr>
      <w:r w:rsidRPr="00E767BC">
        <w:rPr>
          <w:sz w:val="24"/>
          <w:szCs w:val="24"/>
        </w:rPr>
        <w:t>Enter the next job/report sequence number to be used. The system will increment this field by 1 for each new job.</w:t>
      </w:r>
    </w:p>
    <w:p w:rsidR="00FF74C8" w:rsidRPr="00E767BC" w:rsidRDefault="00FF74C8" w:rsidP="000F54FF">
      <w:pPr>
        <w:ind w:left="720"/>
        <w:rPr>
          <w:sz w:val="24"/>
          <w:szCs w:val="24"/>
        </w:rPr>
      </w:pPr>
    </w:p>
    <w:p w:rsidR="00FF74C8" w:rsidRPr="006C761B" w:rsidRDefault="00FF74C8" w:rsidP="000F54FF">
      <w:pPr>
        <w:ind w:left="720"/>
        <w:rPr>
          <w:b/>
          <w:sz w:val="24"/>
          <w:szCs w:val="24"/>
        </w:rPr>
      </w:pPr>
      <w:r w:rsidRPr="006C761B">
        <w:rPr>
          <w:b/>
          <w:sz w:val="24"/>
          <w:szCs w:val="24"/>
        </w:rPr>
        <w:t>Backup DB Files</w:t>
      </w:r>
      <w:r>
        <w:rPr>
          <w:b/>
          <w:sz w:val="24"/>
          <w:szCs w:val="24"/>
        </w:rPr>
        <w:t xml:space="preserve">, </w:t>
      </w:r>
      <w:r w:rsidRPr="006C761B">
        <w:rPr>
          <w:b/>
          <w:sz w:val="24"/>
          <w:szCs w:val="24"/>
        </w:rPr>
        <w:t>Backup Reports</w:t>
      </w:r>
    </w:p>
    <w:p w:rsidR="00FF74C8" w:rsidRPr="00E767BC" w:rsidRDefault="00FF74C8" w:rsidP="000F54FF">
      <w:pPr>
        <w:ind w:left="720"/>
      </w:pPr>
      <w:r w:rsidRPr="00E767BC">
        <w:rPr>
          <w:sz w:val="24"/>
          <w:szCs w:val="24"/>
        </w:rPr>
        <w:t>Check these fields and specify the locations if duplicate copies of the database files and/or reports are desired.</w:t>
      </w:r>
    </w:p>
    <w:p w:rsidR="00FF74C8" w:rsidRPr="006C761B" w:rsidRDefault="00FF74C8" w:rsidP="000F54FF"/>
    <w:p w:rsidR="00FF74C8" w:rsidRDefault="00FF74C8" w:rsidP="00F740A4">
      <w:pPr>
        <w:pStyle w:val="Heading8"/>
        <w:ind w:firstLine="720"/>
      </w:pPr>
      <w:r w:rsidRPr="006C761B">
        <w:br w:type="page"/>
        <w:t>Process</w:t>
      </w:r>
    </w:p>
    <w:p w:rsidR="00FF74C8" w:rsidRPr="00AC4262" w:rsidRDefault="00FF74C8" w:rsidP="00AC4262"/>
    <w:p w:rsidR="00FF74C8" w:rsidRPr="006C761B" w:rsidRDefault="00FF74C8" w:rsidP="007F7553">
      <w:pPr>
        <w:ind w:firstLine="720"/>
      </w:pPr>
      <w:r>
        <w:rPr>
          <w:noProof/>
        </w:rPr>
        <w:pict>
          <v:shape id="Picture 36" o:spid="_x0000_i1064" type="#_x0000_t75" style="width:248.25pt;height:227.25pt;visibility:visible">
            <v:imagedata r:id="rId43" o:title=""/>
          </v:shape>
        </w:pict>
      </w:r>
    </w:p>
    <w:p w:rsidR="00FF74C8" w:rsidRPr="006C761B" w:rsidRDefault="00FF74C8" w:rsidP="00F740A4">
      <w:pPr>
        <w:pStyle w:val="Heading8"/>
        <w:ind w:firstLine="720"/>
      </w:pPr>
      <w:r w:rsidRPr="006C761B">
        <w:t>OOT Delay in Seconds</w:t>
      </w:r>
    </w:p>
    <w:p w:rsidR="00FF74C8" w:rsidRPr="006C761B" w:rsidRDefault="00FF74C8" w:rsidP="00D62D81">
      <w:pPr>
        <w:widowControl/>
        <w:ind w:left="720" w:firstLine="720"/>
        <w:rPr>
          <w:bCs/>
          <w:sz w:val="24"/>
          <w:szCs w:val="24"/>
        </w:rPr>
      </w:pPr>
      <w:r w:rsidRPr="006C761B">
        <w:rPr>
          <w:bCs/>
          <w:sz w:val="24"/>
          <w:szCs w:val="24"/>
        </w:rPr>
        <w:t xml:space="preserve">This setting specifies the time duration required for the Purge or Load MFC flow rate which is continuously beyond the tolerance setting to trigger the </w:t>
      </w:r>
      <w:r>
        <w:rPr>
          <w:bCs/>
          <w:sz w:val="24"/>
          <w:szCs w:val="24"/>
        </w:rPr>
        <w:t>o</w:t>
      </w:r>
      <w:r w:rsidRPr="006C761B">
        <w:rPr>
          <w:bCs/>
          <w:sz w:val="24"/>
          <w:szCs w:val="24"/>
        </w:rPr>
        <w:t xml:space="preserve">ut </w:t>
      </w:r>
      <w:r>
        <w:rPr>
          <w:bCs/>
          <w:sz w:val="24"/>
          <w:szCs w:val="24"/>
        </w:rPr>
        <w:t>of t</w:t>
      </w:r>
      <w:r w:rsidRPr="006C761B">
        <w:rPr>
          <w:bCs/>
          <w:sz w:val="24"/>
          <w:szCs w:val="24"/>
        </w:rPr>
        <w:t>olerance condition.</w:t>
      </w:r>
    </w:p>
    <w:p w:rsidR="00FF74C8" w:rsidRPr="006C761B" w:rsidRDefault="00FF74C8" w:rsidP="007425B8">
      <w:pPr>
        <w:widowControl/>
        <w:ind w:left="2880"/>
        <w:rPr>
          <w:bCs/>
          <w:sz w:val="24"/>
          <w:szCs w:val="24"/>
        </w:rPr>
      </w:pPr>
    </w:p>
    <w:p w:rsidR="00FF74C8" w:rsidRPr="006C761B" w:rsidRDefault="00FF74C8" w:rsidP="007425B8">
      <w:pPr>
        <w:widowControl/>
        <w:ind w:left="2880"/>
        <w:rPr>
          <w:bCs/>
          <w:sz w:val="24"/>
          <w:szCs w:val="24"/>
        </w:rPr>
      </w:pPr>
    </w:p>
    <w:p w:rsidR="00FF74C8" w:rsidRDefault="00FF74C8" w:rsidP="009261CC">
      <w:pPr>
        <w:pStyle w:val="Heading8"/>
        <w:ind w:firstLine="720"/>
      </w:pPr>
      <w:r w:rsidRPr="006C761B">
        <w:br w:type="page"/>
        <w:t>System</w:t>
      </w:r>
    </w:p>
    <w:p w:rsidR="00FF74C8" w:rsidRPr="00AC4262" w:rsidRDefault="00FF74C8" w:rsidP="00AC4262"/>
    <w:p w:rsidR="00FF74C8" w:rsidRPr="006C761B" w:rsidRDefault="00FF74C8" w:rsidP="007F7553">
      <w:pPr>
        <w:ind w:firstLine="720"/>
      </w:pPr>
      <w:r>
        <w:rPr>
          <w:noProof/>
        </w:rPr>
        <w:pict>
          <v:shape id="Picture 42" o:spid="_x0000_i1065" type="#_x0000_t75" style="width:254.25pt;height:231.75pt;visibility:visible">
            <v:imagedata r:id="rId44" o:title=""/>
          </v:shape>
        </w:pict>
      </w:r>
    </w:p>
    <w:p w:rsidR="00FF74C8" w:rsidRPr="006C761B" w:rsidRDefault="00FF74C8" w:rsidP="0061619E"/>
    <w:p w:rsidR="00FF74C8" w:rsidRDefault="00FF74C8" w:rsidP="00D62D81">
      <w:pPr>
        <w:ind w:left="720" w:firstLine="720"/>
        <w:rPr>
          <w:i/>
          <w:sz w:val="24"/>
          <w:szCs w:val="24"/>
        </w:rPr>
      </w:pPr>
      <w:r>
        <w:rPr>
          <w:sz w:val="24"/>
          <w:szCs w:val="24"/>
        </w:rPr>
        <w:t xml:space="preserve">The </w:t>
      </w:r>
      <w:r w:rsidRPr="009261CC">
        <w:rPr>
          <w:b/>
          <w:sz w:val="24"/>
          <w:szCs w:val="24"/>
        </w:rPr>
        <w:t>System</w:t>
      </w:r>
      <w:r>
        <w:rPr>
          <w:sz w:val="24"/>
          <w:szCs w:val="24"/>
        </w:rPr>
        <w:t xml:space="preserve"> tab is u</w:t>
      </w:r>
      <w:r w:rsidRPr="00AC4262">
        <w:rPr>
          <w:sz w:val="24"/>
          <w:szCs w:val="24"/>
        </w:rPr>
        <w:t>sed for the management of test database files.</w:t>
      </w:r>
      <w:r>
        <w:rPr>
          <w:i/>
          <w:sz w:val="24"/>
          <w:szCs w:val="24"/>
        </w:rPr>
        <w:t xml:space="preserve"> Note: The hard drives in today’s PCs are sufficiently large so that daily file maintenance isn’t necessary. This feature is provided in the event it is needed by the user.</w:t>
      </w:r>
    </w:p>
    <w:p w:rsidR="00FF74C8" w:rsidRDefault="00FF74C8" w:rsidP="00AC4262">
      <w:pPr>
        <w:ind w:left="720"/>
        <w:rPr>
          <w:i/>
          <w:sz w:val="24"/>
          <w:szCs w:val="24"/>
        </w:rPr>
      </w:pPr>
    </w:p>
    <w:p w:rsidR="00FF74C8" w:rsidRDefault="00FF74C8" w:rsidP="00AC4262">
      <w:pPr>
        <w:ind w:left="720"/>
        <w:rPr>
          <w:b/>
          <w:sz w:val="24"/>
          <w:szCs w:val="24"/>
        </w:rPr>
      </w:pPr>
      <w:r>
        <w:rPr>
          <w:b/>
          <w:sz w:val="24"/>
          <w:szCs w:val="24"/>
        </w:rPr>
        <w:t>Reporting</w:t>
      </w:r>
    </w:p>
    <w:p w:rsidR="00FF74C8" w:rsidRDefault="00FF74C8" w:rsidP="00AC4262">
      <w:pPr>
        <w:ind w:left="720"/>
        <w:rPr>
          <w:b/>
          <w:sz w:val="24"/>
          <w:szCs w:val="24"/>
        </w:rPr>
      </w:pPr>
    </w:p>
    <w:p w:rsidR="00FF74C8" w:rsidRDefault="00FF74C8" w:rsidP="00AC4262">
      <w:pPr>
        <w:ind w:left="720"/>
      </w:pPr>
      <w:r>
        <w:rPr>
          <w:noProof/>
        </w:rPr>
        <w:pict>
          <v:shape id="Picture 1717" o:spid="_x0000_i1066" type="#_x0000_t75" style="width:254.25pt;height:231.75pt;visibility:visible">
            <v:imagedata r:id="rId45" o:title=""/>
          </v:shape>
        </w:pict>
      </w:r>
    </w:p>
    <w:p w:rsidR="00FF74C8" w:rsidRDefault="00FF74C8" w:rsidP="00AC4262">
      <w:pPr>
        <w:ind w:left="720"/>
      </w:pPr>
    </w:p>
    <w:p w:rsidR="00FF74C8" w:rsidRDefault="00FF74C8" w:rsidP="00293A76">
      <w:pPr>
        <w:ind w:left="720"/>
      </w:pPr>
      <w:r w:rsidRPr="009261CC">
        <w:rPr>
          <w:b/>
          <w:sz w:val="24"/>
          <w:szCs w:val="24"/>
        </w:rPr>
        <w:t>End-of-Test Reporting Options</w:t>
      </w:r>
    </w:p>
    <w:p w:rsidR="00FF74C8" w:rsidRDefault="00FF74C8" w:rsidP="00D62D81">
      <w:pPr>
        <w:ind w:left="720" w:firstLine="720"/>
      </w:pPr>
      <w:r>
        <w:rPr>
          <w:sz w:val="24"/>
          <w:szCs w:val="24"/>
        </w:rPr>
        <w:t>When checked, these reports will be generated automatically by the CPS system’s computer, and be placed in the c:\cps_R5\reports folder. Manual reports are initiated by the user after the completion of a test, and may only be run while the CPS system is idle.</w:t>
      </w:r>
      <w:r w:rsidRPr="006C761B">
        <w:br w:type="page"/>
      </w:r>
      <w:bookmarkStart w:id="14" w:name="_Toc231809067"/>
    </w:p>
    <w:p w:rsidR="00FF74C8" w:rsidRDefault="00FF74C8" w:rsidP="000534C0">
      <w:pPr>
        <w:ind w:left="720"/>
        <w:rPr>
          <w:b/>
          <w:sz w:val="24"/>
          <w:szCs w:val="24"/>
        </w:rPr>
      </w:pPr>
      <w:r>
        <w:rPr>
          <w:b/>
          <w:sz w:val="24"/>
          <w:szCs w:val="24"/>
        </w:rPr>
        <w:t>OOT Response</w:t>
      </w:r>
    </w:p>
    <w:p w:rsidR="00FF74C8" w:rsidRDefault="00FF74C8" w:rsidP="00293A76">
      <w:pPr>
        <w:ind w:left="720"/>
      </w:pPr>
      <w:r>
        <w:t xml:space="preserve">  </w:t>
      </w:r>
    </w:p>
    <w:p w:rsidR="00FF74C8" w:rsidRDefault="00FF74C8" w:rsidP="00293A76">
      <w:pPr>
        <w:ind w:left="720"/>
      </w:pPr>
      <w:r>
        <w:rPr>
          <w:noProof/>
        </w:rPr>
        <w:pict>
          <v:shape id="Picture 1727" o:spid="_x0000_i1067" type="#_x0000_t75" style="width:234.75pt;height:213.75pt;visibility:visible">
            <v:imagedata r:id="rId46" o:title=""/>
          </v:shape>
        </w:pict>
      </w:r>
    </w:p>
    <w:p w:rsidR="00FF74C8" w:rsidRDefault="00FF74C8" w:rsidP="00293A76">
      <w:pPr>
        <w:ind w:left="720"/>
      </w:pPr>
    </w:p>
    <w:p w:rsidR="00FF74C8" w:rsidRDefault="00FF74C8" w:rsidP="000534C0">
      <w:pPr>
        <w:ind w:left="720"/>
        <w:rPr>
          <w:b/>
          <w:sz w:val="24"/>
          <w:szCs w:val="24"/>
        </w:rPr>
      </w:pPr>
      <w:r>
        <w:rPr>
          <w:b/>
          <w:sz w:val="24"/>
          <w:szCs w:val="24"/>
        </w:rPr>
        <w:t xml:space="preserve">OOT Response </w:t>
      </w:r>
    </w:p>
    <w:p w:rsidR="00FF74C8" w:rsidRDefault="00FF74C8" w:rsidP="00D62D81">
      <w:pPr>
        <w:ind w:left="720" w:firstLine="720"/>
        <w:rPr>
          <w:sz w:val="24"/>
          <w:szCs w:val="24"/>
        </w:rPr>
      </w:pPr>
      <w:r>
        <w:rPr>
          <w:sz w:val="24"/>
          <w:szCs w:val="24"/>
        </w:rPr>
        <w:t>Controls the manner in which the system responds to the various Out-of-Tolerance conditions. Three responses are possible: Pause, Continue, or STOP. If set to Pause, the corresponding OOT condition will cause the system to halt, awaiting the user to press Continue. If set to STOP, the system will conclude the currently running test, generate reports, then exit the program upon encountering the selected OOT condition. Setting to Continue causes the system to continue to execute, while capturing the OOT in the system’s Out-of-Tolernace log.</w:t>
      </w:r>
    </w:p>
    <w:p w:rsidR="00FF74C8" w:rsidRDefault="00FF74C8" w:rsidP="00D62D81">
      <w:pPr>
        <w:ind w:left="720" w:firstLine="720"/>
        <w:rPr>
          <w:sz w:val="24"/>
          <w:szCs w:val="24"/>
        </w:rPr>
      </w:pPr>
    </w:p>
    <w:p w:rsidR="00FF74C8" w:rsidRDefault="00FF74C8" w:rsidP="000534C0">
      <w:pPr>
        <w:ind w:left="720"/>
        <w:rPr>
          <w:b/>
          <w:sz w:val="24"/>
          <w:szCs w:val="24"/>
        </w:rPr>
      </w:pPr>
      <w:r>
        <w:rPr>
          <w:b/>
          <w:sz w:val="24"/>
          <w:szCs w:val="24"/>
        </w:rPr>
        <w:br w:type="page"/>
        <w:t>Auto Drain Fill</w:t>
      </w:r>
    </w:p>
    <w:p w:rsidR="00FF74C8" w:rsidRDefault="00FF74C8" w:rsidP="00293A76">
      <w:pPr>
        <w:ind w:left="720"/>
      </w:pPr>
    </w:p>
    <w:p w:rsidR="00FF74C8" w:rsidRDefault="00FF74C8" w:rsidP="00293A76">
      <w:pPr>
        <w:ind w:left="720"/>
      </w:pPr>
      <w:r>
        <w:rPr>
          <w:noProof/>
        </w:rPr>
        <w:pict>
          <v:shape id="Picture 15" o:spid="_x0000_i1068" type="#_x0000_t75" style="width:231pt;height:210.75pt;visibility:visible">
            <v:imagedata r:id="rId47" o:title=""/>
          </v:shape>
        </w:pict>
      </w:r>
    </w:p>
    <w:p w:rsidR="00FF74C8" w:rsidRDefault="00FF74C8" w:rsidP="00293A76">
      <w:pPr>
        <w:ind w:left="720"/>
      </w:pPr>
    </w:p>
    <w:p w:rsidR="00FF74C8" w:rsidRDefault="00FF74C8" w:rsidP="000A0E48">
      <w:pPr>
        <w:ind w:left="720"/>
        <w:rPr>
          <w:sz w:val="24"/>
          <w:szCs w:val="24"/>
        </w:rPr>
      </w:pPr>
      <w:r>
        <w:t xml:space="preserve">  </w:t>
      </w:r>
      <w:r>
        <w:rPr>
          <w:b/>
          <w:sz w:val="24"/>
          <w:szCs w:val="24"/>
        </w:rPr>
        <w:t xml:space="preserve">Auto Drain Fill </w:t>
      </w:r>
      <w:r>
        <w:rPr>
          <w:sz w:val="24"/>
          <w:szCs w:val="24"/>
        </w:rPr>
        <w:t>allows the system user to setup the Storage and Vapor tank parameters,</w:t>
      </w:r>
    </w:p>
    <w:p w:rsidR="00FF74C8" w:rsidRDefault="00FF74C8" w:rsidP="000A0E48">
      <w:pPr>
        <w:ind w:left="720"/>
        <w:rPr>
          <w:sz w:val="24"/>
          <w:szCs w:val="24"/>
        </w:rPr>
      </w:pPr>
      <w:r>
        <w:rPr>
          <w:sz w:val="24"/>
          <w:szCs w:val="24"/>
        </w:rPr>
        <w:t>such as PID algorithm P and I(used to adjust vapor loading rate)., Drain and Fill settings for both the storage and vapor tank, as well as tank volumes.</w:t>
      </w:r>
    </w:p>
    <w:p w:rsidR="00FF74C8" w:rsidRPr="00512D04" w:rsidRDefault="00FF74C8" w:rsidP="000A0E48">
      <w:pPr>
        <w:ind w:left="720"/>
        <w:rPr>
          <w:sz w:val="24"/>
          <w:szCs w:val="24"/>
        </w:rPr>
      </w:pPr>
    </w:p>
    <w:p w:rsidR="00FF74C8" w:rsidRPr="000A0E48" w:rsidRDefault="00FF74C8" w:rsidP="00512D04">
      <w:pPr>
        <w:rPr>
          <w:sz w:val="24"/>
          <w:szCs w:val="24"/>
        </w:rPr>
      </w:pPr>
    </w:p>
    <w:p w:rsidR="00FF74C8" w:rsidRPr="006C761B" w:rsidRDefault="00FF74C8" w:rsidP="00211C07">
      <w:pPr>
        <w:widowControl/>
        <w:ind w:left="720"/>
        <w:rPr>
          <w:b/>
          <w:bCs/>
          <w:sz w:val="24"/>
          <w:szCs w:val="24"/>
        </w:rPr>
      </w:pPr>
      <w:r>
        <w:t xml:space="preserve"> </w:t>
      </w:r>
      <w:r>
        <w:rPr>
          <w:b/>
          <w:bCs/>
          <w:sz w:val="24"/>
          <w:szCs w:val="24"/>
        </w:rPr>
        <w:t>Drain</w:t>
      </w:r>
      <w:r w:rsidRPr="006C761B">
        <w:rPr>
          <w:b/>
          <w:bCs/>
          <w:sz w:val="24"/>
          <w:szCs w:val="24"/>
        </w:rPr>
        <w:t xml:space="preserve"> Delay (Seconds)</w:t>
      </w:r>
    </w:p>
    <w:p w:rsidR="00FF74C8" w:rsidRPr="006C761B" w:rsidRDefault="00FF74C8" w:rsidP="00211C07">
      <w:pPr>
        <w:widowControl/>
        <w:ind w:left="720"/>
        <w:rPr>
          <w:sz w:val="24"/>
          <w:szCs w:val="24"/>
        </w:rPr>
      </w:pPr>
      <w:r w:rsidRPr="006C761B">
        <w:rPr>
          <w:sz w:val="24"/>
          <w:szCs w:val="24"/>
        </w:rPr>
        <w:t xml:space="preserve">Specifies </w:t>
      </w:r>
      <w:r>
        <w:rPr>
          <w:sz w:val="24"/>
          <w:szCs w:val="24"/>
        </w:rPr>
        <w:t xml:space="preserve">how long the pump should continue to run AFTER the level has reached the </w:t>
      </w:r>
      <w:r w:rsidRPr="00211C07">
        <w:rPr>
          <w:i/>
          <w:sz w:val="24"/>
          <w:szCs w:val="24"/>
        </w:rPr>
        <w:t>Drain Shutoff</w:t>
      </w:r>
      <w:r>
        <w:rPr>
          <w:sz w:val="24"/>
          <w:szCs w:val="24"/>
        </w:rPr>
        <w:t xml:space="preserve"> level. </w:t>
      </w:r>
      <w:r w:rsidRPr="006C761B">
        <w:rPr>
          <w:sz w:val="24"/>
          <w:szCs w:val="24"/>
        </w:rPr>
        <w:t xml:space="preserve"> </w:t>
      </w:r>
    </w:p>
    <w:p w:rsidR="00FF74C8" w:rsidRPr="006C761B" w:rsidRDefault="00FF74C8" w:rsidP="00211C07">
      <w:pPr>
        <w:widowControl/>
        <w:ind w:left="720"/>
        <w:rPr>
          <w:sz w:val="24"/>
          <w:szCs w:val="24"/>
        </w:rPr>
      </w:pPr>
    </w:p>
    <w:p w:rsidR="00FF74C8" w:rsidRPr="006C761B" w:rsidRDefault="00FF74C8" w:rsidP="00211C07">
      <w:pPr>
        <w:widowControl/>
        <w:ind w:left="720"/>
        <w:rPr>
          <w:b/>
          <w:bCs/>
          <w:sz w:val="24"/>
          <w:szCs w:val="24"/>
        </w:rPr>
      </w:pPr>
      <w:r>
        <w:rPr>
          <w:b/>
          <w:bCs/>
          <w:sz w:val="24"/>
          <w:szCs w:val="24"/>
        </w:rPr>
        <w:t>Drain</w:t>
      </w:r>
      <w:r w:rsidRPr="006C761B">
        <w:rPr>
          <w:b/>
          <w:bCs/>
          <w:sz w:val="24"/>
          <w:szCs w:val="24"/>
        </w:rPr>
        <w:t xml:space="preserve"> Time</w:t>
      </w:r>
      <w:r>
        <w:rPr>
          <w:b/>
          <w:bCs/>
          <w:sz w:val="24"/>
          <w:szCs w:val="24"/>
        </w:rPr>
        <w:t>out</w:t>
      </w:r>
      <w:r w:rsidRPr="006C761B">
        <w:rPr>
          <w:b/>
          <w:bCs/>
          <w:sz w:val="24"/>
          <w:szCs w:val="24"/>
        </w:rPr>
        <w:t xml:space="preserve"> (Seconds)</w:t>
      </w:r>
    </w:p>
    <w:p w:rsidR="00FF74C8" w:rsidRPr="006C761B" w:rsidRDefault="00FF74C8" w:rsidP="00211C07">
      <w:pPr>
        <w:widowControl/>
        <w:ind w:left="720"/>
        <w:rPr>
          <w:sz w:val="24"/>
          <w:szCs w:val="24"/>
        </w:rPr>
      </w:pPr>
      <w:r w:rsidRPr="006C761B">
        <w:rPr>
          <w:sz w:val="24"/>
          <w:szCs w:val="24"/>
        </w:rPr>
        <w:t xml:space="preserve">Specifies the </w:t>
      </w:r>
      <w:r>
        <w:rPr>
          <w:sz w:val="24"/>
          <w:szCs w:val="24"/>
        </w:rPr>
        <w:t>maximum time for a</w:t>
      </w:r>
      <w:r w:rsidRPr="006C761B">
        <w:rPr>
          <w:sz w:val="24"/>
          <w:szCs w:val="24"/>
        </w:rPr>
        <w:t xml:space="preserve"> </w:t>
      </w:r>
      <w:r>
        <w:rPr>
          <w:sz w:val="24"/>
          <w:szCs w:val="24"/>
        </w:rPr>
        <w:t>Drain operation</w:t>
      </w:r>
      <w:r w:rsidRPr="006C761B">
        <w:rPr>
          <w:sz w:val="24"/>
          <w:szCs w:val="24"/>
        </w:rPr>
        <w:t>.</w:t>
      </w:r>
      <w:r>
        <w:rPr>
          <w:sz w:val="24"/>
          <w:szCs w:val="24"/>
        </w:rPr>
        <w:t xml:space="preserve"> If the Time is exceeded, the Drain operation is aborted and the event is reported.</w:t>
      </w:r>
    </w:p>
    <w:p w:rsidR="00FF74C8" w:rsidRPr="006C761B" w:rsidRDefault="00FF74C8" w:rsidP="00211C07">
      <w:pPr>
        <w:widowControl/>
        <w:ind w:left="720"/>
        <w:rPr>
          <w:sz w:val="24"/>
          <w:szCs w:val="24"/>
        </w:rPr>
      </w:pPr>
    </w:p>
    <w:p w:rsidR="00FF74C8" w:rsidRPr="006C761B" w:rsidRDefault="00FF74C8" w:rsidP="00211C07">
      <w:pPr>
        <w:widowControl/>
        <w:ind w:left="720"/>
        <w:rPr>
          <w:b/>
          <w:bCs/>
          <w:sz w:val="24"/>
          <w:szCs w:val="24"/>
        </w:rPr>
      </w:pPr>
      <w:r>
        <w:rPr>
          <w:b/>
          <w:bCs/>
          <w:sz w:val="24"/>
          <w:szCs w:val="24"/>
        </w:rPr>
        <w:t>Drain Shutoff</w:t>
      </w:r>
      <w:r w:rsidRPr="006C761B">
        <w:rPr>
          <w:b/>
          <w:bCs/>
          <w:sz w:val="24"/>
          <w:szCs w:val="24"/>
        </w:rPr>
        <w:t xml:space="preserve"> (%)</w:t>
      </w:r>
    </w:p>
    <w:p w:rsidR="00FF74C8" w:rsidRPr="006C761B" w:rsidRDefault="00FF74C8" w:rsidP="00211C07">
      <w:pPr>
        <w:widowControl/>
        <w:ind w:left="720"/>
        <w:rPr>
          <w:sz w:val="24"/>
          <w:szCs w:val="24"/>
        </w:rPr>
      </w:pPr>
      <w:r w:rsidRPr="006C761B">
        <w:rPr>
          <w:sz w:val="24"/>
          <w:szCs w:val="24"/>
        </w:rPr>
        <w:t xml:space="preserve">Specifies the </w:t>
      </w:r>
      <w:r>
        <w:rPr>
          <w:sz w:val="24"/>
          <w:szCs w:val="24"/>
        </w:rPr>
        <w:t>reading from the level transmitter that indicates that the tank is empty</w:t>
      </w:r>
      <w:r w:rsidRPr="006C761B">
        <w:rPr>
          <w:sz w:val="24"/>
          <w:szCs w:val="24"/>
        </w:rPr>
        <w:t>.</w:t>
      </w:r>
    </w:p>
    <w:p w:rsidR="00FF74C8" w:rsidRDefault="00FF74C8" w:rsidP="00293A76">
      <w:pPr>
        <w:ind w:left="720"/>
      </w:pPr>
    </w:p>
    <w:p w:rsidR="00FF74C8" w:rsidRDefault="00FF74C8" w:rsidP="00293A76">
      <w:pPr>
        <w:ind w:left="720"/>
      </w:pPr>
    </w:p>
    <w:p w:rsidR="00FF74C8" w:rsidRPr="006C761B" w:rsidRDefault="00FF74C8" w:rsidP="00211C07">
      <w:pPr>
        <w:widowControl/>
        <w:ind w:left="720"/>
        <w:rPr>
          <w:b/>
          <w:bCs/>
          <w:sz w:val="24"/>
          <w:szCs w:val="24"/>
        </w:rPr>
      </w:pPr>
      <w:r>
        <w:rPr>
          <w:b/>
          <w:bCs/>
          <w:sz w:val="24"/>
          <w:szCs w:val="24"/>
        </w:rPr>
        <w:t>Fill</w:t>
      </w:r>
      <w:r w:rsidRPr="006C761B">
        <w:rPr>
          <w:b/>
          <w:bCs/>
          <w:sz w:val="24"/>
          <w:szCs w:val="24"/>
        </w:rPr>
        <w:t xml:space="preserve"> Delay (Seconds)</w:t>
      </w:r>
    </w:p>
    <w:p w:rsidR="00FF74C8" w:rsidRPr="006C761B" w:rsidRDefault="00FF74C8" w:rsidP="00211C07">
      <w:pPr>
        <w:widowControl/>
        <w:ind w:left="720"/>
        <w:rPr>
          <w:sz w:val="24"/>
          <w:szCs w:val="24"/>
        </w:rPr>
      </w:pPr>
      <w:r w:rsidRPr="006C761B">
        <w:rPr>
          <w:sz w:val="24"/>
          <w:szCs w:val="24"/>
        </w:rPr>
        <w:t xml:space="preserve">Specifies </w:t>
      </w:r>
      <w:r>
        <w:rPr>
          <w:sz w:val="24"/>
          <w:szCs w:val="24"/>
        </w:rPr>
        <w:t xml:space="preserve">how long the pump should continue to run AFTER the level has reached the </w:t>
      </w:r>
      <w:r>
        <w:rPr>
          <w:i/>
          <w:sz w:val="24"/>
          <w:szCs w:val="24"/>
        </w:rPr>
        <w:t>Fill</w:t>
      </w:r>
      <w:r w:rsidRPr="00211C07">
        <w:rPr>
          <w:i/>
          <w:sz w:val="24"/>
          <w:szCs w:val="24"/>
        </w:rPr>
        <w:t xml:space="preserve"> Shutoff</w:t>
      </w:r>
      <w:r>
        <w:rPr>
          <w:sz w:val="24"/>
          <w:szCs w:val="24"/>
        </w:rPr>
        <w:t xml:space="preserve"> level. </w:t>
      </w:r>
      <w:r w:rsidRPr="006C761B">
        <w:rPr>
          <w:sz w:val="24"/>
          <w:szCs w:val="24"/>
        </w:rPr>
        <w:t xml:space="preserve"> </w:t>
      </w:r>
    </w:p>
    <w:p w:rsidR="00FF74C8" w:rsidRPr="006C761B" w:rsidRDefault="00FF74C8" w:rsidP="00211C07">
      <w:pPr>
        <w:widowControl/>
        <w:ind w:left="720"/>
        <w:rPr>
          <w:sz w:val="24"/>
          <w:szCs w:val="24"/>
        </w:rPr>
      </w:pPr>
    </w:p>
    <w:p w:rsidR="00FF74C8" w:rsidRPr="006C761B" w:rsidRDefault="00FF74C8" w:rsidP="00211C07">
      <w:pPr>
        <w:widowControl/>
        <w:ind w:left="720"/>
        <w:rPr>
          <w:b/>
          <w:bCs/>
          <w:sz w:val="24"/>
          <w:szCs w:val="24"/>
        </w:rPr>
      </w:pPr>
      <w:r>
        <w:rPr>
          <w:b/>
          <w:bCs/>
          <w:sz w:val="24"/>
          <w:szCs w:val="24"/>
        </w:rPr>
        <w:t>Fill</w:t>
      </w:r>
      <w:r w:rsidRPr="006C761B">
        <w:rPr>
          <w:b/>
          <w:bCs/>
          <w:sz w:val="24"/>
          <w:szCs w:val="24"/>
        </w:rPr>
        <w:t>Time</w:t>
      </w:r>
      <w:r>
        <w:rPr>
          <w:b/>
          <w:bCs/>
          <w:sz w:val="24"/>
          <w:szCs w:val="24"/>
        </w:rPr>
        <w:t>out</w:t>
      </w:r>
      <w:r w:rsidRPr="006C761B">
        <w:rPr>
          <w:b/>
          <w:bCs/>
          <w:sz w:val="24"/>
          <w:szCs w:val="24"/>
        </w:rPr>
        <w:t xml:space="preserve"> (Seconds)</w:t>
      </w:r>
    </w:p>
    <w:p w:rsidR="00FF74C8" w:rsidRPr="006C761B" w:rsidRDefault="00FF74C8" w:rsidP="00211C07">
      <w:pPr>
        <w:widowControl/>
        <w:ind w:left="720"/>
        <w:rPr>
          <w:sz w:val="24"/>
          <w:szCs w:val="24"/>
        </w:rPr>
      </w:pPr>
      <w:r w:rsidRPr="006C761B">
        <w:rPr>
          <w:sz w:val="24"/>
          <w:szCs w:val="24"/>
        </w:rPr>
        <w:t xml:space="preserve">Specifies the </w:t>
      </w:r>
      <w:r>
        <w:rPr>
          <w:sz w:val="24"/>
          <w:szCs w:val="24"/>
        </w:rPr>
        <w:t>maximum time for a</w:t>
      </w:r>
      <w:r w:rsidRPr="006C761B">
        <w:rPr>
          <w:sz w:val="24"/>
          <w:szCs w:val="24"/>
        </w:rPr>
        <w:t xml:space="preserve"> </w:t>
      </w:r>
      <w:r>
        <w:rPr>
          <w:sz w:val="24"/>
          <w:szCs w:val="24"/>
        </w:rPr>
        <w:t>Fill operation</w:t>
      </w:r>
      <w:r w:rsidRPr="006C761B">
        <w:rPr>
          <w:sz w:val="24"/>
          <w:szCs w:val="24"/>
        </w:rPr>
        <w:t>.</w:t>
      </w:r>
      <w:r>
        <w:rPr>
          <w:sz w:val="24"/>
          <w:szCs w:val="24"/>
        </w:rPr>
        <w:t xml:space="preserve"> If the Time is exceeded, the Fill operation is aborted and the event is reported.</w:t>
      </w:r>
    </w:p>
    <w:p w:rsidR="00FF74C8" w:rsidRPr="006C761B" w:rsidRDefault="00FF74C8" w:rsidP="00211C07">
      <w:pPr>
        <w:widowControl/>
        <w:ind w:left="720"/>
        <w:rPr>
          <w:sz w:val="24"/>
          <w:szCs w:val="24"/>
        </w:rPr>
      </w:pPr>
    </w:p>
    <w:p w:rsidR="00FF74C8" w:rsidRPr="006C761B" w:rsidRDefault="00FF74C8" w:rsidP="00211C07">
      <w:pPr>
        <w:widowControl/>
        <w:ind w:left="720"/>
        <w:rPr>
          <w:b/>
          <w:bCs/>
          <w:sz w:val="24"/>
          <w:szCs w:val="24"/>
        </w:rPr>
      </w:pPr>
      <w:r>
        <w:rPr>
          <w:b/>
          <w:bCs/>
          <w:sz w:val="24"/>
          <w:szCs w:val="24"/>
        </w:rPr>
        <w:t>Fill Shutoff</w:t>
      </w:r>
      <w:r w:rsidRPr="006C761B">
        <w:rPr>
          <w:b/>
          <w:bCs/>
          <w:sz w:val="24"/>
          <w:szCs w:val="24"/>
        </w:rPr>
        <w:t xml:space="preserve"> (%)</w:t>
      </w:r>
    </w:p>
    <w:p w:rsidR="00FF74C8" w:rsidRPr="006C761B" w:rsidRDefault="00FF74C8" w:rsidP="00211C07">
      <w:pPr>
        <w:widowControl/>
        <w:ind w:left="720"/>
        <w:rPr>
          <w:sz w:val="24"/>
          <w:szCs w:val="24"/>
        </w:rPr>
      </w:pPr>
      <w:r w:rsidRPr="006C761B">
        <w:rPr>
          <w:sz w:val="24"/>
          <w:szCs w:val="24"/>
        </w:rPr>
        <w:t xml:space="preserve">Specifies the </w:t>
      </w:r>
      <w:r>
        <w:rPr>
          <w:sz w:val="24"/>
          <w:szCs w:val="24"/>
        </w:rPr>
        <w:t>reading from the level transmitter that indicates that the tank is full</w:t>
      </w:r>
      <w:r w:rsidRPr="006C761B">
        <w:rPr>
          <w:sz w:val="24"/>
          <w:szCs w:val="24"/>
        </w:rPr>
        <w:t>.</w:t>
      </w:r>
    </w:p>
    <w:p w:rsidR="00FF74C8" w:rsidRDefault="00FF74C8" w:rsidP="00211C07">
      <w:pPr>
        <w:ind w:left="720"/>
      </w:pPr>
    </w:p>
    <w:p w:rsidR="00FF74C8" w:rsidRPr="006C761B" w:rsidRDefault="00FF74C8" w:rsidP="00293A76">
      <w:pPr>
        <w:ind w:left="720"/>
      </w:pPr>
      <w:r>
        <w:br w:type="page"/>
      </w:r>
      <w:r w:rsidRPr="003A6013">
        <w:rPr>
          <w:b/>
          <w:sz w:val="24"/>
          <w:szCs w:val="24"/>
        </w:rPr>
        <w:t>Butane Available</w:t>
      </w:r>
      <w:bookmarkEnd w:id="14"/>
    </w:p>
    <w:p w:rsidR="00FF74C8" w:rsidRPr="006C761B" w:rsidRDefault="00FF74C8" w:rsidP="00293A76">
      <w:pPr>
        <w:widowControl/>
        <w:ind w:firstLine="720"/>
        <w:rPr>
          <w:sz w:val="24"/>
          <w:szCs w:val="24"/>
        </w:rPr>
      </w:pPr>
      <w:r>
        <w:rPr>
          <w:sz w:val="24"/>
          <w:szCs w:val="24"/>
        </w:rPr>
        <w:t xml:space="preserve">     </w:t>
      </w:r>
      <w:r w:rsidRPr="00575728">
        <w:rPr>
          <w:noProof/>
          <w:sz w:val="24"/>
          <w:szCs w:val="24"/>
        </w:rPr>
        <w:pict>
          <v:shape id="Picture 23" o:spid="_x0000_i1069" type="#_x0000_t75" alt="flammable_gas180x180" style="width:39.75pt;height:36pt;visibility:visible">
            <v:imagedata r:id="rId48" o:title=""/>
          </v:shape>
        </w:pict>
      </w:r>
    </w:p>
    <w:p w:rsidR="00FF74C8" w:rsidRPr="006C761B" w:rsidRDefault="00FF74C8" w:rsidP="000003B3">
      <w:pPr>
        <w:widowControl/>
        <w:rPr>
          <w:sz w:val="24"/>
          <w:szCs w:val="24"/>
        </w:rPr>
      </w:pPr>
    </w:p>
    <w:p w:rsidR="00FF74C8" w:rsidRPr="006C761B" w:rsidRDefault="00FF74C8" w:rsidP="00D62D81">
      <w:pPr>
        <w:widowControl/>
        <w:ind w:left="1440"/>
        <w:rPr>
          <w:sz w:val="24"/>
          <w:szCs w:val="24"/>
        </w:rPr>
      </w:pPr>
      <w:r w:rsidRPr="006C761B">
        <w:rPr>
          <w:sz w:val="24"/>
          <w:szCs w:val="24"/>
        </w:rPr>
        <w:t xml:space="preserve">Use this icon to view or reset the calculated butane supply level. This is </w:t>
      </w:r>
      <w:r>
        <w:rPr>
          <w:sz w:val="24"/>
          <w:szCs w:val="24"/>
        </w:rPr>
        <w:t>an</w:t>
      </w:r>
      <w:r w:rsidRPr="006C761B">
        <w:rPr>
          <w:sz w:val="24"/>
          <w:szCs w:val="24"/>
        </w:rPr>
        <w:t xml:space="preserve"> estimate of butane availability based on the MFC totalizing algorithm in the software and is not a direct measurement of gas remaining in the cylinder.</w:t>
      </w:r>
    </w:p>
    <w:p w:rsidR="00FF74C8" w:rsidRPr="006C761B" w:rsidRDefault="00FF74C8" w:rsidP="000003B3">
      <w:pPr>
        <w:widowControl/>
        <w:rPr>
          <w:sz w:val="24"/>
          <w:szCs w:val="24"/>
        </w:rPr>
      </w:pPr>
    </w:p>
    <w:p w:rsidR="00FF74C8" w:rsidRPr="006C761B" w:rsidRDefault="00FF74C8" w:rsidP="003A6013">
      <w:pPr>
        <w:widowControl/>
        <w:rPr>
          <w:sz w:val="24"/>
          <w:szCs w:val="24"/>
        </w:rPr>
      </w:pPr>
      <w:r>
        <w:rPr>
          <w:sz w:val="24"/>
          <w:szCs w:val="24"/>
        </w:rPr>
        <w:t xml:space="preserve">                       </w:t>
      </w:r>
      <w:r>
        <w:rPr>
          <w:noProof/>
        </w:rPr>
        <w:pict>
          <v:shape id="Picture 24" o:spid="_x0000_i1070" type="#_x0000_t75" style="width:285pt;height:221.25pt;visibility:visible">
            <v:imagedata r:id="rId49" o:title="" croptop="13107f" cropbottom="21845f" cropleft="18569f" cropright="16930f"/>
          </v:shape>
        </w:pict>
      </w:r>
    </w:p>
    <w:p w:rsidR="00FF74C8" w:rsidRDefault="00FF74C8" w:rsidP="002C295E">
      <w:pPr>
        <w:ind w:left="720" w:firstLine="720"/>
        <w:rPr>
          <w:sz w:val="24"/>
          <w:szCs w:val="24"/>
        </w:rPr>
      </w:pPr>
    </w:p>
    <w:p w:rsidR="00FF74C8" w:rsidRPr="00401EC7" w:rsidRDefault="00FF74C8" w:rsidP="002C295E">
      <w:pPr>
        <w:ind w:left="720" w:firstLine="720"/>
        <w:rPr>
          <w:b/>
          <w:sz w:val="24"/>
          <w:szCs w:val="24"/>
        </w:rPr>
      </w:pPr>
      <w:r>
        <w:rPr>
          <w:b/>
          <w:sz w:val="24"/>
          <w:szCs w:val="24"/>
        </w:rPr>
        <w:t>Cylinder Weight</w:t>
      </w:r>
    </w:p>
    <w:p w:rsidR="00FF74C8" w:rsidRDefault="00FF74C8" w:rsidP="002C295E">
      <w:pPr>
        <w:ind w:left="1440"/>
        <w:rPr>
          <w:sz w:val="24"/>
          <w:szCs w:val="24"/>
        </w:rPr>
      </w:pPr>
      <w:r>
        <w:rPr>
          <w:sz w:val="24"/>
          <w:szCs w:val="24"/>
        </w:rPr>
        <w:t>Enter nominal weight of butane cylinder. Available butane is automatically calculated and displayed in Liters of C4H10 field. Approximate Butane Remaining is also calculated and displayed. Falling below the low limit threshold will generate a “Low Butane Warning” message, and is logged as a system event.</w:t>
      </w:r>
    </w:p>
    <w:p w:rsidR="00FF74C8" w:rsidRDefault="00FF74C8" w:rsidP="000003B3">
      <w:pPr>
        <w:rPr>
          <w:sz w:val="24"/>
          <w:szCs w:val="24"/>
        </w:rPr>
      </w:pPr>
      <w:r>
        <w:rPr>
          <w:sz w:val="24"/>
          <w:szCs w:val="24"/>
        </w:rPr>
        <w:tab/>
      </w:r>
      <w:r>
        <w:rPr>
          <w:sz w:val="24"/>
          <w:szCs w:val="24"/>
        </w:rPr>
        <w:tab/>
      </w:r>
    </w:p>
    <w:p w:rsidR="00FF74C8" w:rsidRPr="00401EC7" w:rsidRDefault="00FF74C8" w:rsidP="002C295E">
      <w:pPr>
        <w:ind w:left="720" w:firstLine="720"/>
        <w:rPr>
          <w:b/>
          <w:sz w:val="24"/>
          <w:szCs w:val="24"/>
        </w:rPr>
      </w:pPr>
      <w:r w:rsidRPr="00401EC7">
        <w:rPr>
          <w:b/>
          <w:sz w:val="24"/>
          <w:szCs w:val="24"/>
        </w:rPr>
        <w:t>Add Cylinder</w:t>
      </w:r>
    </w:p>
    <w:p w:rsidR="00FF74C8" w:rsidRDefault="00FF74C8" w:rsidP="00A657B4">
      <w:pPr>
        <w:ind w:left="1440"/>
        <w:rPr>
          <w:sz w:val="24"/>
          <w:szCs w:val="24"/>
        </w:rPr>
      </w:pPr>
      <w:r>
        <w:rPr>
          <w:sz w:val="24"/>
          <w:szCs w:val="24"/>
        </w:rPr>
        <w:t>Used when replacing butane cylinder. User enters weight of new cylinder, system sets as 100% full.</w:t>
      </w:r>
    </w:p>
    <w:p w:rsidR="00FF74C8" w:rsidRDefault="00FF74C8" w:rsidP="000003B3">
      <w:pPr>
        <w:rPr>
          <w:sz w:val="24"/>
          <w:szCs w:val="24"/>
        </w:rPr>
      </w:pPr>
    </w:p>
    <w:p w:rsidR="00FF74C8" w:rsidRPr="00401EC7" w:rsidRDefault="00FF74C8" w:rsidP="000003B3">
      <w:pPr>
        <w:rPr>
          <w:b/>
          <w:sz w:val="24"/>
          <w:szCs w:val="24"/>
        </w:rPr>
      </w:pPr>
      <w:r>
        <w:rPr>
          <w:sz w:val="24"/>
          <w:szCs w:val="24"/>
        </w:rPr>
        <w:tab/>
      </w:r>
      <w:r>
        <w:rPr>
          <w:sz w:val="24"/>
          <w:szCs w:val="24"/>
        </w:rPr>
        <w:tab/>
      </w:r>
      <w:r w:rsidRPr="00401EC7">
        <w:rPr>
          <w:b/>
          <w:sz w:val="24"/>
          <w:szCs w:val="24"/>
        </w:rPr>
        <w:t>Save Settings</w:t>
      </w:r>
    </w:p>
    <w:p w:rsidR="00FF74C8" w:rsidRDefault="00FF74C8" w:rsidP="000003B3">
      <w:pPr>
        <w:rPr>
          <w:sz w:val="24"/>
          <w:szCs w:val="24"/>
        </w:rPr>
      </w:pPr>
      <w:r>
        <w:rPr>
          <w:sz w:val="24"/>
          <w:szCs w:val="24"/>
        </w:rPr>
        <w:tab/>
      </w:r>
      <w:r>
        <w:rPr>
          <w:sz w:val="24"/>
          <w:szCs w:val="24"/>
        </w:rPr>
        <w:tab/>
        <w:t>Save the current butane cylinder settings.</w:t>
      </w:r>
    </w:p>
    <w:p w:rsidR="00FF74C8" w:rsidRDefault="00FF74C8" w:rsidP="00401EC7">
      <w:pPr>
        <w:ind w:left="1440" w:firstLine="720"/>
        <w:rPr>
          <w:sz w:val="24"/>
          <w:szCs w:val="24"/>
        </w:rPr>
      </w:pPr>
    </w:p>
    <w:p w:rsidR="00FF74C8" w:rsidRPr="00401EC7" w:rsidRDefault="00FF74C8" w:rsidP="00D62D81">
      <w:pPr>
        <w:ind w:left="720" w:firstLine="720"/>
        <w:rPr>
          <w:b/>
          <w:sz w:val="24"/>
          <w:szCs w:val="24"/>
        </w:rPr>
      </w:pPr>
      <w:r w:rsidRPr="00401EC7">
        <w:rPr>
          <w:b/>
          <w:sz w:val="24"/>
          <w:szCs w:val="24"/>
        </w:rPr>
        <w:t>Quit</w:t>
      </w:r>
    </w:p>
    <w:p w:rsidR="00FF74C8" w:rsidRDefault="00FF74C8" w:rsidP="00D62D81">
      <w:pPr>
        <w:ind w:left="720" w:firstLine="720"/>
        <w:rPr>
          <w:sz w:val="24"/>
          <w:szCs w:val="24"/>
        </w:rPr>
      </w:pPr>
      <w:r>
        <w:rPr>
          <w:sz w:val="24"/>
          <w:szCs w:val="24"/>
        </w:rPr>
        <w:t>Exit the Butane Available routine.</w:t>
      </w:r>
    </w:p>
    <w:p w:rsidR="00FF74C8" w:rsidRPr="006C761B" w:rsidRDefault="00FF74C8" w:rsidP="00401EC7">
      <w:pPr>
        <w:ind w:left="1440" w:firstLine="720"/>
      </w:pPr>
      <w:r>
        <w:rPr>
          <w:sz w:val="24"/>
          <w:szCs w:val="24"/>
        </w:rPr>
        <w:tab/>
      </w:r>
      <w:r w:rsidRPr="006C761B">
        <w:rPr>
          <w:sz w:val="24"/>
          <w:szCs w:val="24"/>
        </w:rPr>
        <w:br w:type="page"/>
      </w:r>
    </w:p>
    <w:p w:rsidR="00FF74C8" w:rsidRDefault="00FF74C8" w:rsidP="00E9719F">
      <w:pPr>
        <w:pStyle w:val="Heading7"/>
      </w:pPr>
      <w:bookmarkStart w:id="15" w:name="_Toc231809068"/>
    </w:p>
    <w:p w:rsidR="00FF74C8" w:rsidRPr="00293A76" w:rsidRDefault="00FF74C8" w:rsidP="00E9719F">
      <w:pPr>
        <w:pStyle w:val="Heading7"/>
      </w:pPr>
      <w:r w:rsidRPr="00293A76">
        <w:t>Event Log</w:t>
      </w:r>
      <w:bookmarkEnd w:id="15"/>
    </w:p>
    <w:p w:rsidR="00FF74C8" w:rsidRPr="006C761B" w:rsidRDefault="00FF74C8" w:rsidP="00293A76">
      <w:pPr>
        <w:ind w:firstLine="720"/>
      </w:pPr>
      <w:r>
        <w:rPr>
          <w:noProof/>
        </w:rPr>
        <w:pict>
          <v:shape id="Picture 25" o:spid="_x0000_i1071" type="#_x0000_t75" alt="Case history" style="width:36pt;height:36pt;visibility:visible">
            <v:imagedata r:id="rId50" o:title=""/>
          </v:shape>
        </w:pict>
      </w:r>
    </w:p>
    <w:p w:rsidR="00FF74C8" w:rsidRPr="006C761B" w:rsidRDefault="00FF74C8" w:rsidP="007F7553">
      <w:pPr>
        <w:ind w:left="1440" w:firstLine="720"/>
      </w:pPr>
    </w:p>
    <w:p w:rsidR="00FF74C8" w:rsidRPr="006C761B" w:rsidRDefault="00FF74C8" w:rsidP="007F7553">
      <w:pPr>
        <w:ind w:left="1440" w:firstLine="720"/>
      </w:pPr>
    </w:p>
    <w:p w:rsidR="00FF74C8" w:rsidRPr="006C761B" w:rsidRDefault="00FF74C8" w:rsidP="00293A76">
      <w:pPr>
        <w:ind w:left="720"/>
      </w:pPr>
      <w:r w:rsidRPr="006C761B">
        <w:rPr>
          <w:sz w:val="24"/>
          <w:szCs w:val="24"/>
        </w:rPr>
        <w:t>Use this icon to view system events which have occurred, such Butane Cylinder Changed, or CPS Reporting System Restarted.</w:t>
      </w:r>
    </w:p>
    <w:p w:rsidR="00FF74C8" w:rsidRPr="006C761B" w:rsidRDefault="00FF74C8" w:rsidP="007F7553">
      <w:pPr>
        <w:ind w:left="1440" w:firstLine="720"/>
      </w:pPr>
    </w:p>
    <w:p w:rsidR="00FF74C8" w:rsidRPr="006C761B" w:rsidRDefault="00FF74C8" w:rsidP="00A12602"/>
    <w:p w:rsidR="00FF74C8" w:rsidRPr="006C761B" w:rsidRDefault="00FF74C8" w:rsidP="007F7553">
      <w:pPr>
        <w:ind w:firstLine="720"/>
      </w:pPr>
      <w:r>
        <w:rPr>
          <w:noProof/>
        </w:rPr>
        <w:pict>
          <v:shape id="Picture 1734" o:spid="_x0000_i1072" type="#_x0000_t75" style="width:390pt;height:176.25pt;visibility:visible">
            <v:imagedata r:id="rId51" o:title=""/>
          </v:shape>
        </w:pict>
      </w:r>
    </w:p>
    <w:p w:rsidR="00FF74C8" w:rsidRDefault="00FF74C8" w:rsidP="00E9719F">
      <w:pPr>
        <w:pStyle w:val="Heading7"/>
      </w:pPr>
      <w:r w:rsidRPr="006C761B">
        <w:br w:type="page"/>
      </w:r>
      <w:bookmarkStart w:id="16" w:name="_Toc231809069"/>
    </w:p>
    <w:p w:rsidR="00FF74C8" w:rsidRDefault="00FF74C8" w:rsidP="00E9719F">
      <w:pPr>
        <w:pStyle w:val="Heading7"/>
      </w:pPr>
    </w:p>
    <w:p w:rsidR="00FF74C8" w:rsidRPr="006C761B" w:rsidRDefault="00FF74C8" w:rsidP="00E9719F">
      <w:pPr>
        <w:pStyle w:val="Heading7"/>
      </w:pPr>
      <w:r w:rsidRPr="006C761B">
        <w:t>List of Jobs</w:t>
      </w:r>
      <w:bookmarkEnd w:id="16"/>
    </w:p>
    <w:p w:rsidR="00FF74C8" w:rsidRPr="006C761B" w:rsidRDefault="00FF74C8" w:rsidP="00FE2D81">
      <w:pPr>
        <w:ind w:left="720" w:firstLine="720"/>
      </w:pPr>
      <w:r>
        <w:rPr>
          <w:noProof/>
        </w:rPr>
        <w:pict>
          <v:shape id="Picture 27" o:spid="_x0000_i1073" type="#_x0000_t75" alt="Book of record" style="width:36pt;height:36pt;visibility:visible">
            <v:imagedata r:id="rId52" o:title=""/>
          </v:shape>
        </w:pict>
      </w:r>
    </w:p>
    <w:p w:rsidR="00FF74C8" w:rsidRPr="006C761B" w:rsidRDefault="00FF74C8" w:rsidP="00A12602"/>
    <w:p w:rsidR="00FF74C8" w:rsidRPr="006C761B" w:rsidRDefault="00FF74C8" w:rsidP="00D62D81">
      <w:pPr>
        <w:widowControl/>
        <w:ind w:left="720" w:firstLine="720"/>
        <w:rPr>
          <w:sz w:val="24"/>
          <w:szCs w:val="24"/>
        </w:rPr>
      </w:pPr>
      <w:r w:rsidRPr="006C761B">
        <w:rPr>
          <w:sz w:val="24"/>
          <w:szCs w:val="24"/>
        </w:rPr>
        <w:t>The Job List provides the following information for each process:</w:t>
      </w:r>
    </w:p>
    <w:p w:rsidR="00FF74C8" w:rsidRPr="006C761B" w:rsidRDefault="00FF74C8" w:rsidP="00B455C5">
      <w:pPr>
        <w:widowControl/>
        <w:ind w:left="720"/>
        <w:rPr>
          <w:sz w:val="24"/>
          <w:szCs w:val="24"/>
        </w:rPr>
      </w:pPr>
      <w:r w:rsidRPr="006C761B">
        <w:rPr>
          <w:sz w:val="24"/>
          <w:szCs w:val="24"/>
        </w:rPr>
        <w:t>Job Number, Job Description, Vehicle Info, Start Time, Stop Time, Station and Shift, and Report File Name.</w:t>
      </w:r>
    </w:p>
    <w:p w:rsidR="00FF74C8" w:rsidRPr="006C761B" w:rsidRDefault="00FF74C8" w:rsidP="00A12602"/>
    <w:p w:rsidR="00FF74C8" w:rsidRPr="006C761B" w:rsidRDefault="00FF74C8" w:rsidP="00A12602">
      <w:r>
        <w:t xml:space="preserve">              </w:t>
      </w:r>
      <w:r>
        <w:rPr>
          <w:noProof/>
        </w:rPr>
        <w:pict>
          <v:shape id="Picture 1744" o:spid="_x0000_i1074" type="#_x0000_t75" style="width:322.5pt;height:246pt;visibility:visible">
            <v:imagedata r:id="rId53" o:title=""/>
          </v:shape>
        </w:pict>
      </w:r>
    </w:p>
    <w:p w:rsidR="00FF74C8" w:rsidRPr="006C761B" w:rsidRDefault="00FF74C8" w:rsidP="00A12602"/>
    <w:p w:rsidR="00FF74C8" w:rsidRPr="006C761B" w:rsidRDefault="00FF74C8" w:rsidP="00A12602">
      <w:pPr>
        <w:rPr>
          <w:b/>
          <w:sz w:val="24"/>
          <w:szCs w:val="24"/>
        </w:rPr>
      </w:pPr>
      <w:r w:rsidRPr="006C761B">
        <w:rPr>
          <w:sz w:val="24"/>
          <w:szCs w:val="24"/>
        </w:rPr>
        <w:tab/>
      </w:r>
      <w:r w:rsidRPr="006C761B">
        <w:rPr>
          <w:b/>
          <w:sz w:val="24"/>
          <w:szCs w:val="24"/>
        </w:rPr>
        <w:t>Clear Job List</w:t>
      </w:r>
    </w:p>
    <w:p w:rsidR="00FF74C8" w:rsidRDefault="00FF74C8" w:rsidP="00A12602">
      <w:pPr>
        <w:rPr>
          <w:sz w:val="24"/>
          <w:szCs w:val="24"/>
        </w:rPr>
      </w:pPr>
      <w:r w:rsidRPr="006C761B">
        <w:rPr>
          <w:sz w:val="24"/>
          <w:szCs w:val="24"/>
        </w:rPr>
        <w:tab/>
      </w:r>
      <w:r w:rsidRPr="00575728">
        <w:rPr>
          <w:noProof/>
          <w:sz w:val="24"/>
          <w:szCs w:val="24"/>
        </w:rPr>
        <w:pict>
          <v:shape id="Picture 29" o:spid="_x0000_i1075" type="#_x0000_t75" alt="Eraser" style="width:36pt;height:36pt;visibility:visible">
            <v:imagedata r:id="rId54" o:title=""/>
          </v:shape>
        </w:pict>
      </w:r>
    </w:p>
    <w:p w:rsidR="00FF74C8" w:rsidRPr="006C761B" w:rsidRDefault="00FF74C8" w:rsidP="00A12602">
      <w:pPr>
        <w:rPr>
          <w:sz w:val="24"/>
          <w:szCs w:val="24"/>
        </w:rPr>
      </w:pPr>
      <w:r>
        <w:rPr>
          <w:sz w:val="24"/>
          <w:szCs w:val="24"/>
        </w:rPr>
        <w:tab/>
      </w:r>
      <w:r w:rsidRPr="006C761B">
        <w:rPr>
          <w:sz w:val="24"/>
          <w:szCs w:val="24"/>
        </w:rPr>
        <w:t>This function will clear the job list (data base for the job in NOT deleted).</w:t>
      </w:r>
    </w:p>
    <w:p w:rsidR="00FF74C8" w:rsidRPr="006C761B" w:rsidRDefault="00FF74C8" w:rsidP="00A12602">
      <w:pPr>
        <w:rPr>
          <w:sz w:val="24"/>
          <w:szCs w:val="24"/>
        </w:rPr>
      </w:pPr>
    </w:p>
    <w:p w:rsidR="00FF74C8" w:rsidRPr="006C761B" w:rsidRDefault="00FF74C8" w:rsidP="00A12602">
      <w:pPr>
        <w:rPr>
          <w:b/>
          <w:sz w:val="24"/>
          <w:szCs w:val="24"/>
        </w:rPr>
      </w:pPr>
      <w:r w:rsidRPr="006C761B">
        <w:rPr>
          <w:sz w:val="24"/>
          <w:szCs w:val="24"/>
        </w:rPr>
        <w:tab/>
      </w:r>
      <w:r w:rsidRPr="006C761B">
        <w:rPr>
          <w:b/>
          <w:sz w:val="24"/>
          <w:szCs w:val="24"/>
        </w:rPr>
        <w:t>Delete the Selected Job</w:t>
      </w:r>
    </w:p>
    <w:p w:rsidR="00FF74C8" w:rsidRPr="006C761B" w:rsidRDefault="00FF74C8" w:rsidP="00A12602">
      <w:pPr>
        <w:rPr>
          <w:sz w:val="24"/>
          <w:szCs w:val="24"/>
        </w:rPr>
      </w:pPr>
      <w:r>
        <w:rPr>
          <w:sz w:val="24"/>
          <w:szCs w:val="24"/>
        </w:rPr>
        <w:tab/>
      </w:r>
      <w:r w:rsidRPr="00575728">
        <w:rPr>
          <w:noProof/>
          <w:sz w:val="24"/>
          <w:szCs w:val="24"/>
        </w:rPr>
        <w:pict>
          <v:shape id="Picture 30" o:spid="_x0000_i1076" type="#_x0000_t75" alt="Erase" style="width:36pt;height:36pt;visibility:visible">
            <v:imagedata r:id="rId55" o:title=""/>
          </v:shape>
        </w:pict>
      </w:r>
    </w:p>
    <w:p w:rsidR="00FF74C8" w:rsidRPr="006C761B" w:rsidRDefault="00FF74C8" w:rsidP="00A12602">
      <w:pPr>
        <w:rPr>
          <w:sz w:val="24"/>
          <w:szCs w:val="24"/>
        </w:rPr>
      </w:pPr>
    </w:p>
    <w:p w:rsidR="00FF74C8" w:rsidRDefault="00FF74C8" w:rsidP="001160B8">
      <w:pPr>
        <w:ind w:left="720"/>
        <w:rPr>
          <w:sz w:val="24"/>
          <w:szCs w:val="24"/>
        </w:rPr>
      </w:pPr>
      <w:r w:rsidRPr="006C761B">
        <w:rPr>
          <w:sz w:val="24"/>
          <w:szCs w:val="24"/>
        </w:rPr>
        <w:t>This function deletes the job information selected by operator (the data base file for the job is NOT deleted).</w:t>
      </w:r>
    </w:p>
    <w:p w:rsidR="00FF74C8" w:rsidRPr="006C761B" w:rsidRDefault="00FF74C8" w:rsidP="005F40EA">
      <w:pPr>
        <w:ind w:left="1440"/>
        <w:rPr>
          <w:sz w:val="24"/>
          <w:szCs w:val="24"/>
        </w:rPr>
      </w:pPr>
    </w:p>
    <w:p w:rsidR="00FF74C8" w:rsidRPr="006C761B" w:rsidRDefault="00FF74C8" w:rsidP="00FE2D81">
      <w:pPr>
        <w:ind w:firstLine="720"/>
        <w:rPr>
          <w:b/>
          <w:sz w:val="24"/>
          <w:szCs w:val="24"/>
        </w:rPr>
      </w:pPr>
      <w:r w:rsidRPr="006C761B">
        <w:rPr>
          <w:b/>
          <w:sz w:val="24"/>
          <w:szCs w:val="24"/>
        </w:rPr>
        <w:t>Backup Files</w:t>
      </w:r>
    </w:p>
    <w:p w:rsidR="00FF74C8" w:rsidRPr="006C761B" w:rsidRDefault="00FF74C8" w:rsidP="00FE2D81">
      <w:pPr>
        <w:ind w:firstLine="720"/>
        <w:rPr>
          <w:sz w:val="24"/>
          <w:szCs w:val="24"/>
        </w:rPr>
      </w:pPr>
      <w:r w:rsidRPr="00575728">
        <w:rPr>
          <w:noProof/>
          <w:sz w:val="24"/>
          <w:szCs w:val="24"/>
        </w:rPr>
        <w:pict>
          <v:shape id="Picture 31" o:spid="_x0000_i1077" type="#_x0000_t75" alt="Upload" style="width:36pt;height:36pt;visibility:visible">
            <v:imagedata r:id="rId56" o:title=""/>
          </v:shape>
        </w:pict>
      </w:r>
    </w:p>
    <w:p w:rsidR="00FF74C8" w:rsidRPr="006C761B" w:rsidRDefault="00FF74C8" w:rsidP="00D62D81">
      <w:pPr>
        <w:ind w:left="720"/>
        <w:rPr>
          <w:sz w:val="24"/>
          <w:szCs w:val="24"/>
        </w:rPr>
      </w:pPr>
      <w:r w:rsidRPr="006C761B">
        <w:rPr>
          <w:sz w:val="24"/>
          <w:szCs w:val="24"/>
        </w:rPr>
        <w:t>This function will backup report/database files to location specified in the job configuration screen.</w:t>
      </w:r>
    </w:p>
    <w:p w:rsidR="00FF74C8" w:rsidRPr="006C761B" w:rsidRDefault="00FF74C8" w:rsidP="005F40EA">
      <w:pPr>
        <w:ind w:left="1440"/>
        <w:rPr>
          <w:sz w:val="24"/>
          <w:szCs w:val="24"/>
        </w:rPr>
      </w:pPr>
    </w:p>
    <w:p w:rsidR="00FF74C8" w:rsidRPr="006C761B" w:rsidRDefault="00FF74C8" w:rsidP="00FE2D81">
      <w:pPr>
        <w:ind w:firstLine="720"/>
        <w:rPr>
          <w:b/>
          <w:sz w:val="24"/>
          <w:szCs w:val="24"/>
        </w:rPr>
      </w:pPr>
      <w:r w:rsidRPr="006C761B">
        <w:rPr>
          <w:b/>
          <w:sz w:val="24"/>
          <w:szCs w:val="24"/>
        </w:rPr>
        <w:t>Preview Reports</w:t>
      </w:r>
    </w:p>
    <w:p w:rsidR="00FF74C8" w:rsidRPr="006C761B" w:rsidRDefault="00FF74C8" w:rsidP="00FE2D81">
      <w:pPr>
        <w:ind w:firstLine="720"/>
        <w:rPr>
          <w:b/>
          <w:sz w:val="24"/>
          <w:szCs w:val="24"/>
        </w:rPr>
      </w:pPr>
      <w:r w:rsidRPr="00575728">
        <w:rPr>
          <w:b/>
          <w:noProof/>
          <w:sz w:val="24"/>
          <w:szCs w:val="24"/>
        </w:rPr>
        <w:pict>
          <v:shape id="Picture 32" o:spid="_x0000_i1078" type="#_x0000_t75" alt="Preview" style="width:36pt;height:36pt;visibility:visible">
            <v:imagedata r:id="rId57" o:title=""/>
          </v:shape>
        </w:pict>
      </w:r>
    </w:p>
    <w:p w:rsidR="00FF74C8" w:rsidRPr="006C761B" w:rsidRDefault="00FF74C8" w:rsidP="005F40EA">
      <w:pPr>
        <w:ind w:left="1440"/>
        <w:rPr>
          <w:b/>
          <w:sz w:val="24"/>
          <w:szCs w:val="24"/>
        </w:rPr>
      </w:pPr>
    </w:p>
    <w:p w:rsidR="00FF74C8" w:rsidRPr="006C761B" w:rsidRDefault="00FF74C8" w:rsidP="009123D3">
      <w:pPr>
        <w:rPr>
          <w:sz w:val="24"/>
          <w:szCs w:val="24"/>
        </w:rPr>
      </w:pPr>
      <w:r w:rsidRPr="006C761B">
        <w:rPr>
          <w:b/>
          <w:sz w:val="24"/>
          <w:szCs w:val="24"/>
        </w:rPr>
        <w:tab/>
      </w:r>
      <w:r w:rsidRPr="006C761B">
        <w:rPr>
          <w:sz w:val="24"/>
          <w:szCs w:val="24"/>
        </w:rPr>
        <w:t>Use this function to view reports in Notepad for the selected job.</w:t>
      </w:r>
    </w:p>
    <w:p w:rsidR="00FF74C8" w:rsidRPr="006C761B" w:rsidRDefault="00FF74C8" w:rsidP="009123D3">
      <w:pPr>
        <w:rPr>
          <w:sz w:val="24"/>
          <w:szCs w:val="24"/>
        </w:rPr>
      </w:pPr>
    </w:p>
    <w:p w:rsidR="00FF74C8" w:rsidRPr="006C761B" w:rsidRDefault="00FF74C8" w:rsidP="009123D3">
      <w:pPr>
        <w:rPr>
          <w:b/>
          <w:sz w:val="24"/>
          <w:szCs w:val="24"/>
        </w:rPr>
      </w:pPr>
      <w:r w:rsidRPr="006C761B">
        <w:rPr>
          <w:sz w:val="24"/>
          <w:szCs w:val="24"/>
        </w:rPr>
        <w:tab/>
      </w:r>
      <w:r w:rsidRPr="006C761B">
        <w:rPr>
          <w:b/>
          <w:sz w:val="24"/>
          <w:szCs w:val="24"/>
        </w:rPr>
        <w:t>Generated Reports</w:t>
      </w:r>
    </w:p>
    <w:p w:rsidR="00FF74C8" w:rsidRPr="006C761B" w:rsidRDefault="00FF74C8" w:rsidP="009123D3">
      <w:pPr>
        <w:rPr>
          <w:b/>
          <w:sz w:val="24"/>
          <w:szCs w:val="24"/>
        </w:rPr>
      </w:pPr>
      <w:r>
        <w:rPr>
          <w:b/>
          <w:sz w:val="24"/>
          <w:szCs w:val="24"/>
        </w:rPr>
        <w:tab/>
      </w:r>
      <w:r w:rsidRPr="00575728">
        <w:rPr>
          <w:b/>
          <w:noProof/>
          <w:sz w:val="24"/>
          <w:szCs w:val="24"/>
        </w:rPr>
        <w:pict>
          <v:shape id="Picture 33" o:spid="_x0000_i1079" type="#_x0000_t75" alt="Reports" style="width:36pt;height:36pt;visibility:visible">
            <v:imagedata r:id="rId58" o:title=""/>
          </v:shape>
        </w:pict>
      </w:r>
    </w:p>
    <w:p w:rsidR="00FF74C8" w:rsidRPr="006C761B" w:rsidRDefault="00FF74C8" w:rsidP="009123D3">
      <w:pPr>
        <w:rPr>
          <w:b/>
          <w:sz w:val="24"/>
          <w:szCs w:val="24"/>
        </w:rPr>
      </w:pPr>
    </w:p>
    <w:p w:rsidR="00FF74C8" w:rsidRPr="006C761B" w:rsidRDefault="00FF74C8" w:rsidP="009123D3">
      <w:pPr>
        <w:rPr>
          <w:sz w:val="24"/>
          <w:szCs w:val="24"/>
        </w:rPr>
      </w:pPr>
      <w:r w:rsidRPr="006C761B">
        <w:rPr>
          <w:b/>
          <w:sz w:val="24"/>
          <w:szCs w:val="24"/>
        </w:rPr>
        <w:tab/>
      </w:r>
      <w:r w:rsidRPr="006C761B">
        <w:rPr>
          <w:sz w:val="24"/>
          <w:szCs w:val="24"/>
        </w:rPr>
        <w:t>Use this function to generate reports from the existing database file.</w:t>
      </w:r>
    </w:p>
    <w:p w:rsidR="00FF74C8" w:rsidRPr="006C761B" w:rsidRDefault="00FF74C8" w:rsidP="009123D3">
      <w:pPr>
        <w:rPr>
          <w:sz w:val="24"/>
          <w:szCs w:val="24"/>
        </w:rPr>
      </w:pPr>
    </w:p>
    <w:p w:rsidR="00FF74C8" w:rsidRPr="006C761B" w:rsidRDefault="00FF74C8" w:rsidP="009123D3">
      <w:pPr>
        <w:rPr>
          <w:b/>
          <w:sz w:val="24"/>
          <w:szCs w:val="24"/>
        </w:rPr>
      </w:pPr>
      <w:r w:rsidRPr="006C761B">
        <w:rPr>
          <w:sz w:val="24"/>
          <w:szCs w:val="24"/>
        </w:rPr>
        <w:tab/>
      </w:r>
      <w:r w:rsidRPr="006C761B">
        <w:rPr>
          <w:b/>
          <w:sz w:val="24"/>
          <w:szCs w:val="24"/>
        </w:rPr>
        <w:t>Print Reports</w:t>
      </w:r>
    </w:p>
    <w:p w:rsidR="00FF74C8" w:rsidRPr="006C761B" w:rsidRDefault="00FF74C8" w:rsidP="009123D3">
      <w:pPr>
        <w:rPr>
          <w:b/>
          <w:sz w:val="24"/>
          <w:szCs w:val="24"/>
        </w:rPr>
      </w:pPr>
      <w:r w:rsidRPr="006C761B">
        <w:rPr>
          <w:b/>
          <w:sz w:val="24"/>
          <w:szCs w:val="24"/>
        </w:rPr>
        <w:tab/>
      </w:r>
      <w:r w:rsidRPr="00575728">
        <w:rPr>
          <w:b/>
          <w:noProof/>
          <w:sz w:val="24"/>
          <w:szCs w:val="24"/>
        </w:rPr>
        <w:pict>
          <v:shape id="Picture 34" o:spid="_x0000_i1080" type="#_x0000_t75" alt="Print" style="width:36pt;height:36pt;visibility:visible">
            <v:imagedata r:id="rId59" o:title=""/>
          </v:shape>
        </w:pict>
      </w:r>
    </w:p>
    <w:p w:rsidR="00FF74C8" w:rsidRPr="006C761B" w:rsidRDefault="00FF74C8" w:rsidP="009123D3">
      <w:pPr>
        <w:rPr>
          <w:b/>
          <w:sz w:val="24"/>
          <w:szCs w:val="24"/>
        </w:rPr>
      </w:pPr>
    </w:p>
    <w:p w:rsidR="00FF74C8" w:rsidRPr="006C761B" w:rsidRDefault="00FF74C8" w:rsidP="00A12602">
      <w:r w:rsidRPr="006C761B">
        <w:rPr>
          <w:b/>
          <w:sz w:val="24"/>
          <w:szCs w:val="24"/>
        </w:rPr>
        <w:tab/>
      </w:r>
      <w:r w:rsidRPr="006C761B">
        <w:rPr>
          <w:sz w:val="24"/>
          <w:szCs w:val="24"/>
        </w:rPr>
        <w:t>Use this function to print summary and/or detail reports.</w:t>
      </w:r>
    </w:p>
    <w:p w:rsidR="00FF74C8" w:rsidRDefault="00FF74C8" w:rsidP="00E9719F">
      <w:pPr>
        <w:pStyle w:val="Heading7"/>
      </w:pPr>
      <w:r w:rsidRPr="006C761B">
        <w:br w:type="page"/>
      </w:r>
      <w:bookmarkStart w:id="17" w:name="_Toc231809070"/>
    </w:p>
    <w:p w:rsidR="00FF74C8" w:rsidRDefault="00FF74C8" w:rsidP="00E9719F">
      <w:pPr>
        <w:pStyle w:val="Heading7"/>
      </w:pPr>
    </w:p>
    <w:p w:rsidR="00FF74C8" w:rsidRPr="006C761B" w:rsidRDefault="00FF74C8" w:rsidP="00E9719F">
      <w:pPr>
        <w:pStyle w:val="Heading7"/>
      </w:pPr>
      <w:r w:rsidRPr="006C761B">
        <w:t>Station Detail Screen</w:t>
      </w:r>
      <w:bookmarkEnd w:id="17"/>
    </w:p>
    <w:p w:rsidR="00FF74C8" w:rsidRPr="006C761B" w:rsidRDefault="00FF74C8" w:rsidP="00FE2D81">
      <w:pPr>
        <w:ind w:left="720" w:firstLine="720"/>
      </w:pPr>
      <w:r>
        <w:rPr>
          <w:noProof/>
        </w:rPr>
        <w:pict>
          <v:shape id="Picture 35" o:spid="_x0000_i1081" type="#_x0000_t75" alt="Steering-wheel" style="width:36pt;height:36pt;visibility:visible">
            <v:imagedata r:id="rId60" o:title=""/>
          </v:shape>
        </w:pict>
      </w:r>
    </w:p>
    <w:p w:rsidR="00FF74C8" w:rsidRPr="006C761B" w:rsidRDefault="00FF74C8" w:rsidP="007F7553">
      <w:pPr>
        <w:ind w:left="1440" w:firstLine="720"/>
      </w:pPr>
    </w:p>
    <w:p w:rsidR="00FF74C8" w:rsidRPr="00FE2D81" w:rsidRDefault="00FF74C8" w:rsidP="00FE2D81">
      <w:pPr>
        <w:ind w:firstLine="720"/>
        <w:rPr>
          <w:sz w:val="24"/>
          <w:szCs w:val="24"/>
        </w:rPr>
      </w:pPr>
      <w:r w:rsidRPr="00FE2D81">
        <w:rPr>
          <w:sz w:val="24"/>
          <w:szCs w:val="24"/>
        </w:rPr>
        <w:t>Use this icon to access the screen for monitoring the specific station.</w:t>
      </w:r>
    </w:p>
    <w:p w:rsidR="00FF74C8" w:rsidRPr="006C761B" w:rsidRDefault="00FF74C8" w:rsidP="007F7553">
      <w:pPr>
        <w:ind w:left="1440" w:firstLine="720"/>
        <w:rPr>
          <w:sz w:val="24"/>
          <w:szCs w:val="24"/>
        </w:rPr>
      </w:pPr>
      <w:r>
        <w:rPr>
          <w:noProof/>
        </w:rPr>
        <w:pict>
          <v:shape id="Text Box 26" o:spid="_x0000_s1047" type="#_x0000_t202" style="position:absolute;left:0;text-align:left;margin-left:195pt;margin-top:5.2pt;width:105.5pt;height:142.45pt;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">
            <v:textbox style="mso-next-textbox:#Text Box 26;mso-fit-shape-to-text:t">
              <w:txbxContent>
                <w:p w:rsidR="00FF74C8" w:rsidRDefault="00FF74C8" w:rsidP="00441BAC">
                  <w:pPr>
                    <w:jc w:val="center"/>
                  </w:pPr>
                  <w:r>
                    <w:t>Operating Status Box</w:t>
                  </w:r>
                </w:p>
              </w:txbxContent>
            </v:textbox>
          </v:shape>
        </w:pict>
      </w:r>
    </w:p>
    <w:p w:rsidR="00FF74C8" w:rsidRPr="006C761B" w:rsidRDefault="00FF74C8" w:rsidP="00104C8E">
      <w:pPr>
        <w:ind w:left="1440" w:firstLine="720"/>
      </w:pPr>
      <w:r>
        <w:rPr>
          <w:noProof/>
        </w:rPr>
        <w:pict>
          <v:shape id="AutoShape 27" o:spid="_x0000_s1048" type="#_x0000_t32" style="position:absolute;left:0;text-align:left;margin-left:100.5pt;margin-top:2.45pt;width:93.7pt;height:49.5pt;flip:x;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">
            <v:stroke endarrow="block"/>
          </v:shape>
        </w:pict>
      </w:r>
    </w:p>
    <w:p w:rsidR="00FF74C8" w:rsidRPr="006C761B" w:rsidRDefault="00FF74C8" w:rsidP="007D042F">
      <w:r>
        <w:t xml:space="preserve">             </w:t>
      </w:r>
      <w:r>
        <w:rPr>
          <w:noProof/>
        </w:rPr>
        <w:pict>
          <v:shape id="Picture 17" o:spid="_x0000_i1082" type="#_x0000_t75" style="width:369.75pt;height:282pt;visibility:visible">
            <v:imagedata r:id="rId15" o:title=""/>
          </v:shape>
        </w:pict>
      </w:r>
    </w:p>
    <w:p w:rsidR="00FF74C8" w:rsidRPr="006C761B" w:rsidRDefault="00FF74C8" w:rsidP="009538C2">
      <w:pPr>
        <w:pStyle w:val="Heading8"/>
        <w:ind w:firstLine="720"/>
      </w:pPr>
      <w:r w:rsidRPr="006C761B">
        <w:t>Operating Status Box</w:t>
      </w:r>
    </w:p>
    <w:p w:rsidR="00FF74C8" w:rsidRPr="007863BD" w:rsidRDefault="00FF74C8" w:rsidP="00886356">
      <w:pPr>
        <w:rPr>
          <w:sz w:val="24"/>
          <w:szCs w:val="24"/>
        </w:rPr>
      </w:pPr>
      <w:r>
        <w:tab/>
      </w:r>
      <w:r w:rsidRPr="007863BD">
        <w:rPr>
          <w:sz w:val="24"/>
          <w:szCs w:val="24"/>
        </w:rPr>
        <w:t>The Operating Status Box displays the status of the station with the following modes:</w:t>
      </w:r>
    </w:p>
    <w:p w:rsidR="00FF74C8" w:rsidRPr="006C761B" w:rsidRDefault="00FF74C8" w:rsidP="00141477">
      <w:pPr>
        <w:widowControl/>
        <w:rPr>
          <w:i/>
          <w:sz w:val="24"/>
          <w:szCs w:val="24"/>
        </w:rPr>
      </w:pPr>
    </w:p>
    <w:p w:rsidR="00FF74C8" w:rsidRPr="006C761B" w:rsidRDefault="00FF74C8" w:rsidP="00141477">
      <w:pPr>
        <w:widowControl/>
        <w:rPr>
          <w:sz w:val="24"/>
          <w:szCs w:val="24"/>
        </w:rPr>
      </w:pPr>
      <w:r w:rsidRPr="007863BD">
        <w:rPr>
          <w:b/>
          <w:sz w:val="24"/>
          <w:szCs w:val="24"/>
        </w:rPr>
        <w:t>Idle</w:t>
      </w: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Station Available for Use</w:t>
      </w:r>
    </w:p>
    <w:p w:rsidR="00FF74C8" w:rsidRPr="006C761B" w:rsidRDefault="00FF74C8" w:rsidP="00141477">
      <w:pPr>
        <w:widowControl/>
        <w:rPr>
          <w:sz w:val="24"/>
          <w:szCs w:val="24"/>
        </w:rPr>
      </w:pPr>
    </w:p>
    <w:p w:rsidR="00FF74C8" w:rsidRPr="006C761B" w:rsidRDefault="00FF74C8" w:rsidP="00141477">
      <w:pPr>
        <w:widowControl/>
        <w:rPr>
          <w:sz w:val="24"/>
          <w:szCs w:val="24"/>
        </w:rPr>
      </w:pPr>
      <w:r w:rsidRPr="007863BD">
        <w:rPr>
          <w:b/>
          <w:sz w:val="24"/>
          <w:szCs w:val="24"/>
        </w:rPr>
        <w:t>Leak Check</w:t>
      </w:r>
      <w:r w:rsidRPr="006C761B">
        <w:rPr>
          <w:sz w:val="24"/>
          <w:szCs w:val="24"/>
        </w:rPr>
        <w:tab/>
      </w:r>
      <w:r w:rsidRPr="006C761B">
        <w:rPr>
          <w:sz w:val="24"/>
          <w:szCs w:val="24"/>
        </w:rPr>
        <w:tab/>
      </w:r>
      <w:r w:rsidRPr="006C761B">
        <w:rPr>
          <w:sz w:val="24"/>
          <w:szCs w:val="24"/>
        </w:rPr>
        <w:tab/>
      </w:r>
      <w:r w:rsidRPr="006C761B">
        <w:rPr>
          <w:sz w:val="24"/>
          <w:szCs w:val="24"/>
        </w:rPr>
        <w:tab/>
        <w:t xml:space="preserve">Leak Check in progress </w:t>
      </w:r>
    </w:p>
    <w:p w:rsidR="00FF74C8" w:rsidRPr="006C761B" w:rsidRDefault="00FF74C8" w:rsidP="00141477">
      <w:pPr>
        <w:widowControl/>
        <w:rPr>
          <w:sz w:val="24"/>
          <w:szCs w:val="24"/>
        </w:rPr>
      </w:pPr>
    </w:p>
    <w:p w:rsidR="00FF74C8" w:rsidRPr="006C761B" w:rsidRDefault="00FF74C8" w:rsidP="00141477">
      <w:pPr>
        <w:widowControl/>
        <w:rPr>
          <w:sz w:val="24"/>
          <w:szCs w:val="24"/>
        </w:rPr>
      </w:pPr>
      <w:r w:rsidRPr="007863BD">
        <w:rPr>
          <w:b/>
          <w:sz w:val="24"/>
          <w:szCs w:val="24"/>
        </w:rPr>
        <w:t>Waiting Leak Check</w:t>
      </w:r>
      <w:r w:rsidRPr="006C761B">
        <w:rPr>
          <w:sz w:val="24"/>
          <w:szCs w:val="24"/>
        </w:rPr>
        <w:tab/>
      </w:r>
      <w:r w:rsidRPr="006C761B">
        <w:rPr>
          <w:sz w:val="24"/>
          <w:szCs w:val="24"/>
        </w:rPr>
        <w:tab/>
      </w:r>
      <w:r w:rsidRPr="006C761B">
        <w:rPr>
          <w:sz w:val="24"/>
          <w:szCs w:val="24"/>
        </w:rPr>
        <w:tab/>
        <w:t>Process started, Station waiting for Leak Check</w:t>
      </w:r>
    </w:p>
    <w:p w:rsidR="00FF74C8" w:rsidRPr="006C761B" w:rsidRDefault="00FF74C8" w:rsidP="00141477">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to become available. Only one leak check is allowed</w:t>
      </w:r>
    </w:p>
    <w:p w:rsidR="00FF74C8" w:rsidRDefault="00FF74C8" w:rsidP="00141477">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 xml:space="preserve">at a time.  </w:t>
      </w:r>
    </w:p>
    <w:p w:rsidR="00FF74C8" w:rsidRPr="006C761B" w:rsidRDefault="00FF74C8" w:rsidP="00141477">
      <w:pPr>
        <w:widowControl/>
        <w:rPr>
          <w:sz w:val="24"/>
          <w:szCs w:val="24"/>
        </w:rPr>
      </w:pPr>
    </w:p>
    <w:p w:rsidR="00FF74C8" w:rsidRPr="006C761B" w:rsidRDefault="00FF74C8" w:rsidP="00104C8E">
      <w:pPr>
        <w:widowControl/>
        <w:ind w:left="3600" w:hanging="3600"/>
        <w:rPr>
          <w:sz w:val="24"/>
          <w:szCs w:val="24"/>
        </w:rPr>
      </w:pPr>
      <w:r w:rsidRPr="007863BD">
        <w:rPr>
          <w:b/>
          <w:sz w:val="24"/>
          <w:szCs w:val="24"/>
        </w:rPr>
        <w:t xml:space="preserve">Waiting </w:t>
      </w:r>
      <w:r>
        <w:rPr>
          <w:b/>
          <w:sz w:val="24"/>
          <w:szCs w:val="24"/>
        </w:rPr>
        <w:t>For Oper</w:t>
      </w:r>
      <w:r w:rsidRPr="006C761B">
        <w:rPr>
          <w:sz w:val="24"/>
          <w:szCs w:val="24"/>
        </w:rPr>
        <w:tab/>
      </w:r>
      <w:r>
        <w:rPr>
          <w:sz w:val="24"/>
          <w:szCs w:val="24"/>
        </w:rPr>
        <w:t xml:space="preserve">During a Sequences test., the user has selected a Pause course. Press the green ‘run to continue’ button. </w:t>
      </w:r>
    </w:p>
    <w:p w:rsidR="00FF74C8" w:rsidRPr="006C761B" w:rsidRDefault="00FF74C8" w:rsidP="00104C8E">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 xml:space="preserve">to become available. </w:t>
      </w:r>
    </w:p>
    <w:p w:rsidR="00FF74C8" w:rsidRPr="006C761B" w:rsidRDefault="00FF74C8" w:rsidP="00141477">
      <w:pPr>
        <w:widowControl/>
        <w:rPr>
          <w:sz w:val="24"/>
          <w:szCs w:val="24"/>
        </w:rPr>
      </w:pPr>
    </w:p>
    <w:p w:rsidR="00FF74C8" w:rsidRPr="006C761B" w:rsidRDefault="00FF74C8" w:rsidP="00141477">
      <w:pPr>
        <w:widowControl/>
        <w:rPr>
          <w:sz w:val="24"/>
          <w:szCs w:val="24"/>
        </w:rPr>
      </w:pPr>
      <w:r w:rsidRPr="007863BD">
        <w:rPr>
          <w:b/>
          <w:sz w:val="24"/>
          <w:szCs w:val="24"/>
        </w:rPr>
        <w:t>Waiting Purge</w:t>
      </w:r>
      <w:r w:rsidRPr="007863BD">
        <w:rPr>
          <w:b/>
          <w:sz w:val="24"/>
          <w:szCs w:val="24"/>
        </w:rPr>
        <w:tab/>
      </w:r>
      <w:r w:rsidRPr="006C761B">
        <w:rPr>
          <w:sz w:val="24"/>
          <w:szCs w:val="24"/>
        </w:rPr>
        <w:tab/>
      </w:r>
      <w:r w:rsidRPr="006C761B">
        <w:rPr>
          <w:sz w:val="24"/>
          <w:szCs w:val="24"/>
        </w:rPr>
        <w:tab/>
        <w:t>Process started, Station waiting for Purge to</w:t>
      </w:r>
    </w:p>
    <w:p w:rsidR="00FF74C8" w:rsidRPr="006C761B" w:rsidRDefault="00FF74C8" w:rsidP="00141477">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become available. To reduce the HC concentration</w:t>
      </w:r>
    </w:p>
    <w:p w:rsidR="00FF74C8" w:rsidRPr="006C761B" w:rsidRDefault="00FF74C8" w:rsidP="00141477">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t xml:space="preserve">in the ventilation system, a minimum of 5-minute elapse </w:t>
      </w:r>
      <w:r w:rsidRPr="006C761B">
        <w:rPr>
          <w:sz w:val="24"/>
          <w:szCs w:val="24"/>
        </w:rPr>
        <w:tab/>
      </w:r>
      <w:r w:rsidRPr="006C761B">
        <w:rPr>
          <w:sz w:val="24"/>
          <w:szCs w:val="24"/>
        </w:rPr>
        <w:tab/>
      </w:r>
      <w:r w:rsidRPr="006C761B">
        <w:rPr>
          <w:sz w:val="24"/>
          <w:szCs w:val="24"/>
        </w:rPr>
        <w:tab/>
      </w:r>
      <w:r w:rsidRPr="006C761B">
        <w:rPr>
          <w:sz w:val="24"/>
          <w:szCs w:val="24"/>
        </w:rPr>
        <w:tab/>
      </w:r>
      <w:r w:rsidRPr="006C761B">
        <w:rPr>
          <w:sz w:val="24"/>
          <w:szCs w:val="24"/>
        </w:rPr>
        <w:tab/>
      </w:r>
      <w:r>
        <w:rPr>
          <w:sz w:val="24"/>
          <w:szCs w:val="24"/>
        </w:rPr>
        <w:tab/>
      </w:r>
      <w:r w:rsidRPr="006C761B">
        <w:rPr>
          <w:sz w:val="24"/>
          <w:szCs w:val="24"/>
        </w:rPr>
        <w:t>time is required for a second station purge to start.</w:t>
      </w:r>
    </w:p>
    <w:p w:rsidR="00FF74C8" w:rsidRPr="006C761B" w:rsidRDefault="00FF74C8" w:rsidP="00141477">
      <w:pPr>
        <w:widowControl/>
        <w:rPr>
          <w:sz w:val="24"/>
          <w:szCs w:val="24"/>
        </w:rPr>
      </w:pPr>
    </w:p>
    <w:p w:rsidR="00FF74C8" w:rsidRPr="006C761B" w:rsidRDefault="00FF74C8" w:rsidP="00141477">
      <w:pPr>
        <w:widowControl/>
        <w:rPr>
          <w:sz w:val="24"/>
          <w:szCs w:val="24"/>
        </w:rPr>
      </w:pPr>
      <w:r w:rsidRPr="007863BD">
        <w:rPr>
          <w:b/>
          <w:sz w:val="24"/>
          <w:szCs w:val="24"/>
        </w:rPr>
        <w:t>Purging</w:t>
      </w:r>
      <w:r w:rsidRPr="006C761B">
        <w:rPr>
          <w:sz w:val="24"/>
          <w:szCs w:val="24"/>
        </w:rPr>
        <w:tab/>
      </w:r>
      <w:r w:rsidRPr="006C761B">
        <w:rPr>
          <w:sz w:val="24"/>
          <w:szCs w:val="24"/>
        </w:rPr>
        <w:tab/>
      </w:r>
      <w:r w:rsidRPr="006C761B">
        <w:rPr>
          <w:sz w:val="24"/>
          <w:szCs w:val="24"/>
        </w:rPr>
        <w:tab/>
      </w:r>
      <w:r w:rsidRPr="006C761B">
        <w:rPr>
          <w:sz w:val="24"/>
          <w:szCs w:val="24"/>
        </w:rPr>
        <w:tab/>
        <w:t>Purge Process Active</w:t>
      </w:r>
    </w:p>
    <w:p w:rsidR="00FF74C8" w:rsidRPr="006C761B" w:rsidRDefault="00FF74C8" w:rsidP="00141477">
      <w:pPr>
        <w:widowControl/>
        <w:rPr>
          <w:sz w:val="24"/>
          <w:szCs w:val="24"/>
        </w:rPr>
      </w:pPr>
    </w:p>
    <w:p w:rsidR="00FF74C8" w:rsidRPr="006C761B" w:rsidRDefault="00FF74C8" w:rsidP="00141477">
      <w:pPr>
        <w:widowControl/>
        <w:rPr>
          <w:sz w:val="24"/>
          <w:szCs w:val="24"/>
        </w:rPr>
      </w:pPr>
      <w:r w:rsidRPr="007863BD">
        <w:rPr>
          <w:b/>
          <w:sz w:val="24"/>
          <w:szCs w:val="24"/>
        </w:rPr>
        <w:t xml:space="preserve">Loading </w:t>
      </w:r>
      <w:r w:rsidRPr="006C761B">
        <w:rPr>
          <w:sz w:val="24"/>
          <w:szCs w:val="24"/>
        </w:rPr>
        <w:tab/>
      </w:r>
      <w:r w:rsidRPr="006C761B">
        <w:rPr>
          <w:sz w:val="24"/>
          <w:szCs w:val="24"/>
        </w:rPr>
        <w:tab/>
      </w:r>
      <w:r w:rsidRPr="006C761B">
        <w:rPr>
          <w:sz w:val="24"/>
          <w:szCs w:val="24"/>
        </w:rPr>
        <w:tab/>
      </w:r>
      <w:r w:rsidRPr="006C761B">
        <w:rPr>
          <w:sz w:val="24"/>
          <w:szCs w:val="24"/>
        </w:rPr>
        <w:tab/>
        <w:t>Loading Process Active</w:t>
      </w:r>
    </w:p>
    <w:p w:rsidR="00FF74C8" w:rsidRPr="006C761B" w:rsidRDefault="00FF74C8" w:rsidP="00141477">
      <w:pPr>
        <w:widowControl/>
        <w:rPr>
          <w:sz w:val="24"/>
          <w:szCs w:val="24"/>
        </w:rPr>
      </w:pPr>
    </w:p>
    <w:p w:rsidR="00FF74C8" w:rsidRPr="006C761B" w:rsidRDefault="00FF74C8" w:rsidP="00141477">
      <w:pPr>
        <w:widowControl/>
        <w:rPr>
          <w:sz w:val="24"/>
          <w:szCs w:val="24"/>
        </w:rPr>
      </w:pPr>
      <w:r w:rsidRPr="007863BD">
        <w:rPr>
          <w:b/>
          <w:sz w:val="24"/>
          <w:szCs w:val="24"/>
        </w:rPr>
        <w:t>Paused</w:t>
      </w:r>
      <w:r w:rsidRPr="007863BD">
        <w:rPr>
          <w:b/>
          <w:sz w:val="24"/>
          <w:szCs w:val="24"/>
        </w:rPr>
        <w:tab/>
      </w:r>
      <w:r>
        <w:rPr>
          <w:sz w:val="24"/>
          <w:szCs w:val="24"/>
        </w:rPr>
        <w:tab/>
      </w:r>
      <w:r>
        <w:rPr>
          <w:sz w:val="24"/>
          <w:szCs w:val="24"/>
        </w:rPr>
        <w:tab/>
      </w:r>
      <w:r>
        <w:rPr>
          <w:sz w:val="24"/>
          <w:szCs w:val="24"/>
        </w:rPr>
        <w:tab/>
      </w:r>
      <w:r w:rsidRPr="006C761B">
        <w:rPr>
          <w:sz w:val="24"/>
          <w:szCs w:val="24"/>
        </w:rPr>
        <w:t>Paused, After Purge or Load</w:t>
      </w:r>
    </w:p>
    <w:p w:rsidR="00FF74C8" w:rsidRPr="006C761B" w:rsidRDefault="00FF74C8" w:rsidP="00141477">
      <w:pPr>
        <w:widowControl/>
        <w:rPr>
          <w:sz w:val="24"/>
          <w:szCs w:val="24"/>
        </w:rPr>
      </w:pPr>
    </w:p>
    <w:p w:rsidR="00FF74C8" w:rsidRPr="006C761B" w:rsidRDefault="00FF74C8" w:rsidP="00141477">
      <w:pPr>
        <w:widowControl/>
        <w:rPr>
          <w:sz w:val="24"/>
          <w:szCs w:val="24"/>
        </w:rPr>
      </w:pPr>
      <w:r w:rsidRPr="007863BD">
        <w:rPr>
          <w:b/>
          <w:sz w:val="24"/>
          <w:szCs w:val="24"/>
        </w:rPr>
        <w:t>Purge Delay</w:t>
      </w:r>
      <w:r w:rsidRPr="007863BD">
        <w:rPr>
          <w:b/>
          <w:sz w:val="24"/>
          <w:szCs w:val="24"/>
        </w:rPr>
        <w:tab/>
      </w:r>
      <w:r w:rsidRPr="006C761B">
        <w:rPr>
          <w:sz w:val="24"/>
          <w:szCs w:val="24"/>
        </w:rPr>
        <w:tab/>
      </w:r>
      <w:r w:rsidRPr="006C761B">
        <w:rPr>
          <w:sz w:val="24"/>
          <w:szCs w:val="24"/>
        </w:rPr>
        <w:tab/>
      </w:r>
      <w:r w:rsidRPr="006C761B">
        <w:rPr>
          <w:sz w:val="24"/>
          <w:szCs w:val="24"/>
        </w:rPr>
        <w:tab/>
        <w:t>Operator Specified Wait Time after Leak Check</w:t>
      </w:r>
    </w:p>
    <w:p w:rsidR="00FF74C8" w:rsidRPr="006C761B" w:rsidRDefault="00FF74C8" w:rsidP="00141477">
      <w:pPr>
        <w:widowControl/>
        <w:rPr>
          <w:sz w:val="24"/>
          <w:szCs w:val="24"/>
        </w:rPr>
      </w:pPr>
    </w:p>
    <w:p w:rsidR="00FF74C8" w:rsidRDefault="00FF74C8" w:rsidP="00141477">
      <w:pPr>
        <w:widowControl/>
        <w:rPr>
          <w:sz w:val="24"/>
          <w:szCs w:val="24"/>
        </w:rPr>
      </w:pPr>
      <w:r w:rsidRPr="007863BD">
        <w:rPr>
          <w:b/>
          <w:sz w:val="24"/>
          <w:szCs w:val="24"/>
        </w:rPr>
        <w:t>Load Delay</w:t>
      </w:r>
      <w:r w:rsidRPr="006C761B">
        <w:rPr>
          <w:sz w:val="24"/>
          <w:szCs w:val="24"/>
        </w:rPr>
        <w:tab/>
      </w:r>
      <w:r w:rsidRPr="006C761B">
        <w:rPr>
          <w:sz w:val="24"/>
          <w:szCs w:val="24"/>
        </w:rPr>
        <w:tab/>
      </w:r>
      <w:r w:rsidRPr="006C761B">
        <w:rPr>
          <w:sz w:val="24"/>
          <w:szCs w:val="24"/>
        </w:rPr>
        <w:tab/>
      </w:r>
      <w:r w:rsidRPr="006C761B">
        <w:rPr>
          <w:sz w:val="24"/>
          <w:szCs w:val="24"/>
        </w:rPr>
        <w:tab/>
        <w:t>Operator Specified Wait Time after Purge</w:t>
      </w:r>
    </w:p>
    <w:p w:rsidR="00FF74C8" w:rsidRPr="006C761B" w:rsidRDefault="00FF74C8" w:rsidP="00141477">
      <w:pPr>
        <w:widowControl/>
        <w:rPr>
          <w:sz w:val="24"/>
          <w:szCs w:val="24"/>
        </w:rPr>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Default="00FF74C8" w:rsidP="009B4BED">
      <w:pPr>
        <w:pStyle w:val="Heading7"/>
      </w:pPr>
    </w:p>
    <w:p w:rsidR="00FF74C8" w:rsidRPr="006C761B" w:rsidRDefault="00FF74C8" w:rsidP="009B4BED">
      <w:pPr>
        <w:pStyle w:val="Heading7"/>
      </w:pPr>
      <w:r>
        <w:t>Job Sequences/Courses</w:t>
      </w:r>
    </w:p>
    <w:p w:rsidR="00FF74C8" w:rsidRDefault="00FF74C8" w:rsidP="00141477">
      <w:pPr>
        <w:widowControl/>
        <w:rPr>
          <w:sz w:val="24"/>
          <w:szCs w:val="24"/>
        </w:rPr>
      </w:pPr>
      <w:r>
        <w:rPr>
          <w:sz w:val="24"/>
          <w:szCs w:val="24"/>
        </w:rPr>
        <w:t xml:space="preserve">                    </w:t>
      </w:r>
      <w:r w:rsidRPr="00575728">
        <w:rPr>
          <w:noProof/>
          <w:sz w:val="24"/>
          <w:szCs w:val="24"/>
        </w:rPr>
        <w:pict>
          <v:shape id="Picture 1729" o:spid="_x0000_i1083" type="#_x0000_t75" style="width:38.25pt;height:36.75pt;visibility:visible">
            <v:imagedata r:id="rId61" o:title=""/>
          </v:shape>
        </w:pict>
      </w:r>
    </w:p>
    <w:p w:rsidR="00FF74C8" w:rsidRPr="009B4BED" w:rsidRDefault="00FF74C8" w:rsidP="00141477">
      <w:pPr>
        <w:widowControl/>
        <w:rPr>
          <w:i/>
          <w:sz w:val="24"/>
          <w:szCs w:val="24"/>
        </w:rPr>
      </w:pPr>
    </w:p>
    <w:p w:rsidR="00FF74C8" w:rsidRDefault="00FF74C8" w:rsidP="00141477">
      <w:pPr>
        <w:widowControl/>
        <w:rPr>
          <w:b/>
          <w:sz w:val="24"/>
          <w:szCs w:val="24"/>
        </w:rPr>
      </w:pPr>
      <w:r>
        <w:rPr>
          <w:b/>
          <w:sz w:val="24"/>
          <w:szCs w:val="24"/>
        </w:rPr>
        <w:t xml:space="preserve"> </w:t>
      </w:r>
      <w:r>
        <w:rPr>
          <w:b/>
          <w:sz w:val="24"/>
          <w:szCs w:val="24"/>
        </w:rPr>
        <w:tab/>
      </w:r>
      <w:r w:rsidRPr="00575728">
        <w:rPr>
          <w:b/>
          <w:noProof/>
          <w:sz w:val="24"/>
          <w:szCs w:val="24"/>
        </w:rPr>
        <w:pict>
          <v:shape id="Picture 1750" o:spid="_x0000_i1084" type="#_x0000_t75" style="width:5in;height:276pt;visibility:visible">
            <v:imagedata r:id="rId62" o:title=""/>
          </v:shape>
        </w:pict>
      </w:r>
      <w:r w:rsidRPr="0071510F">
        <w:rPr>
          <w:b/>
          <w:sz w:val="24"/>
          <w:szCs w:val="24"/>
        </w:rPr>
        <w:t xml:space="preserve"> </w:t>
      </w:r>
    </w:p>
    <w:p w:rsidR="00FF74C8" w:rsidRDefault="00FF74C8" w:rsidP="00141477">
      <w:pPr>
        <w:widowControl/>
        <w:rPr>
          <w:b/>
          <w:sz w:val="24"/>
          <w:szCs w:val="24"/>
        </w:rPr>
      </w:pPr>
    </w:p>
    <w:p w:rsidR="00FF74C8" w:rsidRPr="0071510F" w:rsidRDefault="00FF74C8" w:rsidP="00B83098">
      <w:pPr>
        <w:widowControl/>
        <w:ind w:left="720" w:firstLine="720"/>
        <w:rPr>
          <w:b/>
          <w:sz w:val="24"/>
          <w:szCs w:val="24"/>
        </w:rPr>
      </w:pPr>
      <w:r>
        <w:rPr>
          <w:sz w:val="24"/>
          <w:szCs w:val="24"/>
        </w:rPr>
        <w:t xml:space="preserve">Using the Canister Preconditioning System’s Job Sequences feature, it is possible to simulate a real-world drive cycle’s effect on a canister. This could be accomplished by assembling a sequence of purges and loads of varying duration as in a park and commute scenario. In Job Sequences, the user builds one or more “Courses” using the Job Sequences editor. In the example test sequence: Course 1 = Wait for OK., Course 2 = Pause., Course 3 = Recipe 5., Cycle 4 = Wait for OK., Course 5 = Pause. After it is built, pressing Validate Sequence causes the system to check the desired Sequence against the existing station hardware. Additionally, each an estimate of the time required to execute each course, along with the Sequences total time estimate, is computed. Once validity is established, pressing Save Sequence sends the Job Sequence to the canister station, where it may be executed. </w:t>
      </w:r>
      <w:r w:rsidRPr="0071510F">
        <w:rPr>
          <w:b/>
          <w:sz w:val="24"/>
          <w:szCs w:val="24"/>
        </w:rPr>
        <w:br w:type="page"/>
      </w:r>
    </w:p>
    <w:p w:rsidR="00FF74C8" w:rsidRDefault="00FF74C8" w:rsidP="00E9719F">
      <w:pPr>
        <w:pStyle w:val="Heading7"/>
      </w:pPr>
      <w:bookmarkStart w:id="18" w:name="_Toc231809071"/>
    </w:p>
    <w:p w:rsidR="00FF74C8" w:rsidRPr="006C761B" w:rsidRDefault="00FF74C8" w:rsidP="00E9719F">
      <w:pPr>
        <w:pStyle w:val="Heading7"/>
      </w:pPr>
      <w:r w:rsidRPr="006C761B">
        <w:t>Overview</w:t>
      </w:r>
      <w:bookmarkEnd w:id="18"/>
    </w:p>
    <w:p w:rsidR="00FF74C8" w:rsidRPr="006C761B" w:rsidRDefault="00FF74C8" w:rsidP="00182B46">
      <w:pPr>
        <w:ind w:left="720" w:firstLine="720"/>
      </w:pPr>
      <w:r>
        <w:rPr>
          <w:noProof/>
        </w:rPr>
        <w:pict>
          <v:shape id="Picture 37" o:spid="_x0000_i1085" type="#_x0000_t75" style="width:34.5pt;height:39pt;visibility:visible">
            <v:imagedata r:id="rId26" o:title="" croptop="7282f" cropbottom="54613f" cropleft="30037f" cropright="33094f"/>
          </v:shape>
        </w:pict>
      </w:r>
    </w:p>
    <w:p w:rsidR="00FF74C8" w:rsidRPr="006C761B" w:rsidRDefault="00FF74C8" w:rsidP="00A87B80">
      <w:pPr>
        <w:ind w:left="1440" w:firstLine="720"/>
      </w:pPr>
    </w:p>
    <w:p w:rsidR="00FF74C8" w:rsidRDefault="00FF74C8" w:rsidP="00182B46">
      <w:pPr>
        <w:ind w:firstLine="720"/>
        <w:rPr>
          <w:sz w:val="24"/>
          <w:szCs w:val="24"/>
        </w:rPr>
      </w:pPr>
      <w:r w:rsidRPr="006C761B">
        <w:rPr>
          <w:sz w:val="24"/>
          <w:szCs w:val="24"/>
        </w:rPr>
        <w:t>This is the main system screen which is displayed by default when the system is first started.</w:t>
      </w:r>
    </w:p>
    <w:p w:rsidR="00FF74C8" w:rsidRPr="006C761B" w:rsidRDefault="00FF74C8" w:rsidP="00182B46">
      <w:pPr>
        <w:ind w:firstLine="720"/>
        <w:rPr>
          <w:sz w:val="24"/>
          <w:szCs w:val="24"/>
        </w:rPr>
      </w:pPr>
    </w:p>
    <w:p w:rsidR="00FF74C8" w:rsidRDefault="00FF74C8" w:rsidP="00E9719F">
      <w:pPr>
        <w:pStyle w:val="Heading7"/>
      </w:pPr>
      <w:r>
        <w:rPr>
          <w:noProof/>
        </w:rPr>
        <w:pict>
          <v:shape id="Picture 46" o:spid="_x0000_i1086" type="#_x0000_t75" style="width:414.75pt;height:312.75pt;visibility:visible">
            <v:imagedata r:id="rId63" o:title=""/>
          </v:shape>
        </w:pict>
      </w:r>
    </w:p>
    <w:p w:rsidR="00FF74C8" w:rsidRDefault="00FF74C8" w:rsidP="00E9719F">
      <w:pPr>
        <w:pStyle w:val="Heading7"/>
        <w:rPr>
          <w:sz w:val="20"/>
          <w:szCs w:val="20"/>
        </w:rPr>
      </w:pPr>
      <w:r>
        <w:rPr>
          <w:sz w:val="20"/>
          <w:szCs w:val="20"/>
        </w:rPr>
        <w:t>Canister Preconditioning System – Overview Screen</w:t>
      </w:r>
    </w:p>
    <w:p w:rsidR="00FF74C8" w:rsidRDefault="00FF74C8" w:rsidP="00E9719F">
      <w:pPr>
        <w:pStyle w:val="Heading7"/>
        <w:rPr>
          <w:b w:val="0"/>
        </w:rPr>
      </w:pPr>
      <w:r>
        <w:rPr>
          <w:b w:val="0"/>
        </w:rPr>
        <w:t>The user may use this screen to get a view of all stations’ current operational status.</w:t>
      </w:r>
    </w:p>
    <w:p w:rsidR="00FF74C8" w:rsidRPr="006C761B" w:rsidRDefault="00FF74C8" w:rsidP="00E9719F">
      <w:pPr>
        <w:pStyle w:val="Heading7"/>
      </w:pPr>
      <w:r w:rsidRPr="006C761B">
        <w:br w:type="page"/>
      </w:r>
    </w:p>
    <w:p w:rsidR="00FF74C8" w:rsidRDefault="00FF74C8" w:rsidP="00E9719F">
      <w:pPr>
        <w:pStyle w:val="Heading7"/>
      </w:pPr>
      <w:bookmarkStart w:id="19" w:name="_Toc231809072"/>
    </w:p>
    <w:p w:rsidR="00FF74C8" w:rsidRPr="006C761B" w:rsidRDefault="00FF74C8" w:rsidP="00E9719F">
      <w:pPr>
        <w:pStyle w:val="Heading7"/>
      </w:pPr>
      <w:r w:rsidRPr="006C761B">
        <w:t>Review Data Screen</w:t>
      </w:r>
      <w:bookmarkEnd w:id="19"/>
    </w:p>
    <w:p w:rsidR="00FF74C8" w:rsidRPr="006C761B" w:rsidRDefault="00FF74C8" w:rsidP="00182B46">
      <w:pPr>
        <w:ind w:left="720" w:firstLine="720"/>
      </w:pPr>
      <w:r>
        <w:rPr>
          <w:noProof/>
        </w:rPr>
        <w:pict>
          <v:shape id="Picture 39" o:spid="_x0000_i1087" type="#_x0000_t75" alt="Binoculars" style="width:36pt;height:36pt;visibility:visible">
            <v:imagedata r:id="rId64" o:title=""/>
          </v:shape>
        </w:pict>
      </w:r>
    </w:p>
    <w:p w:rsidR="00FF74C8" w:rsidRPr="006C761B" w:rsidRDefault="00FF74C8" w:rsidP="007F7553">
      <w:pPr>
        <w:ind w:left="1440" w:firstLine="720"/>
      </w:pPr>
    </w:p>
    <w:p w:rsidR="00FF74C8" w:rsidRPr="006C761B" w:rsidRDefault="00FF74C8" w:rsidP="00182B46">
      <w:pPr>
        <w:ind w:firstLine="720"/>
        <w:rPr>
          <w:sz w:val="24"/>
          <w:szCs w:val="24"/>
        </w:rPr>
      </w:pPr>
      <w:r w:rsidRPr="006C761B">
        <w:rPr>
          <w:sz w:val="24"/>
          <w:szCs w:val="24"/>
        </w:rPr>
        <w:t xml:space="preserve">Use this screen to check the recorded data of the current test while the test is still running. Use List of Jobs function to view the reports after the tests are complete. </w:t>
      </w:r>
      <w:r w:rsidRPr="005E0E58">
        <w:rPr>
          <w:i/>
          <w:sz w:val="24"/>
          <w:szCs w:val="24"/>
        </w:rPr>
        <w:t>Note:</w:t>
      </w:r>
      <w:r w:rsidRPr="006C761B">
        <w:rPr>
          <w:sz w:val="24"/>
          <w:szCs w:val="24"/>
        </w:rPr>
        <w:t xml:space="preserve"> the reports are only generated at the end of the tests.</w:t>
      </w:r>
    </w:p>
    <w:p w:rsidR="00FF74C8" w:rsidRPr="006C761B" w:rsidRDefault="00FF74C8" w:rsidP="007D042F"/>
    <w:p w:rsidR="00FF74C8" w:rsidRPr="006C761B" w:rsidRDefault="00FF74C8" w:rsidP="007D042F">
      <w:r>
        <w:rPr>
          <w:noProof/>
        </w:rPr>
        <w:pict>
          <v:shape id="Picture 48" o:spid="_x0000_i1088" type="#_x0000_t75" style="width:422.25pt;height:320.25pt;visibility:visible">
            <v:imagedata r:id="rId65" o:title=""/>
          </v:shape>
        </w:pict>
      </w:r>
    </w:p>
    <w:p w:rsidR="00FF74C8" w:rsidRDefault="00FF74C8" w:rsidP="009538C2">
      <w:pPr>
        <w:pStyle w:val="Heading7"/>
        <w:ind w:left="0"/>
      </w:pPr>
      <w:r>
        <w:rPr>
          <w:sz w:val="20"/>
          <w:szCs w:val="20"/>
        </w:rPr>
        <w:t>Review CycleData screen</w:t>
      </w:r>
      <w:r w:rsidRPr="006C761B">
        <w:br w:type="page"/>
      </w:r>
      <w:bookmarkStart w:id="20" w:name="_Toc231809073"/>
      <w:r>
        <w:t xml:space="preserve">           </w:t>
      </w:r>
    </w:p>
    <w:p w:rsidR="00FF74C8" w:rsidRPr="006C761B" w:rsidRDefault="00FF74C8" w:rsidP="001160B8">
      <w:pPr>
        <w:pStyle w:val="Heading7"/>
        <w:ind w:left="0" w:firstLine="720"/>
      </w:pPr>
      <w:r>
        <w:t xml:space="preserve"> </w:t>
      </w:r>
      <w:r w:rsidRPr="006C761B">
        <w:t>Watch Data Screen</w:t>
      </w:r>
      <w:bookmarkEnd w:id="20"/>
    </w:p>
    <w:p w:rsidR="00FF74C8" w:rsidRPr="006C761B" w:rsidRDefault="00FF74C8" w:rsidP="009538C2">
      <w:pPr>
        <w:ind w:left="720" w:firstLine="720"/>
      </w:pPr>
      <w:r>
        <w:rPr>
          <w:noProof/>
        </w:rPr>
        <w:pict>
          <v:shape id="Picture 41" o:spid="_x0000_i1089" type="#_x0000_t75" alt="Eye" style="width:36pt;height:36pt;visibility:visible">
            <v:imagedata r:id="rId66" o:title=""/>
          </v:shape>
        </w:pict>
      </w:r>
    </w:p>
    <w:p w:rsidR="00FF74C8" w:rsidRPr="006C761B" w:rsidRDefault="00FF74C8" w:rsidP="007F7553">
      <w:pPr>
        <w:ind w:left="1440" w:firstLine="720"/>
      </w:pPr>
    </w:p>
    <w:p w:rsidR="00FF74C8" w:rsidRPr="006C761B" w:rsidRDefault="00FF74C8" w:rsidP="009538C2">
      <w:pPr>
        <w:ind w:firstLine="720"/>
        <w:rPr>
          <w:sz w:val="24"/>
          <w:szCs w:val="24"/>
        </w:rPr>
      </w:pPr>
      <w:r w:rsidRPr="006C761B">
        <w:rPr>
          <w:sz w:val="24"/>
          <w:szCs w:val="24"/>
        </w:rPr>
        <w:t>This screen is similar to the Review screen, however, it will show current and recent data for all active stations.</w:t>
      </w:r>
    </w:p>
    <w:p w:rsidR="00FF74C8" w:rsidRPr="006C761B" w:rsidRDefault="00FF74C8" w:rsidP="00AC7AD2">
      <w:pPr>
        <w:ind w:left="1440"/>
      </w:pPr>
    </w:p>
    <w:p w:rsidR="00FF74C8" w:rsidRPr="006C761B" w:rsidRDefault="00FF74C8" w:rsidP="000D3006">
      <w:r>
        <w:rPr>
          <w:noProof/>
        </w:rPr>
        <w:pict>
          <v:shape id="Picture 1730" o:spid="_x0000_i1090" type="#_x0000_t75" style="width:415.5pt;height:312pt;visibility:visible">
            <v:imagedata r:id="rId67" o:title=""/>
          </v:shape>
        </w:pict>
      </w:r>
    </w:p>
    <w:p w:rsidR="00FF74C8" w:rsidRPr="006C761B" w:rsidRDefault="00FF74C8" w:rsidP="009538C2">
      <w:pPr>
        <w:pStyle w:val="Heading7"/>
        <w:ind w:left="0"/>
      </w:pPr>
      <w:r>
        <w:rPr>
          <w:sz w:val="20"/>
          <w:szCs w:val="20"/>
        </w:rPr>
        <w:t>Data Watcher screen</w:t>
      </w:r>
      <w:r w:rsidRPr="006C761B">
        <w:br w:type="page"/>
      </w:r>
      <w:bookmarkStart w:id="21" w:name="_Toc231809074"/>
      <w:r>
        <w:t xml:space="preserve">             </w:t>
      </w:r>
      <w:r w:rsidRPr="006C761B">
        <w:t>MFC Calibration Screen</w:t>
      </w:r>
      <w:bookmarkEnd w:id="21"/>
    </w:p>
    <w:p w:rsidR="00FF74C8" w:rsidRPr="006C761B" w:rsidRDefault="00FF74C8" w:rsidP="009538C2">
      <w:pPr>
        <w:ind w:firstLine="720"/>
      </w:pPr>
      <w:r>
        <w:t xml:space="preserve">                   </w:t>
      </w:r>
      <w:r>
        <w:rPr>
          <w:noProof/>
        </w:rPr>
        <w:pict>
          <v:shape id="Picture 43" o:spid="_x0000_i1091" type="#_x0000_t75" alt="Tools" style="width:36pt;height:36pt;visibility:visible">
            <v:imagedata r:id="rId68" o:title=""/>
          </v:shape>
        </w:pict>
      </w:r>
    </w:p>
    <w:p w:rsidR="00FF74C8" w:rsidRPr="006C761B" w:rsidRDefault="00FF74C8" w:rsidP="007F7553">
      <w:pPr>
        <w:ind w:left="1440" w:firstLine="720"/>
      </w:pPr>
    </w:p>
    <w:p w:rsidR="00FF74C8" w:rsidRDefault="00FF74C8" w:rsidP="009538C2">
      <w:pPr>
        <w:rPr>
          <w:sz w:val="24"/>
          <w:szCs w:val="24"/>
        </w:rPr>
      </w:pPr>
      <w:r w:rsidRPr="006C761B">
        <w:rPr>
          <w:sz w:val="24"/>
          <w:szCs w:val="24"/>
        </w:rPr>
        <w:t xml:space="preserve">This screen allows users to check and adjust the flow coefficients of the system mass flow controllers. </w:t>
      </w:r>
      <w:bookmarkStart w:id="22" w:name="_Toc231809075"/>
    </w:p>
    <w:p w:rsidR="00FF74C8" w:rsidRPr="006C761B" w:rsidRDefault="00FF74C8" w:rsidP="009538C2">
      <w:r>
        <w:rPr>
          <w:noProof/>
        </w:rPr>
        <w:pict>
          <v:shape id="Picture 1685" o:spid="_x0000_s1049" type="#_x0000_t75" style="position:absolute;margin-left:15.75pt;margin-top:83.8pt;width:406.5pt;height:297.9pt;z-index:251658752;visibility:visible;mso-position-horizontal-relative:margin;mso-position-vertical-relative:margin">
            <v:imagedata r:id="rId69" o:title="" croptop="5534f" cropbottom="2913f" cropleft="4642f" cropright="2458f"/>
            <w10:wrap type="square" anchorx="margin" anchory="margin"/>
          </v:shape>
        </w:pict>
      </w:r>
    </w:p>
    <w:p w:rsidR="00FF74C8" w:rsidRPr="006C761B" w:rsidRDefault="00FF74C8" w:rsidP="00DA483F">
      <w:pPr>
        <w:ind w:left="720"/>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Default="00FF74C8" w:rsidP="00E9719F">
      <w:pPr>
        <w:pStyle w:val="Heading7"/>
      </w:pPr>
    </w:p>
    <w:p w:rsidR="00FF74C8" w:rsidRPr="006C761B" w:rsidRDefault="00FF74C8" w:rsidP="00E9719F">
      <w:pPr>
        <w:pStyle w:val="Heading7"/>
      </w:pPr>
      <w:r w:rsidRPr="006C761B">
        <w:t>I/O Monitor Screen</w:t>
      </w:r>
      <w:bookmarkEnd w:id="22"/>
    </w:p>
    <w:p w:rsidR="00FF74C8" w:rsidRPr="006C761B" w:rsidRDefault="00FF74C8" w:rsidP="00E9719F">
      <w:pPr>
        <w:pStyle w:val="Heading7"/>
      </w:pPr>
      <w:r>
        <w:t xml:space="preserve">            </w:t>
      </w:r>
      <w:r>
        <w:rPr>
          <w:noProof/>
        </w:rPr>
        <w:pict>
          <v:shape id="Picture 44" o:spid="_x0000_i1092" type="#_x0000_t75" alt="Switch" style="width:36pt;height:36pt;visibility:visible">
            <v:imagedata r:id="rId70" o:title=""/>
          </v:shape>
        </w:pict>
      </w:r>
    </w:p>
    <w:p w:rsidR="00FF74C8" w:rsidRPr="006C761B" w:rsidRDefault="00FF74C8" w:rsidP="001A4DE8"/>
    <w:p w:rsidR="00FF74C8" w:rsidRPr="007863BD" w:rsidRDefault="00FF74C8" w:rsidP="00D62D81">
      <w:pPr>
        <w:ind w:left="720" w:firstLine="720"/>
      </w:pPr>
      <w:r>
        <w:rPr>
          <w:sz w:val="24"/>
          <w:szCs w:val="24"/>
        </w:rPr>
        <w:t>The I/O Monitor screen a</w:t>
      </w:r>
      <w:r w:rsidRPr="006C761B">
        <w:rPr>
          <w:sz w:val="24"/>
          <w:szCs w:val="24"/>
        </w:rPr>
        <w:t>llows</w:t>
      </w:r>
      <w:r>
        <w:rPr>
          <w:sz w:val="24"/>
          <w:szCs w:val="24"/>
        </w:rPr>
        <w:t xml:space="preserve"> the user</w:t>
      </w:r>
      <w:r w:rsidRPr="006C761B">
        <w:rPr>
          <w:sz w:val="24"/>
          <w:szCs w:val="24"/>
        </w:rPr>
        <w:t xml:space="preserve"> to </w:t>
      </w:r>
      <w:r>
        <w:rPr>
          <w:sz w:val="24"/>
          <w:szCs w:val="24"/>
        </w:rPr>
        <w:t>monitor and control (force) various system I/O items. This feature is very useful for troubleshooting the system, should the need arise. Caution must be exercised while using I/O forcing as control is taken away from the system’s computer. Depending on current password level, the I/O monitor may not be available.</w:t>
      </w:r>
    </w:p>
    <w:p w:rsidR="00FF74C8" w:rsidRPr="006C761B" w:rsidRDefault="00FF74C8" w:rsidP="00157D97">
      <w:pPr>
        <w:pStyle w:val="Heading8"/>
      </w:pPr>
      <w:r>
        <w:t xml:space="preserve">        </w:t>
      </w:r>
      <w:r>
        <w:rPr>
          <w:noProof/>
        </w:rPr>
        <w:pict>
          <v:shape id="Picture 21" o:spid="_x0000_i1093" type="#_x0000_t75" style="width:445.5pt;height:291.75pt;visibility:visible">
            <v:imagedata r:id="rId71" o:title=""/>
          </v:shape>
        </w:pict>
      </w:r>
    </w:p>
    <w:p w:rsidR="00FF74C8" w:rsidRPr="006C761B" w:rsidRDefault="00FF74C8" w:rsidP="00717704">
      <w:pPr>
        <w:pStyle w:val="Heading8"/>
      </w:pPr>
      <w:r w:rsidRPr="006C761B">
        <w:tab/>
      </w:r>
      <w:r w:rsidRPr="006C761B">
        <w:tab/>
      </w:r>
      <w:r w:rsidRPr="006C761B">
        <w:tab/>
      </w:r>
    </w:p>
    <w:p w:rsidR="00FF74C8" w:rsidRPr="006C761B" w:rsidRDefault="00FF74C8" w:rsidP="00B6777F"/>
    <w:p w:rsidR="00FF74C8" w:rsidRDefault="00FF74C8" w:rsidP="00E9719F">
      <w:pPr>
        <w:pStyle w:val="Heading7"/>
      </w:pPr>
      <w:r w:rsidRPr="006C761B">
        <w:br w:type="page"/>
      </w:r>
      <w:bookmarkStart w:id="23" w:name="_Toc231809076"/>
    </w:p>
    <w:p w:rsidR="00FF74C8" w:rsidRDefault="00FF74C8" w:rsidP="00E9719F">
      <w:pPr>
        <w:pStyle w:val="Heading7"/>
      </w:pPr>
    </w:p>
    <w:p w:rsidR="00FF74C8" w:rsidRPr="006C761B" w:rsidRDefault="00FF74C8" w:rsidP="00E9719F">
      <w:pPr>
        <w:pStyle w:val="Heading7"/>
      </w:pPr>
      <w:r w:rsidRPr="006C761B">
        <w:t>Scale Monitor Screen</w:t>
      </w:r>
      <w:bookmarkEnd w:id="23"/>
    </w:p>
    <w:p w:rsidR="00FF74C8" w:rsidRDefault="00FF74C8" w:rsidP="00717704">
      <w:pPr>
        <w:ind w:left="720" w:firstLine="720"/>
      </w:pPr>
      <w:r>
        <w:rPr>
          <w:noProof/>
        </w:rPr>
        <w:pict>
          <v:shape id="Picture 47" o:spid="_x0000_i1094" type="#_x0000_t75" alt="Scales" style="width:36pt;height:36pt;visibility:visible">
            <v:imagedata r:id="rId72" o:title=""/>
          </v:shape>
        </w:pict>
      </w:r>
    </w:p>
    <w:p w:rsidR="00FF74C8" w:rsidRPr="007863BD" w:rsidRDefault="00FF74C8" w:rsidP="007863BD">
      <w:r>
        <w:rPr>
          <w:sz w:val="24"/>
          <w:szCs w:val="24"/>
        </w:rPr>
        <w:t xml:space="preserve">     </w:t>
      </w:r>
      <w:r w:rsidRPr="006C761B">
        <w:rPr>
          <w:sz w:val="24"/>
          <w:szCs w:val="24"/>
        </w:rPr>
        <w:t xml:space="preserve">This screen allows </w:t>
      </w:r>
      <w:r>
        <w:rPr>
          <w:sz w:val="24"/>
          <w:szCs w:val="24"/>
        </w:rPr>
        <w:t>configuration and monitoring of scales used in the CPS system. Scale weights are updated in real-time.</w:t>
      </w:r>
    </w:p>
    <w:p w:rsidR="00FF74C8" w:rsidRPr="006C761B" w:rsidRDefault="00FF74C8" w:rsidP="007F7553">
      <w:pPr>
        <w:ind w:left="1440" w:firstLine="720"/>
      </w:pPr>
    </w:p>
    <w:p w:rsidR="00FF74C8" w:rsidRPr="006C761B" w:rsidRDefault="00FF74C8" w:rsidP="006C5002"/>
    <w:p w:rsidR="00FF74C8" w:rsidRDefault="00FF74C8" w:rsidP="00D62D81">
      <w:pPr>
        <w:ind w:firstLine="720"/>
      </w:pPr>
      <w:r>
        <w:rPr>
          <w:noProof/>
        </w:rPr>
        <w:pict>
          <v:shape id="Picture 22" o:spid="_x0000_i1095" type="#_x0000_t75" style="width:172.5pt;height:222pt;visibility:visible">
            <v:imagedata r:id="rId73" o:title=""/>
          </v:shape>
        </w:pict>
      </w:r>
    </w:p>
    <w:p w:rsidR="00FF74C8" w:rsidRDefault="00FF74C8" w:rsidP="007F7553">
      <w:pPr>
        <w:ind w:left="1440" w:firstLine="720"/>
      </w:pPr>
    </w:p>
    <w:p w:rsidR="00FF74C8" w:rsidRDefault="00FF74C8" w:rsidP="007F7553">
      <w:pPr>
        <w:ind w:left="1440" w:firstLine="720"/>
      </w:pPr>
    </w:p>
    <w:p w:rsidR="00FF74C8" w:rsidRDefault="00FF74C8" w:rsidP="007F7553">
      <w:pPr>
        <w:ind w:left="1440" w:firstLine="720"/>
      </w:pPr>
    </w:p>
    <w:p w:rsidR="00FF74C8" w:rsidRPr="006C761B" w:rsidRDefault="00FF74C8" w:rsidP="007F7553">
      <w:pPr>
        <w:ind w:left="1440" w:firstLine="720"/>
      </w:pPr>
    </w:p>
    <w:p w:rsidR="00FF74C8" w:rsidRDefault="00FF74C8" w:rsidP="004A5B7E">
      <w:pPr>
        <w:pStyle w:val="Heading7"/>
      </w:pPr>
      <w:r>
        <w:t xml:space="preserve">     </w:t>
      </w:r>
    </w:p>
    <w:p w:rsidR="00FF74C8" w:rsidRDefault="00FF74C8" w:rsidP="00B45F9A">
      <w:pPr>
        <w:pStyle w:val="Heading7"/>
      </w:pPr>
      <w:r>
        <w:t xml:space="preserve">      Turn Off Beacon</w:t>
      </w:r>
    </w:p>
    <w:p w:rsidR="00FF74C8" w:rsidRPr="00B45F9A" w:rsidRDefault="00FF74C8" w:rsidP="0062269A">
      <w:pPr>
        <w:ind w:left="720" w:firstLine="720"/>
        <w:rPr>
          <w:sz w:val="24"/>
          <w:szCs w:val="24"/>
        </w:rPr>
      </w:pPr>
      <w:r w:rsidRPr="00575728">
        <w:rPr>
          <w:noProof/>
          <w:szCs w:val="24"/>
        </w:rPr>
        <w:pict>
          <v:shape id="Picture 4" o:spid="_x0000_i1096" type="#_x0000_t75" style="width:29.25pt;height:27.75pt;visibility:visible">
            <v:imagedata r:id="rId74" o:title=""/>
          </v:shape>
        </w:pict>
      </w:r>
      <w:r>
        <w:rPr>
          <w:sz w:val="24"/>
          <w:szCs w:val="24"/>
        </w:rPr>
        <w:t xml:space="preserve"> Push to acknowledge alarm and turn off system beacon.</w:t>
      </w:r>
    </w:p>
    <w:p w:rsidR="00FF74C8" w:rsidRDefault="00FF74C8" w:rsidP="0062269A">
      <w:pPr>
        <w:ind w:left="720" w:firstLine="720"/>
        <w:rPr>
          <w:szCs w:val="24"/>
        </w:rPr>
      </w:pPr>
    </w:p>
    <w:p w:rsidR="00FF74C8" w:rsidRDefault="00FF74C8" w:rsidP="0062269A">
      <w:pPr>
        <w:ind w:left="720" w:firstLine="720"/>
        <w:rPr>
          <w:szCs w:val="24"/>
        </w:rPr>
      </w:pPr>
    </w:p>
    <w:p w:rsidR="00FF74C8" w:rsidRDefault="00FF74C8" w:rsidP="00B45F9A">
      <w:pPr>
        <w:pStyle w:val="Heading7"/>
      </w:pPr>
      <w:r>
        <w:t xml:space="preserve">      Silence Horn</w:t>
      </w:r>
    </w:p>
    <w:p w:rsidR="00FF74C8" w:rsidRDefault="00FF74C8" w:rsidP="0062269A">
      <w:pPr>
        <w:ind w:left="720" w:firstLine="720"/>
        <w:rPr>
          <w:sz w:val="24"/>
          <w:szCs w:val="24"/>
        </w:rPr>
      </w:pPr>
      <w:r w:rsidRPr="00575728">
        <w:rPr>
          <w:noProof/>
          <w:szCs w:val="24"/>
        </w:rPr>
        <w:pict>
          <v:shape id="Picture 18" o:spid="_x0000_i1097" type="#_x0000_t75" style="width:29.25pt;height:28.5pt;visibility:visible">
            <v:imagedata r:id="rId75" o:title=""/>
          </v:shape>
        </w:pict>
      </w:r>
      <w:r>
        <w:rPr>
          <w:szCs w:val="24"/>
        </w:rPr>
        <w:t xml:space="preserve"> </w:t>
      </w:r>
      <w:r>
        <w:rPr>
          <w:sz w:val="24"/>
          <w:szCs w:val="24"/>
        </w:rPr>
        <w:t>Push to silence alarm horn. New alarms will cause horn to sound again.</w:t>
      </w:r>
    </w:p>
    <w:p w:rsidR="00FF74C8" w:rsidRDefault="00FF74C8" w:rsidP="0062269A">
      <w:pPr>
        <w:ind w:left="720" w:firstLine="720"/>
        <w:rPr>
          <w:sz w:val="24"/>
          <w:szCs w:val="24"/>
        </w:rPr>
      </w:pPr>
    </w:p>
    <w:p w:rsidR="00FF74C8" w:rsidRDefault="00FF74C8" w:rsidP="00B03B20">
      <w:pPr>
        <w:pStyle w:val="Heading7"/>
      </w:pPr>
      <w:r>
        <w:t xml:space="preserve">       Help</w:t>
      </w:r>
    </w:p>
    <w:p w:rsidR="00FF74C8" w:rsidRPr="006C761B" w:rsidRDefault="00FF74C8" w:rsidP="0062269A">
      <w:pPr>
        <w:ind w:left="720" w:firstLine="720"/>
        <w:rPr>
          <w:sz w:val="24"/>
          <w:szCs w:val="24"/>
        </w:rPr>
      </w:pPr>
      <w:r w:rsidRPr="00575728">
        <w:rPr>
          <w:noProof/>
          <w:szCs w:val="24"/>
        </w:rPr>
        <w:pict>
          <v:shape id="Picture 19" o:spid="_x0000_i1098" type="#_x0000_t75" style="width:30pt;height:28.5pt;visibility:visible">
            <v:imagedata r:id="rId76" o:title=""/>
          </v:shape>
        </w:pict>
      </w:r>
      <w:r>
        <w:rPr>
          <w:szCs w:val="24"/>
        </w:rPr>
        <w:t xml:space="preserve"> </w:t>
      </w:r>
      <w:r>
        <w:rPr>
          <w:sz w:val="24"/>
          <w:szCs w:val="24"/>
        </w:rPr>
        <w:t>Push to launch operator’s manual (opens this document).</w:t>
      </w:r>
      <w:r w:rsidRPr="006C761B">
        <w:rPr>
          <w:szCs w:val="24"/>
        </w:rPr>
        <w:br w:type="page"/>
      </w:r>
    </w:p>
    <w:p w:rsidR="00FF74C8" w:rsidRPr="006C761B" w:rsidRDefault="00FF74C8" w:rsidP="009D2BEC">
      <w:pPr>
        <w:pStyle w:val="Heading4"/>
        <w:ind w:firstLine="720"/>
      </w:pPr>
      <w:bookmarkStart w:id="24" w:name="_Toc231809080"/>
      <w:r>
        <w:t>5.0</w:t>
      </w:r>
      <w:r>
        <w:tab/>
      </w:r>
      <w:r w:rsidRPr="006C761B">
        <w:t>Reports / Report Generation</w:t>
      </w:r>
      <w:bookmarkEnd w:id="24"/>
    </w:p>
    <w:p w:rsidR="00FF74C8" w:rsidRPr="006C761B" w:rsidRDefault="00FF74C8">
      <w:pPr>
        <w:widowControl/>
        <w:rPr>
          <w:b/>
          <w:bCs/>
          <w:i/>
          <w:iCs/>
          <w:sz w:val="28"/>
          <w:szCs w:val="28"/>
        </w:rPr>
      </w:pPr>
    </w:p>
    <w:p w:rsidR="00FF74C8" w:rsidRPr="006C761B" w:rsidRDefault="00FF74C8">
      <w:pPr>
        <w:widowControl/>
        <w:rPr>
          <w:b/>
          <w:bCs/>
          <w:i/>
          <w:iCs/>
          <w:sz w:val="28"/>
          <w:szCs w:val="28"/>
        </w:rPr>
      </w:pPr>
    </w:p>
    <w:p w:rsidR="00FF74C8" w:rsidRDefault="00FF74C8" w:rsidP="001160B8">
      <w:pPr>
        <w:widowControl/>
        <w:ind w:firstLine="720"/>
        <w:rPr>
          <w:sz w:val="24"/>
          <w:szCs w:val="24"/>
        </w:rPr>
      </w:pPr>
      <w:r w:rsidRPr="006C761B">
        <w:rPr>
          <w:sz w:val="24"/>
          <w:szCs w:val="24"/>
        </w:rPr>
        <w:t>The Reporting System automatically creates reports for each process that is performed.  These reports include the Summary Report</w:t>
      </w:r>
      <w:r>
        <w:rPr>
          <w:sz w:val="24"/>
          <w:szCs w:val="24"/>
        </w:rPr>
        <w:t>(Notepad)</w:t>
      </w:r>
      <w:r w:rsidRPr="006C761B">
        <w:rPr>
          <w:sz w:val="24"/>
          <w:szCs w:val="24"/>
        </w:rPr>
        <w:t>, the Detail Report</w:t>
      </w:r>
      <w:r>
        <w:rPr>
          <w:sz w:val="24"/>
          <w:szCs w:val="24"/>
        </w:rPr>
        <w:t>(Notepad)</w:t>
      </w:r>
      <w:r w:rsidRPr="006C761B">
        <w:rPr>
          <w:sz w:val="24"/>
          <w:szCs w:val="24"/>
        </w:rPr>
        <w:t xml:space="preserve"> and </w:t>
      </w:r>
      <w:r>
        <w:rPr>
          <w:sz w:val="24"/>
          <w:szCs w:val="24"/>
        </w:rPr>
        <w:t xml:space="preserve">a Microsoft </w:t>
      </w:r>
      <w:r w:rsidRPr="006C761B">
        <w:rPr>
          <w:sz w:val="24"/>
          <w:szCs w:val="24"/>
        </w:rPr>
        <w:t>Access®</w:t>
      </w:r>
      <w:r>
        <w:rPr>
          <w:sz w:val="24"/>
          <w:szCs w:val="24"/>
        </w:rPr>
        <w:t xml:space="preserve"> database</w:t>
      </w:r>
      <w:r w:rsidRPr="006C761B">
        <w:rPr>
          <w:sz w:val="24"/>
          <w:szCs w:val="24"/>
        </w:rPr>
        <w:t xml:space="preserve"> detail file.</w:t>
      </w:r>
      <w:r>
        <w:rPr>
          <w:sz w:val="24"/>
          <w:szCs w:val="24"/>
        </w:rPr>
        <w:t xml:space="preserve"> If selected in Configuration, an MS Excel report is also generated at the conclusion of the test. Reports appear in the path:</w:t>
      </w:r>
    </w:p>
    <w:p w:rsidR="00FF74C8" w:rsidRDefault="00FF74C8" w:rsidP="001160B8">
      <w:pPr>
        <w:widowControl/>
        <w:ind w:firstLine="720"/>
        <w:rPr>
          <w:sz w:val="24"/>
          <w:szCs w:val="24"/>
        </w:rPr>
      </w:pPr>
    </w:p>
    <w:p w:rsidR="00FF74C8" w:rsidRPr="006C761B" w:rsidRDefault="00FF74C8" w:rsidP="001160B8">
      <w:pPr>
        <w:widowControl/>
        <w:ind w:firstLine="720"/>
        <w:rPr>
          <w:sz w:val="24"/>
          <w:szCs w:val="24"/>
        </w:rPr>
      </w:pPr>
      <w:r>
        <w:rPr>
          <w:sz w:val="24"/>
          <w:szCs w:val="24"/>
        </w:rPr>
        <w:t>C:\cps_R7\reports</w:t>
      </w:r>
    </w:p>
    <w:p w:rsidR="00FF74C8" w:rsidRPr="006C761B" w:rsidRDefault="00FF74C8" w:rsidP="00FE2D81">
      <w:pPr>
        <w:pStyle w:val="Heading6"/>
      </w:pPr>
      <w:bookmarkStart w:id="25" w:name="_Toc231809081"/>
      <w:r>
        <w:t>S</w:t>
      </w:r>
      <w:r w:rsidRPr="006C761B">
        <w:t>um</w:t>
      </w:r>
      <w:r>
        <w:t>m</w:t>
      </w:r>
      <w:r w:rsidRPr="006C761B">
        <w:t>ary Report</w:t>
      </w:r>
      <w:bookmarkEnd w:id="25"/>
    </w:p>
    <w:p w:rsidR="00FF74C8" w:rsidRPr="006C761B" w:rsidRDefault="00FF74C8">
      <w:pPr>
        <w:widowControl/>
        <w:rPr>
          <w:b/>
          <w:bCs/>
          <w:i/>
          <w:iCs/>
          <w:sz w:val="24"/>
          <w:szCs w:val="24"/>
        </w:rPr>
      </w:pPr>
    </w:p>
    <w:p w:rsidR="00FF74C8" w:rsidRPr="006C761B" w:rsidRDefault="00FF74C8" w:rsidP="001160B8">
      <w:pPr>
        <w:widowControl/>
        <w:ind w:firstLine="720"/>
        <w:rPr>
          <w:sz w:val="24"/>
          <w:szCs w:val="24"/>
        </w:rPr>
      </w:pPr>
      <w:r w:rsidRPr="006C761B">
        <w:rPr>
          <w:sz w:val="24"/>
          <w:szCs w:val="24"/>
        </w:rPr>
        <w:t>The Summary Report is a short report, 2 pages for every one to two cycles</w:t>
      </w:r>
      <w:r>
        <w:rPr>
          <w:sz w:val="24"/>
          <w:szCs w:val="24"/>
        </w:rPr>
        <w:t>,</w:t>
      </w:r>
      <w:r w:rsidRPr="006C761B">
        <w:rPr>
          <w:sz w:val="24"/>
          <w:szCs w:val="24"/>
        </w:rPr>
        <w:t xml:space="preserve"> that includ</w:t>
      </w:r>
      <w:r>
        <w:rPr>
          <w:sz w:val="24"/>
          <w:szCs w:val="24"/>
        </w:rPr>
        <w:t>ing</w:t>
      </w:r>
      <w:r w:rsidRPr="006C761B">
        <w:rPr>
          <w:sz w:val="24"/>
          <w:szCs w:val="24"/>
        </w:rPr>
        <w:t xml:space="preserve"> the Header, Recipe, Start and End Barometric Pressure, Purge and Load Summaries and Alarm and Out of Tolerance Information.  The Purge and Load Summaries include Minimum, Average, Maximum and Target values observed for flow rates and ambient conditions, and the Total Flow for each cycle.</w:t>
      </w:r>
    </w:p>
    <w:p w:rsidR="00FF74C8" w:rsidRDefault="00FF74C8" w:rsidP="00360225">
      <w:pPr>
        <w:pStyle w:val="Heading6"/>
      </w:pPr>
      <w:bookmarkStart w:id="26" w:name="_Toc231809082"/>
      <w:r w:rsidRPr="006C761B">
        <w:t>Detail Report</w:t>
      </w:r>
      <w:bookmarkEnd w:id="26"/>
    </w:p>
    <w:p w:rsidR="00FF74C8" w:rsidRPr="00360225" w:rsidRDefault="00FF74C8" w:rsidP="00360225"/>
    <w:p w:rsidR="00FF74C8" w:rsidRPr="006C761B" w:rsidRDefault="00FF74C8" w:rsidP="001160B8">
      <w:pPr>
        <w:widowControl/>
        <w:ind w:firstLine="720"/>
        <w:rPr>
          <w:sz w:val="24"/>
          <w:szCs w:val="24"/>
        </w:rPr>
      </w:pPr>
      <w:r w:rsidRPr="006C761B">
        <w:rPr>
          <w:sz w:val="24"/>
          <w:szCs w:val="24"/>
        </w:rPr>
        <w:t xml:space="preserve">The Detail Report is a much larger report that contains the Header, Recipe, Purge and Load Detail Sections, and Alarm and Out of Tolerance Information.  The Purge and Load Detail Sections include pertinent process data taken at intervals specified in the System Configuration file during both the Purge and Load Processes. </w:t>
      </w: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b/>
          <w:bCs/>
          <w:i/>
          <w:iCs/>
          <w:sz w:val="24"/>
          <w:szCs w:val="24"/>
        </w:rPr>
      </w:pPr>
    </w:p>
    <w:p w:rsidR="00FF74C8" w:rsidRPr="006C761B" w:rsidRDefault="00FF74C8">
      <w:pPr>
        <w:jc w:val="center"/>
        <w:rPr>
          <w:b/>
          <w:bCs/>
          <w:i/>
          <w:iCs/>
          <w:sz w:val="24"/>
          <w:szCs w:val="24"/>
        </w:rPr>
      </w:pPr>
    </w:p>
    <w:p w:rsidR="00FF74C8" w:rsidRPr="006C761B" w:rsidRDefault="00FF74C8">
      <w:pPr>
        <w:jc w:val="center"/>
        <w:rPr>
          <w:b/>
          <w:bCs/>
          <w:i/>
          <w:iCs/>
          <w:sz w:val="24"/>
          <w:szCs w:val="24"/>
        </w:rPr>
      </w:pPr>
    </w:p>
    <w:p w:rsidR="00FF74C8" w:rsidRPr="006C761B" w:rsidRDefault="00FF74C8">
      <w:pPr>
        <w:jc w:val="center"/>
        <w:rPr>
          <w:b/>
          <w:bCs/>
          <w:i/>
          <w:iCs/>
          <w:sz w:val="24"/>
          <w:szCs w:val="24"/>
        </w:rPr>
      </w:pPr>
    </w:p>
    <w:p w:rsidR="00FF74C8" w:rsidRPr="006C761B" w:rsidRDefault="00FF74C8">
      <w:pPr>
        <w:jc w:val="center"/>
        <w:rPr>
          <w:b/>
          <w:bCs/>
          <w:i/>
          <w:iCs/>
          <w:sz w:val="24"/>
          <w:szCs w:val="24"/>
        </w:rPr>
      </w:pPr>
    </w:p>
    <w:p w:rsidR="00FF74C8" w:rsidRPr="006C761B" w:rsidRDefault="00FF74C8">
      <w:pPr>
        <w:rPr>
          <w:b/>
          <w:bCs/>
          <w:i/>
          <w:iCs/>
          <w:sz w:val="24"/>
          <w:szCs w:val="24"/>
        </w:rPr>
      </w:pPr>
    </w:p>
    <w:p w:rsidR="00FF74C8" w:rsidRPr="006C761B" w:rsidRDefault="00FF74C8">
      <w:r w:rsidRPr="006C761B">
        <w:rPr>
          <w:b/>
          <w:bCs/>
          <w:i/>
          <w:iCs/>
          <w:sz w:val="24"/>
          <w:szCs w:val="24"/>
        </w:rPr>
        <w:br w:type="page"/>
      </w:r>
    </w:p>
    <w:p w:rsidR="00FF74C8" w:rsidRPr="006C761B" w:rsidRDefault="00FF74C8" w:rsidP="001160B8">
      <w:pPr>
        <w:pStyle w:val="Heading6"/>
        <w:ind w:firstLine="720"/>
      </w:pPr>
      <w:bookmarkStart w:id="27" w:name="_Toc231809083"/>
      <w:r w:rsidRPr="006C761B">
        <w:t>File Naming Format</w:t>
      </w:r>
      <w:bookmarkEnd w:id="27"/>
    </w:p>
    <w:p w:rsidR="00FF74C8" w:rsidRPr="006C761B" w:rsidRDefault="00FF74C8" w:rsidP="006966DE">
      <w:pPr>
        <w:widowControl/>
        <w:rPr>
          <w:b/>
          <w:bCs/>
          <w:sz w:val="24"/>
          <w:szCs w:val="24"/>
        </w:rPr>
      </w:pPr>
    </w:p>
    <w:p w:rsidR="00FF74C8" w:rsidRPr="006C761B" w:rsidRDefault="00FF74C8" w:rsidP="006966DE">
      <w:pPr>
        <w:widowControl/>
        <w:rPr>
          <w:sz w:val="24"/>
          <w:szCs w:val="24"/>
        </w:rPr>
      </w:pPr>
      <w:r w:rsidRPr="006C761B">
        <w:rPr>
          <w:sz w:val="24"/>
          <w:szCs w:val="24"/>
        </w:rPr>
        <w:t>The file names for both Reports and Database are automatically assigned by the System with the following criterion:</w:t>
      </w:r>
    </w:p>
    <w:p w:rsidR="00FF74C8" w:rsidRPr="006C761B" w:rsidRDefault="00FF74C8" w:rsidP="006966DE">
      <w:pPr>
        <w:widowControl/>
        <w:rPr>
          <w:sz w:val="24"/>
          <w:szCs w:val="24"/>
        </w:rPr>
      </w:pPr>
    </w:p>
    <w:p w:rsidR="00FF74C8" w:rsidRPr="006C761B" w:rsidRDefault="00FF74C8" w:rsidP="00E9719F">
      <w:pPr>
        <w:pStyle w:val="Heading7"/>
      </w:pPr>
      <w:bookmarkStart w:id="28" w:name="_Toc231809084"/>
      <w:r w:rsidRPr="006C761B">
        <w:t>Report Files</w:t>
      </w:r>
      <w:bookmarkEnd w:id="28"/>
    </w:p>
    <w:p w:rsidR="00FF74C8" w:rsidRPr="006C761B" w:rsidRDefault="00FF74C8" w:rsidP="00CE4E94">
      <w:pPr>
        <w:rPr>
          <w:sz w:val="24"/>
          <w:szCs w:val="24"/>
        </w:rPr>
      </w:pPr>
      <w:r w:rsidRPr="006C761B">
        <w:rPr>
          <w:sz w:val="24"/>
          <w:szCs w:val="24"/>
        </w:rPr>
        <w:t xml:space="preserve">File Type: </w:t>
      </w:r>
      <w:r w:rsidRPr="006C761B">
        <w:rPr>
          <w:b/>
          <w:sz w:val="24"/>
          <w:szCs w:val="24"/>
        </w:rPr>
        <w:t>ASCII Text</w:t>
      </w:r>
    </w:p>
    <w:p w:rsidR="00FF74C8" w:rsidRPr="006C761B" w:rsidRDefault="00FF74C8" w:rsidP="006966DE">
      <w:pPr>
        <w:widowControl/>
        <w:rPr>
          <w:sz w:val="24"/>
          <w:szCs w:val="24"/>
        </w:rPr>
      </w:pPr>
      <w:r w:rsidRPr="006C761B">
        <w:rPr>
          <w:sz w:val="24"/>
          <w:szCs w:val="24"/>
        </w:rPr>
        <w:t>Format:</w:t>
      </w:r>
      <w:r w:rsidRPr="006C761B">
        <w:rPr>
          <w:b/>
          <w:sz w:val="24"/>
          <w:szCs w:val="24"/>
        </w:rPr>
        <w:t xml:space="preserve"> &lt;field1&gt;&lt;field2&gt;&lt;field3&gt;nnnnnn_type.RPT</w:t>
      </w:r>
    </w:p>
    <w:p w:rsidR="00FF74C8" w:rsidRPr="006C761B" w:rsidRDefault="00FF74C8" w:rsidP="006966DE">
      <w:pPr>
        <w:widowControl/>
        <w:rPr>
          <w:sz w:val="24"/>
          <w:szCs w:val="24"/>
        </w:rPr>
      </w:pPr>
    </w:p>
    <w:p w:rsidR="00FF74C8" w:rsidRPr="006C761B" w:rsidRDefault="00FF74C8" w:rsidP="006966DE">
      <w:pPr>
        <w:widowControl/>
        <w:rPr>
          <w:sz w:val="24"/>
          <w:szCs w:val="24"/>
        </w:rPr>
      </w:pPr>
      <w:r w:rsidRPr="006C761B">
        <w:rPr>
          <w:i/>
          <w:iCs/>
          <w:sz w:val="24"/>
          <w:szCs w:val="24"/>
          <w:u w:val="single"/>
        </w:rPr>
        <w:t>Filename</w:t>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u w:val="single"/>
        </w:rPr>
        <w:t>Description</w:t>
      </w:r>
      <w:r w:rsidRPr="006C761B">
        <w:rPr>
          <w:b/>
          <w:sz w:val="24"/>
          <w:szCs w:val="24"/>
        </w:rPr>
        <w:tab/>
      </w:r>
      <w:r w:rsidRPr="006C761B">
        <w:rPr>
          <w:b/>
          <w:sz w:val="24"/>
          <w:szCs w:val="24"/>
        </w:rPr>
        <w:tab/>
      </w:r>
    </w:p>
    <w:p w:rsidR="00FF74C8" w:rsidRPr="006C761B" w:rsidRDefault="00FF74C8" w:rsidP="001F3F67">
      <w:pPr>
        <w:widowControl/>
        <w:ind w:left="4320" w:hanging="4320"/>
        <w:rPr>
          <w:sz w:val="24"/>
          <w:szCs w:val="24"/>
        </w:rPr>
      </w:pPr>
      <w:r w:rsidRPr="006C761B">
        <w:rPr>
          <w:sz w:val="24"/>
          <w:szCs w:val="24"/>
        </w:rPr>
        <w:t>&lt;field1&gt;&lt;field2&gt;&lt;field3&gt;</w:t>
      </w:r>
      <w:r w:rsidRPr="006C761B">
        <w:rPr>
          <w:sz w:val="24"/>
          <w:szCs w:val="24"/>
        </w:rPr>
        <w:tab/>
        <w:t>These 3 separate fields are defined by the JOB function in the Configuration Screen</w:t>
      </w:r>
    </w:p>
    <w:p w:rsidR="00FF74C8" w:rsidRPr="006C761B" w:rsidRDefault="00FF74C8" w:rsidP="00826FF7">
      <w:pPr>
        <w:widowControl/>
        <w:ind w:left="4320" w:hanging="4320"/>
        <w:rPr>
          <w:sz w:val="24"/>
          <w:szCs w:val="24"/>
        </w:rPr>
      </w:pPr>
      <w:r w:rsidRPr="006C761B">
        <w:rPr>
          <w:sz w:val="24"/>
          <w:szCs w:val="24"/>
        </w:rPr>
        <w:t>nnnnnn</w:t>
      </w:r>
      <w:r w:rsidRPr="006C761B">
        <w:rPr>
          <w:sz w:val="24"/>
          <w:szCs w:val="24"/>
        </w:rPr>
        <w:tab/>
        <w:t xml:space="preserve"> 6-Character Sequence Number (automatically incremented by 1 for each new job)</w:t>
      </w:r>
    </w:p>
    <w:p w:rsidR="00FF74C8" w:rsidRPr="006C761B" w:rsidRDefault="00FF74C8" w:rsidP="00826FF7">
      <w:pPr>
        <w:widowControl/>
        <w:ind w:left="4320" w:hanging="4320"/>
        <w:rPr>
          <w:sz w:val="24"/>
          <w:szCs w:val="24"/>
        </w:rPr>
      </w:pPr>
      <w:r w:rsidRPr="006C761B">
        <w:rPr>
          <w:sz w:val="24"/>
          <w:szCs w:val="24"/>
        </w:rPr>
        <w:t>type</w:t>
      </w:r>
      <w:r w:rsidRPr="006C761B">
        <w:rPr>
          <w:sz w:val="24"/>
          <w:szCs w:val="24"/>
        </w:rPr>
        <w:tab/>
        <w:t>Either “Summary” or “Detail”</w:t>
      </w:r>
    </w:p>
    <w:p w:rsidR="00FF74C8" w:rsidRPr="006C761B" w:rsidRDefault="00FF74C8" w:rsidP="00826FF7">
      <w:pPr>
        <w:widowControl/>
        <w:ind w:left="4320" w:hanging="4320"/>
        <w:rPr>
          <w:sz w:val="24"/>
          <w:szCs w:val="24"/>
        </w:rPr>
      </w:pPr>
      <w:r w:rsidRPr="006C761B">
        <w:rPr>
          <w:sz w:val="24"/>
          <w:szCs w:val="24"/>
        </w:rPr>
        <w:t>RPT</w:t>
      </w:r>
      <w:r w:rsidRPr="006C761B">
        <w:rPr>
          <w:sz w:val="24"/>
          <w:szCs w:val="24"/>
        </w:rPr>
        <w:tab/>
        <w:t>3-character File Extension</w:t>
      </w:r>
    </w:p>
    <w:p w:rsidR="00FF74C8" w:rsidRPr="006C761B" w:rsidRDefault="00FF74C8" w:rsidP="006966DE">
      <w:pPr>
        <w:widowControl/>
        <w:rPr>
          <w:sz w:val="24"/>
          <w:szCs w:val="24"/>
        </w:rPr>
      </w:pPr>
    </w:p>
    <w:p w:rsidR="00FF74C8" w:rsidRPr="006C761B" w:rsidRDefault="00FF74C8" w:rsidP="006966DE">
      <w:pPr>
        <w:widowControl/>
        <w:rPr>
          <w:sz w:val="24"/>
          <w:szCs w:val="24"/>
        </w:rPr>
      </w:pPr>
    </w:p>
    <w:p w:rsidR="00FF74C8" w:rsidRPr="006C761B" w:rsidRDefault="00FF74C8" w:rsidP="00E9719F">
      <w:pPr>
        <w:pStyle w:val="Heading7"/>
      </w:pPr>
      <w:bookmarkStart w:id="29" w:name="_Toc231809085"/>
      <w:r w:rsidRPr="006C761B">
        <w:t>Database Files</w:t>
      </w:r>
      <w:bookmarkEnd w:id="29"/>
    </w:p>
    <w:p w:rsidR="00FF74C8" w:rsidRPr="006C761B" w:rsidRDefault="00FF74C8" w:rsidP="006966DE">
      <w:pPr>
        <w:widowControl/>
        <w:rPr>
          <w:sz w:val="24"/>
          <w:szCs w:val="24"/>
        </w:rPr>
      </w:pPr>
      <w:r w:rsidRPr="006C761B">
        <w:rPr>
          <w:sz w:val="24"/>
          <w:szCs w:val="24"/>
        </w:rPr>
        <w:t xml:space="preserve">File Type: </w:t>
      </w:r>
      <w:r w:rsidRPr="006C761B">
        <w:rPr>
          <w:b/>
          <w:sz w:val="24"/>
        </w:rPr>
        <w:t>Microsoft Access Database</w:t>
      </w:r>
    </w:p>
    <w:p w:rsidR="00FF74C8" w:rsidRPr="006C761B" w:rsidRDefault="00FF74C8" w:rsidP="006966DE">
      <w:pPr>
        <w:pStyle w:val="Heading9"/>
        <w:rPr>
          <w:rFonts w:ascii="Times New Roman" w:hAnsi="Times New Roman" w:cs="Times New Roman"/>
          <w:b/>
          <w:bCs/>
        </w:rPr>
      </w:pPr>
      <w:r w:rsidRPr="006C761B">
        <w:rPr>
          <w:rFonts w:ascii="Times New Roman" w:hAnsi="Times New Roman" w:cs="Times New Roman"/>
          <w:bCs/>
        </w:rPr>
        <w:t>Format:</w:t>
      </w:r>
      <w:r w:rsidRPr="006C761B">
        <w:rPr>
          <w:rFonts w:ascii="Times New Roman" w:hAnsi="Times New Roman" w:cs="Times New Roman"/>
          <w:b/>
          <w:bCs/>
        </w:rPr>
        <w:t xml:space="preserve"> Cnnnnnn.mdb</w:t>
      </w:r>
    </w:p>
    <w:p w:rsidR="00FF74C8" w:rsidRPr="006C761B" w:rsidRDefault="00FF74C8" w:rsidP="006966DE"/>
    <w:p w:rsidR="00FF74C8" w:rsidRPr="006C761B" w:rsidRDefault="00FF74C8" w:rsidP="006966DE">
      <w:pPr>
        <w:rPr>
          <w:sz w:val="24"/>
        </w:rPr>
      </w:pPr>
      <w:r w:rsidRPr="006C761B">
        <w:rPr>
          <w:i/>
          <w:iCs/>
          <w:sz w:val="24"/>
          <w:szCs w:val="24"/>
          <w:u w:val="single"/>
        </w:rPr>
        <w:t>Filename</w:t>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u w:val="single"/>
        </w:rPr>
        <w:t>Description</w:t>
      </w:r>
      <w:r w:rsidRPr="006C761B">
        <w:rPr>
          <w:b/>
          <w:sz w:val="24"/>
          <w:szCs w:val="24"/>
        </w:rPr>
        <w:tab/>
      </w:r>
    </w:p>
    <w:p w:rsidR="00FF74C8" w:rsidRPr="006C761B" w:rsidRDefault="00FF74C8" w:rsidP="006966DE">
      <w:pPr>
        <w:rPr>
          <w:sz w:val="24"/>
        </w:rPr>
      </w:pPr>
      <w:r w:rsidRPr="006C761B">
        <w:rPr>
          <w:sz w:val="24"/>
        </w:rPr>
        <w:t>C</w:t>
      </w:r>
      <w:r w:rsidRPr="006C761B">
        <w:rPr>
          <w:sz w:val="24"/>
        </w:rPr>
        <w:tab/>
      </w:r>
      <w:r w:rsidRPr="006C761B">
        <w:rPr>
          <w:sz w:val="24"/>
        </w:rPr>
        <w:tab/>
      </w:r>
      <w:r w:rsidRPr="006C761B">
        <w:rPr>
          <w:sz w:val="24"/>
        </w:rPr>
        <w:tab/>
      </w:r>
      <w:r w:rsidRPr="006C761B">
        <w:rPr>
          <w:sz w:val="24"/>
        </w:rPr>
        <w:tab/>
      </w:r>
      <w:r w:rsidRPr="006C761B">
        <w:rPr>
          <w:sz w:val="24"/>
        </w:rPr>
        <w:tab/>
      </w:r>
      <w:r w:rsidRPr="006C761B">
        <w:rPr>
          <w:sz w:val="24"/>
        </w:rPr>
        <w:tab/>
        <w:t>File Prefix</w:t>
      </w:r>
    </w:p>
    <w:p w:rsidR="00FF74C8" w:rsidRPr="006C761B" w:rsidRDefault="00FF74C8" w:rsidP="00826FF7">
      <w:pPr>
        <w:ind w:left="4320" w:hanging="4320"/>
        <w:rPr>
          <w:sz w:val="24"/>
        </w:rPr>
      </w:pPr>
      <w:r w:rsidRPr="006C761B">
        <w:rPr>
          <w:sz w:val="24"/>
        </w:rPr>
        <w:t>nnnnnn</w:t>
      </w:r>
      <w:r w:rsidRPr="006C761B">
        <w:rPr>
          <w:sz w:val="24"/>
        </w:rPr>
        <w:tab/>
        <w:t>Same 6-character Sequence Number defined by the Report System</w:t>
      </w:r>
    </w:p>
    <w:p w:rsidR="00FF74C8" w:rsidRPr="006C761B" w:rsidRDefault="00FF74C8" w:rsidP="006966DE">
      <w:pPr>
        <w:rPr>
          <w:sz w:val="24"/>
        </w:rPr>
      </w:pPr>
      <w:r w:rsidRPr="006C761B">
        <w:rPr>
          <w:sz w:val="24"/>
        </w:rPr>
        <w:t>mdb</w:t>
      </w:r>
      <w:r w:rsidRPr="006C761B">
        <w:rPr>
          <w:sz w:val="24"/>
        </w:rPr>
        <w:tab/>
      </w:r>
      <w:r w:rsidRPr="006C761B">
        <w:rPr>
          <w:sz w:val="24"/>
        </w:rPr>
        <w:tab/>
      </w:r>
      <w:r w:rsidRPr="006C761B">
        <w:rPr>
          <w:sz w:val="24"/>
        </w:rPr>
        <w:tab/>
      </w:r>
      <w:r w:rsidRPr="006C761B">
        <w:rPr>
          <w:sz w:val="24"/>
        </w:rPr>
        <w:tab/>
      </w:r>
      <w:r w:rsidRPr="006C761B">
        <w:rPr>
          <w:sz w:val="24"/>
        </w:rPr>
        <w:tab/>
      </w:r>
      <w:r w:rsidRPr="006C761B">
        <w:rPr>
          <w:sz w:val="24"/>
        </w:rPr>
        <w:tab/>
        <w:t>Microsoft Access Database File Extension</w:t>
      </w:r>
    </w:p>
    <w:p w:rsidR="00FF74C8" w:rsidRPr="006C761B" w:rsidRDefault="00FF74C8" w:rsidP="006966DE">
      <w:pPr>
        <w:widowControl/>
        <w:rPr>
          <w:sz w:val="24"/>
          <w:szCs w:val="24"/>
        </w:rPr>
      </w:pPr>
    </w:p>
    <w:p w:rsidR="00FF74C8" w:rsidRPr="006C761B" w:rsidRDefault="00FF74C8" w:rsidP="001160B8">
      <w:pPr>
        <w:pStyle w:val="Heading6"/>
        <w:ind w:firstLine="720"/>
      </w:pPr>
      <w:bookmarkStart w:id="30" w:name="_Toc231809086"/>
      <w:r w:rsidRPr="006C761B">
        <w:t>Generating Reports</w:t>
      </w:r>
      <w:bookmarkEnd w:id="30"/>
    </w:p>
    <w:p w:rsidR="00FF74C8" w:rsidRPr="006C761B" w:rsidRDefault="00FF74C8">
      <w:pPr>
        <w:widowControl/>
        <w:rPr>
          <w:sz w:val="24"/>
          <w:szCs w:val="24"/>
        </w:rPr>
      </w:pPr>
    </w:p>
    <w:p w:rsidR="00FF74C8" w:rsidRPr="006C761B" w:rsidRDefault="00FF74C8" w:rsidP="001160B8">
      <w:pPr>
        <w:widowControl/>
        <w:ind w:firstLine="720"/>
        <w:rPr>
          <w:sz w:val="24"/>
          <w:szCs w:val="24"/>
        </w:rPr>
      </w:pPr>
      <w:r w:rsidRPr="006C761B">
        <w:rPr>
          <w:sz w:val="24"/>
          <w:szCs w:val="24"/>
        </w:rPr>
        <w:t>The Reporting System will automatically assign a new report filename and begin logging data for a station whenever a new test is activated by a user.  The corresponding filename will be displayed on the upper right corner of the Station Detail screen for the duration of the process.</w:t>
      </w:r>
    </w:p>
    <w:p w:rsidR="00FF74C8" w:rsidRPr="006C761B" w:rsidRDefault="00FF74C8">
      <w:pPr>
        <w:widowControl/>
        <w:rPr>
          <w:sz w:val="24"/>
          <w:szCs w:val="24"/>
        </w:rPr>
      </w:pPr>
    </w:p>
    <w:p w:rsidR="00FF74C8" w:rsidRPr="006C761B" w:rsidRDefault="00FF74C8" w:rsidP="001160B8">
      <w:pPr>
        <w:widowControl/>
        <w:ind w:firstLine="720"/>
        <w:rPr>
          <w:sz w:val="24"/>
          <w:szCs w:val="24"/>
        </w:rPr>
      </w:pPr>
      <w:r w:rsidRPr="006C761B">
        <w:rPr>
          <w:sz w:val="24"/>
          <w:szCs w:val="24"/>
        </w:rPr>
        <w:t xml:space="preserve">During the process, the reporting system logs data to a Microsoft Access Compatible Database file.  The filename will be </w:t>
      </w:r>
      <w:r w:rsidRPr="006C761B">
        <w:rPr>
          <w:i/>
          <w:iCs/>
          <w:sz w:val="24"/>
          <w:szCs w:val="24"/>
        </w:rPr>
        <w:t xml:space="preserve">Cnnnnnn.mdb.  </w:t>
      </w:r>
      <w:r w:rsidRPr="006C761B">
        <w:rPr>
          <w:sz w:val="24"/>
          <w:szCs w:val="24"/>
        </w:rPr>
        <w:t xml:space="preserve">Where nnnnnn is the sequence number of the process.  Operational data and comments may be entered or changed on the Station Detail screen at any time while the process is active.  </w:t>
      </w:r>
    </w:p>
    <w:p w:rsidR="00FF74C8" w:rsidRPr="006C761B" w:rsidRDefault="00FF74C8">
      <w:pPr>
        <w:widowControl/>
        <w:rPr>
          <w:sz w:val="24"/>
          <w:szCs w:val="24"/>
        </w:rPr>
      </w:pPr>
    </w:p>
    <w:p w:rsidR="00FF74C8" w:rsidRPr="006C761B" w:rsidRDefault="00FF74C8" w:rsidP="001160B8">
      <w:pPr>
        <w:widowControl/>
        <w:ind w:firstLine="720"/>
        <w:rPr>
          <w:sz w:val="24"/>
          <w:szCs w:val="24"/>
        </w:rPr>
      </w:pPr>
      <w:r w:rsidRPr="006C761B">
        <w:rPr>
          <w:sz w:val="24"/>
          <w:szCs w:val="24"/>
        </w:rPr>
        <w:t xml:space="preserve">Upon completion of the process and before the station has been returned to the IDLE mode, the </w:t>
      </w:r>
      <w:r>
        <w:rPr>
          <w:sz w:val="24"/>
          <w:szCs w:val="24"/>
        </w:rPr>
        <w:t>S</w:t>
      </w:r>
      <w:r w:rsidRPr="006C761B">
        <w:rPr>
          <w:sz w:val="24"/>
          <w:szCs w:val="24"/>
        </w:rPr>
        <w:t xml:space="preserve">ummary, </w:t>
      </w:r>
      <w:r>
        <w:rPr>
          <w:sz w:val="24"/>
          <w:szCs w:val="24"/>
        </w:rPr>
        <w:t>D</w:t>
      </w:r>
      <w:r w:rsidRPr="006C761B">
        <w:rPr>
          <w:sz w:val="24"/>
          <w:szCs w:val="24"/>
        </w:rPr>
        <w:t>etail and Access reports are generated using data from the Database File.  If the System Configuration is set to automatically print either the Detail or Summary report or both, the reports will be printed at this time.</w:t>
      </w:r>
    </w:p>
    <w:p w:rsidR="00FF74C8" w:rsidRPr="006C761B" w:rsidRDefault="00FF74C8">
      <w:pPr>
        <w:widowControl/>
        <w:rPr>
          <w:sz w:val="24"/>
          <w:szCs w:val="24"/>
        </w:rPr>
      </w:pPr>
    </w:p>
    <w:p w:rsidR="00FF74C8" w:rsidRPr="006C761B" w:rsidRDefault="00FF74C8" w:rsidP="009110FC">
      <w:pPr>
        <w:widowControl/>
        <w:rPr>
          <w:b/>
          <w:sz w:val="24"/>
          <w:szCs w:val="24"/>
        </w:rPr>
      </w:pPr>
      <w:r w:rsidRPr="006C761B">
        <w:rPr>
          <w:b/>
          <w:sz w:val="24"/>
          <w:szCs w:val="24"/>
        </w:rPr>
        <w:t xml:space="preserve">Note: If the system was shut down due to </w:t>
      </w:r>
      <w:r>
        <w:rPr>
          <w:b/>
          <w:sz w:val="24"/>
          <w:szCs w:val="24"/>
        </w:rPr>
        <w:t>a</w:t>
      </w:r>
      <w:r w:rsidRPr="006C761B">
        <w:rPr>
          <w:b/>
          <w:sz w:val="24"/>
          <w:szCs w:val="24"/>
        </w:rPr>
        <w:t xml:space="preserve"> power failure</w:t>
      </w:r>
      <w:r>
        <w:rPr>
          <w:b/>
          <w:sz w:val="24"/>
          <w:szCs w:val="24"/>
        </w:rPr>
        <w:t xml:space="preserve"> or a </w:t>
      </w:r>
      <w:r w:rsidRPr="006C761B">
        <w:rPr>
          <w:b/>
          <w:sz w:val="24"/>
          <w:szCs w:val="24"/>
        </w:rPr>
        <w:t>software crash, it will be impossible for the system to generate reports for all incomplete processes.</w:t>
      </w:r>
      <w:r>
        <w:rPr>
          <w:b/>
          <w:sz w:val="24"/>
          <w:szCs w:val="24"/>
        </w:rPr>
        <w:t xml:space="preserve"> If the Job List entry for a particular test is lacking a Stop Time, report generation will fail.</w:t>
      </w:r>
    </w:p>
    <w:p w:rsidR="00FF74C8" w:rsidRPr="006C761B" w:rsidRDefault="00FF74C8" w:rsidP="009110FC">
      <w:pPr>
        <w:widowControl/>
        <w:rPr>
          <w:sz w:val="24"/>
          <w:szCs w:val="24"/>
        </w:rPr>
      </w:pPr>
    </w:p>
    <w:p w:rsidR="00FF74C8" w:rsidRPr="006C761B" w:rsidRDefault="00FF74C8" w:rsidP="001160B8">
      <w:pPr>
        <w:widowControl/>
        <w:ind w:firstLine="720"/>
        <w:rPr>
          <w:sz w:val="24"/>
          <w:szCs w:val="24"/>
        </w:rPr>
      </w:pPr>
      <w:r w:rsidRPr="006C761B">
        <w:rPr>
          <w:sz w:val="24"/>
          <w:szCs w:val="24"/>
        </w:rPr>
        <w:t xml:space="preserve">At the end of the Data section for the Summary and Detail reports, the system prints a Completion Status line.  This line will read either </w:t>
      </w:r>
      <w:r w:rsidRPr="006C761B">
        <w:rPr>
          <w:i/>
          <w:iCs/>
          <w:sz w:val="24"/>
          <w:szCs w:val="24"/>
        </w:rPr>
        <w:t>Job Completed Normally</w:t>
      </w:r>
      <w:r w:rsidRPr="006C761B">
        <w:rPr>
          <w:sz w:val="24"/>
          <w:szCs w:val="24"/>
        </w:rPr>
        <w:t xml:space="preserve">, or </w:t>
      </w:r>
      <w:r w:rsidRPr="006C761B">
        <w:rPr>
          <w:i/>
          <w:iCs/>
          <w:sz w:val="24"/>
          <w:szCs w:val="24"/>
        </w:rPr>
        <w:t>Job Completed Abnormally.</w:t>
      </w:r>
      <w:r w:rsidRPr="006C761B">
        <w:rPr>
          <w:sz w:val="24"/>
          <w:szCs w:val="24"/>
        </w:rPr>
        <w:t xml:space="preserve">   This line indicates whether the process ran without interruption to completion or whether it may have been stopped before being allowed to complete.</w:t>
      </w:r>
    </w:p>
    <w:p w:rsidR="00FF74C8" w:rsidRPr="006C761B" w:rsidRDefault="00FF74C8">
      <w:pPr>
        <w:widowControl/>
        <w:rPr>
          <w:sz w:val="24"/>
          <w:szCs w:val="24"/>
        </w:rPr>
      </w:pPr>
    </w:p>
    <w:p w:rsidR="00FF74C8" w:rsidRPr="006C761B" w:rsidRDefault="00FF74C8" w:rsidP="001160B8">
      <w:pPr>
        <w:widowControl/>
        <w:ind w:firstLine="720"/>
        <w:rPr>
          <w:sz w:val="24"/>
          <w:szCs w:val="24"/>
        </w:rPr>
      </w:pPr>
      <w:r w:rsidRPr="006C761B">
        <w:rPr>
          <w:sz w:val="24"/>
          <w:szCs w:val="24"/>
        </w:rPr>
        <w:t>In a normal process, all cycles will be run and at the end of the process, the report will be generated and the station will enter the IDLE mode. In the event a user aborts in a middle of a process from the Detail screen, the system will still generate and then go into the IDLE mode.</w:t>
      </w:r>
    </w:p>
    <w:p w:rsidR="00FF74C8" w:rsidRPr="006C761B" w:rsidRDefault="00FF74C8">
      <w:pPr>
        <w:widowControl/>
        <w:rPr>
          <w:sz w:val="24"/>
          <w:szCs w:val="24"/>
        </w:rPr>
      </w:pPr>
    </w:p>
    <w:p w:rsidR="00FF74C8" w:rsidRPr="006C761B" w:rsidRDefault="00FF74C8">
      <w:pPr>
        <w:widowControl/>
        <w:rPr>
          <w:sz w:val="24"/>
          <w:szCs w:val="24"/>
        </w:rPr>
      </w:pPr>
      <w:r w:rsidRPr="006C761B">
        <w:rPr>
          <w:i/>
          <w:iCs/>
          <w:sz w:val="24"/>
          <w:szCs w:val="24"/>
        </w:rPr>
        <w:t>Job Completed Normally</w:t>
      </w:r>
      <w:r w:rsidRPr="006C761B">
        <w:rPr>
          <w:sz w:val="24"/>
          <w:szCs w:val="24"/>
        </w:rPr>
        <w:t xml:space="preserve"> indicates that the process was not aborted by the user.</w:t>
      </w:r>
    </w:p>
    <w:p w:rsidR="00FF74C8" w:rsidRPr="006C761B" w:rsidRDefault="00FF74C8">
      <w:pPr>
        <w:widowControl/>
        <w:rPr>
          <w:sz w:val="24"/>
          <w:szCs w:val="24"/>
        </w:rPr>
      </w:pPr>
    </w:p>
    <w:p w:rsidR="00FF74C8" w:rsidRPr="006C761B" w:rsidRDefault="00FF74C8">
      <w:pPr>
        <w:widowControl/>
        <w:rPr>
          <w:sz w:val="24"/>
          <w:szCs w:val="24"/>
        </w:rPr>
      </w:pPr>
      <w:r w:rsidRPr="006C761B">
        <w:rPr>
          <w:i/>
          <w:iCs/>
          <w:sz w:val="24"/>
          <w:szCs w:val="24"/>
        </w:rPr>
        <w:t xml:space="preserve">Job Completed Abnormally </w:t>
      </w:r>
      <w:r w:rsidRPr="006C761B">
        <w:rPr>
          <w:sz w:val="24"/>
          <w:szCs w:val="24"/>
        </w:rPr>
        <w:t>indicates that the process was aborted by the user.</w:t>
      </w:r>
    </w:p>
    <w:p w:rsidR="00FF74C8" w:rsidRPr="006C761B"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Pr="006C761B" w:rsidRDefault="00FF74C8">
      <w:pPr>
        <w:widowControl/>
        <w:rPr>
          <w:sz w:val="24"/>
          <w:szCs w:val="24"/>
        </w:rPr>
      </w:pPr>
    </w:p>
    <w:p w:rsidR="00FF74C8" w:rsidRDefault="00FF74C8" w:rsidP="00C477E4">
      <w:pPr>
        <w:pStyle w:val="Heading4"/>
      </w:pPr>
      <w:bookmarkStart w:id="31" w:name="_Toc231809087"/>
    </w:p>
    <w:p w:rsidR="00FF74C8" w:rsidRPr="009D2BEC" w:rsidRDefault="00FF74C8" w:rsidP="009D2BEC"/>
    <w:p w:rsidR="00FF74C8" w:rsidRPr="006C761B" w:rsidRDefault="00FF74C8" w:rsidP="009D2BEC">
      <w:pPr>
        <w:pStyle w:val="Heading4"/>
        <w:ind w:firstLine="720"/>
      </w:pPr>
      <w:r>
        <w:t xml:space="preserve">6.0 </w:t>
      </w:r>
      <w:r>
        <w:tab/>
      </w:r>
      <w:r w:rsidRPr="006C761B">
        <w:t>Canister Weight Monitoring</w:t>
      </w:r>
      <w:bookmarkEnd w:id="31"/>
    </w:p>
    <w:p w:rsidR="00FF74C8" w:rsidRPr="006C761B" w:rsidRDefault="00FF74C8" w:rsidP="00B24C6E"/>
    <w:p w:rsidR="00FF74C8" w:rsidRPr="006C761B" w:rsidRDefault="00FF74C8" w:rsidP="000E46DB">
      <w:pPr>
        <w:ind w:firstLine="720"/>
        <w:rPr>
          <w:sz w:val="24"/>
          <w:szCs w:val="24"/>
        </w:rPr>
      </w:pPr>
      <w:r w:rsidRPr="006C761B">
        <w:rPr>
          <w:sz w:val="24"/>
          <w:szCs w:val="24"/>
        </w:rPr>
        <w:t>There are two different methods for canister weight monitoring – Single Scale Method and Dual Scale Method. The Single Scale Method is only monitoring the weight gain on the auxiliary (secondary) canister while the Dual Scale Method is monitoring the weight gains on both (primary and auxiliary) canister.</w:t>
      </w:r>
      <w:r>
        <w:rPr>
          <w:sz w:val="24"/>
          <w:szCs w:val="24"/>
        </w:rPr>
        <w:t xml:space="preserve"> </w:t>
      </w:r>
      <w:r w:rsidRPr="00E66CD4">
        <w:rPr>
          <w:i/>
          <w:sz w:val="24"/>
          <w:szCs w:val="24"/>
          <w:u w:val="single"/>
        </w:rPr>
        <w:t>Note:</w:t>
      </w:r>
      <w:r>
        <w:rPr>
          <w:sz w:val="24"/>
          <w:szCs w:val="24"/>
        </w:rPr>
        <w:t xml:space="preserve"> Actual Canister Preconditioning System may not match the following illustration. </w:t>
      </w:r>
    </w:p>
    <w:p w:rsidR="00FF74C8" w:rsidRPr="006C761B" w:rsidRDefault="00FF74C8" w:rsidP="000E46DB">
      <w:pPr>
        <w:pStyle w:val="Heading6"/>
        <w:ind w:firstLine="720"/>
      </w:pPr>
      <w:bookmarkStart w:id="32" w:name="_Toc231809088"/>
      <w:r w:rsidRPr="006C761B">
        <w:t>Single Scale with Stand Alone Canister Method</w:t>
      </w:r>
      <w:bookmarkEnd w:id="32"/>
    </w:p>
    <w:p w:rsidR="00FF74C8" w:rsidRPr="006C761B" w:rsidRDefault="00FF74C8" w:rsidP="00571DA4">
      <w:pPr>
        <w:ind w:left="1530"/>
        <w:rPr>
          <w:sz w:val="24"/>
          <w:szCs w:val="24"/>
        </w:rPr>
      </w:pPr>
      <w:r w:rsidRPr="006C761B">
        <w:rPr>
          <w:sz w:val="24"/>
          <w:szCs w:val="24"/>
        </w:rPr>
        <w:t xml:space="preserve">With this connection arrangement, the auxiliary canister is the only unit placed in the scale bay and the system is only monitoring the weight gain on the auxiliary canister. </w:t>
      </w:r>
    </w:p>
    <w:p w:rsidR="00FF74C8" w:rsidRPr="006C761B" w:rsidRDefault="00FF74C8" w:rsidP="00571DA4">
      <w:pPr>
        <w:ind w:left="1530"/>
        <w:rPr>
          <w:sz w:val="24"/>
          <w:szCs w:val="24"/>
        </w:rPr>
      </w:pPr>
    </w:p>
    <w:p w:rsidR="00FF74C8" w:rsidRPr="006C761B" w:rsidRDefault="00FF74C8" w:rsidP="00752360">
      <w:pPr>
        <w:rPr>
          <w:sz w:val="24"/>
          <w:szCs w:val="24"/>
        </w:rPr>
      </w:pPr>
      <w:r w:rsidRPr="00575728">
        <w:rPr>
          <w:noProof/>
          <w:sz w:val="24"/>
          <w:szCs w:val="24"/>
        </w:rPr>
        <w:pict>
          <v:shape id="Picture 49" o:spid="_x0000_i1099" type="#_x0000_t75" style="width:467.25pt;height:206.25pt;visibility:visible">
            <v:imagedata r:id="rId77" o:title=""/>
          </v:shape>
        </w:pict>
      </w:r>
    </w:p>
    <w:p w:rsidR="00FF74C8" w:rsidRPr="006C761B" w:rsidRDefault="00FF74C8" w:rsidP="00571DA4">
      <w:pPr>
        <w:ind w:left="1530"/>
      </w:pPr>
    </w:p>
    <w:p w:rsidR="00FF74C8" w:rsidRDefault="00FF74C8" w:rsidP="00FE2D81">
      <w:pPr>
        <w:pStyle w:val="Heading6"/>
      </w:pPr>
      <w:bookmarkStart w:id="33" w:name="_Toc231809089"/>
    </w:p>
    <w:p w:rsidR="00FF74C8" w:rsidRDefault="00FF74C8" w:rsidP="00FE2D81">
      <w:pPr>
        <w:pStyle w:val="Heading6"/>
      </w:pPr>
    </w:p>
    <w:p w:rsidR="00FF74C8" w:rsidRDefault="00FF74C8" w:rsidP="00FE2D81">
      <w:pPr>
        <w:pStyle w:val="Heading6"/>
      </w:pPr>
    </w:p>
    <w:p w:rsidR="00FF74C8" w:rsidRDefault="00FF74C8" w:rsidP="00FE2D81">
      <w:pPr>
        <w:pStyle w:val="Heading6"/>
      </w:pPr>
    </w:p>
    <w:p w:rsidR="00FF74C8" w:rsidRDefault="00FF74C8" w:rsidP="00FE2D81">
      <w:pPr>
        <w:pStyle w:val="Heading6"/>
      </w:pPr>
    </w:p>
    <w:p w:rsidR="00FF74C8" w:rsidRDefault="00FF74C8" w:rsidP="00FE2D81">
      <w:pPr>
        <w:pStyle w:val="Heading6"/>
      </w:pPr>
    </w:p>
    <w:p w:rsidR="00FF74C8" w:rsidRDefault="00FF74C8" w:rsidP="00FE2D81">
      <w:pPr>
        <w:pStyle w:val="Heading6"/>
      </w:pPr>
    </w:p>
    <w:p w:rsidR="00FF74C8" w:rsidRDefault="00FF74C8" w:rsidP="00FE2D81">
      <w:pPr>
        <w:pStyle w:val="Heading6"/>
      </w:pPr>
    </w:p>
    <w:p w:rsidR="00FF74C8" w:rsidRDefault="00FF74C8" w:rsidP="00FE2D81">
      <w:pPr>
        <w:pStyle w:val="Heading6"/>
      </w:pPr>
    </w:p>
    <w:p w:rsidR="00FF74C8" w:rsidRDefault="00FF74C8" w:rsidP="00FE2D81">
      <w:pPr>
        <w:pStyle w:val="Heading6"/>
      </w:pPr>
    </w:p>
    <w:p w:rsidR="00FF74C8" w:rsidRDefault="00FF74C8" w:rsidP="000E46DB">
      <w:pPr>
        <w:pStyle w:val="Heading6"/>
        <w:ind w:firstLine="720"/>
      </w:pPr>
    </w:p>
    <w:p w:rsidR="00FF74C8" w:rsidRPr="006C761B" w:rsidRDefault="00FF74C8" w:rsidP="000E46DB">
      <w:pPr>
        <w:pStyle w:val="Heading6"/>
        <w:ind w:firstLine="720"/>
      </w:pPr>
      <w:r>
        <w:t>S</w:t>
      </w:r>
      <w:r w:rsidRPr="006C761B">
        <w:t>ingle Scale with Service Port Method</w:t>
      </w:r>
      <w:bookmarkEnd w:id="33"/>
    </w:p>
    <w:p w:rsidR="00FF74C8" w:rsidRDefault="00FF74C8" w:rsidP="000E46DB">
      <w:pPr>
        <w:ind w:firstLine="720"/>
        <w:rPr>
          <w:sz w:val="24"/>
          <w:szCs w:val="24"/>
        </w:rPr>
      </w:pPr>
      <w:r w:rsidRPr="006C761B">
        <w:rPr>
          <w:sz w:val="24"/>
          <w:szCs w:val="24"/>
        </w:rPr>
        <w:t>This method is for in-vehicle canister with connection via the service port.  The system only monitors the auxiliary canister in the scale bay.</w:t>
      </w:r>
    </w:p>
    <w:p w:rsidR="00FF74C8" w:rsidRDefault="00FF74C8" w:rsidP="000E46DB">
      <w:pPr>
        <w:ind w:left="1530"/>
        <w:rPr>
          <w:sz w:val="24"/>
          <w:szCs w:val="24"/>
        </w:rPr>
      </w:pPr>
    </w:p>
    <w:p w:rsidR="00FF74C8" w:rsidRPr="006C761B" w:rsidRDefault="00FF74C8" w:rsidP="000E46DB">
      <w:pPr>
        <w:ind w:left="1530"/>
        <w:rPr>
          <w:sz w:val="24"/>
          <w:szCs w:val="24"/>
        </w:rPr>
      </w:pPr>
      <w:r w:rsidRPr="00575728">
        <w:rPr>
          <w:noProof/>
          <w:sz w:val="24"/>
          <w:szCs w:val="24"/>
        </w:rPr>
        <w:pict>
          <v:shape id="Picture 50" o:spid="_x0000_i1100" type="#_x0000_t75" style="width:437.25pt;height:192.75pt;visibility:visible">
            <v:imagedata r:id="rId78" o:title=""/>
          </v:shape>
        </w:pict>
      </w:r>
    </w:p>
    <w:p w:rsidR="00FF74C8" w:rsidRPr="006C761B" w:rsidRDefault="00FF74C8" w:rsidP="000E46DB">
      <w:pPr>
        <w:rPr>
          <w:sz w:val="24"/>
          <w:szCs w:val="24"/>
        </w:rPr>
      </w:pPr>
      <w:r w:rsidRPr="006C761B">
        <w:rPr>
          <w:sz w:val="24"/>
          <w:szCs w:val="24"/>
        </w:rPr>
        <w:br w:type="page"/>
      </w:r>
    </w:p>
    <w:p w:rsidR="00FF74C8" w:rsidRPr="006C761B" w:rsidRDefault="00FF74C8" w:rsidP="000E46DB">
      <w:pPr>
        <w:pStyle w:val="Heading6"/>
        <w:ind w:firstLine="720"/>
      </w:pPr>
      <w:bookmarkStart w:id="34" w:name="_Toc231809090"/>
      <w:r w:rsidRPr="006C761B">
        <w:t>Dual Scale Method</w:t>
      </w:r>
      <w:bookmarkEnd w:id="34"/>
    </w:p>
    <w:p w:rsidR="00FF74C8" w:rsidRPr="006C761B" w:rsidRDefault="00FF74C8" w:rsidP="000E46DB">
      <w:pPr>
        <w:ind w:firstLine="720"/>
        <w:rPr>
          <w:sz w:val="24"/>
          <w:szCs w:val="24"/>
        </w:rPr>
      </w:pPr>
      <w:r w:rsidRPr="006C761B">
        <w:rPr>
          <w:sz w:val="24"/>
          <w:szCs w:val="24"/>
        </w:rPr>
        <w:t xml:space="preserve">With this connection arrangement, both primary and auxiliary canister units are placed inside their own scale bay separately and the system is monitoring the weight gain for both canisters. </w:t>
      </w:r>
    </w:p>
    <w:p w:rsidR="00FF74C8" w:rsidRPr="006C761B" w:rsidRDefault="00FF74C8" w:rsidP="00FE2D81">
      <w:pPr>
        <w:pStyle w:val="Heading6"/>
      </w:pPr>
      <w:bookmarkStart w:id="35" w:name="_Toc228003242"/>
      <w:bookmarkStart w:id="36" w:name="_Toc231809091"/>
      <w:r w:rsidRPr="006C761B">
        <w:rPr>
          <w:color w:val="00FFFF"/>
          <w:sz w:val="2"/>
          <w:szCs w:val="2"/>
        </w:rPr>
        <w:t>`</w:t>
      </w:r>
      <w:bookmarkEnd w:id="35"/>
      <w:bookmarkEnd w:id="36"/>
      <w:r>
        <w:rPr>
          <w:noProof/>
        </w:rPr>
      </w:r>
      <w:r w:rsidRPr="00575728">
        <w:rPr>
          <w:noProof/>
        </w:rPr>
        <w:pict>
          <v:group id="Canvas 34" o:spid="_x0000_s1050" editas="canvas" style="width:495.3pt;height:228.65pt;mso-position-horizontal-relative:char;mso-position-vertical-relative:line" coordsize="62903,29038">
            <v:shape id="_x0000_s1051" type="#_x0000_t75" style="position:absolute;width:62903;height:29038;visibility:visible">
              <v:fill o:detectmouseclick="t"/>
              <v:path o:connecttype="none"/>
            </v:shape>
            <v:group id="Group 235" o:spid="_x0000_s1052" style="position:absolute;left:27603;top:3568;width:7131;height:23889" coordorigin="4347,562" coordsize="1123,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line id="Line 35" o:spid="_x0000_s1053" style="position:absolute;flip:y;visibility:visible" from="5469,2449" to="5470,4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pKHMIAAADbAAAADwAAAGRycy9kb3ducmV2LnhtbESPQYvCMBSE74L/ITzBm6YVFOkaxRUL&#10;uyCI1Yu3R/O2Ldu8lCSr3X9vBMHjMDPfMKtNb1pxI+cbywrSaQKCuLS64UrB5ZxPliB8QNbYWiYF&#10;/+Rhsx4OVphpe+cT3YpQiQhhn6GCOoQuk9KXNRn0U9sRR+/HOoMhSldJ7fAe4aaVsyRZSIMNx4Ua&#10;O9rVVP4WfyZSPtO0P7h9bq56kW515Y/fuVdqPOq3HyAC9eEdfrW/tIL5DJ5f4g+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SpKHMIAAADbAAAADwAAAAAAAAAAAAAA&#10;AAChAgAAZHJzL2Rvd25yZXYueG1sUEsFBgAAAAAEAAQA+QAAAJADAAAAAA==&#10;" strokecolor="red" strokeweight="0"/>
              <v:line id="Line 36" o:spid="_x0000_s1054" style="position:absolute;visibility:visible" from="5362,1786" to="5363,2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k/dMEAAADbAAAADwAAAGRycy9kb3ducmV2LnhtbESP0YrCMBRE3xf8h3CFfVtTFUWqUUQo&#10;6MNadPcDLs21LTY3IYla/36zIPg4zMwZZrXpTSfu5ENrWcF4lIEgrqxuuVbw+1N8LUCEiKyxs0wK&#10;nhRgsx58rDDX9sEnup9jLRKEQ44KmhhdLmWoGjIYRtYRJ+9ivcGYpK+l9vhIcNPJSZbNpcGW00KD&#10;jnYNVdfzzShYFOXxVH6HuqzcsfDoduFQPJX6HPbbJYhIfXyHX+29VjCbwv+X9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GT90wQAAANsAAAAPAAAAAAAAAAAAAAAA&#10;AKECAABkcnMvZG93bnJldi54bWxQSwUGAAAAAAQABAD5AAAAjwMAAAAA&#10;" strokecolor="lime" strokeweight="0"/>
              <v:line id="Line 37" o:spid="_x0000_s1055" style="position:absolute;visibility:visible" from="4455,1786" to="4456,2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CnAMEAAADbAAAADwAAAGRycy9kb3ducmV2LnhtbESP0YrCMBRE3xf8h3CFfVtTRUWqUUQo&#10;6MNadPcDLs21LTY3IYla/36zIPg4zMwZZrXpTSfu5ENrWcF4lIEgrqxuuVbw+1N8LUCEiKyxs0wK&#10;nhRgsx58rDDX9sEnup9jLRKEQ44KmhhdLmWoGjIYRtYRJ+9ivcGYpK+l9vhIcNPJSZbNpcGW00KD&#10;jnYNVdfzzShYFOXxVH6HuqzcsfDoduFQPJX6HPbbJYhIfXyHX+29VjCbwv+X9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8KcAwQAAANsAAAAPAAAAAAAAAAAAAAAA&#10;AKECAABkcnMvZG93bnJldi54bWxQSwUGAAAAAAQABAD5AAAAjwMAAAAA&#10;" strokecolor="lime" strokeweight="0"/>
              <v:shape id="Freeform 38" o:spid="_x0000_s1056" style="position:absolute;left:4470;top:2255;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pa8IA&#10;AADbAAAADwAAAGRycy9kb3ducmV2LnhtbESPQWsCMRSE7wX/Q3iCt5q1sG1djSJSQTwIWvH82Dx3&#10;F5OXZRM1+utNQehxmJlvmOk8WiOu1PnGsYLRMANBXDrdcKXg8Lt6/wbhA7JG45gU3MnDfNZ7m2Kh&#10;3Y13dN2HSiQI+wIV1CG0hZS+rMmiH7qWOHkn11kMSXaV1B3eEtwa+ZFln9Jiw2mhxpaWNZXn/cUq&#10;2OqfndmMl/HLX+g4fkSTrfKRUoN+XExABIrhP/xqr7WCPIe/L+k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SlrwgAAANsAAAAPAAAAAAAAAAAAAAAAAJgCAABkcnMvZG93&#10;bnJldi54bWxQSwUGAAAAAAQABAD1AAAAhwMAAAAA&#10;" path="m48,24l47,20r,-3l46,14,43,11,42,8,40,6,37,3,34,2,30,1,28,,24,,20,,17,1,14,2,11,3,8,6,6,8,4,11,2,14,1,17r,3l,24r1,2l1,30r1,4l4,36r2,3l8,41r3,2l14,45r3,1l20,47r4,l28,47r2,-1l34,45r3,-2l40,41r2,-2l43,36r3,-2l47,30r,-4l48,24xe" filled="f" strokecolor="lime" strokeweight="0">
                <v:path arrowok="t" o:connecttype="custom" o:connectlocs="12,6;12,5;12,4;12,4;11,3;11,2;10,2;9,1;9,1;8,0;7,0;6,0;5,0;4,0;4,1;3,1;2,2;2,2;1,3;1,4;0,4;0,5;0,6;0,7;0,8;1,9;1,9;2,10;2,10;3,11;4,11;4,12;5,12;6,12;7,12;8,12;9,11;9,11;10,10;11,10;11,9;12,9;12,8;12,7;12,6" o:connectangles="0,0,0,0,0,0,0,0,0,0,0,0,0,0,0,0,0,0,0,0,0,0,0,0,0,0,0,0,0,0,0,0,0,0,0,0,0,0,0,0,0,0,0,0,0"/>
              </v:shape>
              <v:line id="Line 39" o:spid="_x0000_s1057" style="position:absolute;flip:y;visibility:visible" from="4477,2255" to="4478,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ncTcMAAADbAAAADwAAAGRycy9kb3ducmV2LnhtbESPS2sCMRSF9wX/Q7iCu5pRW5XRKCII&#10;3ZT6GHB7mVxnRpObcZLq+O8boeDycB4fZ75srRE3anzlWMGgn4Agzp2uuFCQHTbvUxA+IGs0jknB&#10;gzwsF523Oaba3XlHt30oRBxhn6KCMoQ6ldLnJVn0fVcTR+/kGoshyqaQusF7HLdGDpNkLC1WHAkl&#10;1rQuKb/sf23knlY/18mH/a7O22yUPY5GTs9GqV63Xc1ABGrDK/zf/tIKPsfw/BJ/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Z3E3DAAAA2wAAAA8AAAAAAAAAAAAA&#10;AAAAoQIAAGRycy9kb3ducmV2LnhtbFBLBQYAAAAABAAEAPkAAACRAwAAAAA=&#10;" strokecolor="lime" strokeweight="0"/>
              <v:line id="Line 40" o:spid="_x0000_s1058" style="position:absolute;flip:y;visibility:visible" from="4475,2255" to="4476,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V51sQAAADbAAAADwAAAGRycy9kb3ducmV2LnhtbESPS2sCMRSF90L/Q7gFdzXThzqMRpFC&#10;wY1UpwPdXiZ3HprcTCdRx3/fFAouD+fxcZbrwRpxod63jhU8TxIQxKXTLdcKiq+PpxSED8gajWNS&#10;cCMP69XDaImZdlc+0CUPtYgj7DNU0ITQZVL6siGLfuI64uhVrrcYouxrqXu8xnFr5EuSzKTFliOh&#10;wY7eGypP+dlGbrX5/Jm/2V173Bevxe3byPRolBo/DpsFiEBDuIf/21utYDqHvy/x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1XnWxAAAANsAAAAPAAAAAAAAAAAA&#10;AAAAAKECAABkcnMvZG93bnJldi54bWxQSwUGAAAAAAQABAD5AAAAkgMAAAAA&#10;" strokecolor="lime" strokeweight="0"/>
              <v:shape id="Freeform 41" o:spid="_x0000_s1059" style="position:absolute;left:5336;top:2255;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err8A&#10;AADbAAAADwAAAGRycy9kb3ducmV2LnhtbERPy4rCMBTdD/gP4QruxtSCg1SjiA9w4WKsbtxdmmsb&#10;bG5qE7X+vVkILg/nPVt0thYPar1xrGA0TEAQF04bLhWcjtvfCQgfkDXWjknBizws5r2fGWbaPflA&#10;jzyUIoawz1BBFUKTSemLiiz6oWuII3dxrcUQYVtK3eIzhttapknyJy0ajg0VNrSqqLjmd6tgfdZm&#10;v7H+nuT/29uOUm/ScaHUoN8tpyACdeEr/rh3WsE4jo1f4g+Q8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CV6uvwAAANsAAAAPAAAAAAAAAAAAAAAAAJgCAABkcnMvZG93bnJl&#10;di54bWxQSwUGAAAAAAQABAD1AAAAhAMAAAAA&#10;" path="m47,24r,-4l46,17,45,14,43,11,41,8,39,6,36,3,32,2,30,1,26,,23,,20,,17,1,13,2,11,3,8,6,6,8,3,11,2,14,1,17,,20r,4l,26r1,4l2,34r1,2l6,39r2,2l11,43r2,2l17,46r3,1l23,47r3,l30,46r2,-1l36,43r3,-2l41,39r2,-3l45,34r1,-4l47,26r,-2xe" filled="f" strokecolor="lime" strokeweight="0">
                <v:path arrowok="t" o:connecttype="custom" o:connectlocs="12,6;12,5;12,4;11,4;11,3;10,2;10,2;9,1;8,1;8,0;7,0;6,0;5,0;4,0;3,1;3,1;2,2;2,2;1,3;1,4;0,4;0,5;0,6;0,7;0,8;1,9;1,9;2,10;2,10;3,11;3,11;4,12;5,12;6,12;7,12;8,12;8,11;9,11;10,10;10,10;11,9;11,9;12,8;12,7;12,6" o:connectangles="0,0,0,0,0,0,0,0,0,0,0,0,0,0,0,0,0,0,0,0,0,0,0,0,0,0,0,0,0,0,0,0,0,0,0,0,0,0,0,0,0,0,0,0,0"/>
              </v:shape>
              <v:line id="Line 42" o:spid="_x0000_s1060" style="position:absolute;flip:y;visibility:visible" from="5341,2263" to="5342,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ZIP8QAAADbAAAADwAAAGRycy9kb3ducmV2LnhtbESPS2sCMRSF90L/Q7iF7jRjq1VHo0ih&#10;0I346IDby+Q6M5rcTCepjv/eCILLw3l8nNmitUacqfGVYwX9XgKCOHe64kJB9vvdHYPwAVmjcUwK&#10;ruRhMX/pzDDV7sJbOu9CIeII+xQVlCHUqZQ+L8mi77maOHoH11gMUTaF1A1e4rg18j1JPqXFiiOh&#10;xJq+SspPu38buYfl+m80sKvquMk+suveyPHRKPX22i6nIAK14Rl+tH+0guEE7l/iD5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kg/xAAAANsAAAAPAAAAAAAAAAAA&#10;AAAAAKECAABkcnMvZG93bnJldi54bWxQSwUGAAAAAAQABAD5AAAAkgMAAAAA&#10;" strokecolor="lime" strokeweight="0"/>
              <v:line id="Line 43" o:spid="_x0000_s1061" style="position:absolute;visibility:visible" from="5336,2262" to="5340,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rvsAAAADbAAAADwAAAGRycy9kb3ducmV2LnhtbERPS2rDMBDdB3oHMYXuEjlZhOBaNsFg&#10;aBaNSdoDDNbUNrVGQlId+/bVotDl4/2LajGTmMmH0bKC/S4DQdxZPXKv4POj2Z5AhIiscbJMClYK&#10;UJVPmwJzbR98o/kee5FCOOSoYIjR5VKGbiCDYWcdceK+rDcYE/S91B4fKdxM8pBlR2lw5NQwoKN6&#10;oO77/mMUnJr2emvfQ9927tp4dHW4NKtSL8/L+RVEpCX+i//cb1rBMa1PX9IPkO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na77AAAAA2wAAAA8AAAAAAAAAAAAAAAAA&#10;oQIAAGRycy9kb3ducmV2LnhtbFBLBQYAAAAABAAEAPkAAACOAwAAAAA=&#10;" strokecolor="lime" strokeweight="0"/>
              <v:line id="Line 44" o:spid="_x0000_s1062" style="position:absolute;flip:y;visibility:visible" from="5343,2255" to="5344,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yOhMQAAADbAAAADwAAAGRycy9kb3ducmV2LnhtbESPX2vCMBTF3wd+h3CFvc1UNzrpjFIG&#10;wl7EqYW9XpprW5fcdE1m22+/DAQfD+fPj7PaDNaIK3W+caxgPktAEJdON1wpKE7bpyUIH5A1Gsek&#10;YCQPm/XkYYWZdj0f6HoMlYgj7DNUUIfQZlL6siaLfuZa4uidXWcxRNlVUnfYx3Fr5CJJUmmx4Uio&#10;saX3msrv46+N3HO+/3l9sbvm8lk8F+OXkcuLUepxOuRvIAIN4R6+tT+0gnQO/1/iD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HI6ExAAAANsAAAAPAAAAAAAAAAAA&#10;AAAAAKECAABkcnMvZG93bnJldi54bWxQSwUGAAAAAAQABAD5AAAAkgMAAAAA&#10;" strokecolor="lime" strokeweight="0"/>
              <v:line id="Line 45" o:spid="_x0000_s1063" style="position:absolute;visibility:visible" from="5343,2260" to="5348,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lQUsIAAADbAAAADwAAAGRycy9kb3ducmV2LnhtbESPzWrDMBCE74W+g9hCb41cH0JwIpti&#10;MLSH2uTnARZra5taKyGpif32VaGQ4zAz3zCHajGzuJIPk2UFr5sMBHFv9cSDgsu5edmBCBFZ42yZ&#10;FKwUoCofHw5YaHvjI11PcRAJwqFABWOMrpAy9CMZDBvriJP3Zb3BmKQfpPZ4S3AzyzzLttLgxGlh&#10;REf1SP336cco2DVde+w+w9D1rm08ujp8NKtSz0/L2x5EpCXew//td61gm8Pfl/QDZ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lQUsIAAADbAAAADwAAAAAAAAAAAAAA&#10;AAChAgAAZHJzL2Rvd25yZXYueG1sUEsFBgAAAAAEAAQA+QAAAJADAAAAAA==&#10;" strokecolor="lime" strokeweight="0"/>
              <v:line id="Line 46" o:spid="_x0000_s1064" style="position:absolute;visibility:visible" from="5343,2263" to="5344,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X1ycEAAADbAAAADwAAAGRycy9kb3ducmV2LnhtbESP0YrCMBRE3wX/IVzBN01dQaQaRYTC&#10;+qBFdz/g0lzbYnMTkqj1742wsI/DzJxh1tvedOJBPrSWFcymGQjiyuqWawW/P8VkCSJEZI2dZVLw&#10;ogDbzXCwxlzbJ5/pcYm1SBAOOSpoYnS5lKFqyGCYWkecvKv1BmOSvpba4zPBTSe/smwhDbacFhp0&#10;tG+oul3uRsGyKE/n8hjqsnKnwqPbh0PxUmo86ncrEJH6+B/+a39rBYs5fL6kH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dfXJwQAAANsAAAAPAAAAAAAAAAAAAAAA&#10;AKECAABkcnMvZG93bnJldi54bWxQSwUGAAAAAAQABAD5AAAAjwMAAAAA&#10;" strokecolor="lime" strokeweight="0"/>
              <v:line id="Line 47" o:spid="_x0000_s1065" style="position:absolute;visibility:visible" from="5343,2262" to="5348,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xtvcEAAADbAAAADwAAAGRycy9kb3ducmV2LnhtbESP0YrCMBRE3wX/IVzBN01dRKQaRYTC&#10;+qBFdz/g0lzbYnMTkqj1742wsI/DzJxh1tvedOJBPrSWFcymGQjiyuqWawW/P8VkCSJEZI2dZVLw&#10;ogDbzXCwxlzbJ5/pcYm1SBAOOSpoYnS5lKFqyGCYWkecvKv1BmOSvpba4zPBTSe/smwhDbacFhp0&#10;tG+oul3uRsGyKE/n8hjqsnKnwqPbh0PxUmo86ncrEJH6+B/+a39rBYs5fL6kH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nG29wQAAANsAAAAPAAAAAAAAAAAAAAAA&#10;AKECAABkcnMvZG93bnJldi54bWxQSwUGAAAAAAQABAD5AAAAjwMAAAAA&#10;" strokecolor="lime" strokeweight="0"/>
              <v:line id="Line 48" o:spid="_x0000_s1066" style="position:absolute;flip:y;visibility:visible" from="5341,2255" to="5342,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eIh8MAAADbAAAADwAAAGRycy9kb3ducmV2LnhtbESPS2sCMRSF9wX/Q7iCu5pRW5XRKCII&#10;3ZT6GHB7mVxnRpObcZLq+O8boeDycB4fZ75srRE3anzlWMGgn4Agzp2uuFCQHTbvUxA+IGs0jknB&#10;gzwsF523Oaba3XlHt30oRBxhn6KCMoQ6ldLnJVn0fVcTR+/kGoshyqaQusF7HLdGDpNkLC1WHAkl&#10;1rQuKb/sf23knlY/18mH/a7O22yUPY5GTs9GqV63Xc1ABGrDK/zf/tIKxp/w/BJ/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niIfDAAAA2wAAAA8AAAAAAAAAAAAA&#10;AAAAoQIAAGRycy9kb3ducmV2LnhtbFBLBQYAAAAABAAEAPkAAACRAwAAAAA=&#10;" strokecolor="lime" strokeweight="0"/>
              <v:line id="Line 49" o:spid="_x0000_s1067" style="position:absolute;flip:x;visibility:visible" from="5336,2260" to="5340,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UW8MQAAADbAAAADwAAAGRycy9kb3ducmV2LnhtbESPS2vCQBSF94X+h+EWuqsTraQhZhQp&#10;CG5KWxtwe8lc83DmTpoZNf57p1BweTiPj1OsRmvEmQbfOlYwnSQgiCunW64VlD+blwyED8gajWNS&#10;cCUPq+XjQ4G5dhf+pvMu1CKOsM9RQRNCn0vpq4Ys+onriaN3cIPFEOVQSz3gJY5bI2dJkkqLLUdC&#10;gz29N1QddycbuYf15+/b3H603Vf5Wl73RmadUer5aVwvQAQawz38395qBWkKf1/iD5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9RbwxAAAANsAAAAPAAAAAAAAAAAA&#10;AAAAAKECAABkcnMvZG93bnJldi54bWxQSwUGAAAAAAQABAD5AAAAkgMAAAAA&#10;" strokecolor="lime" strokeweight="0"/>
              <v:shape id="Freeform 50" o:spid="_x0000_s1068" style="position:absolute;left:5340;top:2260;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H+cQA&#10;AADbAAAADwAAAGRycy9kb3ducmV2LnhtbESPQWvCQBSE70L/w/IKvenGHrRE11AEobR4iPHg8ZF9&#10;TdJm34bsi27/vVso9DjMzDfMtoiuV1caQ+fZwHKRgSKuve24MXCuDvMXUEGQLfaeycAPBSh2D7Mt&#10;5tbfuKTrSRqVIBxyNNCKDLnWoW7JYVj4gTh5n350KEmOjbYj3hLc9fo5y1baYcdpocWB9i3V36fJ&#10;GeiqOEksP47nWsv7oeyr9SX7MubpMb5uQAlF+Q//td+sgdUafr+kH6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Ph/nEAAAA2wAAAA8AAAAAAAAAAAAAAAAAmAIAAGRycy9k&#10;b3ducmV2LnhtbFBLBQYAAAAABAAEAPUAAACJAwAAAAA=&#10;" path="m,2r1,l2,2,3,1,3,e" filled="f" strokecolor="lime" strokeweight="0">
                <v:path arrowok="t" o:connecttype="custom" o:connectlocs="0,1;0,1;1,1;1,1;1,0" o:connectangles="0,0,0,0,0"/>
              </v:shape>
              <v:shape id="Freeform 51" o:spid="_x0000_s1069" style="position:absolute;left:5343;top:226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5NMIA&#10;AADbAAAADwAAAGRycy9kb3ducmV2LnhtbERPy4rCMBTdD/gP4QpuBk3HhYzVWERHUCgMvhburs21&#10;LW1uShO1/v1kMeDycN7zpDO1eFDrSssKvkYRCOLM6pJzBafjZvgNwnlkjbVlUvAiB8mi9zHHWNsn&#10;7+lx8LkIIexiVFB438RSuqwgg25kG+LA3Wxr0AfY5lK3+AzhppbjKJpIgyWHhgIbWhWUVYe7UTBd&#10;V257Te8/u9/Lvv7EdJOl0VmpQb9bzkB46vxb/O/eagWTMDZ8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Hk0wgAAANsAAAAPAAAAAAAAAAAAAAAAAJgCAABkcnMvZG93&#10;bnJldi54bWxQSwUGAAAAAAQABAD1AAAAhwMAAAAA&#10;" path="m3,l2,,,2,,3,,4e" filled="f" strokecolor="lime" strokeweight="0">
                <v:path arrowok="t" o:connecttype="custom" o:connectlocs="1,0;1,0;0,1;0,1;0,1" o:connectangles="0,0,0,0,0"/>
              </v:shape>
              <v:shape id="Freeform 52" o:spid="_x0000_s1070" style="position:absolute;left:5340;top:226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r8YA&#10;AADbAAAADwAAAGRycy9kb3ducmV2LnhtbESPQWvCQBSE74L/YXlCL1I37UE0zSYUraAQENP20Ntr&#10;9jUJZt+G7Brjv+8WhB6HmfmGSbLRtGKg3jWWFTwtIhDEpdUNVwo+3nePKxDOI2tsLZOCGznI0ukk&#10;wVjbK59oKHwlAoRdjApq77tYSlfWZNAtbEccvB/bG/RB9pXUPV4D3LTyOYqW0mDDYaHGjjY1lefi&#10;YhSst2e3/84vb4fj16mdY74r8+hTqYfZ+PoCwtPo/8P39l4rWK7h70v4AT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cr8YAAADbAAAADwAAAAAAAAAAAAAAAACYAgAAZHJz&#10;L2Rvd25yZXYueG1sUEsFBgAAAAAEAAQA9QAAAIsDAAAAAA==&#10;" path="m3,4l3,3,2,2,1,,,e" filled="f" strokecolor="lime" strokeweight="0">
                <v:path arrowok="t" o:connecttype="custom" o:connectlocs="1,1;1,1;1,1;0,0;0,0" o:connectangles="0,0,0,0,0"/>
              </v:shape>
              <v:shape id="Freeform 53" o:spid="_x0000_s1071" style="position:absolute;left:5343;top:2260;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UMAA&#10;AADbAAAADwAAAGRycy9kb3ducmV2LnhtbERPTWvCQBC9C/0PyxS86cYeVFJXEUEoLR5iPPQ4ZKdJ&#10;anY2ZEdd/717EDw+3vdqE12nrjSE1rOB2TQDRVx523Jt4FTuJ0tQQZAtdp7JwJ0CbNZvoxXm1t+4&#10;oOtRapVCOORooBHpc61D1ZDDMPU9ceL+/OBQEhxqbQe8pXDX6Y8sm2uHLaeGBnvaNVSdjxdnoC3j&#10;RWLxczhVWr73RVcufrN/Y8bvcfsJSijKS/x0f1kDi7Q+fUk/QK8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X+JUMAAAADbAAAADwAAAAAAAAAAAAAAAACYAgAAZHJzL2Rvd25y&#10;ZXYueG1sUEsFBgAAAAAEAAQA9QAAAIUDAAAAAA==&#10;" path="m,l,1,,2r2,l3,2e" filled="f" strokecolor="lime" strokeweight="0">
                <v:path arrowok="t" o:connecttype="custom" o:connectlocs="0,0;0,1;0,1;1,1;1,1" o:connectangles="0,0,0,0,0"/>
              </v:shape>
              <v:line id="Line 54" o:spid="_x0000_s1072" style="position:absolute;visibility:visible" from="4455,1036" to="5362,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JY+MMAAADbAAAADwAAAGRycy9kb3ducmV2LnhtbESPwWrDMBBE74H+g9hCbrGcHtrgRgnF&#10;YGgPtXHaD1isrW1qrYSkOs7fR4FAj8PMvGH2x8VMYiYfRssKtlkOgrizeuRewfdXtdmBCBFZ42SZ&#10;FFwowPHwsNpjoe2ZW5pPsRcJwqFABUOMrpAydAMZDJl1xMn7sd5gTNL3Uns8J7iZ5FOeP0uDI6eF&#10;AR2VA3W/pz+jYFc1ddt8hr7pXF15dGX4qC5KrR+Xt1cQkZb4H76337WCly3cvqQfIA9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yWPjDAAAA2wAAAA8AAAAAAAAAAAAA&#10;AAAAoQIAAGRycy9kb3ducmV2LnhtbFBLBQYAAAAABAAEAPkAAACRAwAAAAA=&#10;" strokecolor="lime" strokeweight="0"/>
              <v:line id="Line 55" o:spid="_x0000_s1073" style="position:absolute;visibility:visible" from="4455,1698" to="5362,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DGj8EAAADbAAAADwAAAGRycy9kb3ducmV2LnhtbESPQYvCMBSE74L/ITxhb5rqQaUaRYTC&#10;7kGL7v6AR/Nsi81LSKLWf78RBI/DzHzDrLe96cSdfGgtK5hOMhDEldUt1wr+fovxEkSIyBo7y6Tg&#10;SQG2m+Fgjbm2Dz7R/RxrkSAcclTQxOhyKUPVkMEwsY44eRfrDcYkfS21x0eCm07OsmwuDbacFhp0&#10;tG+oup5vRsGyKI+n8hDqsnLHwqPbh5/iqdTXqN+tQETq4yf8bn9rBYsZvL6k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4MaPwQAAANsAAAAPAAAAAAAAAAAAAAAA&#10;AKECAABkcnMvZG93bnJldi54bWxQSwUGAAAAAAQABAD5AAAAjwMAAAAA&#10;" strokecolor="lime" strokeweight="0"/>
              <v:line id="Line 56" o:spid="_x0000_s1074" style="position:absolute;flip:y;visibility:visible" from="4455,703" to="4456,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sjtcIAAADbAAAADwAAAGRycy9kb3ducmV2LnhtbESPS4vCMBSF9wP+h3AFd2Pqg1GqUUQQ&#10;3IgzTsHtpbm21eSmNlHrv58IwiwP5/Fx5svWGnGnxleOFQz6CQji3OmKCwXZ7+ZzCsIHZI3GMSl4&#10;koflovMxx1S7B//Q/RAKEUfYp6igDKFOpfR5SRZ939XE0Tu5xmKIsimkbvARx62RwyT5khYrjoQS&#10;a1qXlF8ONxu5p9X+OhnbXXX+zkbZ82jk9GyU6nXb1QxEoDb8h9/trVYwGcHr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sjtcIAAADbAAAADwAAAAAAAAAAAAAA&#10;AAChAgAAZHJzL2Rvd25yZXYueG1sUEsFBgAAAAAEAAQA+QAAAJADAAAAAA==&#10;" strokecolor="lime" strokeweight="0"/>
              <v:shape id="Freeform 57" o:spid="_x0000_s1075" style="position:absolute;left:4477;top:1783;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fbcYA&#10;AADbAAAADwAAAGRycy9kb3ducmV2LnhtbESPT0vDQBTE74LfYXlCb3ajlf6J3ZZYEFNoD0178fbI&#10;PpNg9m3MPtv47buC4HGYmd8wy/XgWnWmPjSeDTyME1DEpbcNVwZOx9f7OaggyBZbz2TghwKsV7c3&#10;S0ytv/CBzoVUKkI4pGigFulSrUNZk8Mw9h1x9D5871Ci7Ctte7xEuGv1Y5JMtcOG40KNHW1qKj+L&#10;b2fga8KtFG9Zvlvk75vdfisv2XRvzOhuyJ5BCQ3yH/5r59bA7Al+v8Qfo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afbcYAAADbAAAADwAAAAAAAAAAAAAAAACYAgAAZHJz&#10;L2Rvd25yZXYueG1sUEsFBgAAAAAEAAQA9QAAAIsDAAAAAA==&#10;" path="m4,l3,,2,r,2l,3e" filled="f" strokecolor="lime" strokeweight="0">
                <v:path arrowok="t" o:connecttype="custom" o:connectlocs="1,0;1,0;1,0;1,1;0,1" o:connectangles="0,0,0,0,0"/>
              </v:shape>
              <v:shape id="Freeform 58" o:spid="_x0000_s1076" style="position:absolute;left:4474;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CJGMUA&#10;AADbAAAADwAAAGRycy9kb3ducmV2LnhtbESPQWsCMRSE7wX/Q3iCN81Wqy1bo9hCqQd76Lb0/Ng8&#10;k6Wbl3WT7q7/3ghCj8PMfMOst4OrRUdtqDwruJ9lIIhLrys2Cr6/3qZPIEJE1lh7JgVnCrDdjO7W&#10;mGvf8yd1RTQiQTjkqMDG2ORShtKSwzDzDXHyjr51GJNsjdQt9gnuajnPspV0WHFasNjQq6Xyt/hz&#10;Ch72u940PZnjj33/OHUvxWJ1OCs1GQ+7ZxCRhvgfvrX3WsHjEq5f0g+Qm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IkYxQAAANsAAAAPAAAAAAAAAAAAAAAAAJgCAABkcnMv&#10;ZG93bnJldi54bWxQSwUGAAAAAAQABAD1AAAAigMAAAAA&#10;" path="m,3r1,l2,2,2,1,3,e" filled="f" strokecolor="lime" strokeweight="0">
                <v:path arrowok="t" o:connecttype="custom" o:connectlocs="0,1;0,1;1,1;1,0;1,0" o:connectangles="0,0,0,0,0"/>
              </v:shape>
              <v:shape id="Freeform 59" o:spid="_x0000_s1077" style="position:absolute;left:4477;top:178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kgcUA&#10;AADbAAAADwAAAGRycy9kb3ducmV2LnhtbESPQUvDQBSE7wX/w/IEb+1GhVRjtyUWihHag9GLt0f2&#10;mQSzb9Pss03/fVco9DjMzDfMYjW6Th1oCK1nA/ezBBRx5W3LtYGvz830CVQQZIudZzJwogCr5c1k&#10;gZn1R/6gQym1ihAOGRpoRPpM61A15DDMfE8cvR8/OJQoh1rbAY8R7jr9kCSpdthyXGiwp3VD1W/5&#10;5wzsH7mT8i0vts/F93q7e5fXPN0Zc3c75i+ghEa5hi/twhqYp/D/Jf4A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SBxQAAANsAAAAPAAAAAAAAAAAAAAAAAJgCAABkcnMv&#10;ZG93bnJldi54bWxQSwUGAAAAAAQABAD1AAAAigMAAAAA&#10;" path="m,l2,1r,1l3,3r1,e" filled="f" strokecolor="lime" strokeweight="0">
                <v:path arrowok="t" o:connecttype="custom" o:connectlocs="0,0;1,0;1,1;1,1;1,1" o:connectangles="0,0,0,0,0"/>
              </v:shape>
              <v:shape id="Freeform 60" o:spid="_x0000_s1078" style="position:absolute;left:4474;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6y9MQA&#10;AADbAAAADwAAAGRycy9kb3ducmV2LnhtbESPT2sCMRTE74LfIbxCb5rtH1RWo1ih1EN7cFs8PzbP&#10;ZHHzsm7i7vrtm0LB4zAzv2FWm8HVoqM2VJ4VPE0zEMSl1xUbBT/f75MFiBCRNdaeScGNAmzW49EK&#10;c+17PlBXRCMShEOOCmyMTS5lKC05DFPfECfv5FuHMcnWSN1in+Culs9ZNpMOK04LFhvaWSrPxdUp&#10;eN1ve9P0ZE5H+/F16d6Kl9nnTanHh2G7BBFpiPfwf3uvFczn8Pcl/Q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esvTEAAAA2wAAAA8AAAAAAAAAAAAAAAAAmAIAAGRycy9k&#10;b3ducmV2LnhtbFBLBQYAAAAABAAEAPUAAACJAwAAAAA=&#10;" path="m3,3l2,2,2,,1,,,e" filled="f" strokecolor="lime" strokeweight="0">
                <v:path arrowok="t" o:connecttype="custom" o:connectlocs="1,1;1,1;1,0;0,0;0,0" o:connectangles="0,0,0,0,0"/>
              </v:shape>
              <v:line id="Line 61" o:spid="_x0000_s1079" style="position:absolute;flip:x;visibility:visible" from="4470,1783" to="4474,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xxMEAAADbAAAADwAAAGRycy9kb3ducmV2LnhtbERPTWvCQBC9F/wPyxS81U2tVEldRQSh&#10;F9HaQK9Ddkxid2djdtX4751DocfH+54ve+/UlbrYBDbwOspAEZfBNlwZKL43LzNQMSFbdIHJwJ0i&#10;LBeDpznmNtz4i66HVCkJ4ZijgTqlNtc6ljV5jKPQEgt3DJ3HJLCrtO3wJuHe6XGWvWuPDUtDjS2t&#10;ayp/DxcvvcfV7jyd+G1z2hdvxf3H6dnJGTN87lcfoBL16V/85/60BqYyVr7ID9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7HEwQAAANsAAAAPAAAAAAAAAAAAAAAA&#10;AKECAABkcnMvZG93bnJldi54bWxQSwUGAAAAAAQABAD5AAAAjwMAAAAA&#10;" strokecolor="lime" strokeweight="0"/>
              <v:line id="Line 62" o:spid="_x0000_s1080" style="position:absolute;visibility:visible" from="4475,1784" to="4476,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RU/sMAAADbAAAADwAAAGRycy9kb3ducmV2LnhtbESPzWrDMBCE74G+g9hCb4ncHprUjRJK&#10;wNAeYpO0D7BYG9vEWglJ9c/bR4FCj8PMfMNs95PpxUA+dJYVPK8yEMS11R03Cn6+i+UGRIjIGnvL&#10;pGCmAPvdw2KLubYjn2g4x0YkCIccFbQxulzKULdkMKysI07exXqDMUnfSO1xTHDTy5cse5UGO04L&#10;LTo6tFRfz79GwaaoylN1DE1Vu7Lw6A7hq5iVenqcPt5BRJrif/iv/akVrN/g/iX9AL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EVP7DAAAA2wAAAA8AAAAAAAAAAAAA&#10;AAAAoQIAAGRycy9kb3ducmV2LnhtbFBLBQYAAAAABAAEAPkAAACRAwAAAAA=&#10;" strokecolor="lime" strokeweight="0"/>
              <v:line id="Line 63" o:spid="_x0000_s1081" style="position:absolute;visibility:visible" from="4477,1782" to="4482,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uNRL8AAADbAAAADwAAAGRycy9kb3ducmV2LnhtbERPS2rDMBDdB3oHMYXuYrldhOBECSVg&#10;aBeNyecAgzWxTa2RkNTEuX1mUcjy8f7r7eRGdaWYBs8G3osSFHHr7cCdgfOpni9BpYxscfRMBu6U&#10;YLt5ma2xsv7GB7oec6ckhFOFBvqcQ6V1antymAofiIW7+OgwC4ydthFvEu5G/VGWC+1wYGnoMdCu&#10;p/b3+OcMLOtmf2h+Ute0YV9HDLv0Xd+NeXudPlegMk35Kf53f1nxyXr5Ij9Ab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KuNRL8AAADbAAAADwAAAAAAAAAAAAAAAACh&#10;AgAAZHJzL2Rvd25yZXYueG1sUEsFBgAAAAAEAAQA+QAAAI0DAAAAAA==&#10;" strokecolor="lime" strokeweight="0"/>
              <v:line id="Line 64" o:spid="_x0000_s1082" style="position:absolute;flip:y;visibility:visible" from="4477,1777" to="4478,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BofsMAAADbAAAADwAAAGRycy9kb3ducmV2LnhtbESPS2vCQBSF90L/w3AL7sxEKzakjiJC&#10;oRvx0UC3l8w1iZ25k2amGv+9IwguD+fxcebL3hpxps43jhWMkxQEcel0w5WC4vtzlIHwAVmjcUwK&#10;ruRhuXgZzDHX7sJ7Oh9CJeII+xwV1CG0uZS+rMmiT1xLHL2j6yyGKLtK6g4vcdwaOUnTmbTYcCTU&#10;2NK6pvL38G8j97ja/r1P7aY57Yq34vpjZHYySg1f+9UHiEB9eIYf7S+tIBvD/Uv8AX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QaH7DAAAA2wAAAA8AAAAAAAAAAAAA&#10;AAAAoQIAAGRycy9kb3ducmV2LnhtbFBLBQYAAAAABAAEAPkAAACRAwAAAAA=&#10;" strokecolor="lime" strokeweight="0"/>
              <v:line id="Line 65" o:spid="_x0000_s1083" style="position:absolute;visibility:visible" from="4477,1783" to="4482,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W2qMAAAADbAAAADwAAAGRycy9kb3ducmV2LnhtbESPzarCMBSE94LvEI5wd5rq4iLVKBeh&#10;oAst/jzAoTm25TYnIYla394Igsth5pthluvedOJOPrSWFUwnGQjiyuqWawWXczGegwgRWWNnmRQ8&#10;KcB6NRwsMdf2wUe6n2ItUgmHHBU0MbpcylA1ZDBMrCNO3tV6gzFJX0vt8ZHKTSdnWfYrDbacFhp0&#10;tGmo+j/djIJ5UR6O5T7UZeUOhUe3CbviqdTPqP9bgIjUx2/4Q2914mbw/pJ+gF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81tqjAAAAA2wAAAA8AAAAAAAAAAAAAAAAA&#10;oQIAAGRycy9kb3ducmV2LnhtbFBLBQYAAAAABAAEAPkAAACOAwAAAAA=&#10;" strokecolor="lime" strokeweight="0"/>
              <v:line id="Line 66" o:spid="_x0000_s1084" style="position:absolute;visibility:visible" from="4477,1784" to="4478,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kTM8IAAADbAAAADwAAAGRycy9kb3ducmV2LnhtbESPwWrDMBBE74H+g9hCb7GcFopxo4QQ&#10;MLSH2jjpByzWxjaxVkJSE/vvq0Khx2HmzTDb/WwmcSMfRssKNlkOgrizeuRewde5WhcgQkTWOFkm&#10;BQsF2O8eVlsstb1zS7dT7EUq4VCigiFGV0oZuoEMhsw64uRdrDcYk/S91B7vqdxM8jnPX6XBkdPC&#10;gI6OA3XX07dRUFRN3TafoW86V1ce3TF8VItST4/z4Q1EpDn+h//od524F/j9kn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kTM8IAAADbAAAADwAAAAAAAAAAAAAA&#10;AAChAgAAZHJzL2Rvd25yZXYueG1sUEsFBgAAAAAEAAQA+QAAAJADAAAAAA==&#10;" strokecolor="lime" strokeweight="0"/>
              <v:line id="Line 67" o:spid="_x0000_s1085" style="position:absolute;visibility:visible" from="4470,1782" to="4474,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CLR8IAAADbAAAADwAAAGRycy9kb3ducmV2LnhtbESPwWrDMBBE74H+g9hCb7GcUopxo4QQ&#10;MLSH2jjpByzWxjaxVkJSE/vvq0Khx2HmzTDb/WwmcSMfRssKNlkOgrizeuRewde5WhcgQkTWOFkm&#10;BQsF2O8eVlsstb1zS7dT7EUq4VCigiFGV0oZuoEMhsw64uRdrDcYk/S91B7vqdxM8jnPX6XBkdPC&#10;gI6OA3XX07dRUFRN3TafoW86V1ce3TF8VItST4/z4Q1EpDn+h//od524F/j9kn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5CLR8IAAADbAAAADwAAAAAAAAAAAAAA&#10;AAChAgAAZHJzL2Rvd25yZXYueG1sUEsFBgAAAAAEAAQA+QAAAJADAAAAAA==&#10;" strokecolor="lime" strokeweight="0"/>
              <v:line id="Line 68" o:spid="_x0000_s1086" style="position:absolute;visibility:visible" from="4475,1777" to="4476,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u3MIAAADbAAAADwAAAGRycy9kb3ducmV2LnhtbESPwWrDMBBE74H+g9hCb7GcQotxo4QQ&#10;MLSH2jjpByzWxjaxVkJSE/vvq0Khx2HmzTDb/WwmcSMfRssKNlkOgrizeuRewde5WhcgQkTWOFkm&#10;BQsF2O8eVlsstb1zS7dT7EUq4VCigiFGV0oZuoEMhsw64uRdrDcYk/S91B7vqdxM8jnPX6XBkdPC&#10;gI6OA3XX07dRUFRN3TafoW86V1ce3TF8VItST4/z4Q1EpDn+h//od524F/j9kn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Nwu3MIAAADbAAAADwAAAAAAAAAAAAAA&#10;AAChAgAAZHJzL2Rvd25yZXYueG1sUEsFBgAAAAAEAAQA+QAAAJADAAAAAA==&#10;" strokecolor="lime" strokeweight="0"/>
              <v:shape id="Freeform 69" o:spid="_x0000_s1087" style="position:absolute;left:4470;top:1777;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8MA&#10;AADbAAAADwAAAGRycy9kb3ducmV2LnhtbESPzYoCMRCE7wu+Q2jB25pxQVdHo4isIB4Ef/DcTNqZ&#10;waQzTKLGffqNIOyxqKqvqNkiWiPu1PrasYJBPwNBXDhdc6ngdFx/jkH4gKzROCYFT/KwmHc+Zphr&#10;9+A93Q+hFAnCPkcFVQhNLqUvKrLo+64hTt7FtRZDkm0pdYuPBLdGfmXZSFqsOS1U2NCqouJ6uFkF&#10;O/2zN9vJKn77G50nv9Fk6+FAqV43LqcgAsXwH363N1rBeASvL+k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W8MAAADbAAAADwAAAAAAAAAAAAAAAACYAgAAZHJzL2Rv&#10;d25yZXYueG1sUEsFBgAAAAAEAAQA9QAAAIgDAAAAAA==&#10;" path="m48,23l47,19r,-2l46,13,43,11,42,7,40,5,37,3,34,1,30,,28,,24,,20,,17,,14,1,11,3,8,5,6,7,4,11,2,13,1,17r,2l,23r1,3l1,30r1,3l4,36r2,3l8,41r3,2l14,45r3,1l20,47r4,l28,47r2,-1l34,45r3,-2l40,41r2,-2l43,36r3,-3l47,30r,-4l48,23xe" filled="f" strokecolor="lime" strokeweight="0">
                <v:path arrowok="t" o:connecttype="custom" o:connectlocs="12,6;12,5;12,4;12,3;11,3;11,2;10,1;9,1;9,0;8,0;7,0;6,0;5,0;4,0;4,0;3,1;2,1;2,2;1,3;1,3;0,4;0,5;0,6;0,7;0,8;1,8;1,9;2,10;2,10;3,11;4,11;4,12;5,12;6,12;7,12;8,12;9,11;9,11;10,10;11,10;11,9;12,8;12,8;12,7;12,6" o:connectangles="0,0,0,0,0,0,0,0,0,0,0,0,0,0,0,0,0,0,0,0,0,0,0,0,0,0,0,0,0,0,0,0,0,0,0,0,0,0,0,0,0,0,0,0,0"/>
              </v:shape>
              <v:shape id="Freeform 70" o:spid="_x0000_s1088" style="position:absolute;left:4476;top:1643;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nBD8UA&#10;AADbAAAADwAAAGRycy9kb3ducmV2LnhtbESPQWvCQBSE7wX/w/KE3upGCyqpq6igFEqRxNLi7ZF9&#10;JtHs25BdNfXXu4LgcZiZb5jJrDWVOFPjSssK+r0IBHFmdcm5gp/t6m0MwnlkjZVlUvBPDmbTzssE&#10;Y20vnNA59bkIEHYxKii8r2MpXVaQQdezNXHw9rYx6INscqkbvAS4qeQgiobSYMlhocCalgVlx/Rk&#10;FCx2f+u8To5ueHo/bFKZfP9ev7xSr912/gHCU+uf4Uf7UysYj+D+Jfw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cEPxQAAANsAAAAPAAAAAAAAAAAAAAAAAJgCAABkcnMv&#10;ZG93bnJldi54bWxQSwUGAAAAAAQABAD1AAAAigMAAAAA&#10;" path="m,4l1,3r1,l2,2,2,e" filled="f" strokecolor="lime" strokeweight="0">
                <v:path arrowok="t" o:connecttype="custom" o:connectlocs="0,1;1,1;1,1;1,1;1,0" o:connectangles="0,0,0,0,0"/>
              </v:shape>
              <v:shape id="Freeform 71" o:spid="_x0000_s1089" style="position:absolute;left:4478;top:1643;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u3L4A&#10;AADbAAAADwAAAGRycy9kb3ducmV2LnhtbERPTYvCMBC9C/6HMII3TbuIlWqUxaW4V7Xeh2a27W4z&#10;qU2sdX+9OQgeH+97sxtMI3rqXG1ZQTyPQBAXVtdcKsjP2WwFwnlkjY1lUvAgB7vteLTBVNs7H6k/&#10;+VKEEHYpKqi8b1MpXVGRQTe3LXHgfmxn0AfYlVJ3eA/hppEfUbSUBmsODRW2tK+o+DvdjIIsrv9l&#10;3nOWLK7J7xcnl0P8aJSaTobPNQhPg3+LX+5vrWAVxoYv4QfI7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rty+AAAA2wAAAA8AAAAAAAAAAAAAAAAAmAIAAGRycy9kb3ducmV2&#10;LnhtbFBLBQYAAAAABAAEAPUAAACDAwAAAAA=&#10;" path="m,l,2,2,3r1,l4,4e" filled="f" strokecolor="lime" strokeweight="0">
                <v:path arrowok="t" o:connecttype="custom" o:connectlocs="0,0;0,1;1,1;1,1;1,1" o:connectangles="0,0,0,0,0"/>
              </v:shape>
              <v:line id="Line 72" o:spid="_x0000_s1090" style="position:absolute;visibility:visible" from="4479,1644" to="4483,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Ek2cIAAADbAAAADwAAAGRycy9kb3ducmV2LnhtbESPwWrDMBBE74H+g9hCb7GcHorrRgkh&#10;YGgPtXHSD1isjW1irYSkJvbfV4VCj8PMm2G2+9lM4kY+jJYVbLIcBHFn9ci9gq9ztS5AhIiscbJM&#10;ChYKsN89rLZYanvnlm6n2ItUwqFEBUOMrpQydAMZDJl1xMm7WG8wJul7qT3eU7mZ5HOev0iDI6eF&#10;AR0dB+qup2+joKiaum0+Q990rq48umP4qBalnh7nwxuISHP8D//R7zpxr/D7Jf0A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Ek2cIAAADbAAAADwAAAAAAAAAAAAAA&#10;AAChAgAAZHJzL2Rvd25yZXYueG1sUEsFBgAAAAAEAAQA+QAAAJADAAAAAA==&#10;" strokecolor="lime" strokeweight="0"/>
              <v:line id="Line 73" o:spid="_x0000_s1091" style="position:absolute;flip:y;visibility:visible" from="4478,1639" to="4479,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VbOMEAAADbAAAADwAAAGRycy9kb3ducmV2LnhtbERPTWvCQBC9C/0PyxR6q5taaTW6ighC&#10;L9JWA16H7JjE7s7G7Fbjv+8cCh4f73u+7L1TF+piE9jAyzADRVwG23BloNhvniegYkK26AKTgRtF&#10;WC4eBnPMbbjyN112qVISwjFHA3VKba51LGvyGIehJRbuGDqPSWBXadvhVcK906Mse9MeG5aGGlta&#10;11T+7H699B5Xn+f3sd82p6/itbgdnJ6cnDFPj/1qBipRn+7if/eHNTCV9fJFfoB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hVs4wQAAANsAAAAPAAAAAAAAAAAAAAAA&#10;AKECAABkcnMvZG93bnJldi54bWxQSwUGAAAAAAQABAD5AAAAjwMAAAAA&#10;" strokecolor="lime" strokeweight="0"/>
              <v:line id="Line 74" o:spid="_x0000_s1092" style="position:absolute;visibility:visible" from="4471,1644" to="4476,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6+AsMAAADbAAAADwAAAGRycy9kb3ducmV2LnhtbESPwWrDMBBE74H+g9hCbrGcHorrRgnF&#10;YGgPtUnaD1isrW1qrYSkOs7fR4FAj8PMvGF2h8VMYiYfRssKtlkOgrizeuRewfdXvSlAhIiscbJM&#10;Ci4U4LB/WO2w1PbMR5pPsRcJwqFEBUOMrpQydAMZDJl1xMn7sd5gTNL3Uns8J7iZ5FOeP0uDI6eF&#10;AR1VA3W/pz+joKjb5th+hr7tXFN7dFX4qC9KrR+Xt1cQkZb4H76337WCly3cvqQfIP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gLDAAAA2wAAAA8AAAAAAAAAAAAA&#10;AAAAoQIAAGRycy9kb3ducmV2LnhtbFBLBQYAAAAABAAEAPkAAACRAwAAAAA=&#10;" strokecolor="lime" strokeweight="0"/>
              <v:line id="Line 75" o:spid="_x0000_s1093" style="position:absolute;visibility:visible" from="4477,1639" to="4478,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dcEAAADbAAAADwAAAGRycy9kb3ducmV2LnhtbESPQYvCMBSE74L/ITxhb5rqQbQaRYTC&#10;7kGL7v6AR/Nsi81LSKLWf78RBI/DzHzDrLe96cSdfGgtK5hOMhDEldUt1wr+fovxAkSIyBo7y6Tg&#10;SQG2m+Fgjbm2Dz7R/RxrkSAcclTQxOhyKUPVkMEwsY44eRfrDcYkfS21x0eCm07OsmwuDbacFhp0&#10;tG+oup5vRsGiKI+n8hDqsnLHwqPbh5/iqdTXqN+tQETq4yf8bn9rBcsZvL6k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7CB1wQAAANsAAAAPAAAAAAAAAAAAAAAA&#10;AKECAABkcnMvZG93bnJldi54bWxQSwUGAAAAAAQABAD5AAAAjwMAAAAA&#10;" strokecolor="lime" strokeweight="0"/>
              <v:shape id="Freeform 76" o:spid="_x0000_s1094" style="position:absolute;left:4478;top:1645;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qcMMA&#10;AADbAAAADwAAAGRycy9kb3ducmV2LnhtbESPzW7CMBCE75X6DtZW4lacUEQgYBBqFcG1/NxX8ZKE&#10;xus0dkPg6XElJI6jmflGs1j1phYdta6yrCAeRiCIc6srLhQc9tn7FITzyBpry6TgSg5Wy9eXBaba&#10;Xvibup0vRICwS1FB6X2TSunykgy6oW2Ig3eyrUEfZFtI3eIlwE0tR1E0kQYrDgslNvRZUv6z+zMK&#10;sri6yUPHWTL+Tc5fnBw38bVWavDWr+cgPPX+GX60t1rB7AP+v4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uqcMMAAADbAAAADwAAAAAAAAAAAAAAAACYAgAAZHJzL2Rv&#10;d25yZXYueG1sUEsFBgAAAAAEAAQA9QAAAIgDAAAAAA==&#10;" path="m4,l3,1,2,1,,2,,4e" filled="f" strokecolor="lime" strokeweight="0">
                <v:path arrowok="t" o:connecttype="custom" o:connectlocs="1,0;1,0;1,0;0,1;0,1" o:connectangles="0,0,0,0,0"/>
              </v:shape>
              <v:shape id="Freeform 77" o:spid="_x0000_s1095" style="position:absolute;left:4476;top:1645;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LJpcYA&#10;AADbAAAADwAAAGRycy9kb3ducmV2LnhtbESPQWvCQBSE74X+h+UJ3urGVkSjq7SFSkGKJIri7ZF9&#10;JqnZtyG7auyv7wqCx2FmvmGm89ZU4kyNKy0r6PciEMSZ1SXnCjbrr5cRCOeRNVaWScGVHMxnz09T&#10;jLW9cELn1OciQNjFqKDwvo6ldFlBBl3P1sTBO9jGoA+yyaVu8BLgppKvUTSUBksOCwXW9FlQdkxP&#10;RsHHfrfI6+Tohqe331Uqk5/t39Ir1e207xMQnlr/CN/b31rBeAC3L+EH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LJpcYAAADbAAAADwAAAAAAAAAAAAAAAACYAgAAZHJz&#10;L2Rvd25yZXYueG1sUEsFBgAAAAAEAAQA9QAAAIsDAAAAAA==&#10;" path="m2,4l2,2,2,1,1,1,,e" filled="f" strokecolor="lime" strokeweight="0">
                <v:path arrowok="t" o:connecttype="custom" o:connectlocs="1,1;1,1;1,0;1,0;0,0" o:connectangles="0,0,0,0,0"/>
              </v:shape>
              <v:line id="Line 78" o:spid="_x0000_s1096" style="position:absolute;flip:x;visibility:visible" from="4471,1645" to="4476,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L4oMQAAADbAAAADwAAAGRycy9kb3ducmV2LnhtbESPS2sCMRSF90L/Q7iF7jRjq1VHo0ih&#10;0I346IDby+Q6M5rcTCepjv/eCILLw3l8nNmitUacqfGVYwX9XgKCOHe64kJB9vvdHYPwAVmjcUwK&#10;ruRhMX/pzDDV7sJbOu9CIeII+xQVlCHUqZQ+L8mi77maOHoH11gMUTaF1A1e4rg18j1JPqXFiiOh&#10;xJq+SspPu38buYfl+m80sKvquMk+suveyPHRKPX22i6nIAK14Rl+tH+0gskQ7l/iD5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8vigxAAAANsAAAAPAAAAAAAAAAAA&#10;AAAAAKECAABkcnMvZG93bnJldi54bWxQSwUGAAAAAAQABAD5AAAAkgMAAAAA&#10;" strokecolor="lime" strokeweight="0"/>
              <v:line id="Line 79" o:spid="_x0000_s1097" style="position:absolute;visibility:visible" from="4477,1646" to="4478,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cmdsMAAADbAAAADwAAAGRycy9kb3ducmV2LnhtbESPwWrDMBBE74X8g9hAbrWcHoLrWgkl&#10;YGgPtUnaD1isrW1qrYSkJM7fR4FAj8PMvGGq3WwmcSYfRssK1lkOgrizeuRewc93/VyACBFZ42SZ&#10;FFwpwG67eKqw1PbCBzofYy8ShEOJCoYYXSll6AYyGDLriJP3a73BmKTvpfZ4SXAzyZc830iDI6eF&#10;AR3tB+r+jiejoKjb5tB+hb7tXFN7dPvwWV+VWi3n9zcQkeb4H360P7SC1w3cv6QfIL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XJnbDAAAA2wAAAA8AAAAAAAAAAAAA&#10;AAAAoQIAAGRycy9kb3ducmV2LnhtbFBLBQYAAAAABAAEAPkAAACRAwAAAAA=&#10;" strokecolor="lime" strokeweight="0"/>
              <v:line id="Line 80" o:spid="_x0000_s1098" style="position:absolute;visibility:visible" from="4479,1645" to="4483,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uD7cMAAADbAAAADwAAAGRycy9kb3ducmV2LnhtbESPzWrDMBCE74G+g9hCb4ncHprUjRJK&#10;wNAeYpO0D7BYG9vEWglJ9c/bR4FCj8PMfMNs95PpxUA+dJYVPK8yEMS11R03Cn6+i+UGRIjIGnvL&#10;pGCmAPvdw2KLubYjn2g4x0YkCIccFbQxulzKULdkMKysI07exXqDMUnfSO1xTHDTy5cse5UGO04L&#10;LTo6tFRfz79GwaaoylN1DE1Vu7Lw6A7hq5iVenqcPt5BRJrif/iv/akVvK3h/iX9AL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bg+3DAAAA2wAAAA8AAAAAAAAAAAAA&#10;AAAAoQIAAGRycy9kb3ducmV2LnhtbFBLBQYAAAAABAAEAPkAAACRAwAAAAA=&#10;" strokecolor="lime" strokeweight="0"/>
              <v:line id="Line 81" o:spid="_x0000_s1099" style="position:absolute;visibility:visible" from="4478,1646" to="4479,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QXn70AAADbAAAADwAAAGRycy9kb3ducmV2LnhtbERPzYrCMBC+L/gOYQRva6oH0WoUEQp6&#10;0KK7DzA0Y1tsJiGJWt/eHASPH9//atObTjzIh9aygsk4A0FcWd1yreD/r/idgwgRWWNnmRS8KMBm&#10;PfhZYa7tk8/0uMRapBAOOSpoYnS5lKFqyGAYW0ecuKv1BmOCvpba4zOFm05Os2wmDbacGhp0tGuo&#10;ul3uRsG8KE/n8hjqsnKnwqPbhUPxUmo07LdLEJH6+BV/3HutYJHGpi/pB8j1G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sEF5+9AAAA2wAAAA8AAAAAAAAAAAAAAAAAoQIA&#10;AGRycy9kb3ducmV2LnhtbFBLBQYAAAAABAAEAPkAAACLAwAAAAA=&#10;" strokecolor="lime" strokeweight="0"/>
              <v:shape id="Freeform 82" o:spid="_x0000_s1100" style="position:absolute;left:4471;top:1639;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9AxMMA&#10;AADbAAAADwAAAGRycy9kb3ducmV2LnhtbESPzYvCMBTE78L+D+Et7EXW1D34UY3iCorgQfzY+6N5&#10;tmWbl9KkNf73RhA8DjPzG2a+DKYSHTWutKxgOEhAEGdWl5wruJw33xMQziNrrCyTgjs5WC4+enNM&#10;tb3xkbqTz0WEsEtRQeF9nUrpsoIMuoGtiaN3tY1BH2WTS93gLcJNJX+SZCQNlhwXCqxpXVD2f2qN&#10;Am/2f4G21TGsJ4f+ONzb31XXKvX1GVYzEJ6Cf4df7Z1WMJ3C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9AxMMAAADbAAAADwAAAAAAAAAAAAAAAACYAgAAZHJzL2Rv&#10;d25yZXYueG1sUEsFBgAAAAAEAAQA9QAAAIgDAAAAAA==&#10;" path="m47,24r,-3l47,17,46,15,43,11,42,9,40,6,36,5,34,3,30,1r-2,l24,,20,1r-3,l14,3,11,5,8,6,6,9,3,11,2,15,1,17r,4l,24r1,4l1,31r1,3l3,38r3,2l8,43r3,1l14,46r3,2l20,48r4,1l28,48r2,l34,46r2,-2l40,43r2,-3l43,38r3,-4l47,31r,-3l47,24xe" filled="f" strokecolor="lime" strokeweight="0">
                <v:path arrowok="t" o:connecttype="custom" o:connectlocs="12,6;12,5;12,4;12,4;11,3;11,2;10,1;9,1;9,1;8,0;7,0;6,0;5,0;4,0;4,1;3,1;2,1;2,2;1,3;1,4;0,4;0,5;0,6;0,7;0,8;1,8;1,9;2,10;2,11;3,11;4,11;4,12;5,12;6,12;7,12;8,12;9,11;9,11;10,11;11,10;11,9;12,8;12,8;12,7;12,6" o:connectangles="0,0,0,0,0,0,0,0,0,0,0,0,0,0,0,0,0,0,0,0,0,0,0,0,0,0,0,0,0,0,0,0,0,0,0,0,0,0,0,0,0,0,0,0,0"/>
              </v:shape>
              <v:shape id="Freeform 83" o:spid="_x0000_s1101" style="position:absolute;left:4478;top:145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QSc8UA&#10;AADcAAAADwAAAGRycy9kb3ducmV2LnhtbESPQU/DMAyF70j8h8iTuLF0SCDolk0DBGLiROGw3azG&#10;a6o1TtSEtfv382HSbn7y+56fF6vRd+pIfWoDG5hNC1DEdbAtNwb+fj/un0GljGyxC0wGTpRgtby9&#10;WWBpw8A/dKxyoySEU4kGXM6x1DrVjjymaYjEstuH3mMW2Tfa9jhIuO/0Q1E8aY8tywWHkd4c1Yfq&#10;30uN4bSN46vTn7tq/V4fXiJuvh+NuZuM6zmoTGO+mi/0lxWukPryjEygl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BJzxQAAANwAAAAPAAAAAAAAAAAAAAAAAJgCAABkcnMv&#10;ZG93bnJldi54bWxQSwUGAAAAAAQABAD1AAAAigMAAAAA&#10;" path="m4,l3,,2,1,,1,,2e" filled="f" strokecolor="lime" strokeweight="0">
                <v:path arrowok="t" o:connecttype="custom" o:connectlocs="1,0;1,0;1,1;0,1;0,1" o:connectangles="0,0,0,0,0"/>
              </v:shape>
              <v:shape id="Freeform 84" o:spid="_x0000_s1102" style="position:absolute;left:4476;top:1453;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1kdcQA&#10;AADcAAAADwAAAGRycy9kb3ducmV2LnhtbERPTWvCQBC9F/wPywi9NZu0IBJdQxUqgkhJWirehuyY&#10;pGZnQ3bVtL/eLQi9zeN9zjwbTCsu1LvGsoIkikEQl1Y3XCn4/Hh7moJwHllja5kU/JCDbDF6mGOq&#10;7ZVzuhS+EiGEXYoKau+7VEpX1mTQRbYjDtzR9gZ9gH0ldY/XEG5a+RzHE2mw4dBQY0ermspTcTYK&#10;lof9uuryk5ucX77fC5nvvn63XqnH8fA6A+Fp8P/iu3ujw/w4gb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NZHXEAAAA3AAAAA8AAAAAAAAAAAAAAAAAmAIAAGRycy9k&#10;b3ducmV2LnhtbFBLBQYAAAAABAAEAPUAAACJAwAAAAA=&#10;" path="m,4r1,l2,3,2,1,2,e" filled="f" strokecolor="lime" strokeweight="0">
                <v:path arrowok="t" o:connecttype="custom" o:connectlocs="0,1;1,1;1,1;1,0;1,0" o:connectangles="0,0,0,0,0"/>
              </v:shape>
              <v:shape id="Freeform 85" o:spid="_x0000_s1103" style="position:absolute;left:4478;top:1453;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ZIMAA&#10;AADcAAAADwAAAGRycy9kb3ducmV2LnhtbERPTYvCMBC9L/gfwgje1rQiW6lGEZei13X1PjRjW20m&#10;tcnW6q83grC3ebzPWax6U4uOWldZVhCPIxDEudUVFwoOv9nnDITzyBpry6TgTg5Wy8HHAlNtb/xD&#10;3d4XIoSwS1FB6X2TSunykgy6sW2IA3eyrUEfYFtI3eIthJtaTqLoSxqsODSU2NCmpPyy/zMKsrh6&#10;yEPHWTK9JudvTo7b+F4rNRr26zkIT73/F7/dOx3mRxN4PRMu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JZIMAAAADcAAAADwAAAAAAAAAAAAAAAACYAgAAZHJzL2Rvd25y&#10;ZXYueG1sUEsFBgAAAAAEAAQA9QAAAIUDAAAAAA==&#10;" path="m,l,1,2,3,3,4r1,e" filled="f" strokecolor="lime" strokeweight="0">
                <v:path arrowok="t" o:connecttype="custom" o:connectlocs="0,0;0,0;1,1;1,1;1,1" o:connectangles="0,0,0,0,0"/>
              </v:shape>
              <v:shape id="Freeform 86" o:spid="_x0000_s1104" style="position:absolute;left:4476;top:145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T+cIA&#10;AADcAAAADwAAAGRycy9kb3ducmV2LnhtbERPS2sCMRC+F/wPYYTeamJbSlnNLipsEaSH+jqPm3Gz&#10;uJksm1TXf98UCr3Nx/eceTG4VlypD41nDdOJAkFcedNwrWG/K5/eQYSIbLD1TBruFKDIRw9zzIy/&#10;8Rddt7EWKYRDhhpsjF0mZagsOQwT3xEn7ux7hzHBvpamx1sKd618VupNOmw4NVjsaGWpumy/nYZh&#10;fT4ePj+a8r55Vao8maXZbazWj+NhMQMRaYj/4j/32qT56gV+n0kX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lP5wgAAANwAAAAPAAAAAAAAAAAAAAAAAJgCAABkcnMvZG93&#10;bnJldi54bWxQSwUGAAAAAAQABAD1AAAAhwMAAAAA&#10;" path="m2,2l2,1,1,,,e" filled="f" strokecolor="lime" strokeweight="0">
                <v:path arrowok="t" o:connecttype="custom" o:connectlocs="1,1;1,1;1,0;0,0" o:connectangles="0,0,0,0"/>
              </v:shape>
              <v:line id="Line 87" o:spid="_x0000_s1105" style="position:absolute;flip:x;visibility:visible" from="4471,1455" to="4476,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C7MQAAADcAAAADwAAAGRycy9kb3ducmV2LnhtbESPQYvCMBCF7wv+hzCCtzV1FZVqFBEW&#10;vCy7asHr0IxtNZnUJmr99xtB8DbDe/O+N/Nla424UeMrxwoG/QQEce50xYWCbP/9OQXhA7JG45gU&#10;PMjDctH5mGOq3Z23dNuFQsQQ9ikqKEOoUyl9XpJF33c1cdSOrrEY4toUUjd4j+HWyK8kGUuLFUdC&#10;iTWtS8rPu6uN3OPq9zIZ2Z/q9JcNs8fByOnJKNXrtqsZiEBteJtf1xsd6ycjeD4TJ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H4LsxAAAANwAAAAPAAAAAAAAAAAA&#10;AAAAAKECAABkcnMvZG93bnJldi54bWxQSwUGAAAAAAQABAD5AAAAkgMAAAAA&#10;" strokecolor="lime" strokeweight="0"/>
              <v:line id="Line 88" o:spid="_x0000_s1106" style="position:absolute;visibility:visible" from="4477,1456" to="4478,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AFMEAAADcAAAADwAAAGRycy9kb3ducmV2LnhtbERPS2rDMBDdB3oHMYXuYjmFFuNGCSFg&#10;aBe1cdIDDNbENrFGQlIT+/ZVodDdPN53tvvZTOJGPoyWFWyyHARxZ/XIvYKvc7UuQISIrHGyTAoW&#10;CrDfPay2WGp755Zup9iLFMKhRAVDjK6UMnQDGQyZdcSJu1hvMCboe6k93lO4meRznr9KgyOnhgEd&#10;HQfqrqdvo6ComrptPkPfdK6uPLpj+KgWpZ4e58MbiEhz/Bf/ud91mp+/wO8z6QK5+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f4AUwQAAANwAAAAPAAAAAAAAAAAAAAAA&#10;AKECAABkcnMvZG93bnJldi54bWxQSwUGAAAAAAQABAD5AAAAjwMAAAAA&#10;" strokecolor="lime" strokeweight="0"/>
              <v:line id="Line 89" o:spid="_x0000_s1107" style="position:absolute;visibility:visible" from="4479,1454" to="4483,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0eY8EAAADcAAAADwAAAGRycy9kb3ducmV2LnhtbERPS2rDMBDdF3oHMYXsGrldBONGCcFg&#10;aBe1cZoDDNbUNrFGQlJt5/ZRodDdPN539sfVTGImH0bLCl62GQjizuqRewWXr+o5BxEissbJMim4&#10;UYDj4fFhj4W2C7c0n2MvUgiHAhUMMbpCytANZDBsrSNO3Lf1BmOCvpfa45LCzSRfs2wnDY6cGgZ0&#10;VA7UXc8/RkFeNXXbfIa+6VxdeXRl+KhuSm2e1tMbiEhr/Bf/ud91mp/t4PeZdIE8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rR5jwQAAANwAAAAPAAAAAAAAAAAAAAAA&#10;AKECAABkcnMvZG93bnJldi54bWxQSwUGAAAAAAQABAD5AAAAjwMAAAAA&#10;" strokecolor="lime" strokeweight="0"/>
              <v:line id="Line 90" o:spid="_x0000_s1108" style="position:absolute;flip:y;visibility:visible" from="4478,1449" to="4479,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0cm8UAAADcAAAADwAAAGRycy9kb3ducmV2LnhtbESPW4vCMBCF34X9D2EE3zT1gkrXKCIs&#10;+CJetrCvQzO2dZNJt8lq/fdGEHyb4Zw535nFqrVGXKnxlWMFw0ECgjh3uuJCQfb91Z+D8AFZo3FM&#10;Cu7kYbX86Cww1e7GR7qeQiFiCPsUFZQh1KmUPi/Joh+4mjhqZ9dYDHFtCqkbvMVwa+QoSabSYsWR&#10;UGJNm5Ly39O/jdzzev83m9hddTlk4+z+Y+T8YpTqddv1J4hAbXibX9dbHesnM3g+Eye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0cm8UAAADcAAAADwAAAAAAAAAA&#10;AAAAAAChAgAAZHJzL2Rvd25yZXYueG1sUEsFBgAAAAAEAAQA+QAAAJMDAAAAAA==&#10;" strokecolor="lime" strokeweight="0"/>
              <v:line id="Line 91" o:spid="_x0000_s1109" style="position:absolute;visibility:visible" from="4479,1455" to="4483,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4visMAAADcAAAADwAAAGRycy9kb3ducmV2LnhtbESPzWrDMBCE74G+g9hCb7HcHkJwooQS&#10;MLSHxuTnARZrY5taKyGpifP22UMht11mdubb9XZyo7pSTINnA+9FCYq49XbgzsD5VM+XoFJGtjh6&#10;JgN3SrDdvMzWWFl/4wNdj7lTEsKpQgN9zqHSOrU9OUyFD8SiXXx0mGWNnbYRbxLuRv1RlgvtcGBp&#10;6DHQrqf29/jnDCzrZn9oflLXtGFfRwy79F3fjXl7nT5XoDJN+Wn+v/6ygl8KrTwjE+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L4rDAAAA3AAAAA8AAAAAAAAAAAAA&#10;AAAAoQIAAGRycy9kb3ducmV2LnhtbFBLBQYAAAAABAAEAPkAAACRAwAAAAA=&#10;" strokecolor="lime" strokeweight="0"/>
              <v:line id="Line 92" o:spid="_x0000_s1110" style="position:absolute;visibility:visible" from="4478,1456" to="4479,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KKEcEAAADcAAAADwAAAGRycy9kb3ducmV2LnhtbERPS2rDMBDdB3oHMYXuYjldFNeNEkLA&#10;0C5q46QHGKyJbWKNhKQm9u2rQqG7ebzvbPezmcSNfBgtK9hkOQjizuqRewVf52pdgAgRWeNkmRQs&#10;FGC/e1htsdT2zi3dTrEXKYRDiQqGGF0pZegGMhgy64gTd7HeYEzQ91J7vKdwM8nnPH+RBkdODQM6&#10;Og7UXU/fRkFRNXXbfIa+6VxdeXTH8FEtSj09zoc3EJHm+C/+c7/rND9/hd9n0gV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MooRwQAAANwAAAAPAAAAAAAAAAAAAAAA&#10;AKECAABkcnMvZG93bnJldi54bWxQSwUGAAAAAAQABAD5AAAAjwMAAAAA&#10;" strokecolor="lime" strokeweight="0"/>
              <v:line id="Line 93" o:spid="_x0000_s1111" style="position:absolute;visibility:visible" from="4471,1454" to="4476,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G1UcMAAADcAAAADwAAAGRycy9kb3ducmV2LnhtbESPQWsCMRCF70L/QxjBm2b1UGRrFBEW&#10;6kEXbX/AsJnuLt1MQhJ1/fedg9DbDO/Ne99sdqMb1J1i6j0bWC4KUMSNtz23Br6/qvkaVMrIFgfP&#10;ZOBJCXbbt8kGS+sffKH7NbdKQjiVaKDLOZRap6Yjh2nhA7FoPz46zLLGVtuIDwl3g14Vxbt22LM0&#10;dBjo0FHze705A+uqPl/qU2rrJpyriOGQjtXTmNl03H+AyjTmf/Pr+tMK/lLw5RmZ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RtVHDAAAA3AAAAA8AAAAAAAAAAAAA&#10;AAAAoQIAAGRycy9kb3ducmV2LnhtbFBLBQYAAAAABAAEAPkAAACRAwAAAAA=&#10;" strokecolor="lime" strokeweight="0"/>
              <v:line id="Line 94" o:spid="_x0000_s1112" style="position:absolute;visibility:visible" from="4477,1449" to="4478,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0QysAAAADcAAAADwAAAGRycy9kb3ducmV2LnhtbERPzYrCMBC+C/sOYRb2ZtN6WKRrFBEK&#10;eliLPw8wNLNtsZmEJGp9+40geJuP73cWq9EM4kY+9JYVFFkOgrixuudWwflUTecgQkTWOFgmBQ8K&#10;sFp+TBZYanvnA92OsRUphEOJCroYXSllaDoyGDLriBP3Z73BmKBvpfZ4T+FmkLM8/5YGe04NHTra&#10;dNRcjlejYF7V+0P9G9q6cfvKo9uEXfVQ6utzXP+AiDTGt/jl3uo0vyjg+Uy6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dEMrAAAAA3AAAAA8AAAAAAAAAAAAAAAAA&#10;oQIAAGRycy9kb3ducmV2LnhtbFBLBQYAAAAABAAEAPkAAACOAwAAAAA=&#10;" strokecolor="lime" strokeweight="0"/>
              <v:shape id="Freeform 95" o:spid="_x0000_s1113" style="position:absolute;left:4471;top:1449;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jDbcAA&#10;AADcAAAADwAAAGRycy9kb3ducmV2LnhtbERPzYrCMBC+C75DGGEvomk9qFSjiLKweFCsPsDQjG2x&#10;mZQmtvXtN4LgbT6+31lve1OJlhpXWlYQTyMQxJnVJecKbtffyRKE88gaK8uk4EUOtpvhYI2Jth1f&#10;qE19LkIIuwQVFN7XiZQuK8igm9qaOHB32xj0ATa51A12IdxUchZFc2mw5NBQYE37grJH+jQKqDpc&#10;Zdcf44hej/bgFuNzNj4p9TPqdysQnnr/FX/cfzrMj2fwfiZ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BjDbcAAAADcAAAADwAAAAAAAAAAAAAAAACYAgAAZHJzL2Rvd25y&#10;ZXYueG1sUEsFBgAAAAAEAAQA9QAAAIUDAAAAAA==&#10;" path="m47,23r,-2l47,17,46,14,43,11,42,9,40,6,36,4,34,3,30,1,28,,24,,20,,17,1,14,3,11,4,8,6,6,9,3,11,2,14,1,17r,4l,23r1,4l1,31r1,2l3,37r3,2l8,42r3,2l14,45r3,1l20,48r4,l28,48r2,-2l34,45r2,-1l40,42r2,-3l43,37r3,-4l47,31r,-4l47,23xe" filled="f" strokecolor="lime" strokeweight="0">
                <v:path arrowok="t" o:connecttype="custom" o:connectlocs="12,5;12,5;12,4;12,3;11,3;11,2;10,1;9,1;9,1;8,0;7,0;6,0;5,0;4,0;4,1;3,1;2,1;2,2;1,3;1,3;0,4;0,5;0,5;0,6;0,7;1,8;1,8;2,9;2,10;3,10;4,10;4,11;5,11;6,11;7,11;8,11;9,10;9,10;10,10;11,9;11,8;12,8;12,7;12,6;12,5" o:connectangles="0,0,0,0,0,0,0,0,0,0,0,0,0,0,0,0,0,0,0,0,0,0,0,0,0,0,0,0,0,0,0,0,0,0,0,0,0,0,0,0,0,0,0,0,0"/>
              </v:shape>
              <v:shape id="Freeform 96" o:spid="_x0000_s1114" style="position:absolute;left:4478;top:1298;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qZsEA&#10;AADcAAAADwAAAGRycy9kb3ducmV2LnhtbERPTWvCQBC9F/oflil4q5uomBJdpShBr7XpfchOk9js&#10;bMyuMfrr3YLgbR7vc5brwTSip87VlhXE4wgEcWF1zaWC/Dt7/wDhPLLGxjIpuJKD9er1ZYmpthf+&#10;ov7gSxFC2KWooPK+TaV0RUUG3di2xIH7tZ1BH2BXSt3hJYSbRk6iaC4N1hwaKmxpU1HxdzgbBVlc&#10;32Tec5bMTslxy8nPLr42So3ehs8FCE+Df4of7r0O8+Mp/D8TLp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nambBAAAA3AAAAA8AAAAAAAAAAAAAAAAAmAIAAGRycy9kb3du&#10;cmV2LnhtbFBLBQYAAAAABAAEAPUAAACGAwAAAAA=&#10;" path="m4,l3,,2,1,,2,,4e" filled="f" strokecolor="lime" strokeweight="0">
                <v:path arrowok="t" o:connecttype="custom" o:connectlocs="1,0;1,0;1,0;0,1;0,1" o:connectangles="0,0,0,0,0"/>
              </v:shape>
              <v:shape id="Freeform 97" o:spid="_x0000_s1115" style="position:absolute;left:4476;top:1296;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cBgsAA&#10;AADcAAAADwAAAGRycy9kb3ducmV2LnhtbERPS4vCMBC+C/sfwgh709RlLdI1iiwInhZ8XLwNzWyb&#10;tpmUJGr990YQvM3H95zlerCduJIPxrGC2TQDQVw6bbhScDpuJwsQISJr7ByTgjsFWK8+RksstLvx&#10;nq6HWIkUwqFABXWMfSFlKGuyGKauJ07cv/MWY4K+ktrjLYXbTn5lWS4tGk4NNfb0W1PZHi5Wgd+1&#10;52NzvuP85Jo8r/4MsjVKfY6HzQ+ISEN8i1/unU7zZ9/wfCZdIF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cBgsAAAADcAAAADwAAAAAAAAAAAAAAAACYAgAAZHJzL2Rvd25y&#10;ZXYueG1sUEsFBgAAAAAEAAQA9QAAAIUDAAAAAA==&#10;" path="m,3r1,l2,3,2,2,2,e" filled="f" strokecolor="lime" strokeweight="0">
                <v:path arrowok="t" o:connecttype="custom" o:connectlocs="0,1;1,1;1,1;1,1;1,0" o:connectangles="0,0,0,0,0"/>
              </v:shape>
              <v:shape id="Freeform 98" o:spid="_x0000_s1116" style="position:absolute;left:4478;top:129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KcQA&#10;AADcAAAADwAAAGRycy9kb3ducmV2LnhtbERPTWvCQBC9C/0PyxS86cZKRaOrpEJpCnpo9OJtyE6T&#10;0Oxsmp1q+u+7hUJv83ifs9kNrlVX6kPj2cBsmoAiLr1tuDJwPj1PlqCCIFtsPZOBbwqw296NNpha&#10;f+M3uhZSqRjCIUUDtUiXah3KmhyGqe+II/fue4cSYV9p2+MthrtWPyTJQjtsODbU2NG+pvKj+HIG&#10;PufcSvGS5YdVftkfjq/ylC2Oxozvh2wNSmiQf/GfO7dx/uwRfp+JF+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rzinEAAAA3AAAAA8AAAAAAAAAAAAAAAAAmAIAAGRycy9k&#10;b3ducmV2LnhtbFBLBQYAAAAABAAEAPUAAACJAwAAAAA=&#10;" path="m,l,2,2,3r1,l4,3e" filled="f" strokecolor="lime" strokeweight="0">
                <v:path arrowok="t" o:connecttype="custom" o:connectlocs="0,0;0,1;1,1;1,1;1,1" o:connectangles="0,0,0,0,0"/>
              </v:shape>
              <v:shape id="Freeform 99" o:spid="_x0000_s1117" style="position:absolute;left:4476;top:1298;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1q3MQA&#10;AADcAAAADwAAAGRycy9kb3ducmV2LnhtbERPTWvCQBC9C/0PyxS86UaFINFNaAuKIFKSlkpvQ3aa&#10;pGZnQ3bVtL/eLQi9zeN9zjobTCsu1LvGsoLZNAJBXFrdcKXg/W0zWYJwHllja5kU/JCDLH0YrTHR&#10;9so5XQpfiRDCLkEFtfddIqUrazLoprYjDtyX7Q36APtK6h6vIdy0ch5FsTTYcGiosaOXmspTcTYK&#10;nj+P26rLTy4+L75fC5kfPn73Xqnx4/C0AuFp8P/iu3unw/xZDH/PhAtk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9atzEAAAA3AAAAA8AAAAAAAAAAAAAAAAAmAIAAGRycy9k&#10;b3ducmV2LnhtbFBLBQYAAAAABAAEAPUAAACJAwAAAAA=&#10;" path="m2,4l2,2,2,1,1,,,e" filled="f" strokecolor="lime" strokeweight="0">
                <v:path arrowok="t" o:connecttype="custom" o:connectlocs="1,1;1,1;1,0;1,0;0,0" o:connectangles="0,0,0,0,0"/>
              </v:shape>
              <v:line id="Line 100" o:spid="_x0000_s1118" style="position:absolute;flip:x;visibility:visible" from="4471,1298" to="4476,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SKRsYAAADcAAAADwAAAGRycy9kb3ducmV2LnhtbESPQWvCQBCF7wX/wzJCb3VjLVWiawgF&#10;wUtpmwa8Dtkxie7Oxuyqyb/vFgq9zfDevO/NJhusETfqfetYwXyWgCCunG65VlB+755WIHxA1mgc&#10;k4KRPGTbycMGU+3u/EW3ItQihrBPUUETQpdK6auGLPqZ64ijdnS9xRDXvpa6x3sMt0Y+J8mrtNhy&#10;JDTY0VtD1bm42sg95h+X5Yt9b0+f5aIcD0auTkapx+mQr0EEGsK/+e96r2P9+RJ+n4kT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UikbGAAAA3AAAAA8AAAAAAAAA&#10;AAAAAAAAoQIAAGRycy9kb3ducmV2LnhtbFBLBQYAAAAABAAEAPkAAACUAwAAAAA=&#10;" strokecolor="lime" strokeweight="0"/>
              <v:line id="Line 101" o:spid="_x0000_s1119" style="position:absolute;visibility:visible" from="4477,1299" to="4478,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e5V8MAAADcAAAADwAAAGRycy9kb3ducmV2LnhtbESPQWsCMRCF70L/QxjBm2b1UGRrFBEW&#10;6kEXbX/AsJnuLt1MQhJ1/fedg9DbDO/Ne99sdqMb1J1i6j0bWC4KUMSNtz23Br6/qvkaVMrIFgfP&#10;ZOBJCXbbt8kGS+sffKH7NbdKQjiVaKDLOZRap6Yjh2nhA7FoPz46zLLGVtuIDwl3g14Vxbt22LM0&#10;dBjo0FHze705A+uqPl/qU2rrJpyriOGQjtXTmNl03H+AyjTmf/Pr+tMK/lJo5RmZ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nuVfDAAAA3AAAAA8AAAAAAAAAAAAA&#10;AAAAoQIAAGRycy9kb3ducmV2LnhtbFBLBQYAAAAABAAEAPkAAACRAwAAAAA=&#10;" strokecolor="lime" strokeweight="0"/>
              <v:line id="Line 102" o:spid="_x0000_s1120" style="position:absolute;visibility:visible" from="4479,1297" to="4483,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czMEAAADcAAAADwAAAGRycy9kb3ducmV2LnhtbERPS2rDMBDdB3oHMYXsYjldFNeNEorB&#10;0C5qk7QHGKypbWqNhKQ6zu2jQKC7ebzv7A6LmcRMPoyWFWyzHARxZ/XIvYLvr3pTgAgRWeNkmRRc&#10;KMBh/7DaYantmY80n2IvUgiHEhUMMbpSytANZDBk1hEn7sd6gzFB30vt8ZzCzSSf8vxZGhw5NQzo&#10;qBqo+z39GQVF3TbH9jP0beea2qOrwkd9UWr9uLy9goi0xH/x3f2u0/ztC9yeSRfI/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6xzMwQAAANwAAAAPAAAAAAAAAAAAAAAA&#10;AKECAABkcnMvZG93bnJldi54bWxQSwUGAAAAAAQABAD5AAAAjwMAAAAA&#10;" strokecolor="lime" strokeweight="0"/>
              <v:line id="Line 103" o:spid="_x0000_s1121" style="position:absolute;flip:y;visibility:visible" from="4478,1292" to="4479,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HYj8QAAADcAAAADwAAAGRycy9kb3ducmV2LnhtbESPTWvCQBCG74L/YRnBm25qSyupq4hQ&#10;6EXapoFeh+yYxO7OxuxW47/vHARvM8z78cxqM3inztTHNrCBh3kGirgKtuXaQPn9NluCignZogtM&#10;Bq4UYbMej1aY23DhLzoXqVYSwjFHA01KXa51rBryGOehI5bbIfQek6x9rW2PFwn3Ti+y7Fl7bFka&#10;Guxo11D1W/x56T1sP04vT37fHj/Lx/L64/Ty6IyZTobtK6hEQ7qLb+53K/gLwZdnZA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kdiPxAAAANwAAAAPAAAAAAAAAAAA&#10;AAAAAKECAABkcnMvZG93bnJldi54bWxQSwUGAAAAAAQABAD5AAAAkgMAAAAA&#10;" strokecolor="lime" strokeweight="0"/>
              <v:line id="Line 104" o:spid="_x0000_s1122" style="position:absolute;visibility:visible" from="4479,1298" to="4483,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Had8EAAADcAAAADwAAAGRycy9kb3ducmV2LnhtbERPzWrCQBC+F3yHZQq9NRtzKJJmlSIE&#10;7EGDtg8wZMckmJ1ddrcxvr0rCL3Nx/c71WY2o5jIh8GygmWWgyBurR64U/D7U7+vQISIrHG0TApu&#10;FGCzXrxUWGp75SNNp9iJFMKhRAV9jK6UMrQ9GQyZdcSJO1tvMCboO6k9XlO4GWWR5x/S4MCpoUdH&#10;257ay+nPKFjVzeHY7EPXtO5Qe3Tb8F3flHp7nb8+QUSa47/46d7pNL9YwuOZdIFc3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8dp3wQAAANwAAAAPAAAAAAAAAAAAAAAA&#10;AKECAABkcnMvZG93bnJldi54bWxQSwUGAAAAAAQABAD5AAAAjwMAAAAA&#10;" strokecolor="lime" strokeweight="0"/>
              <v:line id="Line 105" o:spid="_x0000_s1123" style="position:absolute;visibility:visible" from="4478,1299" to="4479,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NEAL8AAADcAAAADwAAAGRycy9kb3ducmV2LnhtbERPzYrCMBC+L/gOYQRva2oPItUoIhTc&#10;gxZdH2BoxrbYTEKS1fr2RhD2Nh/f76w2g+nFnXzoLCuYTTMQxLXVHTcKLr/l9wJEiMgae8uk4EkB&#10;NuvR1woLbR98ovs5NiKFcChQQRujK6QMdUsGw9Q64sRdrTcYE/SN1B4fKdz0Ms+yuTTYcWpo0dGu&#10;pfp2/jMKFmV1PFWH0FS1O5Ye3S78lE+lJuNhuwQRaYj/4o97r9P8PIf3M+kCuX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CNEAL8AAADcAAAADwAAAAAAAAAAAAAAAACh&#10;AgAAZHJzL2Rvd25yZXYueG1sUEsFBgAAAAAEAAQA+QAAAI0DAAAAAA==&#10;" strokecolor="lime" strokeweight="0"/>
              <v:line id="Line 106" o:spid="_x0000_s1124" style="position:absolute;visibility:visible" from="4471,1297" to="4476,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m78AAADcAAAADwAAAGRycy9kb3ducmV2LnhtbERPzYrCMBC+C75DGGFvmqogUo0iQmH3&#10;oEV3H2BoxrbYTEIStb79RhC8zcf3O+ttbzpxJx9aywqmkwwEcWV1y7WCv99ivAQRIrLGzjIpeFKA&#10;7WY4WGOu7YNPdD/HWqQQDjkqaGJ0uZShashgmFhHnLiL9QZjgr6W2uMjhZtOzrJsIQ22nBoadLRv&#10;qLqeb0bBsiiPp/IQ6rJyx8Kj24ef4qnU16jfrUBE6uNH/HZ/6zR/NofXM+kCuf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2/hm78AAADcAAAADwAAAAAAAAAAAAAAAACh&#10;AgAAZHJzL2Rvd25yZXYueG1sUEsFBgAAAAAEAAQA+QAAAI0DAAAAAA==&#10;" strokecolor="lime" strokeweight="0"/>
              <v:line id="Line 107" o:spid="_x0000_s1125" style="position:absolute;visibility:visible" from="4477,1292" to="4478,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Z5778AAADcAAAADwAAAGRycy9kb3ducmV2LnhtbERPzYrCMBC+C75DGGFvmioiUo0iQmH3&#10;oEV3H2BoxrbYTEIStb79RhC8zcf3O+ttbzpxJx9aywqmkwwEcWV1y7WCv99ivAQRIrLGzjIpeFKA&#10;7WY4WGOu7YNPdD/HWqQQDjkqaGJ0uZShashgmFhHnLiL9QZjgr6W2uMjhZtOzrJsIQ22nBoadLRv&#10;qLqeb0bBsiiPp/IQ6rJyx8Kj24ef4qnU16jfrUBE6uNH/HZ/6zR/NofXM+kCuf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IZ5778AAADcAAAADwAAAAAAAAAAAAAAAACh&#10;AgAAZHJzL2Rvd25yZXYueG1sUEsFBgAAAAAEAAQA+QAAAI0DAAAAAA==&#10;" strokecolor="lime" strokeweight="0"/>
              <v:shape id="Freeform 108" o:spid="_x0000_s1126" style="position:absolute;left:4471;top:1292;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2RpMAA&#10;AADcAAAADwAAAGRycy9kb3ducmV2LnhtbERPzYrCMBC+C75DGMGLrKmCulSjLCuCeFCsPsDQjG2x&#10;mZQmtvXtjSB4m4/vd1abzpSiodoVlhVMxhEI4tTqgjMF18vu5xeE88gaS8uk4EkONut+b4Wxti2f&#10;qUl8JkIIuxgV5N5XsZQuzcmgG9uKOHA3Wxv0AdaZ1DW2IdyUchpFc2mw4NCQY0X/OaX35GEUULm9&#10;yLY7TCJ63putW4xO6eio1HDQ/S1BeOr8V/xx73WYP53B+5lw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2RpMAAAADcAAAADwAAAAAAAAAAAAAAAACYAgAAZHJzL2Rvd25y&#10;ZXYueG1sUEsFBgAAAAAEAAQA9QAAAIUDAAAAAA==&#10;" path="m47,24r,-3l47,17,46,15,43,11,42,9,40,6,36,4,34,3,30,1,28,,24,,20,,17,1,14,3,11,4,8,6,6,9,3,11,2,15,1,17r,4l,24r1,4l1,31r1,3l3,37r3,3l8,43r3,1l14,46r3,2l20,48r4,l28,48r2,l34,46r2,-2l40,43r2,-3l43,37r3,-3l47,31r,-3l47,24xe" filled="f" strokecolor="lime" strokeweight="0">
                <v:path arrowok="t" o:connecttype="custom" o:connectlocs="12,6;12,5;12,4;12,4;11,3;11,2;10,2;9,1;9,1;8,0;7,0;6,0;5,0;4,0;4,1;3,1;2,2;2,2;1,3;1,4;0,4;0,5;0,6;0,7;0,8;1,9;1,9;2,10;2,11;3,11;4,12;4,12;5,12;6,12;7,12;8,12;9,12;9,11;10,11;11,10;11,9;12,9;12,8;12,7;12,6" o:connectangles="0,0,0,0,0,0,0,0,0,0,0,0,0,0,0,0,0,0,0,0,0,0,0,0,0,0,0,0,0,0,0,0,0,0,0,0,0,0,0,0,0,0,0,0,0"/>
              </v:shape>
              <v:shape id="Freeform 109" o:spid="_x0000_s1127" style="position:absolute;left:4478;top:1108;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Rz/MUA&#10;AADcAAAADwAAAGRycy9kb3ducmV2LnhtbESPQWsCMRCF7wX/Qxiht5pVUOpqFLVYWnpy9aC3YTNu&#10;FjeTsEnd9d83hUJvM7z3vXmzXPe2EXdqQ+1YwXiUgSAuna65UnA67l9eQYSIrLFxTAoeFGC9Gjwt&#10;Mdeu4wPdi1iJFMIhRwUmRp9LGUpDFsPIeeKkXV1rMaa1raRusUvhtpGTLJtJizWnCwY97QyVt+Lb&#10;phrd4+z7rZHvl2LzVt7mHj+/pko9D/vNAkSkPv6b/+gPnbjJDH6fSRP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HP8xQAAANwAAAAPAAAAAAAAAAAAAAAAAJgCAABkcnMv&#10;ZG93bnJldi54bWxQSwUGAAAAAAQABAD1AAAAigMAAAAA&#10;" path="m4,l3,,2,,,1,,2e" filled="f" strokecolor="lime" strokeweight="0">
                <v:path arrowok="t" o:connecttype="custom" o:connectlocs="1,0;1,0;1,0;0,1;0,1" o:connectangles="0,0,0,0,0"/>
              </v:shape>
              <v:shape id="Freeform 110" o:spid="_x0000_s1128" style="position:absolute;left:4476;top:1106;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0F+sQA&#10;AADcAAAADwAAAGRycy9kb3ducmV2LnhtbERPTWvCQBC9F/wPywi91Y0KVqKraKFSECmJongbsmMS&#10;zc6G7KrRX98tFHqbx/uc6bw1lbhR40rLCvq9CARxZnXJuYLd9vNtDMJ5ZI2VZVLwIAfzWedlirG2&#10;d07olvpchBB2MSoovK9jKV1WkEHXszVx4E62MegDbHKpG7yHcFPJQRSNpMGSQ0OBNX0UlF3Sq1Gw&#10;PB5WeZ1c3Og6PH+nMtnsn2uv1Gu3XUxAeGr9v/jP/aXD/ME7/D4TLp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dBfrEAAAA3AAAAA8AAAAAAAAAAAAAAAAAmAIAAGRycy9k&#10;b3ducmV2LnhtbFBLBQYAAAAABAAEAPUAAACJAwAAAAA=&#10;" path="m,4r1,l2,3,2,1,2,e" filled="f" strokecolor="lime" strokeweight="0">
                <v:path arrowok="t" o:connecttype="custom" o:connectlocs="0,1;1,1;1,1;1,0;1,0" o:connectangles="0,0,0,0,0"/>
              </v:shape>
              <v:shape id="Freeform 111" o:spid="_x0000_s1129" style="position:absolute;left:4478;top:1106;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8yqsMA&#10;AADcAAAADwAAAGRycy9kb3ducmV2LnhtbESPQW/CMAyF75P4D5GRuI20CK1TR0AIVLHrgN2txmu7&#10;NU5pQin79fNhEjdb7/m9z6vN6Fo1UB8azwbSeQKKuPS24crA+VQ8v4IKEdli65kM3CnAZj15WmFu&#10;/Y0/aDjGSkkIhxwN1DF2udahrMlhmPuOWLQv3zuMsvaVtj3eJNy1epEkL9phw9JQY0e7msqf49UZ&#10;KNLmV58HLrLlJfvec/Z5SO+tMbPpuH0DFWmMD/P/9bsV/IXQyjMygV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8yqsMAAADcAAAADwAAAAAAAAAAAAAAAACYAgAAZHJzL2Rv&#10;d25yZXYueG1sUEsFBgAAAAAEAAQA9QAAAIgDAAAAAA==&#10;" path="m,l,1,2,3,3,4r1,e" filled="f" strokecolor="lime" strokeweight="0">
                <v:path arrowok="t" o:connecttype="custom" o:connectlocs="0,0;0,0;1,1;1,1;1,1" o:connectangles="0,0,0,0,0"/>
              </v:shape>
              <v:shape id="Freeform 112" o:spid="_x0000_s1130" style="position:absolute;left:4476;top:1108;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4c8MA&#10;AADcAAAADwAAAGRycy9kb3ducmV2LnhtbERPS2sCMRC+C/6HMIXeNKmUoqvZpRa2CNKDj/Y8bsbN&#10;0s1k2aS6/vumUPA2H99zVsXgWnGhPjSeNTxNFQjiypuGaw3HQzmZgwgR2WDrmTTcKECRj0crzIy/&#10;8o4u+1iLFMIhQw02xi6TMlSWHIap74gTd/a9w5hgX0vT4zWFu1bOlHqRDhtODRY7erNUfe9/nIZh&#10;c/76/Hhvytv2WanyZNbmsLVaPz4Mr0sQkYZ4F/+7NybNny3g75l0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c4c8MAAADcAAAADwAAAAAAAAAAAAAAAACYAgAAZHJzL2Rv&#10;d25yZXYueG1sUEsFBgAAAAAEAAQA9QAAAIgDAAAAAA==&#10;" path="m2,2l2,1,2,,1,,,e" filled="f" strokecolor="lime" strokeweight="0">
                <v:path arrowok="t" o:connecttype="custom" o:connectlocs="1,1;1,1;1,0;1,0;0,0" o:connectangles="0,0,0,0,0"/>
              </v:shape>
              <v:line id="Line 113" o:spid="_x0000_s1131" style="position:absolute;flip:x;visibility:visible" from="4471,1108" to="4476,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hOUsQAAADcAAAADwAAAGRycy9kb3ducmV2LnhtbESPTWvCQBCG7wX/wzJCb3XTKq2kriJC&#10;wUvR2kCvQ3ZMYndnY3bV+O+dg+Bthnk/npkteu/UmbrYBDbwOspAEZfBNlwZKH6/XqagYkK26AKT&#10;gStFWMwHTzPMbbjwD513qVISwjFHA3VKba51LGvyGEehJZbbPnQek6xdpW2HFwn3Tr9l2bv22LA0&#10;1NjSqqbyf3fy0rtfbo4fE//dHLbFuLj+OT09OGOeh/3yE1SiPj3Ed/faCv5Y8OUZmUDP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SE5SxAAAANwAAAAPAAAAAAAAAAAA&#10;AAAAAKECAABkcnMvZG93bnJldi54bWxQSwUGAAAAAAQABAD5AAAAkgMAAAAA&#10;" strokecolor="lime" strokeweight="0"/>
              <v:line id="Line 114" o:spid="_x0000_s1132" style="position:absolute;visibility:visible" from="4477,1109" to="4478,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hMqsEAAADcAAAADwAAAGRycy9kb3ducmV2LnhtbERPS2rDMBDdB3oHMYXsYjktlOBGCcVg&#10;aBe1cdoDDNbUNrVGQlId5/ZRINDdPN539sfFTGImH0bLCrZZDoK4s3rkXsH3V7XZgQgRWeNkmRRc&#10;KMDx8LDaY6HtmVuaT7EXKYRDgQqGGF0hZegGMhgy64gT92O9wZig76X2eE7hZpJPef4iDY6cGgZ0&#10;VA7U/Z7+jIJd1dRt8xn6pnN15dGV4aO6KLV+XN5eQURa4r/47n7Xaf7zFm7PpAvk4Q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KEyqwQAAANwAAAAPAAAAAAAAAAAAAAAA&#10;AKECAABkcnMvZG93bnJldi54bWxQSwUGAAAAAAQABAD5AAAAjwMAAAAA&#10;" strokecolor="lime" strokeweight="0"/>
              <v:line id="Line 115" o:spid="_x0000_s1133" style="position:absolute;visibility:visible" from="4479,1107" to="4483,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S3b8AAADcAAAADwAAAGRycy9kb3ducmV2LnhtbERPzYrCMBC+C75DGGFvmqogUo0iQmH3&#10;oEV3H2BoxrbYTEIStb79RhC8zcf3O+ttbzpxJx9aywqmkwwEcWV1y7WCv99ivAQRIrLGzjIpeFKA&#10;7WY4WGOu7YNPdD/HWqQQDjkqaGJ0uZShashgmFhHnLiL9QZjgr6W2uMjhZtOzrJsIQ22nBoadLRv&#10;qLqeb0bBsiiPp/IQ6rJyx8Kj24ef4qnU16jfrUBE6uNH/HZ/6zR/PoPXM+kCuf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frS3b8AAADcAAAADwAAAAAAAAAAAAAAAACh&#10;AgAAZHJzL2Rvd25yZXYueG1sUEsFBgAAAAAEAAQA+QAAAI0DAAAAAA==&#10;" strokecolor="lime" strokeweight="0"/>
              <v:line id="Line 116" o:spid="_x0000_s1134" style="position:absolute;flip:y;visibility:visible" from="4478,1102" to="4479,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rQJcUAAADcAAAADwAAAGRycy9kb3ducmV2LnhtbESPT2vCQBDF74V+h2UK3upGI1aiq0hB&#10;6EX804DXITsm0d3ZNLvV+O1dQfA2w3vzfm9mi84acaHW144VDPoJCOLC6ZpLBfnv6nMCwgdkjcYx&#10;KbiRh8X8/W2GmXZX3tFlH0oRQ9hnqKAKocmk9EVFFn3fNcRRO7rWYohrW0rd4jWGWyOHSTKWFmuO&#10;hAob+q6oOO//beQel5u/r5Fd16dtnua3g5GTk1Gq99EtpyACdeFlfl7/6Fg/TeHxTJx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rQJcUAAADcAAAADwAAAAAAAAAA&#10;AAAAAAChAgAAZHJzL2Rvd25yZXYueG1sUEsFBgAAAAAEAAQA+QAAAJMDAAAAAA==&#10;" strokecolor="lime" strokeweight="0"/>
              <v:line id="Line 117" o:spid="_x0000_s1135" style="position:absolute;visibility:visible" from="4479,1108" to="4483,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vMsAAAADcAAAADwAAAGRycy9kb3ducmV2LnhtbERP24rCMBB9X/Afwgj7tqZeEKlGEaGg&#10;D2vR3Q8YmrEtNpOQRK1/v1kQfJvDuc5q05tO3MmH1rKC8SgDQVxZ3XKt4Pen+FqACBFZY2eZFDwp&#10;wGY9+Fhhru2DT3Q/x1qkEA45KmhidLmUoWrIYBhZR5y4i/UGY4K+ltrjI4WbTk6ybC4NtpwaGnS0&#10;a6i6nm9GwaIoj6fyO9Rl5Y6FR7cLh+Kp1Oew3y5BROrjW/xy73WaP53B/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f7zLAAAAA3AAAAA8AAAAAAAAAAAAAAAAA&#10;oQIAAGRycy9kb3ducmV2LnhtbFBLBQYAAAAABAAEAPkAAACOAwAAAAA=&#10;" strokecolor="lime" strokeweight="0"/>
              <v:line id="Line 118" o:spid="_x0000_s1136" style="position:absolute;visibility:visible" from="4478,1109" to="4479,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KqcAAAADcAAAADwAAAGRycy9kb3ducmV2LnhtbERPzYrCMBC+L/gOYYS9ramKItUoIhT0&#10;sBbdfYChGdtiMwlJ1Pr2mwXB23x8v7Pa9KYTd/KhtaxgPMpAEFdWt1wr+P0pvhYgQkTW2FkmBU8K&#10;sFkPPlaYa/vgE93PsRYphEOOCpoYXS5lqBoyGEbWESfuYr3BmKCvpfb4SOGmk5Msm0uDLaeGBh3t&#10;Gqqu55tRsCjK46n8DnVZuWPh0e3CoXgq9Tnst0sQkfr4Fr/ce53mT2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4TSqnAAAAA3AAAAA8AAAAAAAAAAAAAAAAA&#10;oQIAAGRycy9kb3ducmV2LnhtbFBLBQYAAAAABAAEAPkAAACOAwAAAAA=&#10;" strokecolor="lime" strokeweight="0"/>
              <v:line id="Line 119" o:spid="_x0000_s1137" style="position:absolute;visibility:visible" from="4471,1107" to="4476,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HU3r8AAADcAAAADwAAAGRycy9kb3ducmV2LnhtbERPzYrCMBC+C75DGMGbpq4gUo0iQmE9&#10;aNHdBxiasS02k5BErW9vhIW9zcf3O+ttbzrxIB9aywpm0wwEcWV1y7WC359isgQRIrLGzjIpeFGA&#10;7WY4WGOu7ZPP9LjEWqQQDjkqaGJ0uZShashgmFpHnLir9QZjgr6W2uMzhZtOfmXZQhpsOTU06Gjf&#10;UHW73I2CZVGezuUx1GXlToVHtw+H4qXUeNTvViAi9fFf/Of+1mn+fAG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sHU3r8AAADcAAAADwAAAAAAAAAAAAAAAACh&#10;AgAAZHJzL2Rvd25yZXYueG1sUEsFBgAAAAAEAAQA+QAAAI0DAAAAAA==&#10;" strokecolor="lime" strokeweight="0"/>
              <v:line id="Line 120" o:spid="_x0000_s1138" style="position:absolute;visibility:visible" from="4477,1102" to="4478,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1xRcAAAADcAAAADwAAAGRycy9kb3ducmV2LnhtbERPzYrCMBC+L/gOYYS9rakKKtUoIhT0&#10;sBbdfYChGdtiMwlJ1Pr2mwXB23x8v7Pa9KYTd/KhtaxgPMpAEFdWt1wr+P0pvhYgQkTW2FkmBU8K&#10;sFkPPlaYa/vgE93PsRYphEOOCpoYXS5lqBoyGEbWESfuYr3BmKCvpfb4SOGmk5Msm0mDLaeGBh3t&#10;Gqqu55tRsCjK46n8DnVZuWPh0e3CoXgq9Tnst0sQkfr4Fr/ce53mT+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NcUXAAAAA3AAAAA8AAAAAAAAAAAAAAAAA&#10;oQIAAGRycy9kb3ducmV2LnhtbFBLBQYAAAAABAAEAPkAAACOAwAAAAA=&#10;" strokecolor="lime" strokeweight="0"/>
              <v:shape id="Freeform 121" o:spid="_x0000_s1139" style="position:absolute;left:4471;top:1102;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o58UA&#10;AADcAAAADwAAAGRycy9kb3ducmV2LnhtbESPwWrDQAxE74H8w6JAL6FZu4G0ONmY0lAoObTE7gcI&#10;r2KbeLXGu7Wdv68Ohd4kZjTzdMhn16mRhtB6NpBuElDElbct1wa+y/fHF1AhIlvsPJOBOwXIj8vF&#10;ATPrJ77QWMRaSQiHDA00MfaZ1qFqyGHY+J5YtKsfHEZZh1rbAScJd51+SpKddtiyNDTY01tD1a34&#10;cQaoO5V6ms9pQvfbeArP669q/WnMw2p+3YOKNMd/89/1hxX8rdDKMzKBP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ajnxQAAANwAAAAPAAAAAAAAAAAAAAAAAJgCAABkcnMv&#10;ZG93bnJldi54bWxQSwUGAAAAAAQABAD1AAAAigMAAAAA&#10;" path="m47,23r,-3l47,17,46,14,43,11,42,8,40,5,36,4,34,1,30,,28,,24,,20,,17,,14,1,11,4,8,5,6,8,3,11,2,14,1,17r,3l,23r1,4l1,31r1,2l3,37r3,2l8,42r3,2l14,45r3,1l20,46r4,2l28,46r2,l34,45r2,-1l40,42r2,-3l43,37r3,-4l47,31r,-4l47,23xe" filled="f" strokecolor="lime" strokeweight="0">
                <v:path arrowok="t" o:connecttype="custom" o:connectlocs="12,5;12,5;12,4;12,3;11,3;11,2;10,1;9,1;9,0;8,0;7,0;6,0;5,0;4,0;4,0;3,1;2,1;2,2;1,3;1,3;0,4;0,5;0,5;0,6;0,7;1,8;1,8;2,9;2,10;3,10;4,10;4,11;5,11;6,11;7,11;8,11;9,10;9,10;10,10;11,9;11,8;12,8;12,7;12,6;12,5" o:connectangles="0,0,0,0,0,0,0,0,0,0,0,0,0,0,0,0,0,0,0,0,0,0,0,0,0,0,0,0,0,0,0,0,0,0,0,0,0,0,0,0,0,0,0,0,0"/>
              </v:shape>
              <v:line id="Line 122" o:spid="_x0000_s1140" style="position:absolute;flip:y;visibility:visible" from="5362,703" to="5363,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Lnz8YAAADcAAAADwAAAGRycy9kb3ducmV2LnhtbESPW2sCMRCF3wv9D2EKfdNsq3hZN4oU&#10;Cr6Ily70ddjMXmwy2W5SXf+9EYS+zXDOnO9MtuqtEWfqfONYwdswAUFcON1wpSD/+hzMQPiArNE4&#10;JgVX8rBaPj9lmGp34QOdj6ESMYR9igrqENpUSl/UZNEPXUsctdJ1FkNcu0rqDi8x3Br5niQTabHh&#10;SKixpY+aip/jn43ccr37nY7ttjnt81F+/TZydjJKvb706wWIQH34Nz+uNzrWH83h/kyc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y58/GAAAA3AAAAA8AAAAAAAAA&#10;AAAAAAAAoQIAAGRycy9kb3ducmV2LnhtbFBLBQYAAAAABAAEAPkAAACUAwAAAAA=&#10;" strokecolor="lime" strokeweight="0"/>
              <v:shape id="Freeform 123" o:spid="_x0000_s1141" style="position:absolute;left:5343;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kcUA&#10;AADcAAAADwAAAGRycy9kb3ducmV2LnhtbESPQU/DMAyF70j7D5GRuLEUmCbULZs2JLQd4EBBnK3G&#10;S6o1Tmmytvv3+IDEzdZ7fu/zejuFVg3UpyaygYd5AYq4jrZhZ+Dr8/X+GVTKyBbbyGTgSgm2m9nN&#10;GksbR/6gocpOSQinEg34nLtS61R7CpjmsSMW7RT7gFnW3mnb4yjhodWPRbHUARuWBo8dvXiqz9Ul&#10;GFgcd6PrRnKnb394/xn21dPy7WrM3e20W4HKNOV/89/10Qr+QvD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XSRxQAAANwAAAAPAAAAAAAAAAAAAAAAAJgCAABkcnMv&#10;ZG93bnJldi54bWxQSwUGAAAAAAQABAD1AAAAigMAAAAA&#10;" path="m3,l2,,,,,2,,3e" filled="f" strokecolor="lime" strokeweight="0">
                <v:path arrowok="t" o:connecttype="custom" o:connectlocs="1,0;1,0;0,0;0,1;0,1" o:connectangles="0,0,0,0,0"/>
              </v:shape>
              <v:shape id="Freeform 124" o:spid="_x0000_s1142" style="position:absolute;left:5340;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RCsIA&#10;AADcAAAADwAAAGRycy9kb3ducmV2LnhtbERPTWsCMRC9C/0PYQreNGsVka1RbEH0YA9dS8/DZkyW&#10;bibbTdxd/70RCr3N433Oeju4WnTUhsqzgtk0A0Fcel2xUfB13k9WIEJE1lh7JgU3CrDdPI3WmGvf&#10;8yd1RTQihXDIUYGNscmlDKUlh2HqG+LEXXzrMCbYGqlb7FO4q+VLli2lw4pTg8WG3i2VP8XVKVgc&#10;d71pejKXb3v4+O3eivnydFNq/DzsXkFEGuK/+M991Gn+YgaPZ9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dEKwgAAANwAAAAPAAAAAAAAAAAAAAAAAJgCAABkcnMvZG93&#10;bnJldi54bWxQSwUGAAAAAAQABAD1AAAAhwMAAAAA&#10;" path="m,3r1,l2,2,3,1,3,e" filled="f" strokecolor="lime" strokeweight="0">
                <v:path arrowok="t" o:connecttype="custom" o:connectlocs="0,1;0,1;1,1;1,0;1,0" o:connectangles="0,0,0,0,0"/>
              </v:shape>
              <v:shape id="Freeform 125" o:spid="_x0000_s1143" style="position:absolute;left:5343;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PfcIA&#10;AADcAAAADwAAAGRycy9kb3ducmV2LnhtbERPTWsCMRC9C/0PYQreNFsVKVujWEH0YA/dlp6HzZgs&#10;3UzWTdxd/70RCr3N433OajO4WnTUhsqzgpdpBoK49Lpio+D7az95BREissbaMym4UYDN+mm0wlz7&#10;nj+pK6IRKYRDjgpsjE0uZSgtOQxT3xAn7uxbhzHB1kjdYp/CXS1nWbaUDitODRYb2lkqf4urU7A4&#10;bnvT9GTOP/bwcenei/nydFNq/Dxs30BEGuK/+M991Gn+YgaPZ9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099wgAAANwAAAAPAAAAAAAAAAAAAAAAAJgCAABkcnMvZG93&#10;bnJldi54bWxQSwUGAAAAAAQABAD1AAAAhwMAAAAA&#10;" path="m,l,1,,2,2,3r1,e" filled="f" strokecolor="lime" strokeweight="0">
                <v:path arrowok="t" o:connecttype="custom" o:connectlocs="0,0;0,0;0,1;1,1;1,1" o:connectangles="0,0,0,0,0"/>
              </v:shape>
              <v:shape id="Freeform 126" o:spid="_x0000_s1144" style="position:absolute;left:5340;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q5sMA&#10;AADcAAAADwAAAGRycy9kb3ducmV2LnhtbERPTWvCQBC9C/0PyxR6M5uqSEldxRZED/VgWnoesuNu&#10;aHY2za5J/PfdguBtHu9zVpvRNaKnLtSeFTxnOQjiyuuajYKvz930BUSIyBobz6TgSgE264fJCgvt&#10;Bz5RX0YjUgiHAhXYGNtCylBZchgy3xIn7uw7hzHBzkjd4ZDCXSNneb6UDmtODRZberdU/ZQXp2Bx&#10;2A6mHcicv+3++Nu/lfPlx1Wpp8dx+woi0hjv4pv7oNP8xRz+n0kX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vq5sMAAADcAAAADwAAAAAAAAAAAAAAAACYAgAAZHJzL2Rv&#10;d25yZXYueG1sUEsFBgAAAAAEAAQA9QAAAIgDAAAAAA==&#10;" path="m3,3l3,2,2,,1,,,e" filled="f" strokecolor="lime" strokeweight="0">
                <v:path arrowok="t" o:connecttype="custom" o:connectlocs="1,1;1,1;1,0;0,0;0,0" o:connectangles="0,0,0,0,0"/>
              </v:shape>
              <v:line id="Line 127" o:spid="_x0000_s1145" style="position:absolute;flip:x;visibility:visible" from="5336,1783" to="5340,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U7LMQAAADcAAAADwAAAGRycy9kb3ducmV2LnhtbESPQWvCQBCF74L/YRnBm25ag0rqKiIU&#10;ehGrBnodsmMSuzsbs1uN/74rCN5meG/e92ax6qwRV2p97VjB2zgBQVw4XXOpID9+juYgfEDWaByT&#10;gjt5WC37vQVm2t14T9dDKEUMYZ+hgiqEJpPSFxVZ9GPXEEft5FqLIa5tKXWLtxhujXxPkqm0WHMk&#10;VNjQpqLi9/BnI/e03l1mqd3W5+98kt9/jJyfjVLDQbf+ABGoCy/z8/pLx/ppCo9n4gR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dTssxAAAANwAAAAPAAAAAAAAAAAA&#10;AAAAAKECAABkcnMvZG93bnJldi54bWxQSwUGAAAAAAQABAD5AAAAkgMAAAAA&#10;" strokecolor="lime" strokeweight="0"/>
              <v:line id="Line 128" o:spid="_x0000_s1146" style="position:absolute;visibility:visible" from="5341,1784" to="5342,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U51MAAAADcAAAADwAAAGRycy9kb3ducmV2LnhtbERPzYrCMBC+L/gOYYS9ramiItUoIhT0&#10;sBbdfYChGdtiMwlJ1Pr2mwXB23x8v7Pa9KYTd/KhtaxgPMpAEFdWt1wr+P0pvhYgQkTW2FkmBU8K&#10;sFkPPlaYa/vgE93PsRYphEOOCpoYXS5lqBoyGEbWESfuYr3BmKCvpfb4SOGmk5Msm0uDLaeGBh3t&#10;Gqqu55tRsCjK46n8DnVZuWPh0e3CoXgq9Tnst0sQkfr4Fr/ce53mT2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YVOdTAAAAA3AAAAA8AAAAAAAAAAAAAAAAA&#10;oQIAAGRycy9kb3ducmV2LnhtbFBLBQYAAAAABAAEAPkAAACOAwAAAAA=&#10;" strokecolor="lime" strokeweight="0"/>
              <v:line id="Line 129" o:spid="_x0000_s1147" style="position:absolute;visibility:visible" from="5343,1782" to="5348,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eno78AAADcAAAADwAAAGRycy9kb3ducmV2LnhtbERPzYrCMBC+C75DGMGbpi4iUo0iQmE9&#10;aNHdBxiasS02k5BErW9vhIW9zcf3O+ttbzrxIB9aywpm0wwEcWV1y7WC359isgQRIrLGzjIpeFGA&#10;7WY4WGOu7ZPP9LjEWqQQDjkqaGJ0uZShashgmFpHnLir9QZjgr6W2uMzhZtOfmXZQhpsOTU06Gjf&#10;UHW73I2CZVGezuUx1GXlToVHtw+H4qXUeNTvViAi9fFf/Of+1mn+fAG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seno78AAADcAAAADwAAAAAAAAAAAAAAAACh&#10;AgAAZHJzL2Rvd25yZXYueG1sUEsFBgAAAAAEAAQA+QAAAI0DAAAAAA==&#10;" strokecolor="lime" strokeweight="0"/>
              <v:line id="Line 130" o:spid="_x0000_s1148" style="position:absolute;flip:y;visibility:visible" from="5343,1777" to="5344,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elW8QAAADcAAAADwAAAGRycy9kb3ducmV2LnhtbESPQYvCMBCF7wv+hzCCtzV1FZVqFBEW&#10;9iKuWvA6NGNbTSa1yWr99xtB8DbDe/O+N/Nla424UeMrxwoG/QQEce50xYWC7PD9OQXhA7JG45gU&#10;PMjDctH5mGOq3Z13dNuHQsQQ9ikqKEOoUyl9XpJF33c1cdROrrEY4toUUjd4j+HWyK8kGUuLFUdC&#10;iTWtS8ov+z8buafV9joZ2U11/s2G2eNo5PRslOp129UMRKA2vM2v6x8d648m8HwmTi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p6VbxAAAANwAAAAPAAAAAAAAAAAA&#10;AAAAAKECAABkcnMvZG93bnJldi54bWxQSwUGAAAAAAQABAD5AAAAkgMAAAAA&#10;" strokecolor="lime" strokeweight="0"/>
              <v:line id="Line 131" o:spid="_x0000_s1149" style="position:absolute;visibility:visible" from="5343,1783" to="5348,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SWSsMAAADcAAAADwAAAGRycy9kb3ducmV2LnhtbESPQWsCMRCF70L/Q5iCN81WpMjWKCIs&#10;6EEXbX/AsJnuLm4mIUl1/fedQ6G3Gd6b975Zb0c3qDvF1Hs28DYvQBE33vbcGvj6rGYrUCkjWxw8&#10;k4EnJdhuXiZrLK1/8IXu19wqCeFUooEu51BqnZqOHKa5D8SiffvoMMsaW20jPiTcDXpRFO/aYc/S&#10;0GGgfUfN7frjDKyq+nypT6mtm3CuIoZ9OlZPY6av4+4DVKYx/5v/rg9W8JdCK8/IBH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UlkrDAAAA3AAAAA8AAAAAAAAAAAAA&#10;AAAAoQIAAGRycy9kb3ducmV2LnhtbFBLBQYAAAAABAAEAPkAAACRAwAAAAA=&#10;" strokecolor="lime" strokeweight="0"/>
              <v:line id="Line 132" o:spid="_x0000_s1150" style="position:absolute;visibility:visible" from="5343,1784" to="5344,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gz0cAAAADcAAAADwAAAGRycy9kb3ducmV2LnhtbERP24rCMBB9X/Afwgi+rakii1ajiFDQ&#10;h7V4+YChmW3LNpOQRK1/v1kQfJvDuc5q05tO3MmH1rKCyTgDQVxZ3XKt4HopPucgQkTW2FkmBU8K&#10;sFkPPlaYa/vgE93PsRYphEOOCpoYXS5lqBoyGMbWESfux3qDMUFfS+3xkcJNJ6dZ9iUNtpwaGnS0&#10;a6j6Pd+MgnlRHk/ld6jLyh0Lj24XDsVTqdGw3y5BROrjW/xy73WaP1vA/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dYM9HAAAAA3AAAAA8AAAAAAAAAAAAAAAAA&#10;oQIAAGRycy9kb3ducmV2LnhtbFBLBQYAAAAABAAEAPkAAACOAwAAAAA=&#10;" strokecolor="lime" strokeweight="0"/>
              <v:line id="Line 133" o:spid="_x0000_s1151" style="position:absolute;visibility:visible" from="5336,1782" to="5340,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sMkcMAAADcAAAADwAAAGRycy9kb3ducmV2LnhtbESPQWsCMRCF70L/Q5iCN81WsMjWKCIs&#10;6EEXbX/AsJnuLm4mIUl1/fedQ6G3Gd6b975Zb0c3qDvF1Hs28DYvQBE33vbcGvj6rGYrUCkjWxw8&#10;k4EnJdhuXiZrLK1/8IXu19wqCeFUooEu51BqnZqOHKa5D8SiffvoMMsaW20jPiTcDXpRFO/aYc/S&#10;0GGgfUfN7frjDKyq+nypT6mtm3CuIoZ9OlZPY6av4+4DVKYx/5v/rg9W8JeCL8/IBH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7DJHDAAAA3AAAAA8AAAAAAAAAAAAA&#10;AAAAoQIAAGRycy9kb3ducmV2LnhtbFBLBQYAAAAABAAEAPkAAACRAwAAAAA=&#10;" strokecolor="lime" strokeweight="0"/>
              <v:line id="Line 134" o:spid="_x0000_s1152" style="position:absolute;visibility:visible" from="5341,1777" to="5342,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pCsEAAADcAAAADwAAAGRycy9kb3ducmV2LnhtbERPS2rDMBDdB3oHMYXsYjmFluBGCcVg&#10;aBe1cdoDDNbUNrVGQlId5/ZRINDdPN539sfFTGImH0bLCrZZDoK4s3rkXsH3V7XZgQgRWeNkmRRc&#10;KMDx8LDaY6HtmVuaT7EXKYRDgQqGGF0hZegGMhgy64gT92O9wZig76X2eE7hZpJPef4iDY6cGgZ0&#10;VA7U/Z7+jIJd1dRt8xn6pnN15dGV4aO6KLV+XN5eQURa4r/47n7Xaf7zFm7PpAvk4Q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96kKwQAAANwAAAAPAAAAAAAAAAAAAAAA&#10;AKECAABkcnMvZG93bnJldi54bWxQSwUGAAAAAAQABAD5AAAAjwMAAAAA&#10;" strokecolor="lime" strokeweight="0"/>
              <v:shape id="Freeform 135" o:spid="_x0000_s1153" style="position:absolute;left:5336;top:1777;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FVMEA&#10;AADcAAAADwAAAGRycy9kb3ducmV2LnhtbERPS4vCMBC+L/gfwgjetqkFl6UaRXyABw9u9eJtaMY2&#10;2ExqE7X+e7OwsLf5+J4zW/S2EQ/qvHGsYJykIIhLpw1XCk7H7ec3CB+QNTaOScGLPCzmg48Z5to9&#10;+YceRahEDGGfo4I6hDaX0pc1WfSJa4kjd3GdxRBhV0nd4TOG20ZmafolLRqODTW2tKqpvBZ3q2B9&#10;1ma/sf6eFoftbUeZN9mkVGo07JdTEIH68C/+c+90nD/J4PeZeIG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fRVTBAAAA3AAAAA8AAAAAAAAAAAAAAAAAmAIAAGRycy9kb3du&#10;cmV2LnhtbFBLBQYAAAAABAAEAPUAAACGAwAAAAA=&#10;" path="m47,23r,-4l46,17,45,13,43,11,41,7,39,5,36,3,32,1,30,,26,,23,,20,,17,,13,1,11,3,8,5,6,7,3,11,2,13,1,17,,19r,4l,26r1,4l2,33r1,3l6,39r2,2l11,43r2,2l17,46r3,1l23,47r3,l30,46r2,-1l36,43r3,-2l41,39r2,-3l45,33r1,-3l47,26r,-3xe" filled="f" strokecolor="lime" strokeweight="0">
                <v:path arrowok="t" o:connecttype="custom" o:connectlocs="12,6;12,5;12,4;11,3;11,3;10,2;10,1;9,1;8,0;8,0;7,0;6,0;5,0;4,0;3,0;3,1;2,1;2,2;1,3;1,3;0,4;0,5;0,6;0,7;0,8;1,8;1,9;2,10;2,10;3,11;3,11;4,12;5,12;6,12;7,12;8,12;8,11;9,11;10,10;10,10;11,9;11,8;12,8;12,7;12,6" o:connectangles="0,0,0,0,0,0,0,0,0,0,0,0,0,0,0,0,0,0,0,0,0,0,0,0,0,0,0,0,0,0,0,0,0,0,0,0,0,0,0,0,0,0,0,0,0"/>
              </v:shape>
              <v:shape id="Freeform 136" o:spid="_x0000_s1154" style="position:absolute;left:5342;top:164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B3r8UA&#10;AADcAAAADwAAAGRycy9kb3ducmV2LnhtbERPTWvCQBC9C/6HZYReRDettNg0GymtgoVAidqDtzE7&#10;TYLZ2ZBdNf33XUHwNo/3OcmiN404U+dqywoepxEI4sLqmksFu+1qMgfhPLLGxjIp+CMHi3Q4SDDW&#10;9sI5nTe+FCGEXYwKKu/bWEpXVGTQTW1LHLhf2xn0AXal1B1eQrhp5FMUvUiDNYeGClv6qKg4bk5G&#10;wevn0a0P2Wn59b3PmzFmqyKLfpR6GPXvbyA89f4uvrnXOsx/nsH1mXCB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MHevxQAAANwAAAAPAAAAAAAAAAAAAAAAAJgCAABkcnMv&#10;ZG93bnJldi54bWxQSwUGAAAAAAQABAD1AAAAigMAAAAA&#10;" path="m,4l1,3r1,l3,2,3,e" filled="f" strokecolor="lime" strokeweight="0">
                <v:path arrowok="t" o:connecttype="custom" o:connectlocs="0,1;0,1;1,1;1,1;1,0" o:connectangles="0,0,0,0,0"/>
              </v:shape>
              <v:shape id="Freeform 137" o:spid="_x0000_s1155" style="position:absolute;left:5344;top:164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v28UA&#10;AADcAAAADwAAAGRycy9kb3ducmV2LnhtbERPTWvCQBC9C/6HZYReRDctttg0GymtgoVAidqDtzE7&#10;TYLZ2ZBdNf33XUHwNo/3OcmiN404U+dqywoepxEI4sLqmksFu+1qMgfhPLLGxjIp+CMHi3Q4SDDW&#10;9sI5nTe+FCGEXYwKKu/bWEpXVGTQTW1LHLhf2xn0AXal1B1eQrhp5FMUvUiDNYeGClv6qKg4bk5G&#10;wevn0a0P2Wn59b3PmzFmqyKLfpR6GPXvbyA89f4uvrnXOsx/nsH1mXCB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2e/bxQAAANwAAAAPAAAAAAAAAAAAAAAAAJgCAABkcnMv&#10;ZG93bnJldi54bWxQSwUGAAAAAAQABAD1AAAAigMAAAAA&#10;" path="m,l,2,,3r2,l3,4e" filled="f" strokecolor="lime" strokeweight="0">
                <v:path arrowok="t" o:connecttype="custom" o:connectlocs="0,0;0,1;0,1;1,1;1,1" o:connectangles="0,0,0,0,0"/>
              </v:shape>
              <v:line id="Line 138" o:spid="_x0000_s1156" style="position:absolute;visibility:visible" from="5345,1644" to="5349,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yvCcEAAADcAAAADwAAAGRycy9kb3ducmV2LnhtbERP3WrCMBS+H/gO4QjerakDh3SNMoTC&#10;drGWuj3AoTlry5qTkEStb28EYXfn4/s95X42kziTD6NlBessB0HcWT1yr+Dnu3regggRWeNkmRRc&#10;KcB+t3gqsdD2wi2dj7EXKYRDgQqGGF0hZegGMhgy64gT92u9wZig76X2eEnhZpIvef4qDY6cGgZ0&#10;dBio+zuejIJt1dRt8xX6pnN15dEdwmd1VWq1nN/fQESa47/44f7Qaf5mA/dn0gVyd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zK8JwQAAANwAAAAPAAAAAAAAAAAAAAAA&#10;AKECAABkcnMvZG93bnJldi54bWxQSwUGAAAAAAQABAD5AAAAjwMAAAAA&#10;" strokecolor="lime" strokeweight="0"/>
              <v:line id="Line 139" o:spid="_x0000_s1157" style="position:absolute;flip:y;visibility:visible" from="5344,1639" to="5345,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WHcYAAADcAAAADwAAAGRycy9kb3ducmV2LnhtbESPT2sCMRDF74V+hzAFbzXb2lpZN4oI&#10;Qi9F3S54HTazf2wy2W5SXb+9EQreZnhv3u9NthysESfqfetYwcs4AUFcOt1yraD43jzPQPiArNE4&#10;JgUX8rBcPD5kmGp35j2d8lCLGMI+RQVNCF0qpS8bsujHriOOWuV6iyGufS11j+cYbo18TZKptNhy&#10;JDTY0bqh8if/s5Fbrba/H2/2qz3uiklxORg5OxqlRk/Dag4i0BDu5v/rTx3rv0/h9kycQC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ylh3GAAAA3AAAAA8AAAAAAAAA&#10;AAAAAAAAoQIAAGRycy9kb3ducmV2LnhtbFBLBQYAAAAABAAEAPkAAACUAwAAAAA=&#10;" strokecolor="lime" strokeweight="0"/>
              <v:line id="Line 140" o:spid="_x0000_s1158" style="position:absolute;visibility:visible" from="5337,1644" to="5342,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KU5cAAAADcAAAADwAAAGRycy9kb3ducmV2LnhtbERP24rCMBB9X/Afwgj7tqYKXqhGEaGg&#10;D2vR3Q8YmrEtNpOQRK1/v1kQfJvDuc5q05tO3MmH1rKC8SgDQVxZ3XKt4Pen+FqACBFZY2eZFDwp&#10;wGY9+Fhhru2DT3Q/x1qkEA45KmhidLmUoWrIYBhZR5y4i/UGY4K+ltrjI4WbTk6ybCYNtpwaGnS0&#10;a6i6nm9GwaIoj6fyO9Rl5Y6FR7cLh+Kp1Oew3y5BROrjW/xy73WaP53D/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xSlOXAAAAA3AAAAA8AAAAAAAAAAAAAAAAA&#10;oQIAAGRycy9kb3ducmV2LnhtbFBLBQYAAAAABAAEAPkAAACOAwAAAAA=&#10;" strokecolor="lime" strokeweight="0"/>
              <v:line id="Line 141" o:spid="_x0000_s1159" style="position:absolute;visibility:visible" from="5343,1639" to="5344,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Al8MAAADcAAAADwAAAGRycy9kb3ducmV2LnhtbESPQWsCMRCF70L/Q5iCN81WsMjWKCIs&#10;6EEXbX/AsJnuLm4mIUl1/fedQ6G3Gd6b975Zb0c3qDvF1Hs28DYvQBE33vbcGvj6rGYrUCkjWxw8&#10;k4EnJdhuXiZrLK1/8IXu19wqCeFUooEu51BqnZqOHKa5D8SiffvoMMsaW20jPiTcDXpRFO/aYc/S&#10;0GGgfUfN7frjDKyq+nypT6mtm3CuIoZ9OlZPY6av4+4DVKYx/5v/rg9W8JdCK8/IBH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NAJfDAAAA3AAAAA8AAAAAAAAAAAAA&#10;AAAAoQIAAGRycy9kb3ducmV2LnhtbFBLBQYAAAAABAAEAPkAAACRAwAAAAA=&#10;" strokecolor="lime" strokeweight="0"/>
              <v:shape id="Freeform 142" o:spid="_x0000_s1160" style="position:absolute;left:5344;top:1645;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ARcUA&#10;AADcAAAADwAAAGRycy9kb3ducmV2LnhtbERPTWvCQBC9F/wPywheim5asDSpq5S2AYWAGPXQ2zQ7&#10;TYLZ2ZBdY/z3rlDobR7vcxarwTSip87VlhU8zSIQxIXVNZcKDvt0+grCeWSNjWVScCUHq+XoYYGJ&#10;thfeUZ/7UoQQdgkqqLxvEyldUZFBN7MtceB+bWfQB9iVUnd4CeGmkc9R9CIN1hwaKmzpo6LilJ+N&#10;gvjz5NY/2flrs/3eNY+YpUUWHZWajIf3NxCeBv8v/nOvdZg/j+H+TLh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2EBFxQAAANwAAAAPAAAAAAAAAAAAAAAAAJgCAABkcnMv&#10;ZG93bnJldi54bWxQSwUGAAAAAAQABAD1AAAAigMAAAAA&#10;" path="m3,l2,1,,1,,2,,4e" filled="f" strokecolor="lime" strokeweight="0">
                <v:path arrowok="t" o:connecttype="custom" o:connectlocs="1,0;1,0;0,0;0,1;0,1" o:connectangles="0,0,0,0,0"/>
              </v:shape>
              <v:shape id="Freeform 143" o:spid="_x0000_s1161" style="position:absolute;left:5342;top:1645;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jZccA&#10;AADcAAAADwAAAGRycy9kb3ducmV2LnhtbESPT2vCQBDF74V+h2UKXopu6kFqdJWiFRQCxX8Hb2N2&#10;mgSzsyG7avz2nUPB2wzvzXu/mc47V6sbtaHybOBjkIAizr2tuDBw2K/6n6BCRLZYeyYDDwown72+&#10;TDG1/s5buu1ioSSEQ4oGyhibVOuQl+QwDHxDLNqvbx1GWdtC2xbvEu5qPUySkXZYsTSU2NCipPyy&#10;uzoD4+UlrM/Z9Xvzc9rW75it8iw5GtN7674moCJ18Wn+v15bwR8JvjwjE+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OI2XHAAAA3AAAAA8AAAAAAAAAAAAAAAAAmAIAAGRy&#10;cy9kb3ducmV2LnhtbFBLBQYAAAAABAAEAPUAAACMAwAAAAA=&#10;" path="m3,4l3,2,2,1,1,1,,e" filled="f" strokecolor="lime" strokeweight="0">
                <v:path arrowok="t" o:connecttype="custom" o:connectlocs="1,1;1,1;1,0;0,0;0,0" o:connectangles="0,0,0,0,0"/>
              </v:shape>
              <v:line id="Line 144" o:spid="_x0000_s1162" style="position:absolute;flip:x;visibility:visible" from="5337,1645" to="5342,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fE1MYAAADcAAAADwAAAGRycy9kb3ducmV2LnhtbESPQWvCQBCF7wX/wzJCb3WjLamkrhIK&#10;Qi9i1UCvQ3ZMYndn0+zWJP++WxC8zfDevO/NajNYI67U+caxgvksAUFcOt1wpaA4bZ+WIHxA1mgc&#10;k4KRPGzWk4cVZtr1fKDrMVQihrDPUEEdQptJ6cuaLPqZa4mjdnadxRDXrpK6wz6GWyMXSZJKiw1H&#10;Qo0tvddUfh9/beSe8/3P64vdNZfP4rkYv4xcXoxSj9MhfwMRaAh38+36Q8f66Rz+n4kTy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3xNTGAAAA3AAAAA8AAAAAAAAA&#10;AAAAAAAAoQIAAGRycy9kb3ducmV2LnhtbFBLBQYAAAAABAAEAPkAAACUAwAAAAA=&#10;" strokecolor="lime" strokeweight="0"/>
              <v:line id="Line 145" o:spid="_x0000_s1163" style="position:absolute;visibility:visible" from="5343,1646" to="5344,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n9wMEAAADcAAAADwAAAGRycy9kb3ducmV2LnhtbERPS2rDMBDdF3oHMYXuGrlehOBENsVg&#10;aBe1yecAgzW1Ta2RkNTEvn1VKGQ3j/edQ7WYWVzJh8mygtdNBoK4t3riQcHl3LzsQISIrHG2TApW&#10;ClCVjw8HLLS98ZGupziIFMKhQAVjjK6QMvQjGQwb64gT92W9wZigH6T2eEvhZpZ5lm2lwYlTw4iO&#10;6pH679OPUbBruvbYfYah613beHR1+GhWpZ6flrc9iEhLvIv/3e86zd/m8PdMukC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Sf3AwQAAANwAAAAPAAAAAAAAAAAAAAAA&#10;AKECAABkcnMvZG93bnJldi54bWxQSwUGAAAAAAQABAD5AAAAjwMAAAAA&#10;" strokecolor="lime" strokeweight="0"/>
              <v:line id="Line 146" o:spid="_x0000_s1164" style="position:absolute;visibility:visible" from="5345,1645" to="5349,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VYW78AAADcAAAADwAAAGRycy9kb3ducmV2LnhtbERPzYrCMBC+C75DGMGbpq4gUo0iQmE9&#10;aNHdBxiasS02k5BErW9vhIW9zcf3O+ttbzrxIB9aywpm0wwEcWV1y7WC359isgQRIrLGzjIpeFGA&#10;7WY4WGOu7ZPP9LjEWqQQDjkqaGJ0uZShashgmFpHnLir9QZjgr6W2uMzhZtOfmXZQhpsOTU06Gjf&#10;UHW73I2CZVGezuUx1GXlToVHtw+H4qXUeNTvViAi9fFf/Of+1mn+Yg6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QVYW78AAADcAAAADwAAAAAAAAAAAAAAAACh&#10;AgAAZHJzL2Rvd25yZXYueG1sUEsFBgAAAAAEAAQA+QAAAI0DAAAAAA==&#10;" strokecolor="lime" strokeweight="0"/>
              <v:line id="Line 147" o:spid="_x0000_s1165" style="position:absolute;visibility:visible" from="5344,1646" to="5345,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zAL78AAADcAAAADwAAAGRycy9kb3ducmV2LnhtbERPzYrCMBC+C75DGMGbpi4iUo0iQmE9&#10;aNHdBxiasS02k5BErW9vhIW9zcf3O+ttbzrxIB9aywpm0wwEcWV1y7WC359isgQRIrLGzjIpeFGA&#10;7WY4WGOu7ZPP9LjEWqQQDjkqaGJ0uZShashgmFpHnLir9QZjgr6W2uMzhZtOfmXZQhpsOTU06Gjf&#10;UHW73I2CZVGezuUx1GXlToVHtw+H4qXUeNTvViAi9fFf/Of+1mn+Yg6fZ9IF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uzAL78AAADcAAAADwAAAAAAAAAAAAAAAACh&#10;AgAAZHJzL2Rvd25yZXYueG1sUEsFBgAAAAAEAAQA+QAAAI0DAAAAAA==&#10;" strokecolor="lime" strokeweight="0"/>
              <v:shape id="Freeform 148" o:spid="_x0000_s1166" style="position:absolute;left:5337;top:1639;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408MA&#10;AADcAAAADwAAAGRycy9kb3ducmV2LnhtbERPTWvCQBC9F/wPywheSt1YaCrRVVSoFDyUpPU+ZKdJ&#10;aHY2ZDdx8++7BaG3ebzP2e6DacVIvWssK1gtExDEpdUNVwq+Pt+e1iCcR9bYWiYFEznY72YPW8y0&#10;vXFOY+ErEUPYZaig9r7LpHRlTQbd0nbEkfu2vUEfYV9J3eMthptWPidJKg02HBtq7OhUU/lTDEaB&#10;N5droHObh9P64/E1TMPxMA5KLebhsAHhKfh/8d39ruP89AX+nokX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h408MAAADcAAAADwAAAAAAAAAAAAAAAACYAgAAZHJzL2Rv&#10;d25yZXYueG1sUEsFBgAAAAAEAAQA9QAAAIgDAAAAAA==&#10;" path="m47,24r,-3l46,17,45,15,44,11,41,9,39,6,36,5,33,3,30,1r-4,l23,,19,1r-2,l13,3,11,5,7,6,5,9,3,11,1,15,,17r,4l,24r,4l,31r1,3l3,38r2,2l7,43r4,1l13,46r4,2l19,48r4,1l26,48r4,l33,46r3,-2l39,43r2,-3l44,38r1,-4l46,31r1,-3l47,24xe" filled="f" strokecolor="lime" strokeweight="0">
                <v:path arrowok="t" o:connecttype="custom" o:connectlocs="12,6;12,5;12,4;11,4;11,3;10,2;10,1;9,1;8,1;8,0;7,0;6,0;5,0;4,0;3,1;3,1;2,1;1,2;1,3;0,4;0,4;0,5;0,6;0,7;0,8;0,8;1,9;1,10;2,11;3,11;3,11;4,12;5,12;6,12;7,12;8,12;8,11;9,11;10,11;10,10;11,9;11,8;12,8;12,7;12,6" o:connectangles="0,0,0,0,0,0,0,0,0,0,0,0,0,0,0,0,0,0,0,0,0,0,0,0,0,0,0,0,0,0,0,0,0,0,0,0,0,0,0,0,0,0,0,0,0"/>
              </v:shape>
              <v:shape id="Freeform 149" o:spid="_x0000_s1167" style="position:absolute;left:5344;top:145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0cPcIA&#10;AADcAAAADwAAAGRycy9kb3ducmV2LnhtbERPTWvCQBC9F/oflhF6qxt7iJK6ighCaekhxoPHITtN&#10;otnZkB11+++7BcHbPN7nLNfR9epKY+g8G5hNM1DEtbcdNwYO1e51ASoIssXeMxn4pQDr1fPTEgvr&#10;b1zSdS+NSiEcCjTQigyF1qFuyWGY+oE4cT9+dCgJjo22I95SuOv1W5bl2mHHqaHFgbYt1ef9xRno&#10;qniRWH59H2otn7uyr+bH7GTMyyRu3kEJRXmI7+4Pm+bnOfw/ky7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Rw9wgAAANwAAAAPAAAAAAAAAAAAAAAAAJgCAABkcnMvZG93&#10;bnJldi54bWxQSwUGAAAAAAQABAD1AAAAhwMAAAAA&#10;" path="m3,l2,,,1,,2e" filled="f" strokecolor="lime" strokeweight="0">
                <v:path arrowok="t" o:connecttype="custom" o:connectlocs="1,0;1,0;0,1;0,1" o:connectangles="0,0,0,0"/>
              </v:shape>
              <v:shape id="Freeform 150" o:spid="_x0000_s1168" style="position:absolute;left:5342;top:145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7EcMA&#10;AADcAAAADwAAAGRycy9kb3ducmV2LnhtbERPS4vCMBC+C/6HMMJeRFP34Go1ivgAFwri6+BtbMa2&#10;2ExKE7X77zcLC97m43vOdN6YUjypdoVlBYN+BII4tbrgTMHpuOmNQDiPrLG0TAp+yMF81m5NMdb2&#10;xXt6HnwmQgi7GBXk3lexlC7NyaDr24o4cDdbG/QB1pnUNb5CuCnlZxQNpcGCQ0OOFS1zSu+Hh1Ew&#10;Xt3d9po81t+7y77sYrJJk+is1EenWUxAeGr8W/zv3uowf/gFf8+E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e7EcMAAADcAAAADwAAAAAAAAAAAAAAAACYAgAAZHJzL2Rv&#10;d25yZXYueG1sUEsFBgAAAAAEAAQA9QAAAIgDAAAAAA==&#10;" path="m,4r1,l2,3,3,1,3,e" filled="f" strokecolor="lime" strokeweight="0">
                <v:path arrowok="t" o:connecttype="custom" o:connectlocs="0,1;0,1;1,1;1,0;1,0" o:connectangles="0,0,0,0,0"/>
              </v:shape>
              <v:shape id="Freeform 151" o:spid="_x0000_s1169" style="position:absolute;left:5344;top:145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vY8cA&#10;AADcAAAADwAAAGRycy9kb3ducmV2LnhtbESPT2vCQBDF74V+h2UKXopu6kFqdJWiFRQCxX8Hb2N2&#10;mgSzsyG7avz2nUPB2wzvzXu/mc47V6sbtaHybOBjkIAizr2tuDBw2K/6n6BCRLZYeyYDDwown72+&#10;TDG1/s5buu1ioSSEQ4oGyhibVOuQl+QwDHxDLNqvbx1GWdtC2xbvEu5qPUySkXZYsTSU2NCipPyy&#10;uzoD4+UlrM/Z9Xvzc9rW75it8iw5GtN7674moCJ18Wn+v15bwR8JrTwjE+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4L2PHAAAA3AAAAA8AAAAAAAAAAAAAAAAAmAIAAGRy&#10;cy9kb3ducmV2LnhtbFBLBQYAAAAABAAEAPUAAACMAwAAAAA=&#10;" path="m,l,1,,3,2,4r1,e" filled="f" strokecolor="lime" strokeweight="0">
                <v:path arrowok="t" o:connecttype="custom" o:connectlocs="0,0;0,0;0,1;1,1;1,1" o:connectangles="0,0,0,0,0"/>
              </v:shape>
              <v:shape id="Freeform 152" o:spid="_x0000_s1170" style="position:absolute;left:5342;top:145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KIT8IA&#10;AADcAAAADwAAAGRycy9kb3ducmV2LnhtbERPTWvCQBC9F/wPywje6kYPtk1dRQRBlB5iPPQ4ZKdJ&#10;2uxsyI66/nu3UOhtHu9zluvoOnWlIbSeDcymGSjiytuWawPncvf8CioIssXOMxm4U4D1avS0xNz6&#10;Gxd0PUmtUgiHHA00In2udagachimvidO3JcfHEqCQ63tgLcU7jo9z7KFdthyamiwp21D1c/p4gy0&#10;ZbxILI4f50rLYVd05ctn9m3MZBw376CEovyL/9x7m+Yv3uD3mXSBXj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ohPwgAAANwAAAAPAAAAAAAAAAAAAAAAAJgCAABkcnMvZG93&#10;bnJldi54bWxQSwUGAAAAAAQABAD1AAAAhwMAAAAA&#10;" path="m3,2l3,1,2,1,1,,,e" filled="f" strokecolor="lime" strokeweight="0">
                <v:path arrowok="t" o:connecttype="custom" o:connectlocs="1,1;1,1;1,1;0,0;0,0" o:connectangles="0,0,0,0,0"/>
              </v:shape>
              <v:line id="Line 153" o:spid="_x0000_s1171" style="position:absolute;flip:x;visibility:visible" from="5337,1455" to="5342,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L3ksQAAADcAAAADwAAAGRycy9kb3ducmV2LnhtbESPTWvCQBCG7wX/wzKF3uqmtaikriIF&#10;wUtp1YDXITsmsbuzMbtq/Pedg+Bthnk/npkteu/UhbrYBDbwNsxAEZfBNlwZKHar1ymomJAtusBk&#10;4EYRFvPB0wxzG668ocs2VUpCOOZooE6pzbWOZU0e4zC0xHI7hM5jkrWrtO3wKuHe6fcsG2uPDUtD&#10;jS191VT+bc9eeg/Ln9Pkw383x99iVNz2Tk+PzpiX5375CSpRnx7iu3ttBX8i+PKMTK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veSxAAAANwAAAAPAAAAAAAAAAAA&#10;AAAAAKECAABkcnMvZG93bnJldi54bWxQSwUGAAAAAAQABAD5AAAAkgMAAAAA&#10;" strokecolor="lime" strokeweight="0"/>
              <v:line id="Line 154" o:spid="_x0000_s1172" style="position:absolute;visibility:visible" from="5343,1456" to="534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L1asEAAADcAAAADwAAAGRycy9kb3ducmV2LnhtbERPS2rDMBDdB3oHMYXsYjldtMGNEorB&#10;0C5q47QHGKypbWqNhKQ6zu2jQKC7ebzv7I+LmcRMPoyWFWyzHARxZ/XIvYLvr2qzAxEissbJMim4&#10;UIDj4WG1x0LbM7c0n2IvUgiHAhUMMbpCytANZDBk1hEn7sd6gzFB30vt8ZzCzSSf8vxZGhw5NQzo&#10;qByo+z39GQW7qqnb5jP0TefqyqMrw0d1UWr9uLy9goi0xH/x3f2u0/yXLdyeSRfIwx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QvVqwQAAANwAAAAPAAAAAAAAAAAAAAAA&#10;AKECAABkcnMvZG93bnJldi54bWxQSwUGAAAAAAQABAD5AAAAjwMAAAAA&#10;" strokecolor="lime" strokeweight="0"/>
              <v:line id="Line 155" o:spid="_x0000_s1173" style="position:absolute;visibility:visible" from="5345,1454" to="5349,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BrHb8AAADcAAAADwAAAGRycy9kb3ducmV2LnhtbERPzYrCMBC+C75DGGFvmupBpRpFhMLu&#10;QYvuPsDQjG2xmYQkan37jSB4m4/vd9bb3nTiTj60lhVMJxkI4srqlmsFf7/FeAkiRGSNnWVS8KQA&#10;281wsMZc2wef6H6OtUghHHJU0MTocilD1ZDBMLGOOHEX6w3GBH0ttcdHCjednGXZXBpsOTU06Gjf&#10;UHU934yCZVEeT+Uh1GXljoVHtw8/xVOpr1G/W4GI1MeP+O3+1mn+YgavZ9IFcvM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5BrHb8AAADcAAAADwAAAAAAAAAAAAAAAACh&#10;AgAAZHJzL2Rvd25yZXYueG1sUEsFBgAAAAAEAAQA+QAAAI0DAAAAAA==&#10;" strokecolor="lime" strokeweight="0"/>
              <v:line id="Line 156" o:spid="_x0000_s1174" style="position:absolute;flip:y;visibility:visible" from="5344,1449" to="5345,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p5cQAAADcAAAADwAAAGRycy9kb3ducmV2LnhtbESPT4vCMBDF74LfIYywN01dRaUaRYSF&#10;vSz+K3gdmrGtJpPaZLV+e7Ow4G2G9+b93ixWrTXiTo2vHCsYDhIQxLnTFRcKsuNXfwbCB2SNxjEp&#10;eJKH1bLbWWCq3YP3dD+EQsQQ9ikqKEOoUyl9XpJFP3A1cdTOrrEY4toUUjf4iOHWyM8kmUiLFUdC&#10;iTVtSsqvh18buef19jYd25/qsstG2fNk5OxilProtes5iEBteJv/r791rD8dwd8zcQK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GnlxAAAANwAAAAPAAAAAAAAAAAA&#10;AAAAAKECAABkcnMvZG93bnJldi54bWxQSwUGAAAAAAQABAD5AAAAkgMAAAAA&#10;" strokecolor="lime" strokeweight="0"/>
              <v:line id="Line 157" o:spid="_x0000_s1175" style="position:absolute;visibility:visible" from="5345,1455" to="5349,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VW8sAAAADcAAAADwAAAGRycy9kb3ducmV2LnhtbERPzYrCMBC+L/gOYYS9rakiKtUoIhT0&#10;sBbdfYChGdtiMwlJ1Pr2mwXB23x8v7Pa9KYTd/KhtaxgPMpAEFdWt1wr+P0pvhYgQkTW2FkmBU8K&#10;sFkPPlaYa/vgE93PsRYphEOOCpoYXS5lqBoyGEbWESfuYr3BmKCvpfb4SOGmk5Msm0mDLaeGBh3t&#10;Gqqu55tRsCjK46n8DnVZuWPh0e3CoXgq9Tnst0sQkfr4Fr/ce53mz6fw/0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c1VvLAAAAA3AAAAA8AAAAAAAAAAAAAAAAA&#10;oQIAAGRycy9kb3ducmV2LnhtbFBLBQYAAAAABAAEAPkAAACOAwAAAAA=&#10;" strokecolor="lime" strokeweight="0"/>
              <v:line id="Line 158" o:spid="_x0000_s1176" style="position:absolute;visibility:visible" from="5344,1456" to="5345,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nzacAAAADcAAAADwAAAGRycy9kb3ducmV2LnhtbERP24rCMBB9X/Afwgj7tqYKXqhGEaGg&#10;D2vR3Q8YmrEtNpOQRK1/v1kQfJvDuc5q05tO3MmH1rKC8SgDQVxZ3XKt4Pen+FqACBFZY2eZFDwp&#10;wGY9+Fhhru2DT3Q/x1qkEA45KmhidLmUoWrIYBhZR5y4i/UGY4K+ltrjI4WbTk6ybCYNtpwaGnS0&#10;a6i6nm9GwaIoj6fyO9Rl5Y6FR7cLh+Kp1Oew3y5BROrjW/xy73WaP5/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h582nAAAAA3AAAAA8AAAAAAAAAAAAAAAAA&#10;oQIAAGRycy9kb3ducmV2LnhtbFBLBQYAAAAABAAEAPkAAACOAwAAAAA=&#10;" strokecolor="lime" strokeweight="0"/>
              <v:line id="Line 159" o:spid="_x0000_s1177" style="position:absolute;visibility:visible" from="5337,1454" to="5342,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ttHsEAAADcAAAADwAAAGRycy9kb3ducmV2LnhtbERPS2rDMBDdF3IHMYHsajldpMG1EkrA&#10;0C5q47QHGKypbWqNhKQkzu2jQKC7ebzvlPvZTOJMPoyWFayzHARxZ/XIvYKf7+p5CyJEZI2TZVJw&#10;pQD73eKpxELbC7d0PsZepBAOBSoYYnSFlKEbyGDIrCNO3K/1BmOCvpfa4yWFm0m+5PlGGhw5NQzo&#10;6DBQ93c8GQXbqqnb5iv0TefqyqM7hM/qqtRqOb+/gYg0x3/xw/2h0/zXDdyfSRfI3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q20ewQAAANwAAAAPAAAAAAAAAAAAAAAA&#10;AKECAABkcnMvZG93bnJldi54bWxQSwUGAAAAAAQABAD5AAAAjwMAAAAA&#10;" strokecolor="lime" strokeweight="0"/>
              <v:line id="Line 160" o:spid="_x0000_s1178" style="position:absolute;visibility:visible" from="5343,1449" to="5344,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Ihb8AAADcAAAADwAAAGRycy9kb3ducmV2LnhtbERPzYrCMBC+C75DGMGbpu5BpRpFhMJ6&#10;0KK7DzA0Y1tsJiGJWt/eCAt7m4/vd9bb3nTiQT60lhXMphkI4srqlmsFvz/FZAkiRGSNnWVS8KIA&#10;281wsMZc2yef6XGJtUghHHJU0MTocilD1ZDBMLWOOHFX6w3GBH0ttcdnCjed/MqyuTTYcmpo0NG+&#10;oep2uRsFy6I8nctjqMvKnQqPbh8OxUup8ajfrUBE6uO/+M/9rdP8xQI+z6QL5O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fIhb8AAADcAAAADwAAAAAAAAAAAAAAAACh&#10;AgAAZHJzL2Rvd25yZXYueG1sUEsFBgAAAAAEAAQA+QAAAI0DAAAAAA==&#10;" strokecolor="lime" strokeweight="0"/>
              <v:shape id="Freeform 161" o:spid="_x0000_s1179" style="position:absolute;left:5337;top:1449;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8RJ8QA&#10;AADcAAAADwAAAGRycy9kb3ducmV2LnhtbESPQYvCQAyF78L+hyHCXmSdugeV6iiyIiweFOv+gNCJ&#10;bbGTKZ2xrf9+cxC8JbyX976st4OrVUdtqDwbmE0TUMS5txUXBv6uh68lqBCRLdaeycCTAmw3H6M1&#10;ptb3fKEui4WSEA4pGihjbFKtQ16SwzD1DbFoN986jLK2hbYt9hLuav2dJHPtsGJpKLGhn5Lye/Zw&#10;BqjeX3U/HGcJPe/dPiwm53xyMuZzPOxWoCIN8W1+Xf9awV8IrTwjE+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vESfEAAAA3AAAAA8AAAAAAAAAAAAAAAAAmAIAAGRycy9k&#10;b3ducmV2LnhtbFBLBQYAAAAABAAEAPUAAACJAwAAAAA=&#10;" path="m47,23r,-2l46,17,45,14,44,11,41,9,39,6,36,4,33,3,30,1,26,,23,,19,,17,1,13,3,11,4,7,6,5,9,3,11,1,14,,17r,4l,23r,4l,31r1,2l3,37r2,2l7,42r4,2l13,45r4,1l19,48r4,l26,48r4,-2l33,45r3,-1l39,42r2,-3l44,37r1,-4l46,31r1,-4l47,23xe" filled="f" strokecolor="lime" strokeweight="0">
                <v:path arrowok="t" o:connecttype="custom" o:connectlocs="12,5;12,5;12,4;11,3;11,3;10,2;10,1;9,1;8,1;8,0;7,0;6,0;5,0;4,0;3,1;3,1;2,1;1,2;1,3;0,3;0,4;0,5;0,5;0,6;0,7;0,8;1,8;1,9;2,10;3,10;3,10;4,11;5,11;6,11;7,11;8,11;8,10;9,10;10,10;10,9;11,8;11,8;12,7;12,6;12,5" o:connectangles="0,0,0,0,0,0,0,0,0,0,0,0,0,0,0,0,0,0,0,0,0,0,0,0,0,0,0,0,0,0,0,0,0,0,0,0,0,0,0,0,0,0,0,0,0"/>
              </v:shape>
              <v:shape id="Freeform 162" o:spid="_x0000_s1180" style="position:absolute;left:5344;top:1298;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0cJcUA&#10;AADcAAAADwAAAGRycy9kb3ducmV2LnhtbERPTWvCQBC9F/wPywheim7ag21SVyltAwoBMeqht2l2&#10;mgSzsyG7xvjvXaHQ2zze5yxWg2lET52rLSt4mkUgiAuray4VHPbp9BWE88gaG8uk4EoOVsvRwwIT&#10;bS+8oz73pQgh7BJUUHnfJlK6oiKDbmZb4sD92s6gD7Arpe7wEsJNI5+jaC4N1hwaKmzpo6LilJ+N&#10;gvjz5NY/2flrs/3eNY+YpUUWHZWajIf3NxCeBv8v/nOvdZj/EsP9mXCB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RwlxQAAANwAAAAPAAAAAAAAAAAAAAAAAJgCAABkcnMv&#10;ZG93bnJldi54bWxQSwUGAAAAAAQABAD1AAAAigMAAAAA&#10;" path="m3,l2,,,1,,2,,4e" filled="f" strokecolor="lime" strokeweight="0">
                <v:path arrowok="t" o:connecttype="custom" o:connectlocs="1,0;1,0;0,0;0,1;0,1" o:connectangles="0,0,0,0,0"/>
              </v:shape>
              <v:shape id="Freeform 163" o:spid="_x0000_s1181" style="position:absolute;left:5342;top:129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DOC8UA&#10;AADcAAAADwAAAGRycy9kb3ducmV2LnhtbESPQU/DMAyF70j7D5EncWPpAE1TWTYNpIkd4EBBnK3G&#10;S6o1Tmmytvv3+IDEzdZ7fu/zZjeFVg3UpyaygeWiAEVcR9uwM/D1ebhbg0oZ2WIbmQxcKcFuO7vZ&#10;YGnjyB80VNkpCeFUogGfc1dqnWpPAdMidsSinWIfMMvaO217HCU8tPq+KFY6YMPS4LGjF0/1uboE&#10;A4/H/ei6kdzp27++/wzP1cPq7WrM7XzaP4HKNOV/89/10Qr+WvDlGZl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M4LxQAAANwAAAAPAAAAAAAAAAAAAAAAAJgCAABkcnMv&#10;ZG93bnJldi54bWxQSwUGAAAAAAQABAD1AAAAigMAAAAA&#10;" path="m,3r1,l2,3,3,2,3,e" filled="f" strokecolor="lime" strokeweight="0">
                <v:path arrowok="t" o:connecttype="custom" o:connectlocs="0,1;0,1;1,1;1,1;1,0" o:connectangles="0,0,0,0,0"/>
              </v:shape>
              <v:shape id="Freeform 164" o:spid="_x0000_s1182" style="position:absolute;left:5344;top:129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rkMMA&#10;AADcAAAADwAAAGRycy9kb3ducmV2LnhtbERPTWvCQBC9F/wPyxR6qxutSEhdRQuiB3toWnoesuNu&#10;aHY2za5J/PeuUOhtHu9zVpvRNaKnLtSeFcymGQjiyuuajYKvz/1zDiJEZI2NZ1JwpQCb9eRhhYX2&#10;A39QX0YjUgiHAhXYGNtCylBZchimviVO3Nl3DmOCnZG6wyGFu0bOs2wpHdacGiy29Gap+ikvTsHi&#10;uB1MO5A5f9vD+2+/K1+Wp6tST4/j9hVEpDH+i//cR53m5zO4P5Mu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xrkMMAAADcAAAADwAAAAAAAAAAAAAAAACYAgAAZHJzL2Rv&#10;d25yZXYueG1sUEsFBgAAAAAEAAQA9QAAAIgDAAAAAA==&#10;" path="m,l,2,,3r2,l3,3e" filled="f" strokecolor="lime" strokeweight="0">
                <v:path arrowok="t" o:connecttype="custom" o:connectlocs="0,0;0,1;0,1;1,1;1,1" o:connectangles="0,0,0,0,0"/>
              </v:shape>
              <v:shape id="Freeform 165" o:spid="_x0000_s1183" style="position:absolute;left:5342;top:1298;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z+c8MA&#10;AADcAAAADwAAAGRycy9kb3ducmV2LnhtbERPS4vCMBC+C/6HMIIX0XQ9LFqNIrqCQmHxdfA2NmNb&#10;bCalidr990ZY8DYf33Om88aU4kG1Kywr+BpEIIhTqwvOFBwP6/4IhPPIGkvLpOCPHMxn7dYUY22f&#10;vKPH3mcihLCLUUHufRVL6dKcDLqBrYgDd7W1QR9gnUld4zOEm1IOo+hbGiw4NORY0TKn9La/GwXj&#10;1c1tLsn9Z/t73pU9TNZpEp2U6naaxQSEp8Z/xP/ujQ7zR0N4PxMu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z+c8MAAADcAAAADwAAAAAAAAAAAAAAAACYAgAAZHJzL2Rv&#10;d25yZXYueG1sUEsFBgAAAAAEAAQA9QAAAIgDAAAAAA==&#10;" path="m3,4l3,2,2,1,1,,,e" filled="f" strokecolor="lime" strokeweight="0">
                <v:path arrowok="t" o:connecttype="custom" o:connectlocs="1,1;1,1;1,0;0,0;0,0" o:connectangles="0,0,0,0,0"/>
              </v:shape>
              <v:line id="Line 166" o:spid="_x0000_s1184" style="position:absolute;flip:x;visibility:visible" from="5337,1298" to="5342,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UZwsUAAADcAAAADwAAAGRycy9kb3ducmV2LnhtbESPQWvCQBCF70L/wzIFb2ajljZE1xAK&#10;Qi/S1ga8Dtkxie7Optmtxn/fLRS8zfDevO/NuhitERcafOdYwTxJQRDXTnfcKKi+trMMhA/IGo1j&#10;UnAjD8XmYbLGXLsrf9JlHxoRQ9jnqKANoc+l9HVLFn3ieuKoHd1gMcR1aKQe8BrDrZGLNH2WFjuO&#10;hBZ7em2pPu9/bOQey/fvlye7604f1bK6HYzMTkap6eNYrkAEGsPd/H/9pmP9bAl/z8QJ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UZwsUAAADcAAAADwAAAAAAAAAA&#10;AAAAAAChAgAAZHJzL2Rvd25yZXYueG1sUEsFBgAAAAAEAAQA+QAAAJMDAAAAAA==&#10;" strokecolor="lime" strokeweight="0"/>
              <v:line id="Line 167" o:spid="_x0000_s1185" style="position:absolute;visibility:visible" from="5343,1299" to="5344,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Am1cAAAADcAAAADwAAAGRycy9kb3ducmV2LnhtbERPzYrCMBC+C75DGMGbpi6LlK5RRCi4&#10;h7Wo+wBDM9uWbSYhiVrf3giCt/n4fme1GUwvruRDZ1nBYp6BIK6t7rhR8HsuZzmIEJE19pZJwZ0C&#10;bNbj0QoLbW98pOspNiKFcChQQRujK6QMdUsGw9w64sT9WW8wJugbqT3eUrjp5UeWLaXBjlNDi452&#10;LdX/p4tRkJfV4Vj9hKaq3aH06Hbhu7wrNZ0M2y8QkYb4Fr/ce53m55/wfCZdI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LgJtXAAAAA3AAAAA8AAAAAAAAAAAAAAAAA&#10;oQIAAGRycy9kb3ducmV2LnhtbFBLBQYAAAAABAAEAPkAAACOAwAAAAA=&#10;" strokecolor="lime" strokeweight="0"/>
              <v:line id="Line 168" o:spid="_x0000_s1186" style="position:absolute;visibility:visible" from="5345,1297" to="5349,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yDTsAAAADcAAAADwAAAGRycy9kb3ducmV2LnhtbERPzYrCMBC+C75DGMGbpi6slK5RRCi4&#10;h7Wo+wBDM9uWbSYhiVrf3giCt/n4fme1GUwvruRDZ1nBYp6BIK6t7rhR8HsuZzmIEJE19pZJwZ0C&#10;bNbj0QoLbW98pOspNiKFcChQQRujK6QMdUsGw9w64sT9WW8wJugbqT3eUrjp5UeWLaXBjlNDi452&#10;LdX/p4tRkJfV4Vj9hKaq3aH06Hbhu7wrNZ0M2y8QkYb4Fr/ce53m55/wfCZdI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2sg07AAAAA3AAAAA8AAAAAAAAAAAAAAAAA&#10;oQIAAGRycy9kb3ducmV2LnhtbFBLBQYAAAAABAAEAPkAAACOAwAAAAA=&#10;" strokecolor="lime" strokeweight="0"/>
              <v:line id="Line 169" o:spid="_x0000_s1187" style="position:absolute;flip:y;visibility:visible" from="5344,1292" to="5345,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K6WsUAAADcAAAADwAAAGRycy9kb3ducmV2LnhtbESPQWvCQBCF74L/YRmhN7OpLRpSVxFB&#10;6EWsGuh1yI5J7O5szG41/vtuQfA2w3vzvjfzZW+NuFLnG8cKXpMUBHHpdMOVguK4GWcgfEDWaByT&#10;gjt5WC6Ggznm2t14T9dDqEQMYZ+jgjqENpfSlzVZ9IlriaN2cp3FENeukrrDWwy3Rk7SdCotNhwJ&#10;Nba0rqn8OfzayD2tdpfZu90256/irbh/G5mdjVIvo371ASJQH57mx/WnjvWzKfw/Eye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1K6WsUAAADcAAAADwAAAAAAAAAA&#10;AAAAAAChAgAAZHJzL2Rvd25yZXYueG1sUEsFBgAAAAAEAAQA+QAAAJMDAAAAAA==&#10;" strokecolor="lime" strokeweight="0"/>
              <v:line id="Line 170" o:spid="_x0000_s1188" style="position:absolute;visibility:visible" from="5345,1298" to="5349,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K4osAAAADcAAAADwAAAGRycy9kb3ducmV2LnhtbERPzYrCMBC+C75DGMGbpu5hLV2jiFBw&#10;D2tR9wGGZrYt20xCErW+vREEb/Px/c5qM5heXMmHzrKCxTwDQVxb3XGj4PdcznIQISJr7C2TgjsF&#10;2KzHoxUW2t74SNdTbEQK4VCggjZGV0gZ6pYMhrl1xIn7s95gTNA3Unu8pXDTy48s+5QGO04NLTra&#10;tVT/ny5GQV5Wh2P1E5qqdofSo9uF7/Ku1HQybL9ARBriW/xy73Wany/h+Uy6QK4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IyuKLAAAAA3AAAAA8AAAAAAAAAAAAAAAAA&#10;oQIAAGRycy9kb3ducmV2LnhtbFBLBQYAAAAABAAEAPkAAACOAwAAAAA=&#10;" strokecolor="lime" strokeweight="0"/>
              <v:line id="Line 171" o:spid="_x0000_s1189" style="position:absolute;visibility:visible" from="5344,1299" to="5345,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0s0MMAAADcAAAADwAAAGRycy9kb3ducmV2LnhtbESPQWvCQBCF70L/wzIFb7qphxJSVylC&#10;oB40aP0BQ3aahGZnl91V47/vHITeZnhv3vtmvZ3cqG4U0+DZwNuyAEXcejtwZ+DyXS9KUCkjWxw9&#10;k4EHJdhuXmZrrKy/84lu59wpCeFUoYE+51BpndqeHKalD8Si/fjoMMsaO20j3iXcjXpVFO/a4cDS&#10;0GOgXU/t7/nqDJR1czw1h9Q1bTjWEcMu7euHMfPX6fMDVKYp/5uf119W8EuhlWdkAr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tLNDDAAAA3AAAAA8AAAAAAAAAAAAA&#10;AAAAoQIAAGRycy9kb3ducmV2LnhtbFBLBQYAAAAABAAEAPkAAACRAwAAAAA=&#10;" strokecolor="lime" strokeweight="0"/>
              <v:line id="Line 172" o:spid="_x0000_s1190" style="position:absolute;visibility:visible" from="5337,1297" to="5342,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GJS8AAAADcAAAADwAAAGRycy9kb3ducmV2LnhtbERPzYrCMBC+C75DGMGbpu5hqV2jiFBw&#10;D2tR9wGGZrYt20xCErW+vREEb/Px/c5qM5heXMmHzrKCxTwDQVxb3XGj4PdcznIQISJr7C2TgjsF&#10;2KzHoxUW2t74SNdTbEQK4VCggjZGV0gZ6pYMhrl1xIn7s95gTNA3Unu8pXDTy48s+5QGO04NLTra&#10;tVT/ny5GQV5Wh2P1E5qqdofSo9uF7/Ku1HQybL9ARBriW/xy73Wany/h+Uy6QK4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hiUvAAAAA3AAAAA8AAAAAAAAAAAAAAAAA&#10;oQIAAGRycy9kb3ducmV2LnhtbFBLBQYAAAAABAAEAPkAAACOAwAAAAA=&#10;" strokecolor="lime" strokeweight="0"/>
              <v:line id="Line 173" o:spid="_x0000_s1191" style="position:absolute;visibility:visible" from="5343,1292" to="5344,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K2C8MAAADcAAAADwAAAGRycy9kb3ducmV2LnhtbESPQW/CMAyF75P2HyJP4jbScUDQERBC&#10;qgQHqGD7AVbjtRWNEyUZlH8/HyZxs/We3/u82oxuUDeKqfds4GNagCJuvO25NfD9Vb0vQKWMbHHw&#10;TAYelGCzfn1ZYWn9nc90u+RWSQinEg10OYdS69R05DBNfSAW7cdHh1nW2Gob8S7hbtCzophrhz1L&#10;Q4eBdh0118uvM7Co6tO5Pqa2bsKpihh26VA9jJm8jdtPUJnG/DT/X++t4C8FX5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tgvDAAAA3AAAAA8AAAAAAAAAAAAA&#10;AAAAoQIAAGRycy9kb3ducmV2LnhtbFBLBQYAAAAABAAEAPkAAACRAwAAAAA=&#10;" strokecolor="lime" strokeweight="0"/>
              <v:shape id="Freeform 174" o:spid="_x0000_s1192" style="position:absolute;left:5337;top:1292;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eQMIA&#10;AADcAAAADwAAAGRycy9kb3ducmV2LnhtbERPzWrCQBC+F3yHZQq9iNnEg7Uxa5AGofSgqH2AITtN&#10;gtnZkN0m8e27guBtPr7fyfLJtGKg3jWWFSRRDIK4tLrhSsHPZb9Yg3AeWWNrmRTcyEG+nb1kmGo7&#10;8omGs69ECGGXooLa+y6V0pU1GXSR7YgD92t7gz7AvpK6xzGEm1Yu43glDTYcGmrs6LOm8nr+Mwqo&#10;LS5ynL6TmG7XoXDv82M5Pyj19jrtNiA8Tf4pfri/dJj/kcD9mXC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GV5AwgAAANwAAAAPAAAAAAAAAAAAAAAAAJgCAABkcnMvZG93&#10;bnJldi54bWxQSwUGAAAAAAQABAD1AAAAhwMAAAAA&#10;" path="m47,24r,-3l46,17,45,15,44,11,41,9,39,6,36,4,33,3,30,1,26,,23,,19,,17,1,13,3,11,4,7,6,5,9,3,11,1,15,,17r,4l,24r,4l,31r1,3l3,37r2,3l7,43r4,1l13,46r4,2l19,48r4,l26,48r4,l33,46r3,-2l39,43r2,-3l44,37r1,-3l46,31r1,-3l47,24xe" filled="f" strokecolor="lime" strokeweight="0">
                <v:path arrowok="t" o:connecttype="custom" o:connectlocs="12,6;12,5;12,4;11,4;11,3;10,2;10,2;9,1;8,1;8,0;7,0;6,0;5,0;4,0;3,1;3,1;2,2;1,2;1,3;0,4;0,4;0,5;0,6;0,7;0,8;0,9;1,9;1,10;2,11;3,11;3,12;4,12;5,12;6,12;7,12;8,12;8,12;9,11;10,11;10,10;11,9;11,9;12,8;12,7;12,6" o:connectangles="0,0,0,0,0,0,0,0,0,0,0,0,0,0,0,0,0,0,0,0,0,0,0,0,0,0,0,0,0,0,0,0,0,0,0,0,0,0,0,0,0,0,0,0,0"/>
              </v:shape>
              <v:shape id="Freeform 175" o:spid="_x0000_s1193" style="position:absolute;left:5342;top:1108;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NqGcIA&#10;AADcAAAADwAAAGRycy9kb3ducmV2LnhtbERPTWvCQBC9F/wPywje6kYPtqauIoIglh5iPHgcstMk&#10;bXY2ZEdd/323UOhtHu9zVpvoOnWjIbSeDcymGSjiytuWawPncv/8CioIssXOMxl4UIDNevS0wtz6&#10;Oxd0O0mtUgiHHA00In2udagachimvidO3KcfHEqCQ63tgPcU7jo9z7KFdthyamiwp11D1ffp6gy0&#10;ZbxKLN4/zpWW477oypdL9mXMZBy3b6CEovyL/9wHm+Yv5/D7TLpA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82oZwgAAANwAAAAPAAAAAAAAAAAAAAAAAJgCAABkcnMvZG93&#10;bnJldi54bWxQSwUGAAAAAAQABAD1AAAAhwMAAAAA&#10;" path="m3,2l3,1,2,,1,,,e" filled="f" strokecolor="lime" strokeweight="0">
                <v:path arrowok="t" o:connecttype="custom" o:connectlocs="1,1;1,1;1,0;0,0;0,0" o:connectangles="0,0,0,0,0"/>
              </v:shape>
              <v:shape id="Freeform 176" o:spid="_x0000_s1194" style="position:absolute;left:5344;top:1106;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NNcUA&#10;AADcAAAADwAAAGRycy9kb3ducmV2LnhtbERPTWvCQBC9F/wPywheim5aoTSpq5S2AYWAGPXQ2zQ7&#10;TYLZ2ZBdY/z3rlDobR7vcxarwTSip87VlhU8zSIQxIXVNZcKDvt0+grCeWSNjWVScCUHq+XoYYGJ&#10;thfeUZ/7UoQQdgkqqLxvEyldUZFBN7MtceB+bWfQB9iVUnd4CeGmkc9R9CIN1hwaKmzpo6LilJ+N&#10;gvjz5NY/2flrs/3eNY+YpUUWHZWajIf3NxCeBv8v/nOvdZgfz+H+TLh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c01xQAAANwAAAAPAAAAAAAAAAAAAAAAAJgCAABkcnMv&#10;ZG93bnJldi54bWxQSwUGAAAAAAQABAD1AAAAigMAAAAA&#10;" path="m,l,1,,3,2,4r1,e" filled="f" strokecolor="lime" strokeweight="0">
                <v:path arrowok="t" o:connecttype="custom" o:connectlocs="0,0;0,0;0,1;1,1;1,1" o:connectangles="0,0,0,0,0"/>
              </v:shape>
              <v:line id="Line 177" o:spid="_x0000_s1195" style="position:absolute;visibility:visible" from="5345,1107" to="5349,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mwCMAAAADcAAAADwAAAGRycy9kb3ducmV2LnhtbERP24rCMBB9X/Afwgi+rakii1ajiFDQ&#10;h7V4+YChmW3LNpOQRK1/v1kQfJvDuc5q05tO3MmH1rKCyTgDQVxZ3XKt4HopPucgQkTW2FkmBU8K&#10;sFkPPlaYa/vgE93PsRYphEOOCpoYXS5lqBoyGMbWESfux3qDMUFfS+3xkcJNJ6dZ9iUNtpwaGnS0&#10;a6j6Pd+MgnlRHk/ld6jLyh0Lj24XDsVTqdGw3y5BROrjW/xy73Wav5jB/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c5sAjAAAAA3AAAAA8AAAAAAAAAAAAAAAAA&#10;oQIAAGRycy9kb3ducmV2LnhtbFBLBQYAAAAABAAEAPkAAACOAwAAAAA=&#10;" strokecolor="lime" strokeweight="0"/>
              <v:line id="Line 178" o:spid="_x0000_s1196" style="position:absolute;flip:y;visibility:visible" from="5344,1102" to="5345,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my8MYAAADcAAAADwAAAGRycy9kb3ducmV2LnhtbESPT2sCMRDF70K/Q5hCb5q11aqrUaRQ&#10;6EX80wWvw2bcXU0m202q67c3guBthvfm/d7MFq014kyNrxwr6PcSEMS50xUXCrLf7+4YhA/IGo1j&#10;UnAlD4v5S2eGqXYX3tJ5FwoRQ9inqKAMoU6l9HlJFn3P1cRRO7jGYohrU0jd4CWGWyPfk+RTWqw4&#10;Ekqs6auk/LT7t5F7WK7/RgO7qo6b7CO77o0cH41Sb6/tcgoiUBue5sf1j471J0O4PxMn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ZsvDGAAAA3AAAAA8AAAAAAAAA&#10;AAAAAAAAoQIAAGRycy9kb3ducmV2LnhtbFBLBQYAAAAABAAEAPkAAACUAwAAAAA=&#10;" strokecolor="lime" strokeweight="0"/>
              <v:line id="Line 179" o:spid="_x0000_s1197" style="position:absolute;visibility:visible" from="5343,1109" to="5344,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eL5MEAAADcAAAADwAAAGRycy9kb3ducmV2LnhtbERPS2rDMBDdF3IHMYHsajldBNe1EkrA&#10;0C5qk7QHGKypbWqNhKQkzu2jQKC7ebzvVLvZTOJMPoyWFayzHARxZ/XIvYKf7/q5ABEissbJMim4&#10;UoDddvFUYanthQ90PsZepBAOJSoYYnSllKEbyGDIrCNO3K/1BmOCvpfa4yWFm0m+5PlGGhw5NQzo&#10;aD9Q93c8GQVF3TaH9iv0beea2qPbh8/6qtRqOb+/gYg0x3/xw/2h0/zXDdyfSR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p4vkwQAAANwAAAAPAAAAAAAAAAAAAAAA&#10;AKECAABkcnMvZG93bnJldi54bWxQSwUGAAAAAAQABAD5AAAAjwMAAAAA&#10;" strokecolor="lime" strokeweight="0"/>
              <v:line id="Line 180" o:spid="_x0000_s1198" style="position:absolute;flip:x;visibility:visible" from="5337,1108" to="5342,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eJHMYAAADcAAAADwAAAGRycy9kb3ducmV2LnhtbESPT2sCMRDF74V+hzAFbzXbWqquG0UE&#10;oZeibhd6HTazf2wy2W5SXb+9EQreZnhv3u9NthqsESfqfetYwcs4AUFcOt1yraD42j7PQPiArNE4&#10;JgUX8rBaPj5kmGp35gOd8lCLGMI+RQVNCF0qpS8bsujHriOOWuV6iyGufS11j+cYbo18TZJ3abHl&#10;SGiwo01D5U/+ZyO3Wu9+p2/2sz3ui0lx+TZydjRKjZ6G9QJEoCHczf/XHzrWn0/h9kyc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HiRzGAAAA3AAAAA8AAAAAAAAA&#10;AAAAAAAAoQIAAGRycy9kb3ducmV2LnhtbFBLBQYAAAAABAAEAPkAAACUAwAAAAA=&#10;" strokecolor="lime" strokeweight="0"/>
              <v:shape id="Freeform 181" o:spid="_x0000_s1199" style="position:absolute;left:5342;top:1106;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1fRMcA&#10;AADcAAAADwAAAGRycy9kb3ducmV2LnhtbESPT2vCQBDF70K/wzKFXkQ39iCaukqpFSwExH+H3qbZ&#10;aRLMzobsqvHbOwfB2wzvzXu/mS06V6sLtaHybGA0TEAR595WXBg47FeDCagQkS3WnsnAjQIs5i+9&#10;GabWX3lLl10slIRwSNFAGWOTah3ykhyGoW+IRfv3rcMoa1to2+JVwl2t35NkrB1WLA0lNvRVUn7a&#10;nZ2B6fIU1n/Z+ftn87ut+5it8iw5GvP22n1+gIrUxaf5cb22gj8VWnlGJ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tX0THAAAA3AAAAA8AAAAAAAAAAAAAAAAAmAIAAGRy&#10;cy9kb3ducmV2LnhtbFBLBQYAAAAABAAEAPUAAACMAwAAAAA=&#10;" path="m,4r1,l2,3,3,1,3,e" filled="f" strokecolor="lime" strokeweight="0">
                <v:path arrowok="t" o:connecttype="custom" o:connectlocs="0,1;0,1;1,1;1,0;1,0" o:connectangles="0,0,0,0,0"/>
              </v:shape>
              <v:shape id="Freeform 182" o:spid="_x0000_s1200" style="position:absolute;left:5344;top:1108;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4aMIA&#10;AADcAAAADwAAAGRycy9kb3ducmV2LnhtbERPTWvCQBC9F/wPywje6sYerKauUgShWHqI8dDjkJ0m&#10;abOzITvq+u+7guBtHu9zVpvoOnWmIbSeDcymGSjiytuWawPHcve8ABUE2WLnmQxcKcBmPXpaYW79&#10;hQs6H6RWKYRDjgYakT7XOlQNOQxT3xMn7scPDiXBodZ2wEsKd51+ybK5dthyamiwp21D1d/h5Ay0&#10;ZTxJLD6/jpWW/a7oytfv7NeYyTi+v4ESivIQ390fNs1fLuH2TLpA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V/howgAAANwAAAAPAAAAAAAAAAAAAAAAAJgCAABkcnMvZG93&#10;bnJldi54bWxQSwUGAAAAAAQABAD1AAAAhwMAAAAA&#10;" path="m3,l2,,,,,1,,2e" filled="f" strokecolor="lime" strokeweight="0">
                <v:path arrowok="t" o:connecttype="custom" o:connectlocs="1,0;1,0;0,0;0,1;0,1" o:connectangles="0,0,0,0,0"/>
              </v:shape>
              <v:line id="Line 183" o:spid="_x0000_s1201" style="position:absolute;visibility:visible" from="5343,1102" to="5344,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C8MIAAADcAAAADwAAAGRycy9kb3ducmV2LnhtbESPwWrDMBBE74H+g9hCb4mcHEpwI5tg&#10;MDSH2jjtByzW1ja1VkJSHefvq0Khx2Fm3jCncjWzWMiHybKC/S4DQdxbPfGg4OO93h5BhIiscbZM&#10;Cu4UoCweNifMtb1xR8s1DiJBOOSoYIzR5VKGfiSDYWcdcfI+rTcYk/SD1B5vCW5meciyZ2lw4rQw&#10;oqNqpP7r+m0UHOu26dq3MLS9a2qPrgqX+q7U0+N6fgERaY3/4b/2q1aQiPB7Jh0BWf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1C8MIAAADcAAAADwAAAAAAAAAAAAAA&#10;AAChAgAAZHJzL2Rvd25yZXYueG1sUEsFBgAAAAAEAAQA+QAAAJADAAAAAA==&#10;" strokecolor="lime" strokeweight="0"/>
              <v:line id="Line 184" o:spid="_x0000_s1202" style="position:absolute;visibility:visible" from="5344,1109" to="5345,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na8MAAADcAAAADwAAAGRycy9kb3ducmV2LnhtbESPwWrDMBBE74X8g9hCb42cHIpxo4QS&#10;MKSHxMTtByzWxjaxVkJSY/vvo0Cgx2Fm3jCb3WQGcSMfessKVssMBHFjdc+tgt+f8j0HESKyxsEy&#10;KZgpwG67eNlgoe3IZ7rVsRUJwqFABV2MrpAyNB0ZDEvriJN3sd5gTNK3UnscE9wMcp1lH9Jgz2mh&#10;Q0f7jppr/WcU5GV1OlfH0FaNO5Ue3T58l7NSb6/T1yeISFP8Dz/bB61gna3gcSYdAb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h52vDAAAA3AAAAA8AAAAAAAAAAAAA&#10;AAAAoQIAAGRycy9kb3ducmV2LnhtbFBLBQYAAAAABAAEAPkAAACRAwAAAAA=&#10;" strokecolor="lime" strokeweight="0"/>
              <v:line id="Line 185" o:spid="_x0000_s1203" style="position:absolute;visibility:visible" from="5345,1108" to="5349,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N5HMEAAADcAAAADwAAAGRycy9kb3ducmV2LnhtbESPQYvCMBSE7wv+h/AEb2tqDyLVKCIU&#10;3IMWXX/Ao3m2xeYlJFmt/94Iwh6HmfmGWW0G04s7+dBZVjCbZiCIa6s7bhRcfsvvBYgQkTX2lknB&#10;kwJs1qOvFRbaPvhE93NsRIJwKFBBG6MrpAx1SwbD1Dri5F2tNxiT9I3UHh8JbnqZZ9lcGuw4LbTo&#10;aNdSfTv/GQWLsjqeqkNoqtodS49uF37Kp1KT8bBdgog0xP/wp73XCvIsh/eZdAT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s3kcwQAAANwAAAAPAAAAAAAAAAAAAAAA&#10;AKECAABkcnMvZG93bnJldi54bWxQSwUGAAAAAAQABAD5AAAAjwMAAAAA&#10;" strokecolor="lime" strokeweight="0"/>
              <v:line id="Line 186" o:spid="_x0000_s1204" style="position:absolute;visibility:visible" from="5337,1107" to="5342,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h8EAAADcAAAADwAAAGRycy9kb3ducmV2LnhtbESP0YrCMBRE3wX/IVxh3zRVQaQaRYTC&#10;7oMW3f2AS3Nti81NSKLWv98Igo/DzJxh1tvedOJOPrSWFUwnGQjiyuqWawV/v8V4CSJEZI2dZVLw&#10;pADbzXCwxlzbB5/ofo61SBAOOSpoYnS5lKFqyGCYWEecvIv1BmOSvpba4yPBTSdnWbaQBltOCw06&#10;2jdUXc83o2BZlMdTeQh1Wblj4dHtw0/xVOpr1O9WICL18RN+t7+1glk2h9eZd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9yHwQAAANwAAAAPAAAAAAAAAAAAAAAA&#10;AKECAABkcnMvZG93bnJldi54bWxQSwUGAAAAAAQABAD5AAAAjwMAAAAA&#10;" strokecolor="lime" strokeweight="0"/>
              <v:shape id="Freeform 187" o:spid="_x0000_s1205" style="position:absolute;left:5337;top:1102;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JI8MA&#10;AADcAAAADwAAAGRycy9kb3ducmV2LnhtbESP0YrCMBRE3wX/IVxhX2RNFHGXapRlRVh8UKz7AZfm&#10;2habm9LEtv69EQQfh5k5w6w2va1ES40vHWuYThQI4syZknMN/+fd5zcIH5ANVo5Jw508bNbDwQoT&#10;4zo+UZuGXEQI+wQ1FCHUiZQ+K8iin7iaOHoX11gMUTa5NA12EW4rOVNqIS2WHBcKrOm3oOya3qwG&#10;qrZn2fX7qaL7td36r/ExGx+0/hj1P0sQgfrwDr/af0bDTM3heSYe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EJI8MAAADcAAAADwAAAAAAAAAAAAAAAACYAgAAZHJzL2Rv&#10;d25yZXYueG1sUEsFBgAAAAAEAAQA9QAAAIgDAAAAAA==&#10;" path="m47,23r,-3l46,17,45,14,44,11,41,8,39,5,36,4,33,1,30,,26,,23,,19,,17,,13,1,11,4,7,5,5,8,3,11,1,14,,17r,3l,23r,4l,31r1,2l3,37r2,2l7,42r4,2l13,45r4,1l19,46r4,2l26,46r4,l33,45r3,-1l39,42r2,-3l44,37r1,-4l46,31r1,-4l47,23xe" filled="f" strokecolor="lime" strokeweight="0">
                <v:path arrowok="t" o:connecttype="custom" o:connectlocs="12,5;12,5;12,4;11,3;11,3;10,2;10,1;9,1;8,0;8,0;7,0;6,0;5,0;4,0;3,0;3,1;2,1;1,2;1,3;0,3;0,4;0,5;0,5;0,6;0,7;0,8;1,8;1,9;2,10;3,10;3,10;4,11;5,11;6,11;7,11;8,11;8,10;9,10;10,10;10,9;11,8;11,8;12,7;12,6;12,5" o:connectangles="0,0,0,0,0,0,0,0,0,0,0,0,0,0,0,0,0,0,0,0,0,0,0,0,0,0,0,0,0,0,0,0,0,0,0,0,0,0,0,0,0,0,0,0,0"/>
              </v:shape>
              <v:line id="Line 188" o:spid="_x0000_s1206" style="position:absolute;flip:y;visibility:visible" from="5393,652" to="5394,4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DDxsIAAADcAAAADwAAAGRycy9kb3ducmV2LnhtbESPQYvCMBSE7wv+h/AEb2taQVmqUVQs&#10;KCzIqhdvj+bZFpuXkkSt/34jCB6HmfmGmS0604g7OV9bVpAOExDEhdU1lwpOx/z7B4QPyBoby6Tg&#10;SR4W897XDDNtH/xH90MoRYSwz1BBFUKbSemLigz6oW2Jo3exzmCI0pVSO3xEuGnkKEkm0mDNcaHC&#10;ltYVFdfDzUTKKk27X7fJzVlP0qUu/X6Xe6UG/W45BRGoC5/wu73VCkbJGF5n4hGQ8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DDxsIAAADcAAAADwAAAAAAAAAAAAAA&#10;AAChAgAAZHJzL2Rvd25yZXYueG1sUEsFBgAAAAAEAAQA+QAAAJADAAAAAA==&#10;" strokecolor="red" strokeweight="0"/>
              <v:line id="Line 189" o:spid="_x0000_s1207" style="position:absolute;flip:y;visibility:visible" from="4422,652" to="442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JdscMAAADcAAAADwAAAGRycy9kb3ducmV2LnhtbESPT4vCMBTE74LfITxhb5rWQ5Fuo6hY&#10;2IUF8c9lb4/m2Rabl5JE7X77jSB4HGbmN0yxGkwn7uR8a1lBOktAEFdWt1wrOJ/K6QKED8gaO8uk&#10;4I88rJbjUYG5tg8+0P0YahEh7HNU0ITQ51L6qiGDfmZ74uhdrDMYonS11A4fEW46OU+STBpsOS40&#10;2NO2oep6vJlI2aTp8ON2pfnVWbrWtd9/l16pj8mw/gQRaAjv8Kv9pRXMkwyeZ+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yXbHDAAAA3AAAAA8AAAAAAAAAAAAA&#10;AAAAoQIAAGRycy9kb3ducmV2LnhtbFBLBQYAAAAABAAEAPkAAACRAwAAAAA=&#10;" strokecolor="red" strokeweight="0"/>
              <v:line id="Line 190" o:spid="_x0000_s1208" style="position:absolute;flip:y;visibility:visible" from="5388,657" to="538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74KsIAAADcAAAADwAAAGRycy9kb3ducmV2LnhtbESPQYvCMBSE74L/ITzBm6b1oNI1iisW&#10;dkEQqxdvj+ZtW7Z5KUlW67/fCILHYWa+YVab3rTiRs43lhWk0wQEcWl1w5WCyzmfLEH4gKyxtUwK&#10;HuRhsx4OVphpe+cT3YpQiQhhn6GCOoQuk9KXNRn0U9sRR+/HOoMhSldJ7fAe4aaVsySZS4MNx4Ua&#10;O9rVVP4WfyZSPtO0P7h9bq56nm515Y/fuVdqPOq3HyAC9eEdfrW/tIJZsoDn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74KsIAAADcAAAADwAAAAAAAAAAAAAA&#10;AAChAgAAZHJzL2Rvd25yZXYueG1sUEsFBgAAAAAEAAQA+QAAAJADAAAAAA==&#10;" strokecolor="red" strokeweight="0"/>
              <v:line id="Line 191" o:spid="_x0000_s1209" style="position:absolute;visibility:visible" from="5388,2398" to="538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icK8AAAADcAAAADwAAAGRycy9kb3ducmV2LnhtbERPTWvCQBC9F/wPywheSt00oEjqKiII&#10;RTxoVLwO2Wk2NDsbsqum/75zKPT4eN/L9eBb9aA+NoENvE8zUMRVsA3XBi7n3dsCVEzIFtvAZOCH&#10;IqxXo5clFjY8+USPMtVKQjgWaMCl1BVax8qRxzgNHbFwX6H3mAT2tbY9PiXctzrPsrn22LA0OOxo&#10;66j6Lu9eSrCs84Oj4x3xsF/sbrPX67kzZjIeNh+gEg3pX/zn/rQG8kzWyhk5Anr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InCvAAAAA3AAAAA8AAAAAAAAAAAAAAAAA&#10;oQIAAGRycy9kb3ducmV2LnhtbFBLBQYAAAAABAAEAPkAAACOAwAAAAA=&#10;" strokecolor="red" strokeweight="0"/>
              <v:line id="Line 192" o:spid="_x0000_s1210" style="position:absolute;flip:y;visibility:visible" from="4428,1037" to="442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3Jw8IAAADcAAAADwAAAGRycy9kb3ducmV2LnhtbESPQYvCMBSE74L/ITzBm6b1INo1iisW&#10;dkEQqxdvj+ZtW7Z5KUlW67/fCILHYWa+YVab3rTiRs43lhWk0wQEcWl1w5WCyzmfLED4gKyxtUwK&#10;HuRhsx4OVphpe+cT3YpQiQhhn6GCOoQuk9KXNRn0U9sRR+/HOoMhSldJ7fAe4aaVsySZS4MNx4Ua&#10;O9rVVP4WfyZSPtO0P7h9bq56nm515Y/fuVdqPOq3HyAC9eEdfrW/tIJZsoTn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63Jw8IAAADcAAAADwAAAAAAAAAAAAAA&#10;AAChAgAAZHJzL2Rvd25yZXYueG1sUEsFBgAAAAAEAAQA+QAAAJADAAAAAA==&#10;" strokecolor="red" strokeweight="0"/>
              <v:line id="Line 193" o:spid="_x0000_s1211" style="position:absolute;visibility:visible" from="4428,657" to="442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G8MAAAADcAAAADwAAAGRycy9kb3ducmV2LnhtbERPTWvCQBC9F/wPywheim4MVCR1lVIQ&#10;inioUfE6ZKfZ0OxsyK6a/vvOQfD4eN+rzeBbdaM+NoENzGcZKOIq2IZrA6fjdroEFROyxTYwGfij&#10;CJv16GWFhQ13PtCtTLWSEI4FGnApdYXWsXLkMc5CRyzcT+g9JoF9rW2Pdwn3rc6zbKE9NiwNDjv6&#10;dFT9llcvJVjW+d7R9xVxv1tuL2+v52NnzGQ8fLyDSjSkp/jh/rIG8rnMlzNyBP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VnBvDAAAAA3AAAAA8AAAAAAAAAAAAAAAAA&#10;oQIAAGRycy9kb3ducmV2LnhtbFBLBQYAAAAABAAEAPkAAACOAwAAAAA=&#10;" strokecolor="red" strokeweight="0"/>
              <v:line id="Line 194" o:spid="_x0000_s1212" style="position:absolute;visibility:visible" from="5463,568" to="5464,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uja8QAAADcAAAADwAAAGRycy9kb3ducmV2LnhtbESPy2rDMBBF94X8g5hAN6WRbWgJbpQQ&#10;AoZSsmidhGwHa2KZWCNjyY/+fVUodHm5j8Pd7GbbipF63zhWkK4SEMSV0w3XCs6n4nkNwgdkja1j&#10;UvBNHnbbxcMGc+0m/qKxDLWII+xzVGBC6HIpfWXIol+5jjh6N9dbDFH2tdQ9TnHctjJLkldpseFI&#10;MNjRwVB1LwcbIVjW2dHQ54B4/FgX15eny6lT6nE5799ABJrDf/iv/a4VZGkKv2fi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K6NrxAAAANwAAAAPAAAAAAAAAAAA&#10;AAAAAKECAABkcnMvZG93bnJldi54bWxQSwUGAAAAAAQABAD5AAAAkgMAAAAA&#10;" strokecolor="red" strokeweight="0"/>
              <v:line id="Line 195" o:spid="_x0000_s1213" style="position:absolute;visibility:visible" from="4353,574" to="4354,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k9HMMAAADcAAAADwAAAGRycy9kb3ducmV2LnhtbESPX2vCMBTF34V9h3AHexGbWlBKNcoY&#10;CGP4MKtjr5fmrilrbkoT2+7bL4Lg4+H8+XG2+8m2YqDeN44VLJMUBHHldMO1gsv5sMhB+ICssXVM&#10;Cv7Iw373NNtiod3IJxrKUIs4wr5ABSaErpDSV4Ys+sR1xNH7cb3FEGVfS93jGMdtK7M0XUuLDUeC&#10;wY7eDFW/5dVGCJZ1djT0eUU8fuSH79X869wp9fI8vW5ABJrCI3xvv2sF2TKD25l4BOTu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5PRzDAAAA3AAAAA8AAAAAAAAAAAAA&#10;AAAAoQIAAGRycy9kb3ducmV2LnhtbFBLBQYAAAAABAAEAPkAAACRAwAAAAA=&#10;" strokecolor="red" strokeweight="0"/>
              <v:line id="Line 196" o:spid="_x0000_s1214" style="position:absolute;visibility:visible" from="4347,982" to="4348,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Yh8IAAADcAAAADwAAAGRycy9kb3ducmV2LnhtbESPzYrCMBSF98K8Q7gDsxFNrShSjTIM&#10;CMPgQqvi9tJcm2JzU5qonbc3guDycH4+zmLV2VrcqPWVYwWjYQKCuHC64lLBYb8ezED4gKyxdkwK&#10;/snDavnRW2Cm3Z13dMtDKeII+wwVmBCaTEpfGLLoh64hjt7ZtRZDlG0pdYv3OG5rmSbJVFqsOBIM&#10;NvRjqLjkVxshmJfpxtD2irj5m61Pk/5x3yj19dl9z0EE6sI7/Gr/agXpaAz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Yh8IAAADcAAAADwAAAAAAAAAAAAAA&#10;AAChAgAAZHJzL2Rvd25yZXYueG1sUEsFBgAAAAAEAAQA+QAAAJADAAAAAA==&#10;" strokecolor="red" strokeweight="0"/>
              <v:line id="Line 197" o:spid="_x0000_s1215" style="position:absolute;visibility:visible" from="5469,982" to="5470,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wA88IAAADcAAAADwAAAGRycy9kb3ducmV2LnhtbESPzYrCMBSF98K8Q7gDsxFNLSpSjTIM&#10;CMPgQqvi9tJcm2JzU5qonbc3guDycH4+zmLV2VrcqPWVYwWjYQKCuHC64lLBYb8ezED4gKyxdkwK&#10;/snDavnRW2Cm3Z13dMtDKeII+wwVmBCaTEpfGLLoh64hjt7ZtRZDlG0pdYv3OG5rmSbJVFqsOBIM&#10;NvRjqLjkVxshmJfpxtD2irj5m61Pk/5x3yj19dl9z0EE6sI7/Gr/agXpaAz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lwA88IAAADcAAAADwAAAAAAAAAAAAAA&#10;AAChAgAAZHJzL2Rvd25yZXYueG1sUEsFBgAAAAAEAAQA+QAAAJADAAAAAA==&#10;" strokecolor="red" strokeweight="0"/>
              <v:line id="Line 198" o:spid="_x0000_s1216" style="position:absolute;visibility:visible" from="4434,4241" to="5382,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ClaMIAAADcAAAADwAAAGRycy9kb3ducmV2LnhtbESPzYrCMBSF94LvEK4wG9HUgiLVKCII&#10;MrgY6wxuL821KTY3pYla394MCC4P5+fjLNedrcWdWl85VjAZJyCIC6crLhX8nnajOQgfkDXWjknB&#10;kzysV/3eEjPtHnykex5KEUfYZ6jAhNBkUvrCkEU/dg1x9C6utRiibEupW3zEcVvLNElm0mLFkWCw&#10;oa2h4prfbIRgXqYHQz83xMP3fHeeDv9OjVJfg26zABGoC5/wu73XCtLJFP7PxCM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ClaMIAAADcAAAADwAAAAAAAAAAAAAA&#10;AAChAgAAZHJzL2Rvd25yZXYueG1sUEsFBgAAAAAEAAQA+QAAAJADAAAAAA==&#10;" strokecolor="red" strokeweight="0"/>
              <v:line id="Line 199" o:spid="_x0000_s1217" style="position:absolute;visibility:visible" from="4428,4247" to="5391,4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I7H8QAAADcAAAADwAAAGRycy9kb3ducmV2LnhtbESPX2vCMBTF3wd+h3AFX8aaWpiUapQh&#10;CCI+bHVjr5fm2pQ1N6WJbf32ZjDY4+H8+XE2u8m2YqDeN44VLJMUBHHldMO1gs/L4SUH4QOyxtYx&#10;KbiTh9129rTBQruRP2goQy3iCPsCFZgQukJKXxmy6BPXEUfv6nqLIcq+lrrHMY7bVmZpupIWG44E&#10;gx3tDVU/5c1GCJZ1djb0fkM8n/LD9+vz16VTajGf3tYgAk3hP/zXPmoF2XIFv2fiEZDb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wjsfxAAAANwAAAAPAAAAAAAAAAAA&#10;AAAAAKECAABkcnMvZG93bnJldi54bWxQSwUGAAAAAAQABAD5AAAAkgMAAAAA&#10;" strokecolor="red" strokeweight="0"/>
              <v:line id="Line 200" o:spid="_x0000_s1218" style="position:absolute;flip:x;visibility:visible" from="4353,4323" to="5463,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du98MAAADcAAAADwAAAGRycy9kb3ducmV2LnhtbESPQWsCMRSE74L/ITzBm2bjwZbVKCou&#10;tFAoXb14e2yeu4ublyVJdf33TaHQ4zAz3zDr7WA7cScfWsca1DwDQVw503Kt4XwqZq8gQkQ22Dkm&#10;DU8KsN2MR2vMjXvwF93LWIsE4ZCjhibGPpcyVA1ZDHPXEyfv6rzFmKSvpfH4SHDbyUWWLaXFltNC&#10;gz0dGqpu5bdNlL1Sw4c/FvZilmpn6vD5XgStp5NhtwIRaYj/4b/2m9GwUC/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nbvfDAAAA3AAAAA8AAAAAAAAAAAAA&#10;AAAAoQIAAGRycy9kb3ducmV2LnhtbFBLBQYAAAAABAAEAPkAAACRAwAAAAA=&#10;" strokecolor="red" strokeweight="0"/>
              <v:line id="Line 201" o:spid="_x0000_s1219" style="position:absolute;flip:x;visibility:visible" from="4353,4276" to="5463,4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j6hcQAAADcAAAADwAAAGRycy9kb3ducmV2LnhtbESPwWrDMAyG74O+g9Ggt9VxD2VkcUs7&#10;GmhhMNbuspuItSQ0loPtttnbT4fBjuLX/0lftZn8oG4UUx/YglkUoIib4HpuLXye66dnUCkjOxwC&#10;k4UfSrBZzx4qLF248wfdTrlVAuFUooUu57HUOjUdeUyLMBJL9h2ixyxjbLWLeBe4H/SyKFbaY89y&#10;ocORXjtqLqerF8rOmOkt7mv/5VZm69r0fqyTtfPHafsCKtOU/5f/2gdnYWnkW5ER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OPqFxAAAANwAAAAPAAAAAAAAAAAA&#10;AAAAAKECAABkcnMvZG93bnJldi54bWxQSwUGAAAAAAQABAD5AAAAkgMAAAAA&#10;" strokecolor="red" strokeweight="0"/>
              <v:line id="Line 202" o:spid="_x0000_s1220" style="position:absolute;flip:x;visibility:visible" from="4350,4323" to="5466,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RfHsMAAADcAAAADwAAAGRycy9kb3ducmV2LnhtbESPQWsCMRSE74L/ITzBm2bjQdrVKCou&#10;tFAoXb14e2yeu4ublyVJdf33TaHQ4zAz3zDr7WA7cScfWsca1DwDQVw503Kt4XwqZi8gQkQ22Dkm&#10;DU8KsN2MR2vMjXvwF93LWIsE4ZCjhibGPpcyVA1ZDHPXEyfv6rzFmKSvpfH4SHDbyUWWLaXFltNC&#10;gz0dGqpu5bdNlL1Sw4c/FvZilmpn6vD5XgStp5NhtwIRaYj/4b/2m9GwUK/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0Xx7DAAAA3AAAAA8AAAAAAAAAAAAA&#10;AAAAoQIAAGRycy9kb3ducmV2LnhtbFBLBQYAAAAABAAEAPkAAACRAwAAAAA=&#10;" strokecolor="red" strokeweight="0"/>
              <v:line id="Line 203" o:spid="_x0000_s1221" style="position:absolute;flip:x;visibility:visible" from="4353,4286" to="5469,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I8PsMAAADcAAAADwAAAGRycy9kb3ducmV2LnhtbESPwWrCQBCG7wXfYRnBW90kB5HoKlYM&#10;VChI1UtvQ3aahGZnw+5W49s7h0KPwz//N/Ott6Pr1Y1C7DwbyOcZKOLa244bA9dL9boEFROyxd4z&#10;GXhQhO1m8rLG0vo7f9LtnBolEI4lGmhTGkqtY92Swzj3A7Fk3z44TDKGRtuAd4G7XhdZttAOO5YL&#10;LQ60b6n+Of86obzl+fgRDpX7sot8Z5t4OlbRmNl03K1AJRrT//Jf+90aKAp5X2REBPTm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iPD7DAAAA3AAAAA8AAAAAAAAAAAAA&#10;AAAAoQIAAGRycy9kb3ducmV2LnhtbFBLBQYAAAAABAAEAPkAAACRAwAAAAA=&#10;" strokecolor="red" strokeweight="0"/>
              <v:line id="Line 204" o:spid="_x0000_s1222" style="position:absolute;flip:x;visibility:visible" from="4351,4323" to="4353,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6ZpcMAAADcAAAADwAAAGRycy9kb3ducmV2LnhtbESPQWvCQBSE74L/YXlCb7rZHKRE15AW&#10;Ay0IUtuLt0f2NQnNvg27q6b/3hUKPQ4z8w2zLSc7iCv50DvWoFYZCOLGmZ5bDV+f9fIZRIjIBgfH&#10;pOGXApS7+WyLhXE3/qDrKbYiQTgUqKGLcSykDE1HFsPKjcTJ+3beYkzSt9J4vCW4HWSeZWtpsee0&#10;0OFIrx01P6eLTZQXpaaD39f2bNaqMm04vtdB66fFVG1ARJrif/iv/WY05LmCx5l0BOTu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umaXDAAAA3AAAAA8AAAAAAAAAAAAA&#10;AAAAoQIAAGRycy9kb3ducmV2LnhtbFBLBQYAAAAABAAEAPkAAACRAwAAAAA=&#10;" strokecolor="red" strokeweight="0"/>
              <v:line id="Line 205" o:spid="_x0000_s1223" style="position:absolute;visibility:visible" from="4347,4286" to="4353,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X3ocIAAADcAAAADwAAAGRycy9kb3ducmV2LnhtbESPX2vCMBTF34V9h3AHvshMF3BINYoM&#10;BBEfZlX2emmuTbG5KU3U+u0XQdjj4fz5cebL3jXiRl2oPWv4HGcgiEtvaq40HA/rjymIEJENNp5J&#10;w4MCLBdvgznmxt95T7ciViKNcMhRg42xzaUMpSWHYexb4uSdfecwJtlV0nR4T+OukSrLvqTDmhPB&#10;YkvflspLcXUJgkWldpZ+roi77XT9OxmdDq3Ww/d+NQMRqY//4Vd7YzQopeB5Jh0Bu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X3ocIAAADcAAAADwAAAAAAAAAAAAAA&#10;AAChAgAAZHJzL2Rvd25yZXYueG1sUEsFBgAAAAAEAAQA+QAAAJADAAAAAA==&#10;" strokecolor="red" strokeweight="0"/>
              <v:shape id="Freeform 206" o:spid="_x0000_s1224" style="position:absolute;left:4347;top:4320;width:3;height:3;visibility:visible;mso-wrap-style:square;v-text-anchor:top" coordsize="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tNsUA&#10;AADcAAAADwAAAGRycy9kb3ducmV2LnhtbESPQWvCQBSE74X+h+UVehHdGKFqdBWVFnKstrTXR/Y1&#10;Cc2+DbtrkvrrXUHocZiZb5j1djCN6Mj52rKC6SQBQVxYXXOp4PPjbbwA4QOyxsYyKfgjD9vN48Ma&#10;M217PlJ3CqWIEPYZKqhCaDMpfVGRQT+xLXH0fqwzGKJ0pdQO+wg3jUyT5EUarDkuVNjSoaLi93Q2&#10;Ckav2uXf773X7f6rmZq8W17mnVLPT8NuBSLQEP7D93auFaTpDG5n4hG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O02xQAAANwAAAAPAAAAAAAAAAAAAAAAAJgCAABkcnMv&#10;ZG93bnJldi54bWxQSwUGAAAAAAQABAD1AAAAigMAAAAA&#10;" path="m,l,2,,5,2,7r1,3l5,11r3,1l10,13r2,2l15,15e" filled="f" strokecolor="red" strokeweight="0">
                <v:path arrowok="t" o:connecttype="custom" o:connectlocs="0,0;0,0;0,1;0,1;1,2;1,2;2,2;2,3;2,3;3,3" o:connectangles="0,0,0,0,0,0,0,0,0,0"/>
              </v:shape>
              <v:shape id="Freeform 207" o:spid="_x0000_s1225" style="position:absolute;left:4422;top:4241;width:6;height:6;visibility:visible;mso-wrap-style:square;v-text-anchor:top" coordsize="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5tFMMA&#10;AADcAAAADwAAAGRycy9kb3ducmV2LnhtbESPQWvCQBSE7wX/w/IEL0V3E4pIdBURBaGnaC+9PbLP&#10;JJp9G7JrEv99t1DocZiZb5jNbrSN6KnztWMNyUKBIC6cqbnU8HU9zVcgfEA22DgmDS/ysNtO3jaY&#10;GTdwTv0llCJC2GeooQqhzaT0RUUW/cK1xNG7uc5iiLIrpelwiHDbyFSppbRYc1yosKVDRcXj8rQa&#10;PlV4JfKevPelTb/zgVRuDketZ9NxvwYRaAz/4b/22WhI0w/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5tFMMAAADcAAAADwAAAAAAAAAAAAAAAACYAgAAZHJzL2Rv&#10;d25yZXYueG1sUEsFBgAAAAAEAAQA9QAAAIgDAAAAAA==&#10;" path="m,l,4,2,8r1,2l4,14r3,2l9,19r2,2l15,22r3,2l21,24r4,1e" filled="f" strokecolor="red" strokeweight="0">
                <v:path arrowok="t" o:connecttype="custom" o:connectlocs="0,0;0,1;0,2;1,2;1,3;2,4;2,5;3,5;4,5;4,6;5,6;6,6" o:connectangles="0,0,0,0,0,0,0,0,0,0,0,0"/>
              </v:shape>
              <v:shape id="Freeform 208" o:spid="_x0000_s1226" style="position:absolute;left:4428;top:4235;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yN+MUA&#10;AADcAAAADwAAAGRycy9kb3ducmV2LnhtbESPQWsCMRSE7wX/Q3gFb91sF2zr1ihiLXgq1PWgt+fm&#10;uVm6eVmSVNd/3whCj8PMfMPMFoPtxJl8aB0reM5yEMS10y03CnbV59MbiBCRNXaOScGVAizmo4cZ&#10;ltpd+JvO29iIBOFQogITY19KGWpDFkPmeuLknZy3GJP0jdQeLwluO1nk+Yu02HJaMNjTylD9s/21&#10;CpbXTeFfcXpYr7vTx94dPVdfR6XGj8PyHUSkIf6H7+2NVlAUE7id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jI34xQAAANwAAAAPAAAAAAAAAAAAAAAAAJgCAABkcnMv&#10;ZG93bnJldi54bWxQSwUGAAAAAAQABAD1AAAAigMAAAAA&#10;" path="m,l,2,1,6,2,9r1,3l6,14r2,3l11,19r2,1l17,21r3,2l23,23e" filled="f" strokecolor="red" strokeweight="0">
                <v:path arrowok="t" o:connecttype="custom" o:connectlocs="0,0;0,1;0,2;1,2;1,3;2,4;2,4;3,5;3,5;4,5;5,6;6,6" o:connectangles="0,0,0,0,0,0,0,0,0,0,0,0"/>
              </v:shape>
              <v:shape id="Freeform 209" o:spid="_x0000_s1227" style="position:absolute;left:5382;top:4235;width:6;height:6;visibility:visible;mso-wrap-style:square;v-text-anchor:top" coordsize="2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ZLcMA&#10;AADcAAAADwAAAGRycy9kb3ducmV2LnhtbESPQWvCQBSE7wX/w/KE3urGPUhJXUUEwUNRo0Lp7ZF9&#10;TYJ5b0N2q/Hfd4WCx2FmvmHmy4FbdaU+NF4sTCcZKJLSu0YqC+fT5u0dVIgoDlsvZOFOAZaL0csc&#10;c+dvUtD1GCuVIBJytFDH2OVah7ImxjDxHUnyfnzPGJPsK+16vCU4t9pk2UwzNpIWauxoXVN5Of6y&#10;BdmsLoaLkj95PxT3w5a/dt/G2tfxsPoAFWmIz/B/e+ssGDODx5l0BP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FZLcMAAADcAAAADwAAAAAAAAAAAAAAAACYAgAAZHJzL2Rv&#10;d25yZXYueG1sUEsFBgAAAAAEAAQA9QAAAIgDAAAAAA==&#10;" path="m,23r3,l7,21,9,20r4,-1l15,17r3,-3l20,12,22,9,23,6,24,2,24,e" filled="f" strokecolor="red" strokeweight="0">
                <v:path arrowok="t" o:connecttype="custom" o:connectlocs="0,6;1,6;2,5;2,5;3,5;4,4;5,4;5,3;6,2;6,2;6,1;6,0" o:connectangles="0,0,0,0,0,0,0,0,0,0,0,0"/>
              </v:shape>
              <v:line id="Line 210" o:spid="_x0000_s1228" style="position:absolute;visibility:visible" from="5463,4323" to="5465,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JUOcIAAADcAAAADwAAAGRycy9kb3ducmV2LnhtbESPzYrCMBSF9wO+Q7iCm0FTCzNKNYoI&#10;goiLmaq4vTTXptjclCZqffvJgODycH4+znzZ2VrcqfWVYwXjUQKCuHC64lLB8bAZTkH4gKyxdkwK&#10;nuRhueh9zDHT7sG/dM9DKeII+wwVmBCaTEpfGLLoR64hjt7FtRZDlG0pdYuPOG5rmSbJt7RYcSQY&#10;bGhtqLjmNxshmJfp3tDPDXG/m27OX5+nQ6PUoN+tZiACdeEdfrW3WkGaTuD/TDwC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JUOcIAAADcAAAADwAAAAAAAAAAAAAA&#10;AAChAgAAZHJzL2Rvd25yZXYueG1sUEsFBgAAAAAEAAQA+QAAAJADAAAAAA==&#10;" strokecolor="red" strokeweight="0"/>
              <v:shape id="Freeform 211" o:spid="_x0000_s1229" style="position:absolute;left:5466;top:4320;width:3;height:3;visibility:visible;mso-wrap-style:square;v-text-anchor:top" coordsize="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vwcIA&#10;AADcAAAADwAAAGRycy9kb3ducmV2LnhtbERPTWvCQBC9C/6HZQRvujFCsamrSGlpD1UxLfQ6ZKdJ&#10;MDsbsmNM/717EDw+3vd6O7hG9dSF2rOBxTwBRVx4W3Np4Of7fbYCFQTZYuOZDPxTgO1mPFpjZv2V&#10;T9TnUqoYwiFDA5VIm2kdioochrlviSP35zuHEmFXatvhNYa7RqdJ8qQd1hwbKmzptaLinF+cgZ38&#10;7veXw9dHeEuf83IpfX86HI2ZTobdCyihQR7iu/vTGkjTuDaeiUdAb2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6/BwgAAANwAAAAPAAAAAAAAAAAAAAAAAJgCAABkcnMvZG93&#10;bnJldi54bWxQSwUGAAAAAAQABAD1AAAAhwMAAAAA&#10;" path="m,15r2,l5,13,7,12,9,11r2,-1l12,7,13,5,14,2,14,e" filled="f" strokecolor="red" strokeweight="0">
                <v:path arrowok="t" o:connecttype="custom" o:connectlocs="0,3;0,3;1,3;2,2;2,2;2,2;3,1;3,1;3,0;3,0" o:connectangles="0,0,0,0,0,0,0,0,0,0"/>
              </v:shape>
              <v:line id="Line 212" o:spid="_x0000_s1230" style="position:absolute;visibility:visible" from="4428,646" to="5388,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Fl0MIAAADcAAAADwAAAGRycy9kb3ducmV2LnhtbESPzYrCMBSF9wO+Q7iCm0FTCzNoNYoI&#10;goiLmaq4vTTXptjclCZqffvJgODycH4+znzZ2VrcqfWVYwXjUQKCuHC64lLB8bAZTkD4gKyxdkwK&#10;nuRhueh9zDHT7sG/dM9DKeII+wwVmBCaTEpfGLLoR64hjt7FtRZDlG0pdYuPOG5rmSbJt7RYcSQY&#10;bGhtqLjmNxshmJfp3tDPDXG/m2zOX5+nQ6PUoN+tZiACdeEdfrW3WkGaTuH/TDwC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jFl0MIAAADcAAAADwAAAAAAAAAAAAAA&#10;AAChAgAAZHJzL2Rvd25yZXYueG1sUEsFBgAAAAAEAAQA+QAAAJADAAAAAA==&#10;" strokecolor="red" strokeweight="0"/>
              <v:line id="Line 213" o:spid="_x0000_s1231" style="position:absolute;visibility:visible" from="4434,651" to="5382,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JakMEAAADcAAAADwAAAGRycy9kb3ducmV2LnhtbERPTWvCQBC9F/wPywi9lLpppCKpq4gg&#10;lOLBJpZeh+w0G5qdDdlV03/fOQgeH+97tRl9py40xDawgZdZBoq4DrblxsCp2j8vQcWEbLELTAb+&#10;KMJmPXlYYWHDlT/pUqZGSQjHAg24lPpC61g78hhnoScW7icMHpPAodF2wKuE+07nWbbQHluWBoc9&#10;7RzVv+XZSwmWTX5wdDwjHj6W++/Xp6+qN+ZxOm7fQCUa0118c79bA/lc5ssZOQJ6/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0lqQwQAAANwAAAAPAAAAAAAAAAAAAAAA&#10;AKECAABkcnMvZG93bnJldi54bWxQSwUGAAAAAAQABAD5AAAAjwMAAAAA&#10;" strokecolor="red" strokeweight="0"/>
              <v:line id="Line 214" o:spid="_x0000_s1232" style="position:absolute;flip:x;visibility:visible" from="4359,568" to="5463,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cPeMMAAADcAAAADwAAAGRycy9kb3ducmV2LnhtbESPQWvCQBSE74X+h+UVequbtSCSugm2&#10;NKAgiNpLb4/saxKafRt2V43/3hUEj8PMfMMsytH24kQ+dI41qEkGgrh2puNGw8+hepuDCBHZYO+Y&#10;NFwoQFk8Py0wN+7MOzrtYyMShEOOGtoYh1zKULdkMUzcQJy8P+ctxiR9I43Hc4LbXk6zbCYtdpwW&#10;Whzoq6X6f3+0ifKp1Ljx35X9NTO1NE3Yrqug9evLuPwAEWmMj/C9vTIapu8KbmfSEZD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3D3jDAAAA3AAAAA8AAAAAAAAAAAAA&#10;AAAAoQIAAGRycy9kb3ducmV2LnhtbFBLBQYAAAAABAAEAPkAAACRAwAAAAA=&#10;" strokecolor="red" strokeweight="0"/>
              <v:line id="Line 215" o:spid="_x0000_s1233" style="position:absolute;flip:x;visibility:visible" from="4353,562" to="5466,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WRD8QAAADcAAAADwAAAGRycy9kb3ducmV2LnhtbESPwWrDMBBE74H+g9hCb7FsF0Jwo4Sk&#10;1NBCIMTppbfF2tom1spIqu3+fVQo5DjMzBtms5tNL0ZyvrOsIEtSEMS11R03Cj4v5XINwgdkjb1l&#10;UvBLHnbbh8UGC20nPtNYhUZECPsCFbQhDIWUvm7JoE/sQBy9b+sMhihdI7XDKcJNL/M0XUmDHceF&#10;Fgd6bam+Vj8mUg5ZNh/dW2m+9Crb68afPkqv1NPjvH8BEWgO9/B/+10ryJ9z+DsTj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ZZEPxAAAANwAAAAPAAAAAAAAAAAA&#10;AAAAAKECAABkcnMvZG93bnJldi54bWxQSwUGAAAAAAQABAD5AAAAkgMAAAAA&#10;" strokecolor="red" strokeweight="0"/>
              <v:line id="Line 216" o:spid="_x0000_s1234" style="position:absolute;flip:x;visibility:visible" from="4350,562" to="435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k0lMIAAADcAAAADwAAAGRycy9kb3ducmV2LnhtbESPQYvCMBSE74L/ITzBm6ZVEOkaRcWC&#10;giB297K3R/O2Ldu8lCRq/fdmYcHjMDPfMKtNb1pxJ+cbywrSaQKCuLS64UrB12c+WYLwAVlja5kU&#10;PMnDZj0crDDT9sFXuhehEhHCPkMFdQhdJqUvazLop7Yjjt6PdQZDlK6S2uEjwk0rZ0mykAYbjgs1&#10;drSvqfwtbiZSdmnan90hN996kW515S+n3Cs1HvXbDxCB+vAO/7ePWsFsPoe/M/EIyP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Ck0lMIAAADcAAAADwAAAAAAAAAAAAAA&#10;AAChAgAAZHJzL2Rvd25yZXYueG1sUEsFBgAAAAAEAAQA+QAAAJADAAAAAA==&#10;" strokecolor="red" strokeweight="0"/>
              <v:line id="Line 217" o:spid="_x0000_s1235" style="position:absolute;visibility:visible" from="4347,566" to="4348,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ck8QAAADcAAAADwAAAGRycy9kb3ducmV2LnhtbESPX2vCMBTF3wW/Q7jCXkRTOyfSNRUZ&#10;CDJ82Kqy10tz15Q1N6WJWr/9Mhj4eDh/fpx8M9hWXKn3jWMFi3kCgrhyuuFawem4m61B+ICssXVM&#10;Cu7kYVOMRzlm2t34k65lqEUcYZ+hAhNCl0npK0MW/dx1xNH7dr3FEGVfS93jLY7bVqZJspIWG44E&#10;gx29Gap+youNECzr9GDo44J4eF/vvl6m52On1NNk2L6CCDSER/i/vdcK0ucl/J2JR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6VyTxAAAANwAAAAPAAAAAAAAAAAA&#10;AAAAAKECAABkcnMvZG93bnJldi54bWxQSwUGAAAAAAQABAD5AAAAkgMAAAAA&#10;" strokecolor="red" strokeweight="0"/>
              <v:shape id="Freeform 218" o:spid="_x0000_s1236" style="position:absolute;left:4347;top:562;width:3;height:4;visibility:visible;mso-wrap-style:square;v-text-anchor:top" coordsize="1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g5KsQA&#10;AADcAAAADwAAAGRycy9kb3ducmV2LnhtbESPQWvCQBSE7wX/w/KE3urGiKVEV9FCwaO1Ch6f2Wc2&#10;Jvs2ZtcY/71bKPQ4zMw3zHzZ21p01PrSsYLxKAFBnDtdcqFg//P19gHCB2SNtWNS8CAPy8XgZY6Z&#10;dnf+pm4XChEh7DNUYEJoMil9bsiiH7mGOHpn11oMUbaF1C3eI9zWMk2Sd2mx5LhgsKFPQ3m1u1kF&#10;/nQsttvrIV2fu425PEx12NeVUq/DfjUDEagP/+G/9kYrSCdT+D0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YOSrEAAAA3AAAAA8AAAAAAAAAAAAAAAAAmAIAAGRycy9k&#10;b3ducmV2LnhtbFBLBQYAAAAABAAEAPUAAACJAwAAAAA=&#10;" path="m15,l12,,10,1,8,2,5,3,3,6,2,7,,9r,3l,16e" filled="f" strokecolor="red" strokeweight="0">
                <v:path arrowok="t" o:connecttype="custom" o:connectlocs="3,0;2,0;2,0;2,1;1,1;1,2;0,2;0,2;0,3;0,4" o:connectangles="0,0,0,0,0,0,0,0,0,0"/>
              </v:shape>
              <v:line id="Line 219" o:spid="_x0000_s1237" style="position:absolute;visibility:visible" from="4347,981" to="4353,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nf8IAAADcAAAADwAAAGRycy9kb3ducmV2LnhtbESPzYrCMBSF98K8Q7gDbmRMrShSjTII&#10;ggwutCqzvTTXpkxzU5qonbc3guDycH4+zmLV2VrcqPWVYwWjYQKCuHC64lLB6bj5moHwAVlj7ZgU&#10;/JOH1fKjt8BMuzsf6JaHUsQR9hkqMCE0mZS+MGTRD11DHL2Lay2GKNtS6hbvcdzWMk2SqbRYcSQY&#10;bGhtqPjLrzZCMC/TnaH9FXH3M9v8TgbnY6NU/7P7noMI1IV3+NXeagXpeAr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nf8IAAADcAAAADwAAAAAAAAAAAAAA&#10;AAChAgAAZHJzL2Rvd25yZXYueG1sUEsFBgAAAAAEAAQA+QAAAJADAAAAAA==&#10;" strokecolor="red" strokeweight="0"/>
              <v:line id="Line 220" o:spid="_x0000_s1238" style="position:absolute;visibility:visible" from="4347,982" to="4353,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vC5MQAAADcAAAADwAAAGRycy9kb3ducmV2LnhtbESPX2vCMBTF3wW/Q7jCXkRTO5zSNRUZ&#10;CDJ82Kqy10tz15Q1N6WJWr/9Mhj4eDh/fpx8M9hWXKn3jWMFi3kCgrhyuuFawem4m61B+ICssXVM&#10;Cu7kYVOMRzlm2t34k65lqEUcYZ+hAhNCl0npK0MW/dx1xNH7dr3FEGVfS93jLY7bVqZJ8iItNhwJ&#10;Bjt6M1T9lBcbIVjW6cHQxwXx8L7efS2n52On1NNk2L6CCDSER/i/vdcK0ucV/J2JR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8LkxAAAANwAAAAPAAAAAAAAAAAA&#10;AAAAAKECAABkcnMvZG93bnJldi54bWxQSwUGAAAAAAQABAD5AAAAkgMAAAAA&#10;" strokecolor="red" strokeweight="0"/>
              <v:shape id="Freeform 221" o:spid="_x0000_s1239" style="position:absolute;left:4422;top:646;width:6;height:6;visibility:visible;mso-wrap-style:square;v-text-anchor:top" coordsize="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rxzMEA&#10;AADcAAAADwAAAGRycy9kb3ducmV2LnhtbERPu2rDMBTdA/0HcQtdQizZhVAcK6GYFgqdnGTpdrFu&#10;bKfWlbFUP/6+GgodD+ddnBbbi4lG3znWkCYKBHHtTMeNhuvlffcCwgdkg71j0rCSh9PxYVNgbtzM&#10;FU3n0IgYwj5HDW0IQy6lr1uy6BM3EEfu5kaLIcKxkWbEOYbbXmZK7aXFjmNDiwOVLdXf5x+r4VOF&#10;NZX3dDs1NvuqZlKVKd+0fnpcXg8gAi3hX/zn/jAasue4Np6JR0Ae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a8czBAAAA3AAAAA8AAAAAAAAAAAAAAAAAmAIAAGRycy9kb3du&#10;cmV2LnhtbFBLBQYAAAAABAAEAPUAAACGAwAAAAA=&#10;" path="m25,l21,,18,2,15,3,11,4,9,6,7,9,4,11,3,15,2,17,,21r,4e" filled="f" strokecolor="red" strokeweight="0">
                <v:path arrowok="t" o:connecttype="custom" o:connectlocs="6,0;5,0;4,0;4,1;3,1;2,1;2,2;1,3;1,4;0,4;0,5;0,6" o:connectangles="0,0,0,0,0,0,0,0,0,0,0,0"/>
              </v:shape>
              <v:shape id="Freeform 222" o:spid="_x0000_s1240" style="position:absolute;left:4428;top:651;width:6;height:6;visibility:visible;mso-wrap-style:square;v-text-anchor:top" coordsize="2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OsMUA&#10;AADcAAAADwAAAGRycy9kb3ducmV2LnhtbESPQWvCQBSE74X+h+UVeqsbrUiNriKhQg8B0Qrq7ZF9&#10;ZoPZt2l2q/Hfu4LgcZiZb5jpvLO1OFPrK8cK+r0EBHHhdMWlgu3v8uMLhA/IGmvHpOBKHuaz15cp&#10;ptpdeE3nTShFhLBPUYEJoUml9IUhi77nGuLoHV1rMUTZllK3eIlwW8tBkoykxYrjgsGGMkPFafNv&#10;Fezy1VEWJl9k/L0fZqPh8u+Q10q9v3WLCYhAXXiGH+0frWDwOYb7mX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06wxQAAANwAAAAPAAAAAAAAAAAAAAAAAJgCAABkcnMv&#10;ZG93bnJldi54bWxQSwUGAAAAAAQABAD1AAAAigMAAAAA&#10;" path="m23,l20,,17,2,13,3,11,4,8,7,6,9,3,11,2,14,1,18,,21r,3e" filled="f" strokecolor="red" strokeweight="0">
                <v:path arrowok="t" o:connecttype="custom" o:connectlocs="6,0;5,0;4,1;3,1;3,1;2,2;2,2;1,3;1,4;0,5;0,5;0,6" o:connectangles="0,0,0,0,0,0,0,0,0,0,0,0"/>
              </v:shape>
              <v:shape id="Freeform 223" o:spid="_x0000_s1241" style="position:absolute;left:5388;top:646;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yqbMEA&#10;AADcAAAADwAAAGRycy9kb3ducmV2LnhtbERPy4rCMBTdD/gP4QruxtQqQ6mmRQcGdDX4AHF3aa5t&#10;sbkpSdT695OFMMvDea/KwXTiQc63lhXMpgkI4srqlmsFp+PPZwbCB2SNnWVS8CIPZTH6WGGu7ZP3&#10;9DiEWsQQ9jkqaELocyl91ZBBP7U9ceSu1hkMEbpaaofPGG46mSbJlzTYcmxosKfvhqrb4W4U7DbV&#10;PXTrs5vt0znp7HLWp9+5UpPxsF6CCDSEf/HbvdUK0kWcH8/EIy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MqmzBAAAA3AAAAA8AAAAAAAAAAAAAAAAAmAIAAGRycy9kb3du&#10;cmV2LnhtbFBLBQYAAAAABAAEAPUAAACGAwAAAAA=&#10;" path="m23,25r,-4l23,17,22,15,19,11,18,9,16,6,12,4,9,3,6,2,3,,,e" filled="f" strokecolor="red" strokeweight="0">
                <v:path arrowok="t" o:connecttype="custom" o:connectlocs="5,6;5,5;5,4;5,4;4,3;4,2;3,1;3,1;2,1;1,0;1,0;0,0" o:connectangles="0,0,0,0,0,0,0,0,0,0,0,0"/>
              </v:shape>
              <v:shape id="Freeform 224" o:spid="_x0000_s1242" style="position:absolute;left:5382;top:651;width:6;height:6;visibility:visible;mso-wrap-style:square;v-text-anchor:top" coordsize="2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sc58MA&#10;AADcAAAADwAAAGRycy9kb3ducmV2LnhtbESPT4vCMBTE7wt+h/AEb2vqH2rpGkVE0avuetjbo3nb&#10;lm1eahJr/fZGWNjjMDO/YZbr3jSiI+drywom4wQEcWF1zaWCr8/9ewbCB2SNjWVS8CAP69XgbYm5&#10;tnc+UXcOpYgQ9jkqqEJocyl9UZFBP7YtcfR+rDMYonSl1A7vEW4aOU2SVBqsOS5U2NK2ouL3fDMK&#10;ytl+ltpdQ4eaL+570V2zbJcqNRr2mw8QgfrwH/5rH7WC6XwCrzPxCM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sc58MAAADcAAAADwAAAAAAAAAAAAAAAACYAgAAZHJzL2Rv&#10;d25yZXYueG1sUEsFBgAAAAAEAAQA9QAAAIgDAAAAAA==&#10;" path="m24,24r,-3l23,18,22,14,20,11,18,9,15,7,13,4,9,3,7,2,3,,,e" filled="f" strokecolor="red" strokeweight="0">
                <v:path arrowok="t" o:connecttype="custom" o:connectlocs="6,6;6,5;6,5;6,4;5,3;5,2;4,2;3,1;2,1;2,1;1,0;0,0" o:connectangles="0,0,0,0,0,0,0,0,0,0,0,0"/>
              </v:shape>
              <v:line id="Line 225" o:spid="_x0000_s1243" style="position:absolute;visibility:visible" from="5469,565" to="547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oSAcIAAADcAAAADwAAAGRycy9kb3ducmV2LnhtbESPzYrCMBSF9wO+Q7iCm0FTy4xINYoI&#10;goiLmaq4vTTXptjclCZqffvJgODycH4+znzZ2VrcqfWVYwXjUQKCuHC64lLB8bAZTkH4gKyxdkwK&#10;nuRhueh9zDHT7sG/dM9DKeII+wwVmBCaTEpfGLLoR64hjt7FtRZDlG0pdYuPOG5rmSbJRFqsOBIM&#10;NrQ2VFzzm40QzMt0b+jnhrjfTTfn78/ToVFq0O9WMxCBuvAOv9pbrSD9SuH/TDwC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UoSAcIAAADcAAAADwAAAAAAAAAAAAAA&#10;AAChAgAAZHJzL2Rvd25yZXYueG1sUEsFBgAAAAAEAAQA+QAAAJADAAAAAA==&#10;" strokecolor="red" strokeweight="0"/>
              <v:line id="Line 226" o:spid="_x0000_s1244" style="position:absolute;flip:x;visibility:visible" from="5463,982" to="5469,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9H6cQAAADcAAAADwAAAGRycy9kb3ducmV2LnhtbESPQWvCQBSE74X+h+UVvNVNYgkluoqK&#10;AQuFUtuLt0f2mQSzb8PumsR/3y0Uehxm5htmtZlMJwZyvrWsIJ0nIIgrq1uuFXx/lc+vIHxA1thZ&#10;JgV38rBZPz6ssNB25E8aTqEWEcK+QAVNCH0hpa8aMujntieO3sU6gyFKV0vtcIxw08ksSXJpsOW4&#10;0GBP+4aq6+lmImWXptO7O5TmrPN0q2v/8VZ6pWZP03YJItAU/sN/7aNWkL0s4PdMPA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L0fpxAAAANwAAAAPAAAAAAAAAAAA&#10;AAAAAKECAABkcnMvZG93bnJldi54bWxQSwUGAAAAAAQABAD5AAAAkgMAAAAA&#10;" strokecolor="red" strokeweight="0"/>
              <v:line id="Line 227" o:spid="_x0000_s1245" style="position:absolute;flip:x;visibility:visible" from="5463,981" to="5469,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bfncIAAADcAAAADwAAAGRycy9kb3ducmV2LnhtbESPQYvCMBSE74L/ITzBm6YVEekaRcWC&#10;giB297K3R/O2Ldu8lCRq/fdmYcHjMDPfMKtNb1pxJ+cbywrSaQKCuLS64UrB12c+WYLwAVlja5kU&#10;PMnDZj0crDDT9sFXuhehEhHCPkMFdQhdJqUvazLop7Yjjt6PdQZDlK6S2uEjwk0rZ0mykAYbjgs1&#10;drSvqfwtbiZSdmnan90hN996kW515S+n3Cs1HvXbDxCB+vAO/7ePWsFsPoe/M/EIyP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bfncIAAADcAAAADwAAAAAAAAAAAAAA&#10;AAChAgAAZHJzL2Rvd25yZXYueG1sUEsFBgAAAAAEAAQA+QAAAJADAAAAAA==&#10;" strokecolor="red" strokeweight="0"/>
              <v:shape id="Freeform 228" o:spid="_x0000_s1246" style="position:absolute;left:4792;top:2009;width:58;height:57;visibility:visible;mso-wrap-style:square;v-text-anchor:top" coordsize="23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MnsUA&#10;AADcAAAADwAAAGRycy9kb3ducmV2LnhtbESPT2vCQBTE7wW/w/IEb3Xjn9oSXaVVhCAerFrPj+wz&#10;CWbfxuyq8du7QsHjMDO/YSazxpTiSrUrLCvodSMQxKnVBWcK9rvl+xcI55E1lpZJwZ0czKattwnG&#10;2t74l65bn4kAYRejgtz7KpbSpTkZdF1bEQfvaGuDPsg6k7rGW4CbUvajaCQNFhwWcqxonlN62l6M&#10;go37/FmdF8tkuB5s/uaHe6IPJlGq026+xyA8Nf4V/m8nWkF/+AH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u8yexQAAANwAAAAPAAAAAAAAAAAAAAAAAJgCAABkcnMv&#10;ZG93bnJldi54bWxQSwUGAAAAAAQABAD1AAAAigMAAAAA&#10;" path="m230,116r-1,-8l229,100r-1,-8l225,84r-2,-7l220,70r-3,-8l213,55r-5,-6l203,43r-5,-6l193,31r-6,-5l181,21r-7,-4l168,13r-8,-3l153,6,146,4,137,3,130,2,123,r-9,l107,,98,2,91,3,84,4,75,6r-7,4l62,13r-8,4l48,21r-7,5l36,31r-6,6l25,43r-5,6l15,55r-3,7l8,70,6,77,3,84,2,92,,100r,8l,116r,7l,131r2,8l3,147r3,7l8,161r4,7l15,176r5,6l25,188r5,6l36,200r5,5l48,210r6,3l62,218r6,3l75,224r9,3l91,228r7,1l107,231r7,l123,231r7,-2l137,228r9,-1l153,224r7,-3l168,218r6,-5l181,210r6,-5l193,200r5,-6l203,188r5,-6l213,176r4,-8l220,161r3,-7l225,147r3,-8l229,131r,-8l230,116xe" filled="f" strokecolor="lime" strokeweight="0">
                <v:path arrowok="t" o:connecttype="custom" o:connectlocs="58,27;57,23;56,19;55,15;52,12;50,9;47,6;44,4;40,2;37,1;33,0;29,0;25,0;21,1;17,2;14,4;10,6;8,9;5,12;3,15;2,19;1,23;0,27;0,30;1,34;2,38;3,41;5,45;8,48;10,51;14,53;17,55;21,56;25,57;29,57;33,57;37,56;40,55;44,53;47,51;50,48;52,45;55,41;56,38;57,34;58,30" o:connectangles="0,0,0,0,0,0,0,0,0,0,0,0,0,0,0,0,0,0,0,0,0,0,0,0,0,0,0,0,0,0,0,0,0,0,0,0,0,0,0,0,0,0,0,0,0,0"/>
              </v:shape>
              <v:shape id="Freeform 229" o:spid="_x0000_s1247" style="position:absolute;left:4968;top:2009;width:57;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27cUA&#10;AADcAAAADwAAAGRycy9kb3ducmV2LnhtbESPQWvCQBSE7wX/w/IEb3VTES2pq7QBrYKItaXn1+wz&#10;Cc2+DbvbJP57VxB6HGbmG2ax6k0tWnK+sqzgaZyAIM6trrhQ8PW5fnwG4QOyxtoyKbiQh9Vy8LDA&#10;VNuOP6g9hUJECPsUFZQhNKmUPi/JoB/bhjh6Z+sMhihdIbXDLsJNLSdJMpMGK44LJTaUlZT/nv6M&#10;gm53PJM7HPZ1u3mb/xy32fd7nik1GvavLyAC9eE/fG9vtYLJdAa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DbtxQAAANwAAAAPAAAAAAAAAAAAAAAAAJgCAABkcnMv&#10;ZG93bnJldi54bWxQSwUGAAAAAAQABAD1AAAAigMAAAAA&#10;" path="m231,116r-1,-8l230,100r-2,-8l226,84r-3,-7l221,70r-4,-8l214,55r-5,-6l204,43r-5,-6l194,31r-6,-5l182,21r-7,-4l169,13r-8,-3l154,6,147,4,138,3,131,2,124,r-9,l108,,99,2,92,3,85,4,76,6r-7,4l63,13r-8,4l49,21r-7,5l37,31r-6,6l26,43r-5,6l16,55r-3,7l9,70,7,77,4,84,3,92,,100r,8l,116r,7l,131r3,8l4,147r3,7l9,161r4,7l16,176r5,6l26,188r5,6l37,200r5,5l49,210r6,3l63,218r6,3l76,224r9,3l92,228r7,1l108,231r7,l124,231r7,-2l138,228r9,-1l154,224r7,-3l169,218r6,-5l182,210r6,-5l194,200r5,-6l204,188r5,-6l214,176r3,-8l221,161r2,-7l226,147r2,-8l230,131r,-8l231,116xe" filled="f" strokecolor="lime" strokeweight="0">
                <v:path arrowok="t" o:connecttype="custom" o:connectlocs="57,27;56,23;55,19;54,15;52,12;49,9;46,6;43,4;40,2;36,1;32,0;28,0;24,0;21,1;17,2;14,4;10,6;8,9;5,12;3,15;2,19;1,23;0,27;0,30;1,34;2,38;3,41;5,45;8,48;10,51;14,53;17,55;21,56;24,57;28,57;32,57;36,56;40,55;43,53;46,51;49,48;52,45;54,41;55,38;56,34;57,30" o:connectangles="0,0,0,0,0,0,0,0,0,0,0,0,0,0,0,0,0,0,0,0,0,0,0,0,0,0,0,0,0,0,0,0,0,0,0,0,0,0,0,0,0,0,0,0,0,0"/>
              </v:shape>
              <v:rect id="Rectangle 230" o:spid="_x0000_s1248" style="position:absolute;left:4935;top:3609;width:13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JsIA&#10;AADcAAAADwAAAGRycy9kb3ducmV2LnhtbESP3WoCMRSE7wXfIRzBO826SC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vf8mwgAAANwAAAAPAAAAAAAAAAAAAAAAAJgCAABkcnMvZG93&#10;bnJldi54bWxQSwUGAAAAAAQABAD1AAAAhwMAAAAA&#10;" filled="f" stroked="f">
                <v:textbox style="mso-next-textbox:#Rectangle 230;mso-fit-shape-to-text:t" inset="0,0,0,0">
                  <w:txbxContent>
                    <w:p w:rsidR="00FF74C8" w:rsidRDefault="00FF74C8">
                      <w:r>
                        <w:rPr>
                          <w:rFonts w:ascii="Arial" w:hAnsi="Arial" w:cs="Arial"/>
                          <w:color w:val="00FFFF"/>
                          <w:sz w:val="2"/>
                          <w:szCs w:val="2"/>
                        </w:rPr>
                        <w:t>LEAK CHECK</w:t>
                      </w:r>
                    </w:p>
                  </w:txbxContent>
                </v:textbox>
              </v:rect>
              <v:rect id="Rectangle 231" o:spid="_x0000_s1249" style="position:absolute;left:4835;top:3438;width:232;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JrVL4A&#10;AADcAAAADwAAAGRycy9kb3ducmV2LnhtbERPy4rCMBTdC/5DuMLsNLUM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sia1S+AAAA3AAAAA8AAAAAAAAAAAAAAAAAmAIAAGRycy9kb3ducmV2&#10;LnhtbFBLBQYAAAAABAAEAPUAAACDAwAAAAA=&#10;" filled="f" stroked="f">
                <v:textbox style="mso-next-textbox:#Rectangle 231;mso-fit-shape-to-text:t" inset="0,0,0,0">
                  <w:txbxContent>
                    <w:p w:rsidR="00FF74C8" w:rsidRDefault="00FF74C8">
                      <w:r>
                        <w:rPr>
                          <w:rFonts w:ascii="Arial" w:hAnsi="Arial" w:cs="Arial"/>
                          <w:color w:val="00FFFF"/>
                          <w:sz w:val="4"/>
                          <w:szCs w:val="4"/>
                        </w:rPr>
                        <w:t>STATION #1</w:t>
                      </w:r>
                    </w:p>
                  </w:txbxContent>
                </v:textbox>
              </v:rect>
              <v:line id="Line 232" o:spid="_x0000_s1250" style="position:absolute;visibility:visible" from="4455,2783" to="4456,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SrcMAAADcAAAADwAAAGRycy9kb3ducmV2LnhtbESP3YrCMBSE7xd8h3CEvVtTZVm0GkWE&#10;wu6FFn8e4NAc22JzEpKo9e3NguDlMDPfMItVbzpxIx9aywrGowwEcWV1y7WC07H4moIIEVljZ5kU&#10;PCjAajn4WGCu7Z33dDvEWiQIhxwVNDG6XMpQNWQwjKwjTt7ZeoMxSV9L7fGe4KaTkyz7kQZbTgsN&#10;Oto0VF0OV6NgWpS7fbkNdVm5XeHRbcJf8VDqc9iv5yAi9fEdfrV/tYLJ9wz+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9Uq3DAAAA3AAAAA8AAAAAAAAAAAAA&#10;AAAAoQIAAGRycy9kb3ducmV2LnhtbFBLBQYAAAAABAAEAPkAAACRAwAAAAA=&#10;" strokecolor="lime" strokeweight="0"/>
              <v:line id="Line 233" o:spid="_x0000_s1251" style="position:absolute;visibility:visible" from="4455,2203" to="4456,2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5t7b4AAADcAAAADwAAAGRycy9kb3ducmV2LnhtbERPy4rCMBTdD/gP4QruxlTBQapRRCjo&#10;QouPD7g017bY3IQkav17sxBmeTjv5bo3nXiSD61lBZNxBoK4srrlWsH1UvzOQYSIrLGzTAreFGC9&#10;GvwsMdf2xSd6nmMtUgiHHBU0MbpcylA1ZDCMrSNO3M16gzFBX0vt8ZXCTSenWfYnDbacGhp0tG2o&#10;up8fRsG8KI+n8hDqsnLHwqPbhn3xVmo07DcLEJH6+C/+undawXSW5qcz6Qj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onm3tvgAAANwAAAAPAAAAAAAAAAAAAAAAAKEC&#10;AABkcnMvZG93bnJldi54bWxQSwUGAAAAAAQABAD5AAAAjAMAAAAA&#10;" strokecolor="lime" strokeweight="0"/>
              <v:line id="Line 234" o:spid="_x0000_s1252" style="position:absolute;flip:x;visibility:visible" from="4455,2377" to="5363,2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5vFcQAAADcAAAADwAAAGRycy9kb3ducmV2LnhtbESPX2vCMBTF34V9h3AHe9NUp1OqUWQw&#10;8EWmXcHXS3Ntq8lN12Rav70ZCD4ezp8fZ7HqrBEXan3tWMFwkIAgLpyuuVSQ/3z1ZyB8QNZoHJOC&#10;G3lYLV96C0y1u/KeLlkoRRxhn6KCKoQmldIXFVn0A9cQR+/oWoshyraUusVrHLdGjpLkQ1qsORIq&#10;bOizouKc/dnIPa6/f6dju61Pu/w9vx2MnJ2MUm+v3XoOIlAXnuFHe6MVjCZD+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m8VxAAAANwAAAAPAAAAAAAAAAAA&#10;AAAAAKECAABkcnMvZG93bnJldi54bWxQSwUGAAAAAAQABAD5AAAAkgMAAAAA&#10;" strokecolor="lime" strokeweight="0"/>
            </v:group>
            <v:group id="Group 436" o:spid="_x0000_s1253" style="position:absolute;left:28289;top:3568;width:13576;height:23889" coordorigin="4455,562" coordsize="2138,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line id="Line 236" o:spid="_x0000_s1254" style="position:absolute;flip:x;visibility:visible" from="4455,4241" to="5362,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BU+cQAAADcAAAADwAAAGRycy9kb3ducmV2LnhtbESPS2sCMRSF9wX/Q7gFd5qptlamZkQE&#10;wY206kC3l8l1Hk1uxknU8d83BaHLw3l8nMWyt0ZcqfO1YwUv4wQEceF0zaWC/LgZzUH4gKzROCYF&#10;d/KwzAZPC0y1u/GerodQijjCPkUFVQhtKqUvKrLox64ljt7JdRZDlF0pdYe3OG6NnCTJTFqsORIq&#10;bGldUfFzuNjIPa0+z++vdlc3X/k0v38bOW+MUsPnfvUBIlAf/sOP9lYrmLxN4e9MP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YFT5xAAAANwAAAAPAAAAAAAAAAAA&#10;AAAAAKECAABkcnMvZG93bnJldi54bWxQSwUGAAAAAAQABAD5AAAAkgMAAAAA&#10;" strokecolor="lime" strokeweight="0"/>
              <v:line id="Line 237" o:spid="_x0000_s1255" style="position:absolute;visibility:visible" from="4460,3409" to="5360,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Vr7sMAAADcAAAADwAAAGRycy9kb3ducmV2LnhtbESP3YrCMBSE7wXfIRzBO01XVpFqlEUo&#10;uBdr8ecBDs3ZtmxzEpKo9e3NguDlMDPfMOttbzpxIx9aywo+phkI4srqlmsFl3MxWYIIEVljZ5kU&#10;PCjAdjMcrDHX9s5Hup1iLRKEQ44KmhhdLmWoGjIYptYRJ+/XeoMxSV9L7fGe4KaTsyxbSIMtp4UG&#10;He0aqv5OV6NgWZSHY/kT6rJyh8Kj24Xv4qHUeNR/rUBE6uM7/GrvtYLZ/B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la+7DAAAA3AAAAA8AAAAAAAAAAAAA&#10;AAAAoQIAAGRycy9kb3ducmV2LnhtbFBLBQYAAAAABAAEAPkAAACRAwAAAAA=&#10;" strokecolor="lime" strokeweight="0"/>
              <v:line id="Line 238" o:spid="_x0000_s1256" style="position:absolute;visibility:visible" from="4455,3409" to="5362,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OdcIAAADcAAAADwAAAGRycy9kb3ducmV2LnhtbESP3YrCMBSE7xd8h3AE79ZUwUWqUUQo&#10;uBdr8ecBDs2xLTYnIYla394Iwl4OM/MNs1z3phN38qG1rGAyzkAQV1a3XCs4n4rvOYgQkTV2lknB&#10;kwKsV4OvJebaPvhA92OsRYJwyFFBE6PLpQxVQwbD2Dri5F2sNxiT9LXUHh8Jbjo5zbIfabDltNCg&#10;o21D1fV4MwrmRbk/lH+hLiu3Lzy6bfgtnkqNhv1mASJSH//Dn/ZOK5jOZvA+k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OdcIAAADcAAAADwAAAAAAAAAAAAAA&#10;AAChAgAAZHJzL2Rvd25yZXYueG1sUEsFBgAAAAAEAAQA+QAAAJADAAAAAA==&#10;" strokecolor="lime" strokeweight="0"/>
              <v:line id="Line 239" o:spid="_x0000_s1257" style="position:absolute;flip:x;visibility:visible" from="4455,3824" to="5362,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f3YcQAAADcAAAADwAAAGRycy9kb3ducmV2LnhtbESPS4vCMBSF94L/IdwBd5qOr5GOUWRg&#10;wI2Mj8JsL821rZPc1CZq/fcTQXB5OI+PM1+21ogrNb5yrOB9kIAgzp2uuFCQHb77MxA+IGs0jknB&#10;nTwsF93OHFPtbryj6z4UIo6wT1FBGUKdSunzkiz6gauJo3d0jcUQZVNI3eAtjlsjh0kylRYrjoQS&#10;a/oqKf/bX2zkHlc/54+x3VSnbTbK7r9Gzk5Gqd5bu/oEEagNr/CzvdYKhpMpPM7EI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dhxAAAANwAAAAPAAAAAAAAAAAA&#10;AAAAAKECAABkcnMvZG93bnJldi54bWxQSwUGAAAAAAQABAD5AAAAkgMAAAAA&#10;" strokecolor="lime" strokeweight="0"/>
              <v:shape id="Freeform 240" o:spid="_x0000_s1258" style="position:absolute;left:4564;top:3712;width:59;height:59;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Bq98EA&#10;AADcAAAADwAAAGRycy9kb3ducmV2LnhtbESPQYvCMBSE7wv+h/CEva2pYrdSjSIWd71u1fujebbF&#10;5qU2Ueu/3wiCx2Hmm2EWq9404kadqy0rGI8iEMSF1TWXCg777dcMhPPIGhvLpOBBDlbLwccCU23v&#10;/Ee33JcilLBLUUHlfZtK6YqKDLqRbYmDd7KdQR9kV0rd4T2Um0ZOouhbGqw5LFTY0qai4pxfjYKJ&#10;L83v+RFn02SaXzLK2p/mGCv1OezXcxCeev8Ov+idDlycwPNMO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AavfBAAAA3AAAAA8AAAAAAAAAAAAAAAAAmAIAAGRycy9kb3du&#10;cmV2LnhtbFBLBQYAAAAABAAEAPUAAACGAwAAAAA=&#10;" path="m237,120r,-8l236,104r-1,-7l234,89r-3,-7l228,75r-3,-8l222,60r-5,-6l213,48r-5,-6l202,36r-5,-5l191,26r-6,-5l178,17r-8,-3l164,10,157,8,150,5,141,3,134,2r-7,l118,r-7,2l103,2,95,3,88,5,80,8r-7,2l66,14r-8,3l52,21r-6,5l40,31r-6,5l29,42r-5,6l19,54r-3,6l12,67,8,75,6,82,3,89,1,97,,104r,8l,120r,8l,136r1,7l3,151r3,8l8,166r4,6l16,179r3,8l24,193r5,6l34,204r6,6l46,215r6,5l58,223r8,4l73,231r7,2l88,235r7,2l103,238r8,1l118,239r9,l134,238r7,-1l150,235r7,-2l164,231r6,-4l178,223r7,-3l191,215r6,-5l202,204r6,-5l213,193r4,-6l222,179r3,-7l228,166r3,-7l234,151r1,-8l236,136r1,-8l237,120xe" filled="f" strokecolor="lime" strokeweight="0">
                <v:path arrowok="t" o:connecttype="custom" o:connectlocs="59,28;59,24;58,20;56,17;54,13;52,10;49,8;46,5;42,3;39,2;35,1;32,0;28,0;24,1;20,2;16,3;13,5;10,8;7,10;5,13;3,17;1,20;0,24;0,28;0,32;0,35;1,39;3,42;5,46;7,49;10,52;13,54;16,56;20,58;24,59;28,59;32,59;35,59;39,58;42,56;46,54;49,52;52,49;54,46;56,42;58,39;59,35;59,32" o:connectangles="0,0,0,0,0,0,0,0,0,0,0,0,0,0,0,0,0,0,0,0,0,0,0,0,0,0,0,0,0,0,0,0,0,0,0,0,0,0,0,0,0,0,0,0,0,0,0,0"/>
              </v:shape>
              <v:shape id="Freeform 241" o:spid="_x0000_s1259" style="position:absolute;left:4569;top:3718;width:48;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rdvsAA&#10;AADcAAAADwAAAGRycy9kb3ducmV2LnhtbERPz2uDMBS+D/Y/hDfYbcYVWoYzyiYUdvBSV3p+M29R&#10;NC9iMnX/fXMo9Pjx/c7LzY5iodn3jhW8JikI4tbpno2C8/fx5Q2ED8gaR8ek4J88lMXjQ46Zdiuf&#10;aGmCETGEfYYKuhCmTErfdmTRJ24ijtyvmy2GCGcj9YxrDLej3KXpQVrsOTZ0OFHVUTs0f1bBMMjz&#10;eqmPLZrByMP+p/msq0ap56ft4x1EoC3cxTf3l1aw28e18Uw8ArK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rdvsAAAADcAAAADwAAAAAAAAAAAAAAAACYAgAAZHJzL2Rvd25y&#10;ZXYueG1sUEsFBgAAAAAEAAQA9QAAAIUDAAAAAA==&#10;" path="m190,95r,-8l190,81r-2,-7l186,67r-2,-6l182,53r-4,-6l174,41r-5,-6l166,30r-6,-5l155,20r-6,-3l143,13r-7,-3l130,6,123,5,117,2,110,1,102,,95,,88,,82,1,74,2,67,5,61,6r-7,4l47,13r-6,4l37,20r-7,5l26,30r-5,5l17,41r-4,6l10,53,7,61,5,67,2,74,1,81,,87r,8l,102r1,7l2,117r3,6l7,130r3,6l13,142r4,6l21,154r5,5l30,165r7,4l41,174r6,4l54,181r7,3l67,186r7,1l82,190r6,l95,190r7,l110,190r7,-3l123,186r7,-2l136,181r7,-3l149,174r6,-5l160,165r6,-6l169,154r5,-6l178,142r4,-6l184,130r2,-7l188,117r2,-8l190,102r,-7xe" filled="f" strokecolor="lime" strokeweight="0">
                <v:path arrowok="t" o:connecttype="custom" o:connectlocs="48,22;47,18;46,15;45,12;43,9;40,6;38,4;34,2;31,1;28,0;24,0;21,0;17,1;14,2;10,4;8,6;5,9;3,12;2,15;1,18;0,22;0,25;1,29;2,32;3,35;5,38;8,41;10,43;14,45;17,46;21,47;24,47;28,47;31,46;34,45;38,43;40,41;43,38;45,35;46,32;47,29;48,25" o:connectangles="0,0,0,0,0,0,0,0,0,0,0,0,0,0,0,0,0,0,0,0,0,0,0,0,0,0,0,0,0,0,0,0,0,0,0,0,0,0,0,0,0,0"/>
              </v:shape>
              <v:line id="Line 242" o:spid="_x0000_s1260" style="position:absolute;flip:y;visibility:visible" from="4502,3498" to="4503,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hjE8QAAADcAAAADwAAAGRycy9kb3ducmV2LnhtbESPS2sCMRSF9wX/Q7iCu5rxWTsaRYRC&#10;N1K1A91eJteZ0eRmnEQd/30jFLo8nMfHWaxaa8SNGl85VjDoJyCIc6crLhRk3x+vMxA+IGs0jknB&#10;gzyslp2XBaba3XlPt0MoRBxhn6KCMoQ6ldLnJVn0fVcTR+/oGoshyqaQusF7HLdGDpNkKi1WHAkl&#10;1rQpKT8frjZyj+uvy9vYbqvTLhtljx8jZyejVK/brucgArXhP/zX/tQKhpN3eJ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iGMTxAAAANwAAAAPAAAAAAAAAAAA&#10;AAAAAKECAABkcnMvZG93bnJldi54bWxQSwUGAAAAAAQABAD5AAAAkgMAAAAA&#10;" strokecolor="lime" strokeweight="0"/>
              <v:line id="Line 243" o:spid="_x0000_s1261" style="position:absolute;visibility:visible" from="4514,3498" to="4515,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KnUMAAAADcAAAADwAAAGRycy9kb3ducmV2LnhtbERPzYrCMBC+L/gOYRb2tqbroZRqlEUo&#10;uActVR9gaMa2bDMJSVbbtzeHBY8f3/9mN5lR3MmHwbKCr2UGgri1euBOwfVSfRYgQkTWOFomBTMF&#10;2G0XbxsstX1wQ/dz7EQK4VCigj5GV0oZ2p4MhqV1xIm7WW8wJug7qT0+UrgZ5SrLcmlw4NTQo6N9&#10;T+3v+c8oKKr61NTH0NWtO1Ue3T78VLNSH+/T9xpEpCm+xP/ug1awytP8dCYdAbl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yp1DAAAAA3AAAAA8AAAAAAAAAAAAAAAAA&#10;oQIAAGRycy9kb3ducmV2LnhtbFBLBQYAAAAABAAEAPkAAACOAwAAAAA=&#10;" strokecolor="lime" strokeweight="0"/>
              <v:shape id="Freeform 244" o:spid="_x0000_s1262" style="position:absolute;left:4581;top:3730;width:24;height:23;visibility:visible;mso-wrap-style:square;v-text-anchor:top" coordsize="9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xyk8QA&#10;AADcAAAADwAAAGRycy9kb3ducmV2LnhtbESPT4vCMBTE7wt+h/CEva2pgkWqUUT8s3jSKnh9NM+2&#10;2LzUJmp3P70RBI/DzPyGmcxaU4k7Na60rKDfi0AQZ1aXnCs4HlY/IxDOI2usLJOCP3Iwm3a+Jpho&#10;++A93VOfiwBhl6CCwvs6kdJlBRl0PVsTB+9sG4M+yCaXusFHgJtKDqIolgZLDgsF1rQoKLukN6OA&#10;ovnpf7tM6/iw3G7S4eq6vuxipb677XwMwlPrP+F3+1crGMR9eJ0JR0B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McpPEAAAA3AAAAA8AAAAAAAAAAAAAAAAAmAIAAGRycy9k&#10;b3ducmV2LnhtbFBLBQYAAAAABAAEAPUAAACJAwAAAAA=&#10;" path="m96,48r,-5l94,38,93,33,92,28,89,25,87,20,83,16,80,12,76,10,72,6,68,5,63,3,58,1,53,,48,,43,,38,1,33,3,29,5,25,6r-5,4l16,12r-3,4l10,20,7,25,5,28,3,33,2,38,,43r,5l,53r2,4l3,62r2,5l7,72r3,4l13,79r3,4l20,87r5,2l29,92r4,1l38,94r5,1l48,95r5,l58,94r5,-1l68,92r4,-3l76,87r4,-4l83,79r4,-3l89,72r3,-5l93,62r1,-5l96,53r,-5xe" filled="f" strokecolor="lime" strokeweight="0">
                <v:path arrowok="t" o:connecttype="custom" o:connectlocs="24,12;24,10;24,9;23,8;23,7;22,6;22,5;21,4;20,3;19,2;18,1;17,1;16,1;15,0;13,0;12,0;11,0;10,0;8,1;7,1;6,1;5,2;4,3;3,4;3,5;2,6;1,7;1,8;1,9;0,10;0,12;0,13;1,14;1,15;1,16;2,17;3,18;3,19;4,20;5,21;6,22;7,22;8,23;10,23;11,23;12,23;13,23;15,23;16,23;17,22;18,22;19,21;20,20;21,19;22,18;22,17;23,16;23,15;24,14;24,13;24,12" o:connectangles="0,0,0,0,0,0,0,0,0,0,0,0,0,0,0,0,0,0,0,0,0,0,0,0,0,0,0,0,0,0,0,0,0,0,0,0,0,0,0,0,0,0,0,0,0,0,0,0,0,0,0,0,0,0,0,0,0,0,0,0,0"/>
              </v:shape>
              <v:shape id="Freeform 245" o:spid="_x0000_s1263" style="position:absolute;left:4478;top:3754;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xyvsQA&#10;AADcAAAADwAAAGRycy9kb3ducmV2LnhtbESPT2sCMRTE70K/Q3iF3jTpIiJbo7TCiiAe/NOeXzfP&#10;zdLNy7KJun77RhA8DjPzG2a26F0jLtSF2rOG95ECQVx6U3Ol4XgohlMQISIbbDyThhsFWMxfBjPM&#10;jb/yji77WIkE4ZCjBhtjm0sZSksOw8i3xMk7+c5hTLKrpOnwmuCukZlSE+mw5rRgsaWlpfJvf3Ya&#10;+vXp53u7qovbZqxU8Wu+zGFjtX577T8/QETq4zP8aK+NhmySwf1MOg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cr7EAAAA3AAAAA8AAAAAAAAAAAAAAAAAmAIAAGRycy9k&#10;b3ducmV2LnhtbFBLBQYAAAAABAAEAPUAAACJAwAAAAA=&#10;" path="m2,2l2,1,1,1,1,,,e" filled="f" strokecolor="lime" strokeweight="0">
                <v:path arrowok="t" o:connecttype="custom" o:connectlocs="1,1;1,1;1,1;1,0;0,0" o:connectangles="0,0,0,0,0"/>
              </v:shape>
              <v:shape id="Freeform 246" o:spid="_x0000_s1264" style="position:absolute;left:4474;top:3748;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GKAMYA&#10;AADcAAAADwAAAGRycy9kb3ducmV2LnhtbESPQWvCQBSE70L/w/IK3symCtpGV1FBkAoFbap4e2Rf&#10;k7TZt2F3q+m/7xYEj8PMfMPMFp1pxIWcry0reEpSEMSF1TWXCvL3zeAZhA/IGhvLpOCXPCzmD70Z&#10;ZtpeeU+XQyhFhLDPUEEVQptJ6YuKDPrEtsTR+7TOYIjSlVI7vEa4aeQwTcfSYM1xocKW1hUV34cf&#10;o8Cc17tJ/vJ6Oq7eNH+Mvpq23m2U6j92yymIQF24h2/trVYwHI/g/0w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GKAMYAAADcAAAADwAAAAAAAAAAAAAAAACYAgAAZHJz&#10;L2Rvd25yZXYueG1sUEsFBgAAAAAEAAQA9QAAAIsDAAAAAA==&#10;" path="m48,23r,-2l47,17,45,13,44,11,42,9,39,6,37,4,34,3,31,1,27,,25,,21,,17,1,14,3,11,4,9,6,6,9,4,11,3,13,2,17,,21r,2l,27r2,4l3,33r1,4l6,39r3,2l11,44r3,1l17,46r4,2l25,48r2,l31,46r3,-1l37,44r2,-3l42,39r2,-2l45,33r2,-2l48,27r,-4xe" filled="f" strokecolor="lime" strokeweight="0">
                <v:path arrowok="t" o:connecttype="custom" o:connectlocs="12,5;12,5;12,4;11,3;11,3;11,2;10,1;9,1;9,1;8,0;7,0;6,0;5,0;4,0;4,1;3,1;2,1;2,2;1,3;1,3;1,4;0,5;0,5;0,6;1,7;1,8;1,8;2,9;2,9;3,10;4,10;4,11;5,11;6,11;7,11;8,11;9,10;9,10;10,9;11,9;11,8;11,8;12,7;12,6;12,5" o:connectangles="0,0,0,0,0,0,0,0,0,0,0,0,0,0,0,0,0,0,0,0,0,0,0,0,0,0,0,0,0,0,0,0,0,0,0,0,0,0,0,0,0,0,0,0,0"/>
              </v:shape>
              <v:shape id="Freeform 247" o:spid="_x0000_s1265" style="position:absolute;left:4481;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GrcQA&#10;AADcAAAADwAAAGRycy9kb3ducmV2LnhtbESPQWvCQBSE70L/w/IKvemmUlRSVykFQSw9xHjo8ZF9&#10;JrHZtyH71O2/7wqCx2FmvmGW6+g6daEhtJ4NvE4yUMSVty3XBg7lZrwAFQTZYueZDPxRgPXqabTE&#10;3PorF3TZS60ShEOOBhqRPtc6VA05DBPfEyfv6AeHkuRQazvgNcFdp6dZNtMOW04LDfb02VD1uz87&#10;A20ZzxKLr+9DpWW3Kbpy/pOdjHl5jh/voISiPML39tYamM7e4HYmHQG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mRq3EAAAA3AAAAA8AAAAAAAAAAAAAAAAAmAIAAGRycy9k&#10;b3ducmV2LnhtbFBLBQYAAAAABAAEAPUAAACJAwAAAAA=&#10;" path="m3,l1,1,,1,,2e" filled="f" strokecolor="lime" strokeweight="0">
                <v:path arrowok="t" o:connecttype="custom" o:connectlocs="1,0;0,1;0,1;0,1" o:connectangles="0,0,0,0"/>
              </v:shape>
              <v:line id="Line 248" o:spid="_x0000_s1266" style="position:absolute;visibility:visible" from="4479,3755" to="4480,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UEyMIAAADcAAAADwAAAGRycy9kb3ducmV2LnhtbESP0YrCMBRE3xf8h3CFfdumCivSNYoI&#10;BX3Qou4HXJprW2xuQhK1/v1mQfBxmJkzzGI1mF7cyYfOsoJJloMgrq3uuFHwey6/5iBCRNbYWyYF&#10;TwqwWo4+Flho++Aj3U+xEQnCoUAFbYyukDLULRkMmXXEybtYbzAm6RupPT4S3PRymuczabDjtNCi&#10;o01L9fV0MwrmZXU4VvvQVLU7lB7dJuzKp1Kf42H9AyLSEN/hV3urFUxn3/B/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UEyMIAAADcAAAADwAAAAAAAAAAAAAA&#10;AAChAgAAZHJzL2Rvd25yZXYueG1sUEsFBgAAAAAEAAQA+QAAAJADAAAAAA==&#10;" strokecolor="lime" strokeweight="0"/>
              <v:line id="Line 249" o:spid="_x0000_s1267" style="position:absolute;flip:x;visibility:visible" from="4474,3754" to="4478,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s93MQAAADcAAAADwAAAGRycy9kb3ducmV2LnhtbESPS2sCMRSF9wX/Q7iF7mqmtowynSgi&#10;CG5EawfcXibXeTS5GSdRx3/fCIUuD+fxcfLFYI24Uu8bxwrexgkI4tLphisFxff6dQbCB2SNxjEp&#10;uJOHxXz0lGOm3Y2/6HoIlYgj7DNUUIfQZVL6siaLfuw64uidXG8xRNlXUvd4i+PWyEmSpNJiw5FQ&#10;Y0ermsqfw8VG7mm5O08/7LZp98V7cT8aOWuNUi/Pw/ITRKAh/If/2hutYJKm8DgTj4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ez3cxAAAANwAAAAPAAAAAAAAAAAA&#10;AAAAAKECAABkcnMvZG93bnJldi54bWxQSwUGAAAAAAQABAD5AAAAkgMAAAAA&#10;" strokecolor="lime" strokeweight="0"/>
              <v:line id="Line 250" o:spid="_x0000_s1268" style="position:absolute;visibility:visible" from="4481,3755" to="4482,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s/JMIAAADcAAAADwAAAGRycy9kb3ducmV2LnhtbESP3YrCMBSE7xd8h3AE79ZUL1ypRhGh&#10;4F6sxZ8HODTHttichCRqfXsjCHs5zMw3zHLdm07cyYfWsoLJOANBXFndcq3gfCq+5yBCRNbYWSYF&#10;TwqwXg2+lphr++AD3Y+xFgnCIUcFTYwulzJUDRkMY+uIk3ex3mBM0tdSe3wkuOnkNMtm0mDLaaFB&#10;R9uGquvxZhTMi3J/KP9CXVZuX3h02/BbPJUaDfvNAkSkPv6HP+2dVjCd/c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s/JMIAAADcAAAADwAAAAAAAAAAAAAA&#10;AAChAgAAZHJzL2Rvd25yZXYueG1sUEsFBgAAAAAEAAQA+QAAAJADAAAAAA==&#10;" strokecolor="lime" strokeweight="0"/>
              <v:line id="Line 251" o:spid="_x0000_s1269" style="position:absolute;visibility:visible" from="4481,3754" to="4486,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rVsAAAADcAAAADwAAAGRycy9kb3ducmV2LnhtbERPzYrCMBC+L/gOYRb2tqbroZRqlEUo&#10;uActVR9gaMa2bDMJSVbbtzeHBY8f3/9mN5lR3MmHwbKCr2UGgri1euBOwfVSfRYgQkTWOFomBTMF&#10;2G0XbxsstX1wQ/dz7EQK4VCigj5GV0oZ2p4MhqV1xIm7WW8wJug7qT0+UrgZ5SrLcmlw4NTQo6N9&#10;T+3v+c8oKKr61NTH0NWtO1Ue3T78VLNSH+/T9xpEpCm+xP/ug1awytPadCYdAbl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iEq1bAAAAA3AAAAA8AAAAAAAAAAAAAAAAA&#10;oQIAAGRycy9kb3ducmV2LnhtbFBLBQYAAAAABAAEAPkAAACOAwAAAAA=&#10;" strokecolor="lime" strokeweight="0"/>
              <v:shape id="Freeform 252" o:spid="_x0000_s1270" style="position:absolute;left:4481;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rhMcA&#10;AADcAAAADwAAAGRycy9kb3ducmV2LnhtbESPQWvCQBSE70L/w/KEXkR360FqdBVpG0ghULT14O2Z&#10;fSbB7NuQXTX9992C4HGYmW+Y5bq3jbhS52vHGl4mCgRx4UzNpYaf73T8CsIHZIONY9LwSx7Wq6fB&#10;EhPjbryl6y6UIkLYJ6ihCqFNpPRFRRb9xLXE0Tu5zmKIsiul6fAW4baRU6Vm0mLNcaHClt4qKs67&#10;i9Uwfz/77JhfPj6/DttmhHla5Gqv9fOw3yxABOrDI3xvZ0bDdDaH/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R64THAAAA3AAAAA8AAAAAAAAAAAAAAAAAmAIAAGRy&#10;cy9kb3ducmV2LnhtbFBLBQYAAAAABAAEAPUAAACMAwAAAAA=&#10;" path="m,l,1,1,3,3,4e" filled="f" strokecolor="lime" strokeweight="0">
                <v:path arrowok="t" o:connecttype="custom" o:connectlocs="0,0;0,0;0,1;1,1" o:connectangles="0,0,0,0"/>
              </v:shape>
              <v:line id="Line 253" o:spid="_x0000_s1271" style="position:absolute;flip:y;visibility:visible" from="4479,3748" to="4480,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eW7sIAAADcAAAADwAAAGRycy9kb3ducmV2LnhtbERPTWvCQBC9C/0PyxR6041aVFJXkULB&#10;S2mNgV6H7JhEd2fT7Fbjv+8cCj0+3vd6O3inrtTHNrCB6SQDRVwF23JtoDy+jVegYkK26AKTgTtF&#10;2G4eRmvMbbjxga5FqpWEcMzRQJNSl2sdq4Y8xknoiIU7hd5jEtjX2vZ4k3Dv9CzLFtpjy9LQYEev&#10;DVWX4sdL72n38b189u/t+bOcl/cvp1dnZ8zT47B7AZVoSP/iP/feGpgtZb6ckS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QeW7sIAAADcAAAADwAAAAAAAAAAAAAA&#10;AAChAgAAZHJzL2Rvd25yZXYueG1sUEsFBgAAAAAEAAQA+QAAAJADAAAAAA==&#10;" strokecolor="lime" strokeweight="0"/>
              <v:line id="Line 254" o:spid="_x0000_s1272" style="position:absolute;flip:x;visibility:visible" from="4474,3753" to="4478,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szdcUAAADcAAAADwAAAGRycy9kb3ducmV2LnhtbESPX2vCMBTF3wf7DuEO9jZTdaylM4oI&#10;gi9jWy34emmubV1yU5uo7bdfBgMfD+fPj7NYDdaIK/W+daxgOklAEFdOt1wrKPfblwyED8gajWNS&#10;MJKH1fLxYYG5djf+pmsRahFH2OeooAmhy6X0VUMW/cR1xNE7ut5iiLKvpe7xFsetkbMkeZMWW46E&#10;BjvaNFT9FBcbucf15zl9tR/t6aucl+PByOxklHp+GtbvIAIN4R7+b++0glk6hb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szdcUAAADcAAAADwAAAAAAAAAA&#10;AAAAAAChAgAAZHJzL2Rvd25yZXYueG1sUEsFBgAAAAAEAAQA+QAAAJMDAAAAAA==&#10;" strokecolor="lime" strokeweight="0"/>
              <v:shape id="Freeform 255" o:spid="_x0000_s1273" style="position:absolute;left:4478;top:3752;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oA8YA&#10;AADcAAAADwAAAGRycy9kb3ducmV2LnhtbESPQWvCQBSE7wX/w/IK3uqmEWyJrqKCIkgpSUXp7ZF9&#10;TaLZtyG7auyv7woFj8PMfMNMZp2pxYVaV1lW8DqIQBDnVldcKNh9rV7eQTiPrLG2TApu5GA27T1N&#10;MNH2yildMl+IAGGXoILS+yaR0uUlGXQD2xAH78e2Bn2QbSF1i9cAN7WMo2gkDVYcFkpsaFlSfsrO&#10;RsHi+7AumvTkRufh8TOT6cf+d+uV6j938zEIT51/hP/bG60gfovhfiYc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zoA8YAAADcAAAADwAAAAAAAAAAAAAAAACYAgAAZHJz&#10;L2Rvd25yZXYueG1sUEsFBgAAAAAEAAQA9QAAAIsDAAAAAA==&#10;" path="m,4r1,l1,3,2,1,2,e" filled="f" strokecolor="lime" strokeweight="0">
                <v:path arrowok="t" o:connecttype="custom" o:connectlocs="0,1;1,1;1,1;1,0;1,0" o:connectangles="0,0,0,0,0"/>
              </v:shape>
              <v:line id="Line 256" o:spid="_x0000_s1274" style="position:absolute;visibility:visible" from="4481,3748" to="4482,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v+sMAAADcAAAADwAAAGRycy9kb3ducmV2LnhtbESP3YrCMBSE7wXfIRzBO03XBZVqlEUo&#10;uBdr8ecBDs3ZtmxzEpKo9e3NguDlMDPfMOttbzpxIx9aywo+phkI4srqlmsFl3MxWYIIEVljZ5kU&#10;PCjAdjMcrDHX9s5Hup1iLRKEQ44KmhhdLmWoGjIYptYRJ+/XeoMxSV9L7fGe4KaTsyybS4Mtp4UG&#10;He0aqv5OV6NgWZSHY/kT6rJyh8Kj24Xv4qHUeNR/rUBE6uM7/GrvtYLZ4h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5r/rDAAAA3AAAAA8AAAAAAAAAAAAA&#10;AAAAoQIAAGRycy9kb3ducmV2LnhtbFBLBQYAAAAABAAEAPkAAACRAwAAAAA=&#10;" strokecolor="lime" strokeweight="0"/>
              <v:line id="Line 257" o:spid="_x0000_s1275" style="position:absolute;flip:x;visibility:visible" from="4481,3753" to="4486,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yQ7cMAAADcAAAADwAAAGRycy9kb3ducmV2LnhtbESPS4vCMBSF98L8h3AFd5r6QKUaRQRh&#10;NuJjCrO9NNe2mtx0mozWf28GBlwezuPjLNetNeJOja8cKxgOEhDEudMVFwqyr11/DsIHZI3GMSl4&#10;kof16qOzxFS7B5/ofg6FiCPsU1RQhlCnUvq8JIt+4Gri6F1cYzFE2RRSN/iI49bIUZJMpcWKI6HE&#10;mrYl5bfzr43cy+bwM5vYfXU9ZuPs+W3k/GqU6nXbzQJEoDa8w//tT61gNJvA35l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8kO3DAAAA3AAAAA8AAAAAAAAAAAAA&#10;AAAAoQIAAGRycy9kb3ducmV2LnhtbFBLBQYAAAAABAAEAPkAAACRAwAAAAA=&#10;" strokecolor="lime" strokeweight="0"/>
              <v:shape id="Freeform 258" o:spid="_x0000_s1276" style="position:absolute;left:4502;top:3736;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MUA&#10;AADcAAAADwAAAGRycy9kb3ducmV2LnhtbESP3WrCQBSE74W+w3IEb6RuDE1boqsUoaBQEKPeH7LH&#10;JJg9G7Lb/Ly9Wyh4OczMN8x6O5hadNS6yrKC5SICQZxbXXGh4HL+fv0E4TyyxtoyKRjJwXbzMllj&#10;qm3PJ+oyX4gAYZeigtL7JpXS5SUZdAvbEAfvZluDPsi2kLrFPsBNLeMoepcGKw4LJTa0Kym/Z79G&#10;waHeVefr2+VEy+74k2QRjdl1rtRsOnytQHga/DP8395rBfFHAn9nw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hv8xQAAANwAAAAPAAAAAAAAAAAAAAAAAJgCAABkcnMv&#10;ZG93bnJldi54bWxQSwUGAAAAAAQABAD1AAAAigMAAAAA&#10;" path="m,l,4,1,7r1,3l3,13r3,3l8,18r3,3l13,22r4,1l20,23r3,1l26,23r4,l33,22r3,-1l39,18r2,-2l44,13r1,-3l46,7,47,4,47,e" filled="f" strokecolor="lime" strokeweight="0">
                <v:path arrowok="t" o:connecttype="custom" o:connectlocs="0,0;0,1;0,2;1,3;1,3;2,4;2,5;3,5;3,6;4,6;5,6;6,6;7,6;8,6;8,6;9,5;10,5;10,4;11,3;11,3;12,2;12,1;12,0" o:connectangles="0,0,0,0,0,0,0,0,0,0,0,0,0,0,0,0,0,0,0,0,0,0,0"/>
              </v:shape>
              <v:shape id="Freeform 259" o:spid="_x0000_s1277" style="position:absolute;left:4587;top:3569;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lBssAA&#10;AADcAAAADwAAAGRycy9kb3ducmV2LnhtbESPzQrCMBCE74LvEFbwIprqQaUaRRRBPCj+PMDSrG2x&#10;2ZQmtvXtjSB4HGbmG2a5bk0haqpcblnBeBSBIE6szjlVcL/th3MQziNrLCyTgjc5WK+6nSXG2jZ8&#10;ofrqUxEg7GJUkHlfxlK6JCODbmRL4uA9bGXQB1mlUlfYBLgp5CSKptJgzmEhw5K2GSXP68sooGJ3&#10;k017HEf0ftY7Nxuck8FJqX6v3SxAeGr9P/xrH7SCyWwK3zPhCMjV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lBssAAAADcAAAADwAAAAAAAAAAAAAAAACYAgAAZHJzL2Rvd25y&#10;ZXYueG1sUEsFBgAAAAAEAAQA9QAAAIUDAAAAAA==&#10;" path="m47,25r,-4l46,17,45,15,44,11,41,9,39,6,36,4,33,3,30,2,27,,23,,19,,17,2,13,3,11,4,7,6,5,9,4,11,1,15r,2l,21r,4l,28r1,3l1,34r3,3l5,41r2,2l11,44r2,3l17,48r2,l23,48r4,l30,48r3,-1l36,44r3,-1l41,41r3,-4l45,34r1,-3l47,28r,-3xe" filled="f" strokecolor="lime" strokeweight="0">
                <v:path arrowok="t" o:connecttype="custom" o:connectlocs="12,6;12,5;12,4;11,4;11,3;10,2;10,2;9,1;8,1;8,1;7,0;6,0;5,0;4,1;3,1;3,1;2,2;1,2;1,3;0,4;0,4;0,5;0,6;0,7;0,8;0,9;1,9;1,10;2,11;3,11;3,12;4,12;5,12;6,12;7,12;8,12;8,12;9,11;10,11;10,10;11,9;11,9;12,8;12,7;12,6" o:connectangles="0,0,0,0,0,0,0,0,0,0,0,0,0,0,0,0,0,0,0,0,0,0,0,0,0,0,0,0,0,0,0,0,0,0,0,0,0,0,0,0,0,0,0,0,0"/>
              </v:shape>
              <v:shape id="Freeform 260" o:spid="_x0000_s1278" style="position:absolute;left:4584;top:3649;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1lcQA&#10;AADcAAAADwAAAGRycy9kb3ducmV2LnhtbESPQYvCMBSE78L+h/AW9iJrqocq1Siy4qIXxbo/4NE8&#10;m7LNS2miVn+9EQSPw8x8w8wWna3FhVpfOVYwHCQgiAunKy4V/B3X3xMQPiBrrB2Tght5WMw/ejPM&#10;tLvygS55KEWEsM9QgQmhyaT0hSGLfuAa4uidXGsxRNmWUrd4jXBby1GSpNJixXHBYEM/hor//GwV&#10;uGS13xf5dtl56w7b3T3t/5pUqa/PbjkFEagL7/CrvdEKRuMx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WdZXEAAAA3AAAAA8AAAAAAAAAAAAAAAAAmAIAAGRycy9k&#10;b3ducmV2LnhtbFBLBQYAAAAABAAEAPUAAACJAwAAAAA=&#10;" path="m72,36l70,31r,-3l69,23,67,19,64,16,62,12,59,10,56,6,52,5,48,2,44,1,40,,35,,31,,26,1,23,2,19,5,16,6r-4,4l8,12,6,16,3,19,2,23,1,28,,31r,5l,40r1,5l2,49r1,3l6,56r2,3l12,62r4,4l19,68r4,1l26,70r5,2l35,72r5,l44,70r4,-1l52,68r4,-2l59,62r3,-3l64,56r3,-4l69,49r1,-4l70,40r2,-4xe" filled="f" strokecolor="lime" strokeweight="0">
                <v:path arrowok="t" o:connecttype="custom" o:connectlocs="18,9;18,8;18,7;17,6;17,5;16,4;16,3;15,3;14,2;13,1;12,1;11,0;10,0;9,0;8,0;7,0;6,1;5,1;4,2;3,3;2,3;2,4;1,5;1,6;0,7;0,8;0,9;0,10;0,11;1,12;1,13;2,14;2,15;3,16;4,17;5,17;6,17;7,18;8,18;9,18;10,18;11,18;12,17;13,17;14,17;15,16;16,15;16,14;17,13;17,12;18,11;18,10;18,9" o:connectangles="0,0,0,0,0,0,0,0,0,0,0,0,0,0,0,0,0,0,0,0,0,0,0,0,0,0,0,0,0,0,0,0,0,0,0,0,0,0,0,0,0,0,0,0,0,0,0,0,0,0,0,0,0"/>
              </v:shape>
              <v:shape id="Freeform 261" o:spid="_x0000_s1279" style="position:absolute;left:4578;top:3560;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ScsAA&#10;AADcAAAADwAAAGRycy9kb3ducmV2LnhtbERPzWoCMRC+C32HMAUvUrN6UNkaRQpC7U3XBxg2083S&#10;zSTdpLr69M6h4PHj+19vB9+pC/WpDWxgNi1AEdfBttwYOFf7txWolJEtdoHJwI0SbDcvozWWNlz5&#10;SJdTbpSEcCrRgMs5llqn2pHHNA2RWLjv0HvMAvtG2x6vEu47PS+KhfbYsjQ4jPThqP45/XkD83aP&#10;vKviwXXxK/zOVtXkVt+NGb8Ou3dQmYb8FP+7P634lrJWzsgR0J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ULScsAAAADcAAAADwAAAAAAAAAAAAAAAACYAgAAZHJzL2Rvd25y&#10;ZXYueG1sUEsFBgAAAAAEAAQA9QAAAIUDAAAAAA==&#10;" path="m120,60r,-6l118,49r-1,-6l116,38r-2,-5l111,28r-3,-5l104,20r-4,-4l97,12,92,9,87,6,82,4,77,3,71,1,66,,60,,55,,49,1,44,3,39,4,33,6,30,9r-5,3l20,16r-4,4l12,23r-2,5l8,33,5,38,3,43,2,49r,5l,60r2,5l2,71r1,5l5,80r3,7l10,91r2,4l16,100r4,4l25,107r5,3l33,113r6,2l44,117r5,1l55,118r5,1l66,118r5,l77,117r5,-2l87,113r5,-3l97,107r3,-3l104,100r4,-5l111,91r3,-4l116,80r1,-4l118,71r2,-6l120,60xe" filled="f" strokecolor="lime" strokeweight="0">
                <v:path arrowok="t" o:connecttype="custom" o:connectlocs="30,14;29,11;29,8;27,6;25,4;23,2;21,1;18,0;15,0;12,0;10,1;8,2;5,4;3,6;2,8;1,11;1,14;1,16;1,19;2,22;3,24;5,26;8,28;10,29;12,30;15,30;18,30;21,29;23,28;25,26;27,24;29,22;29,19;30,16" o:connectangles="0,0,0,0,0,0,0,0,0,0,0,0,0,0,0,0,0,0,0,0,0,0,0,0,0,0,0,0,0,0,0,0,0,0"/>
              </v:shape>
              <v:shape id="Freeform 262" o:spid="_x0000_s1280" style="position:absolute;left:4573;top:3637;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8cX8UA&#10;AADcAAAADwAAAGRycy9kb3ducmV2LnhtbESPT4vCMBTE78J+h/AWvGm6Kv6pRlmEiiAetIIeH83b&#10;trR5KU1W67c3Cwseh5n5DbPadKYWd2pdaVnB1zACQZxZXXKu4JImgzkI55E11pZJwZMcbNYfvRXG&#10;2j74RPezz0WAsItRQeF9E0vpsoIMuqFtiIP3Y1uDPsg2l7rFR4CbWo6iaCoNlhwWCmxoW1BWnX+N&#10;gnQyO27345vZJc3zyvmhcklaKdX/7L6XIDx1/h3+b++1gtFsAX9nwh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xxfxQAAANwAAAAPAAAAAAAAAAAAAAAAAJgCAABkcnMv&#10;ZG93bnJldi54bWxQSwUGAAAAAAQABAD1AAAAigMAAAAA&#10;" path="m167,84r-1,-7l166,71r-1,-6l162,58r-2,-7l157,45r-2,-4l151,34r-5,-4l143,25r-5,-4l132,16r-5,-3l121,10,115,6,109,4,103,3,96,2,90,,83,,77,,71,2,64,3,57,4,51,6r-6,4l40,13r-6,3l29,21r-4,4l20,30r-4,4l12,41,9,45,6,51,4,58,3,65,1,71,,77r,7l,90r1,7l3,104r1,6l6,116r3,6l12,127r4,6l20,138r5,5l29,148r5,3l40,155r5,4l51,161r6,2l64,165r7,1l77,167r6,l90,167r6,-1l103,165r6,-2l115,161r6,-2l127,155r5,-4l138,148r5,-5l146,138r5,-5l155,127r2,-5l160,116r2,-6l165,104r1,-7l166,90r1,-6xe" filled="f" strokecolor="lime" strokeweight="0">
                <v:path arrowok="t" o:connecttype="custom" o:connectlocs="41,19;41,16;39,13;38,10;36,8;34,5;31,3;28,2;25,1;22,0;19,0;16,1;13,2;10,3;7,5;5,8;3,10;1,13;1,16;0,19;0,23;1,26;1,29;3,32;5,35;7,37;10,39;13,40;16,41;19,42;22,42;25,41;28,40;31,39;34,37;36,35;38,32;39,29;41,26;41,23" o:connectangles="0,0,0,0,0,0,0,0,0,0,0,0,0,0,0,0,0,0,0,0,0,0,0,0,0,0,0,0,0,0,0,0,0,0,0,0,0,0,0,0"/>
              </v:shape>
              <v:shape id="Freeform 263" o:spid="_x0000_s1281" style="position:absolute;left:4566;top:3632;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dFp78A&#10;AADcAAAADwAAAGRycy9kb3ducmV2LnhtbERPTYvCMBC9L/gfwgje1tQexK1GqYIg3uwKXodmbKrN&#10;pDRRa3+9OSzs8fG+V5veNuJJna8dK5hNExDEpdM1VwrOv/vvBQgfkDU2jknBmzxs1qOvFWbavfhE&#10;zyJUIoawz1CBCaHNpPSlIYt+6lriyF1dZzFE2FVSd/iK4baRaZLMpcWaY4PBlnaGynvxsArydGuO&#10;QzoMh7zIr+fTz40u7qbUZNznSxCB+vAv/nMftIJ0EefHM/EIyP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l0WnvwAAANwAAAAPAAAAAAAAAAAAAAAAAJgCAABkcnMvZG93bnJl&#10;di54bWxQSwUGAAAAAAQABAD1AAAAhAMAAAAA&#10;" path="m214,107r,-7l213,93r-1,-8l211,78r-3,-7l206,64r-4,-7l198,51r-3,-6l190,39r-5,-6l180,28r-5,-5l169,20r-6,-5l157,11,150,9,144,6,136,4,129,1,122,r-8,l107,r-7,l92,,85,1,79,4,72,6,64,9r-6,2l52,15r-6,5l40,23r-6,5l29,33r-5,6l19,45r-3,6l12,57r-2,7l6,71,5,78,2,85,1,93r,7l,107r1,8l1,122r1,6l5,135r1,8l10,150r2,6l16,162r3,6l24,174r5,6l34,185r6,5l46,194r6,5l58,202r6,3l72,207r7,3l85,212r7,1l100,213r7,1l114,213r8,l129,212r7,-2l144,207r6,-2l157,202r6,-3l169,194r6,-4l180,185r5,-5l190,174r5,-6l198,162r4,-6l206,150r2,-7l211,135r1,-7l213,122r1,-7l214,107xe" filled="f" strokecolor="lime" strokeweight="0">
                <v:path arrowok="t" o:connecttype="custom" o:connectlocs="54,25;53,21;52,18;51,14;49,11;47,8;44,6;41,4;38,2;34,1;31,0;27,0;23,0;20,1;16,2;13,4;10,6;7,8;5,11;3,14;2,18;1,21;0,25;0,28;1,32;2,35;3,39;5,42;7,45;10,47;13,49;16,51;20,52;23,53;27,53;31,53;34,52;38,51;41,49;44,47;47,45;49,42;51,39;52,35;53,32;54,28" o:connectangles="0,0,0,0,0,0,0,0,0,0,0,0,0,0,0,0,0,0,0,0,0,0,0,0,0,0,0,0,0,0,0,0,0,0,0,0,0,0,0,0,0,0,0,0,0,0"/>
              </v:shape>
              <v:shape id="Freeform 264" o:spid="_x0000_s1282" style="position:absolute;left:4573;top:3554;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xgfsUA&#10;AADcAAAADwAAAGRycy9kb3ducmV2LnhtbESPQWvCQBSE7wX/w/IEb3VjLK1EV5FAJFB6qCm0x0f2&#10;mYRk34bsqsm/dwuFHoeZ+YbZHUbTiRsNrrGsYLWMQBCXVjdcKfgqsucNCOeRNXaWScFEDg772dMO&#10;E23v/Em3s69EgLBLUEHtfZ9I6cqaDLql7YmDd7GDQR/kUEk94D3ATSfjKHqVBhsOCzX2lNZUtuer&#10;UVC8vH2k+frHnLJ++ubqvXVZ0Sq1mI/HLQhPo/8P/7VzrSDerOD3TDgCc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GB+xQAAANwAAAAPAAAAAAAAAAAAAAAAAJgCAABkcnMv&#10;ZG93bnJldi54bWxQSwUGAAAAAAQABAD1AAAAigMAAAAA&#10;" path="m167,84r-1,-8l166,70r-1,-6l162,58r-2,-6l157,46r-2,-6l151,35r-5,-6l143,24r-5,-4l132,16r-5,-4l121,9,115,7,109,5,103,2,96,1r-6,l83,,77,1r-6,l64,2,57,5,51,7,45,9r-5,3l34,16r-5,4l25,24r-5,5l16,35r-4,5l9,46,6,52,4,58,3,64,1,70,,76r,8l,90r1,7l3,103r1,6l6,115r3,6l12,128r4,4l20,137r5,5l29,147r5,4l40,154r5,4l51,160r6,3l64,164r7,1l77,167r6,l90,167r6,-2l103,164r6,-1l115,160r6,-2l127,154r5,-3l138,147r5,-5l146,137r5,-5l155,128r2,-7l160,115r2,-6l165,103r1,-6l166,90r1,-6xe" filled="f" strokecolor="lime" strokeweight="0">
                <v:path arrowok="t" o:connecttype="custom" o:connectlocs="41,19;41,16;39,13;38,10;36,7;34,5;31,3;28,2;25,1;22,0;19,0;16,1;13,2;10,3;7,5;5,7;3,10;1,13;1,16;0,19;0,23;1,26;1,29;3,32;5,34;7,37;10,39;13,40;16,41;19,42;22,42;25,41;28,40;31,39;34,37;36,34;38,32;39,29;41,26;41,23" o:connectangles="0,0,0,0,0,0,0,0,0,0,0,0,0,0,0,0,0,0,0,0,0,0,0,0,0,0,0,0,0,0,0,0,0,0,0,0,0,0,0,0"/>
              </v:shape>
              <v:shape id="Freeform 265" o:spid="_x0000_s1283" style="position:absolute;left:4587;top:3486;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3lsQA&#10;AADcAAAADwAAAGRycy9kb3ducmV2LnhtbESPzWrDMBCE74G+g9hCLiGR7UMSnCimxBRKDwn5eYDF&#10;2tom1spYin/ePioUehxm5htmn42mET11rrasIF5FIIgLq2suFdxvn8stCOeRNTaWScFEDrLD22yP&#10;qbYDX6i/+lIECLsUFVTet6mUrqjIoFvZljh4P7Yz6IPsSqk7HALcNDKJorU0WHNYqLClY0XF4/o0&#10;CqjJb3IYv+OIpkefu83iXCxOSs3fx48dCE+j/w//tb+0gmSbwO+ZcATk4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3N5bEAAAA3AAAAA8AAAAAAAAAAAAAAAAAmAIAAGRycy9k&#10;b3ducmV2LnhtbFBLBQYAAAAABAAEAPUAAACJAwAAAAA=&#10;" path="m47,25r,-4l46,18,45,14,44,11,41,9,39,7,36,4,33,3,30,2,27,,23,,19,,17,2,13,3,11,4,7,7,5,9,4,11,1,14r,4l,21r,4l,27r1,4l1,35r3,2l5,39r2,3l11,44r2,2l17,47r2,1l23,48r4,l30,47r3,-1l36,44r3,-2l41,39r3,-2l45,35r1,-4l47,27r,-2xe" filled="f" strokecolor="lime" strokeweight="0">
                <v:path arrowok="t" o:connecttype="custom" o:connectlocs="12,6;12,5;12,5;11,4;11,3;10,2;10,2;9,1;8,1;8,1;7,0;6,0;5,0;4,1;3,1;3,1;2,2;1,2;1,3;0,4;0,5;0,5;0,6;0,7;0,8;0,9;1,9;1,10;2,11;3,11;3,12;4,12;5,12;6,12;7,12;8,12;8,12;9,11;10,11;10,10;11,9;11,9;12,8;12,7;12,6" o:connectangles="0,0,0,0,0,0,0,0,0,0,0,0,0,0,0,0,0,0,0,0,0,0,0,0,0,0,0,0,0,0,0,0,0,0,0,0,0,0,0,0,0,0,0,0,0"/>
              </v:shape>
              <v:shape id="Freeform 266" o:spid="_x0000_s1284" style="position:absolute;left:4573;top:3471;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bksUA&#10;AADcAAAADwAAAGRycy9kb3ducmV2LnhtbESPQWuDQBSE74H+h+UVekvWmpIEk42UgCVQeogG2uPD&#10;fVHRfSvuVs2/7xYKPQ4z8w1zSGfTiZEG11hW8LyKQBCXVjdcKbgW2XIHwnlkjZ1lUnAnB+nxYXHA&#10;RNuJLzTmvhIBwi5BBbX3fSKlK2sy6Fa2Jw7ezQ4GfZBDJfWAU4CbTsZRtJEGGw4LNfZ0qqls82+j&#10;oHjZfpzO6y/zlvX3T67eW5cVrVJPj/PrHoSn2f+H/9pnrSDereH3TDgC8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MluSxQAAANwAAAAPAAAAAAAAAAAAAAAAAJgCAABkcnMv&#10;ZG93bnJldi54bWxQSwUGAAAAAAQABAD1AAAAigMAAAAA&#10;" path="m167,84r-1,-7l166,70r-1,-6l162,57r-2,-6l157,45r-2,-5l151,34r-5,-5l143,24r-5,-4l132,16r-5,-4l121,10,115,6,109,3,103,2,96,1,90,,83,,77,,71,1,64,2,57,3,51,6r-6,4l40,12r-6,4l29,20r-4,4l20,29r-4,5l12,40,9,45,6,51,4,57,3,64,1,70,,77r,7l,90r1,6l3,103r1,6l6,115r3,7l12,126r4,7l20,137r5,5l29,147r5,4l40,154r5,4l51,161r6,2l64,164r7,1l77,167r6,l90,167r6,-2l103,164r6,-1l115,161r6,-3l127,154r5,-3l138,147r5,-5l146,137r5,-4l155,126r2,-4l160,115r2,-6l165,103r1,-7l166,90r1,-6xe" filled="f" strokecolor="lime" strokeweight="0">
                <v:path arrowok="t" o:connecttype="custom" o:connectlocs="41,19;41,16;39,13;38,10;36,7;34,5;31,3;28,2;25,1;22,0;19,0;16,1;13,2;10,3;7,5;5,7;3,10;1,13;1,16;0,19;0,23;1,26;1,29;3,32;5,34;7,37;10,39;13,40;16,41;19,42;22,42;25,41;28,40;31,39;34,37;36,34;38,32;39,29;41,26;41,23" o:connectangles="0,0,0,0,0,0,0,0,0,0,0,0,0,0,0,0,0,0,0,0,0,0,0,0,0,0,0,0,0,0,0,0,0,0,0,0,0,0,0,0"/>
              </v:shape>
              <v:shape id="Freeform 267" o:spid="_x0000_s1285" style="position:absolute;left:4578;top:3478;width:30;height:29;visibility:visible;mso-wrap-style:square;v-text-anchor:top" coordsize="120,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FWsYA&#10;AADcAAAADwAAAGRycy9kb3ducmV2LnhtbESPQWvCQBSE7wX/w/KEXopulFAkuoqKBUFoiQri7Zl9&#10;JsHs25BdY/rvuwXB4zAz3zCzRWcq0VLjSssKRsMIBHFmdcm5guPhazAB4TyyxsoyKfglB4t5722G&#10;ibYPTqnd+1wECLsEFRTe14mULivIoBvamjh4V9sY9EE2udQNPgLcVHIcRZ/SYMlhocCa1gVlt/3d&#10;KPi+nFvzc9rEuzZdpXF3+rjh5a7Ue79bTkF46vwr/GxvtYLxJIb/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dFWsYAAADcAAAADwAAAAAAAAAAAAAAAACYAgAAZHJz&#10;L2Rvd25yZXYueG1sUEsFBgAAAAAEAAQA9QAAAIsDAAAAAA==&#10;" path="m120,60r,-6l118,49r-1,-6l116,38r-2,-5l111,28r-3,-5l104,20r-4,-5l97,12,92,9,87,6,82,4,77,3,71,1,66,,60,,55,,49,1,44,3,39,4,33,6,30,9r-5,3l20,15r-4,5l12,23r-2,5l8,33,5,38,3,43,2,49r,5l,60r2,5l2,71r1,5l5,81r3,4l10,90r2,5l16,99r4,5l25,107r5,3l33,112r6,3l44,117r5,1l55,118r5,l66,118r5,l77,117r5,-2l87,112r5,-2l97,107r3,-3l104,99r4,-4l111,90r3,-5l116,81r1,-5l118,71r2,-6l120,60xe" filled="f" strokecolor="lime" strokeweight="0">
                <v:path arrowok="t" o:connecttype="custom" o:connectlocs="30,13;29,11;29,8;27,6;25,4;23,2;21,1;18,0;15,0;12,0;10,1;8,2;5,4;3,6;2,8;1,11;1,13;1,16;1,19;2,21;3,23;5,26;8,27;10,28;12,29;15,29;18,29;21,28;23,27;25,26;27,23;29,21;29,19;30,16" o:connectangles="0,0,0,0,0,0,0,0,0,0,0,0,0,0,0,0,0,0,0,0,0,0,0,0,0,0,0,0,0,0,0,0,0,0"/>
              </v:shape>
              <v:shape id="Freeform 268" o:spid="_x0000_s1286" style="position:absolute;left:4502;top:3492;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u0yMQA&#10;AADcAAAADwAAAGRycy9kb3ducmV2LnhtbESPwWrDMBBE74X8g9hAbrUcQ0twrISSUmqfilPT82Jt&#10;LFNr5VhK4vx9VSj0OMzMG6bYz3YQV5p871jBOklBELdO99wpaD7fHjcgfEDWODgmBXfysN8tHgrM&#10;tbtxTddj6ESEsM9RgQlhzKX0rSGLPnEjcfRObrIYopw6qSe8RbgdZJamz9Jiz3HB4EgHQ+338WIV&#10;lN2XvmRl1ZwdHqr37KNuXnuj1Go5v2xBBJrDf/ivXWoF2eYJ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LtMjEAAAA3AAAAA8AAAAAAAAAAAAAAAAAmAIAAGRycy9k&#10;b3ducmV2LnhtbFBLBQYAAAAABAAEAPUAAACJAwAAAAA=&#10;" path="m47,23r,-4l46,17,45,13,44,11,41,7,39,5,36,3,33,1,30,,26,,23,,20,,17,,13,1,11,3,8,5,6,7,3,11,2,13,1,17,,19r,4e" filled="f" strokecolor="lime" strokeweight="0">
                <v:path arrowok="t" o:connecttype="custom" o:connectlocs="12,6;12,5;12,4;11,3;11,3;10,2;10,1;9,1;8,0;8,0;7,0;6,0;5,0;4,0;3,0;3,1;2,1;2,2;1,3;1,3;0,4;0,5;0,6" o:connectangles="0,0,0,0,0,0,0,0,0,0,0,0,0,0,0,0,0,0,0,0,0,0,0"/>
              </v:shape>
              <v:shape id="Freeform 269" o:spid="_x0000_s1287" style="position:absolute;left:4474;top:3474;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sAV8IA&#10;AADcAAAADwAAAGRycy9kb3ducmV2LnhtbESPwWrDMBBE74H+g9hCbrGcHEJwrYTGkFJyCXX7AYu1&#10;tkytlbCU2P37KhDIcZiZN0x5mO0gbjSG3rGCdZaDIG6c7rlT8PN9Wu1AhIiscXBMCv4owGH/siix&#10;0G7iL7rVsRMJwqFABSZGX0gZGkMWQ+Y8cfJaN1qMSY6d1CNOCW4HucnzrbTYc1ow6Kky1PzWV6ug&#10;ltWHb892Cij9ESu8zLVrlVq+zu9vICLN8Rl+tD+1gs1uC/cz6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iwBXwgAAANwAAAAPAAAAAAAAAAAAAAAAAJgCAABkcnMvZG93&#10;bnJldi54bWxQSwUGAAAAAAQABAD1AAAAhwMAAAAA&#10;" path="m48,25r,-4l47,19,45,15,44,11,42,9,39,6,37,5,34,3,31,2r-4,l25,,21,2r-4,l14,3,11,5,9,6,6,9,4,11,3,15,2,19,,21r,4l,28r2,4l3,34r1,4l6,41r3,2l11,44r3,3l17,48r4,l25,49r2,-1l31,48r3,-1l37,44r2,-1l42,41r2,-3l45,34r2,-2l48,28r,-3xe" filled="f" strokecolor="lime" strokeweight="0">
                <v:path arrowok="t" o:connecttype="custom" o:connectlocs="12,6;12,5;12,5;11,4;11,3;11,2;10,1;9,1;9,1;8,0;7,0;6,0;5,0;4,0;4,1;3,1;2,1;2,2;1,3;1,4;1,5;0,5;0,6;0,7;1,8;1,8;1,9;2,10;2,11;3,11;4,12;4,12;5,12;6,12;7,12;8,12;9,12;9,11;10,11;11,10;11,9;11,8;12,8;12,7;12,6" o:connectangles="0,0,0,0,0,0,0,0,0,0,0,0,0,0,0,0,0,0,0,0,0,0,0,0,0,0,0,0,0,0,0,0,0,0,0,0,0,0,0,0,0,0,0,0,0"/>
              </v:shape>
              <v:rect id="Rectangle 270" o:spid="_x0000_s1288" style="position:absolute;left:4962;top:3574;width:69;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vMIA&#10;AADcAAAADwAAAGRycy9kb3ducmV2LnhtbESP3WoCMRSE7wu+QziCdzXbvbDL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EW8wgAAANwAAAAPAAAAAAAAAAAAAAAAAJgCAABkcnMvZG93&#10;bnJldi54bWxQSwUGAAAAAAQABAD1AAAAhwMAAAAA&#10;" filled="f" stroked="f">
                <v:textbox style="mso-next-textbox:#Rectangle 270;mso-fit-shape-to-text:t" inset="0,0,0,0">
                  <w:txbxContent>
                    <w:p w:rsidR="00FF74C8" w:rsidRDefault="00FF74C8">
                      <w:r>
                        <w:rPr>
                          <w:rFonts w:ascii="Arial" w:hAnsi="Arial" w:cs="Arial"/>
                          <w:color w:val="00FFFF"/>
                          <w:sz w:val="2"/>
                          <w:szCs w:val="2"/>
                        </w:rPr>
                        <w:t>PAUSE</w:t>
                      </w:r>
                    </w:p>
                  </w:txbxContent>
                </v:textbox>
              </v:rect>
              <v:rect id="Rectangle 271" o:spid="_x0000_s1289" style="position:absolute;left:4969;top:3645;width:57;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zr4A&#10;AADcAAAADwAAAGRycy9kb3ducmV2LnhtbERPy4rCMBTdD/gP4QruxtQupHSMIoLgiBurH3Bpbh9M&#10;clOSaDt/bxaCy8N5b3aTNeJJPvSOFayWGQji2umeWwX32/G7ABEiskbjmBT8U4Dddva1wVK7ka/0&#10;rGIrUgiHEhV0MQ6llKHuyGJYuoE4cY3zFmOCvpXa45jCrZF5lq2lxZ5TQ4cDHTqq/6qHVSBv1XEs&#10;KuMzd86bi/k9XRtySi3m0/4HRKQpfsRv90kryIu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b0c6+AAAA3AAAAA8AAAAAAAAAAAAAAAAAmAIAAGRycy9kb3ducmV2&#10;LnhtbFBLBQYAAAAABAAEAPUAAACDAwAAAAA=&#10;" filled="f" stroked="f">
                <v:textbox style="mso-next-textbox:#Rectangle 271;mso-fit-shape-to-text:t" inset="0,0,0,0">
                  <w:txbxContent>
                    <w:p w:rsidR="00FF74C8" w:rsidRDefault="00FF74C8">
                      <w:r>
                        <w:rPr>
                          <w:rFonts w:ascii="Arial" w:hAnsi="Arial" w:cs="Arial"/>
                          <w:color w:val="00FFFF"/>
                          <w:sz w:val="2"/>
                          <w:szCs w:val="2"/>
                        </w:rPr>
                        <w:t>LOAD</w:t>
                      </w:r>
                    </w:p>
                  </w:txbxContent>
                </v:textbox>
              </v:rect>
              <v:rect id="Rectangle 272" o:spid="_x0000_s1290" style="position:absolute;left:4968;top:3681;width:7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0VcIA&#10;AADcAAAADwAAAGRycy9kb3ducmV2LnhtbESP3WoCMRSE7wu+QziCdzXbvZDt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3RVwgAAANwAAAAPAAAAAAAAAAAAAAAAAJgCAABkcnMvZG93&#10;bnJldi54bWxQSwUGAAAAAAQABAD1AAAAhwMAAAAA&#10;" filled="f" stroked="f">
                <v:textbox style="mso-next-textbox:#Rectangle 272;mso-fit-shape-to-text:t" inset="0,0,0,0">
                  <w:txbxContent>
                    <w:p w:rsidR="00FF74C8" w:rsidRDefault="00FF74C8">
                      <w:r>
                        <w:rPr>
                          <w:rFonts w:ascii="Arial" w:hAnsi="Arial" w:cs="Arial"/>
                          <w:color w:val="00FFFF"/>
                          <w:sz w:val="2"/>
                          <w:szCs w:val="2"/>
                        </w:rPr>
                        <w:t>PURGE</w:t>
                      </w:r>
                    </w:p>
                  </w:txbxContent>
                </v:textbox>
              </v:rect>
              <v:rect id="Rectangle 273" o:spid="_x0000_s1291" style="position:absolute;left:4974;top:3538;width:46;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LFb4A&#10;AADcAAAADwAAAGRycy9kb3ducmV2LnhtbERPy4rCMBTdC/5DuMLsNLWLwalGEUFQmY3VD7g0tw9M&#10;bkoSbf17sxiY5eG8N7vRGvEiHzrHCpaLDARx5XTHjYL77ThfgQgRWaNxTAreFGC3nU42WGg38JVe&#10;ZWxECuFQoII2xr6QMlQtWQwL1xMnrnbeYkzQN1J7HFK4NTLPsm9psePU0GJPh5aqR/m0CuStPA6r&#10;0vjMXfL615xP15qcUl+zcb8GEWmM/+I/90kryH/S/H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0SxW+AAAA3AAAAA8AAAAAAAAAAAAAAAAAmAIAAGRycy9kb3ducmV2&#10;LnhtbFBLBQYAAAAABAAEAPUAAACDAwAAAAA=&#10;" filled="f" stroked="f">
                <v:textbox style="mso-next-textbox:#Rectangle 273;mso-fit-shape-to-text:t" inset="0,0,0,0">
                  <w:txbxContent>
                    <w:p w:rsidR="00FF74C8" w:rsidRDefault="00FF74C8">
                      <w:r>
                        <w:rPr>
                          <w:rFonts w:ascii="Arial" w:hAnsi="Arial" w:cs="Arial"/>
                          <w:color w:val="00FFFF"/>
                          <w:sz w:val="2"/>
                          <w:szCs w:val="2"/>
                        </w:rPr>
                        <w:t>IDLE</w:t>
                      </w:r>
                    </w:p>
                  </w:txbxContent>
                </v:textbox>
              </v:rect>
              <v:shape id="Freeform 274" o:spid="_x0000_s1292" style="position:absolute;left:4481;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XpccA&#10;AADcAAAADwAAAGRycy9kb3ducmV2LnhtbESPQWvCQBSE74X+h+UJvZS6q4fSpK4iVcFCoCRtD709&#10;s88kmH0bsqum/94VBI/DzHzDzBaDbcWJet841jAZKxDEpTMNVxp+vjcvbyB8QDbYOiYN/+RhMX98&#10;mGFq3JlzOhWhEhHCPkUNdQhdKqUva7Lox64jjt7e9RZDlH0lTY/nCLetnCr1Ki02HBdq7OijpvJQ&#10;HK2GZHXw2112XH9+/eXtM2abMlO/Wj+NhuU7iEBDuIdv7a3RME0mcD0Tj4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yl6XHAAAA3AAAAA8AAAAAAAAAAAAAAAAAmAIAAGRy&#10;cy9kb3ducmV2LnhtbFBLBQYAAAAABAAEAPUAAACMAwAAAAA=&#10;" path="m3,r,1l1,1,,3,,4e" filled="f" strokecolor="lime" strokeweight="0">
                <v:path arrowok="t" o:connecttype="custom" o:connectlocs="1,0;1,0;0,0;0,1;0,1" o:connectangles="0,0,0,0,0"/>
              </v:shape>
              <v:shape id="Freeform 275" o:spid="_x0000_s1293" style="position:absolute;left:4481;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CRsUA&#10;AADcAAAADwAAAGRycy9kb3ducmV2LnhtbESPQUvDQBSE74L/YXmCN7MxSrGx29IWxB7qwSg9P7Kv&#10;u8Hs25hdk/TfdwsFj8PMfMMsVpNrxUB9aDwreMxyEMS11w0bBd9fbw8vIEJE1th6JgUnCrBa3t4s&#10;sNR+5E8aqmhEgnAoUYGNsSulDLUlhyHzHXHyjr53GJPsjdQ9jgnuWlnk+Uw6bDgtWOxoa6n+qf6c&#10;gufdejTdSOZ4sO8fv8OmeprtT0rd303rVxCRpvgfvrZ3WkExL+ByJh0B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gJGxQAAANwAAAAPAAAAAAAAAAAAAAAAAJgCAABkcnMv&#10;ZG93bnJldi54bWxQSwUGAAAAAAQABAD1AAAAigMAAAAA&#10;" path="m,l,1,1,2r2,l3,3e" filled="f" strokecolor="lime" strokeweight="0">
                <v:path arrowok="t" o:connecttype="custom" o:connectlocs="0,0;0,0;0,1;1,1;1,1" o:connectangles="0,0,0,0,0"/>
              </v:shape>
              <v:line id="Line 276" o:spid="_x0000_s1294" style="position:absolute;visibility:visible" from="4479,3481" to="4480,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JAMMAAADcAAAADwAAAGRycy9kb3ducmV2LnhtbESP3YrCMBSE7xd8h3CEvVtTXVi0GkWE&#10;wu6FFn8e4NAc22JzEpKo9e3NguDlMDPfMItVbzpxIx9aywrGowwEcWV1y7WC07H4moIIEVljZ5kU&#10;PCjAajn4WGCu7Z33dDvEWiQIhxwVNDG6XMpQNWQwjKwjTt7ZeoMxSV9L7fGe4KaTkyz7kQZbTgsN&#10;Oto0VF0OV6NgWpS7fbkNdVm5XeHRbcJf8VDqc9iv5yAi9fEdfrV/tYLJ7B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1SQDDAAAA3AAAAA8AAAAAAAAAAAAA&#10;AAAAoQIAAGRycy9kb3ducmV2LnhtbFBLBQYAAAAABAAEAPkAAACRAwAAAAA=&#10;" strokecolor="lime" strokeweight="0"/>
              <v:line id="Line 277" o:spid="_x0000_s1295" style="position:absolute;flip:x;visibility:visible" from="4474,3480" to="4478,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B2F8QAAADcAAAADwAAAGRycy9kb3ducmV2LnhtbESPS2sCMRSF9wX/Q7hCdzWjlaqjGZFC&#10;oZti1QG3l8l1HiY34yTV8d83QqHLw3l8nNW6t0ZcqfO1YwXjUQKCuHC65lJBfvh4mYPwAVmjcUwK&#10;7uRhnQ2eVphqd+MdXfehFHGEfYoKqhDaVEpfVGTRj1xLHL2T6yyGKLtS6g5vcdwaOUmSN2mx5kio&#10;sKX3iorz/sdG7mmzvcym9qtuvvPX/H40ct4YpZ6H/WYJIlAf/sN/7U+tYLKYwuNMP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MHYXxAAAANwAAAAPAAAAAAAAAAAA&#10;AAAAAKECAABkcnMvZG93bnJldi54bWxQSwUGAAAAAAQABAD5AAAAkgMAAAAA&#10;" strokecolor="lime" strokeweight="0"/>
              <v:line id="Line 278" o:spid="_x0000_s1296" style="position:absolute;flip:y;visibility:visible" from="4479,3474" to="4480,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zTjMQAAADcAAAADwAAAGRycy9kb3ducmV2LnhtbESPS2sCMRSF9wX/Q7iCu5rxWTsaRYRC&#10;N1K1A91eJteZ0eRmnEQd/30jFLo8nMfHWaxaa8SNGl85VjDoJyCIc6crLhRk3x+vMxA+IGs0jknB&#10;gzyslp2XBaba3XlPt0MoRBxhn6KCMoQ6ldLnJVn0fVcTR+/oGoshyqaQusF7HLdGDpNkKi1WHAkl&#10;1rQpKT8frjZyj+uvy9vYbqvTLhtljx8jZyejVK/brucgArXhP/zX/tQKhu8TeJ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fNOMxAAAANwAAAAPAAAAAAAAAAAA&#10;AAAAAKECAABkcnMvZG93bnJldi54bWxQSwUGAAAAAAQABAD5AAAAkgMAAAAA&#10;" strokecolor="lime" strokeweight="0"/>
              <v:line id="Line 279" o:spid="_x0000_s1297" style="position:absolute;flip:x;visibility:visible" from="4474,3479" to="4478,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5N+8QAAADcAAAADwAAAGRycy9kb3ducmV2LnhtbESPS2sCMRSF9wX/Q7iCO82oxcdoFCkU&#10;uilWHXB7mVxnRpObcZLq+O9NQejycB4fZ7lurRE3anzlWMFwkIAgzp2uuFCQHT77MxA+IGs0jknB&#10;gzysV523Jaba3XlHt30oRBxhn6KCMoQ6ldLnJVn0A1cTR+/kGoshyqaQusF7HLdGjpJkIi1WHAkl&#10;1vRRUn7Z/9rIPW221+m7/a7OP9k4exyNnJ2NUr1uu1mACNSG//Cr/aUVjOYT+DsTj4B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rk37xAAAANwAAAAPAAAAAAAAAAAA&#10;AAAAAKECAABkcnMvZG93bnJldi54bWxQSwUGAAAAAAQABAD5AAAAkgMAAAAA&#10;" strokecolor="lime" strokeweight="0"/>
              <v:shape id="Freeform 280" o:spid="_x0000_s1298" style="position:absolute;left:4478;top:3478;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908EA&#10;AADcAAAADwAAAGRycy9kb3ducmV2LnhtbESPQYvCMBSE74L/ITxhb5oqWLUaRRYET8KqF2+P5tlG&#10;m5eSZLX++42w4HGYmW+Y1aazjXiQD8axgvEoA0FcOm24UnA+7YZzECEia2wck4IXBdis+70VFto9&#10;+Ycex1iJBOFQoII6xraQMpQ1WQwj1xIn7+q8xZikr6T2+Exw28hJluXSouG0UGNL3zWV9+OvVeD3&#10;98vpdnnh9OxueV4dDLI1Sn0Nuu0SRKQufsL/7b1WMFnM4H0mHQ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T/dPBAAAA3AAAAA8AAAAAAAAAAAAAAAAAmAIAAGRycy9kb3du&#10;cmV2LnhtbFBLBQYAAAAABAAEAPUAAACGAwAAAAA=&#10;" path="m,3l1,2,2,1,2,e" filled="f" strokecolor="lime" strokeweight="0">
                <v:path arrowok="t" o:connecttype="custom" o:connectlocs="0,1;1,1;1,0;1,0" o:connectangles="0,0,0,0"/>
              </v:shape>
              <v:shape id="Freeform 281" o:spid="_x0000_s1299" style="position:absolute;left:4478;top:3480;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5E8MA&#10;AADcAAAADwAAAGRycy9kb3ducmV2LnhtbERPTWvCQBC9F/wPywje6kYF0dRVVGgpFJFEaeltyI5J&#10;NDsbsqtGf717EDw+3vds0ZpKXKhxpWUFg34EgjizuuRcwX73+T4B4TyyxsoyKbiRg8W88zbDWNsr&#10;J3RJfS5CCLsYFRTe17GULivIoOvbmjhwB9sY9AE2udQNXkO4qeQwisbSYMmhocCa1gVlp/RsFKz+&#10;/77yOjm58Xl03KYy2fzef7xSvW67/ADhqfUv8dP9rRUMp2FtOBOO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g5E8MAAADcAAAADwAAAAAAAAAAAAAAAACYAgAAZHJzL2Rv&#10;d25yZXYueG1sUEsFBgAAAAAEAAQA9QAAAIgDAAAAAA==&#10;" path="m2,4l2,3,1,1,,e" filled="f" strokecolor="lime" strokeweight="0">
                <v:path arrowok="t" o:connecttype="custom" o:connectlocs="1,1;1,1;1,0;0,0" o:connectangles="0,0,0,0"/>
              </v:shape>
              <v:line id="Line 282" o:spid="_x0000_s1300" style="position:absolute;visibility:visible" from="4481,3474" to="4482,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1+6sIAAADcAAAADwAAAGRycy9kb3ducmV2LnhtbESPQYvCMBSE7wv+h/CEvW1TPSzaNYoI&#10;BT1oUfcHPJpnW2xeQhK1/vvNguBxmJlvmMVqML24kw+dZQWTLAdBXFvdcaPg91x+zUCEiKyxt0wK&#10;nhRgtRx9LLDQ9sFHup9iIxKEQ4EK2hhdIWWoWzIYMuuIk3ex3mBM0jdSe3wkuOnlNM+/pcGO00KL&#10;jjYt1dfTzSiYldXhWO1DU9XuUHp0m7Arn0p9jof1D4hIQ3yHX+2tVjCdz+H/TDoC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1+6sIAAADcAAAADwAAAAAAAAAAAAAA&#10;AAChAgAAZHJzL2Rvd25yZXYueG1sUEsFBgAAAAAEAAQA+QAAAJADAAAAAA==&#10;" strokecolor="lime" strokeweight="0"/>
              <v:line id="Line 283" o:spid="_x0000_s1301" style="position:absolute;visibility:visible" from="4481,3481" to="4482,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xNbb4AAADcAAAADwAAAGRycy9kb3ducmV2LnhtbERPzYrCMBC+C75DGMGbpiosUo0iQkEP&#10;WnT3AYZmbIvNJCRR69ubg7DHj+9/ve1NJ57kQ2tZwWyagSCurG65VvD3W0yWIEJE1thZJgVvCrDd&#10;DAdrzLV98YWe11iLFMIhRwVNjC6XMlQNGQxT64gTd7PeYEzQ11J7fKVw08l5lv1Igy2nhgYd7Ruq&#10;7teHUbAsyvOlPIW6rNy58Oj24Vi8lRqP+t0KRKQ+/ou/7oNWsMjS/HQmHQG5+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NzE1tvgAAANwAAAAPAAAAAAAAAAAAAAAAAKEC&#10;AABkcnMvZG93bnJldi54bWxQSwUGAAAAAAQABAD5AAAAjAMAAAAA&#10;" strokecolor="lime" strokeweight="0"/>
              <v:line id="Line 284" o:spid="_x0000_s1302" style="position:absolute;flip:x;visibility:visible" from="4481,3479" to="448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xPlcMAAADcAAAADwAAAGRycy9kb3ducmV2LnhtbESPS4vCMBSF9wP+h3AFd2Pqg1GqUUQQ&#10;3IgzTsHtpbm21eSmNlHrv58IwiwP5/Fx5svWGnGnxleOFQz6CQji3OmKCwXZ7+ZzCsIHZI3GMSl4&#10;koflovMxx1S7B//Q/RAKEUfYp6igDKFOpfR5SRZ939XE0Tu5xmKIsimkbvARx62RwyT5khYrjoQS&#10;a1qXlF8ONxu5p9X+OhnbXXX+zkbZ82jk9GyU6nXb1QxEoDb8h9/trVYwSgbwOhOP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sT5XDAAAA3AAAAA8AAAAAAAAAAAAA&#10;AAAAoQIAAGRycy9kb3ducmV2LnhtbFBLBQYAAAAABAAEAPkAAACRAwAAAAA=&#10;" strokecolor="lime" strokeweight="0"/>
              <v:line id="Line 285" o:spid="_x0000_s1303" style="position:absolute;visibility:visible" from="4481,3480" to="4486,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J2gcEAAADcAAAADwAAAGRycy9kb3ducmV2LnhtbESP0YrCMBRE3wX/IVxh3zRVQaQaRYTC&#10;7oMW3f2AS3Nti81NSKLWv98Igo/DzJxh1tvedOJOPrSWFUwnGQjiyuqWawV/v8V4CSJEZI2dZVLw&#10;pADbzXCwxlzbB5/ofo61SBAOOSpoYnS5lKFqyGCYWEecvIv1BmOSvpba4yPBTSdnWbaQBltOCw06&#10;2jdUXc83o2BZlMdTeQh1Wblj4dHtw0/xVOpr1O9WICL18RN+t7+1gnk2g9eZd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UnaBwQAAANwAAAAPAAAAAAAAAAAAAAAA&#10;AKECAABkcnMvZG93bnJldi54bWxQSwUGAAAAAAQABAD5AAAAjwMAAAAA&#10;" strokecolor="lime" strokeweight="0"/>
              <v:line id="Line 286" o:spid="_x0000_s1304" style="position:absolute;flip:y;visibility:visible" from="5312,3498" to="5313,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J0ecQAAADcAAAADwAAAGRycy9kb3ducmV2LnhtbESPS2vCQBSF94X+h+EW3NWJRqxER5GC&#10;0I34aMDtJXNNojN30sxU4793BMHl4Tw+zmzRWSMu1PrasYJBPwFBXDhdc6kg/119TkD4gKzROCYF&#10;N/KwmL+/zTDT7so7uuxDKeII+wwVVCE0mZS+qMii77uGOHpH11oMUbal1C1e47g1cpgkY2mx5kio&#10;sKHviorz/t9G7nG5+fsa2XV92uZpfjsYOTkZpXof3XIKIlAXXuFn+0crSJMUHmfiEZ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MnR5xAAAANwAAAAPAAAAAAAAAAAA&#10;AAAAAKECAABkcnMvZG93bnJldi54bWxQSwUGAAAAAAQABAD5AAAAkgMAAAAA&#10;" strokecolor="lime" strokeweight="0"/>
              <v:line id="Line 287" o:spid="_x0000_s1305" style="position:absolute;visibility:visible" from="5323,3498" to="5324,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dLbsMAAADcAAAADwAAAGRycy9kb3ducmV2LnhtbESP3YrCMBSE74V9h3AWvNN0d0WkaxQR&#10;Cu6FFn8e4NCcbYvNSUii1rc3guDlMDPfMPNlbzpxJR9aywq+xhkI4srqlmsFp2MxmoEIEVljZ5kU&#10;3CnAcvExmGOu7Y33dD3EWiQIhxwVNDG6XMpQNWQwjK0jTt6/9QZjkr6W2uMtwU0nv7NsKg22nBYa&#10;dLRuqDofLkbBrCh3+3Ib6rJyu8KjW4e/4q7U8LNf/YKI1Md3+NXeaAU/2QS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3S27DAAAA3AAAAA8AAAAAAAAAAAAA&#10;AAAAoQIAAGRycy9kb3ducmV2LnhtbFBLBQYAAAAABAAEAPkAAACRAwAAAAA=&#10;" strokecolor="lime" strokeweight="0"/>
              <v:line id="Line 288" o:spid="_x0000_s1306" style="position:absolute;flip:y;visibility:visible" from="5362,2203" to="536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dJlsQAAADcAAAADwAAAGRycy9kb3ducmV2LnhtbESPX2vCMBTF3wW/Q7iCbzNVtynVKCII&#10;exnbasHXS3Ntq8lNbaLWb78MBj4ezp8fZ7nurBE3an3tWMF4lIAgLpyuuVSQ73cvcxA+IGs0jknB&#10;gzysV/3eElPt7vxDtyyUIo6wT1FBFUKTSumLiiz6kWuIo3d0rcUQZVtK3eI9jlsjJ0nyLi3WHAkV&#10;NrStqDhnVxu5x83XZfZqP+vTdz7NHwcj5yej1HDQbRYgAnXhGf5vf2gF0+QN/s7E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l0mWxAAAANwAAAAPAAAAAAAAAAAA&#10;AAAAAKECAABkcnMvZG93bnJldi54bWxQSwUGAAAAAAQABAD5AAAAkgMAAAAA&#10;" strokecolor="lime" strokeweight="0"/>
              <v:shape id="Freeform 289" o:spid="_x0000_s1307" style="position:absolute;left:5312;top:3736;width:11;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PzMUA&#10;AADcAAAADwAAAGRycy9kb3ducmV2LnhtbESPQWsCMRSE7wX/Q3iCl6JZLRVdjSKlQuvNVdDjY/Pc&#10;rG5elk3U1V/fFAo9DjPzDTNftrYSN2p86VjBcJCAIM6dLrlQsN+t+xMQPiBrrByTggd5WC46L3NM&#10;tbvzlm5ZKESEsE9RgQmhTqX0uSGLfuBq4uidXGMxRNkUUjd4j3BbyVGSjKXFkuOCwZo+DOWX7GoV&#10;tJeMjnL1up1+b4w7fx527xvzVKrXbVczEIHa8B/+a39pBW/JG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c/MxQAAANwAAAAPAAAAAAAAAAAAAAAAAJgCAABkcnMv&#10;ZG93bnJldi54bWxQSwUGAAAAAAQABAD1AAAAigMAAAAA&#10;" path="m,l,4,,7r1,3l4,13r1,3l7,18r4,3l14,22r3,1l20,23r3,1l27,23r4,l33,22r4,-1l39,18r3,-2l44,13r1,-3l46,7r,-3l48,e" filled="f" strokecolor="lime" strokeweight="0">
                <v:path arrowok="t" o:connecttype="custom" o:connectlocs="0,0;0,1;0,2;0,3;1,3;1,4;2,5;3,5;3,6;4,6;5,6;5,6;6,6;7,6;8,6;8,5;9,5;10,4;10,3;10,3;11,2;11,1;11,0" o:connectangles="0,0,0,0,0,0,0,0,0,0,0,0,0,0,0,0,0,0,0,0,0,0,0"/>
              </v:shape>
              <v:shape id="Freeform 290" o:spid="_x0000_s1308" style="position:absolute;left:5344;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y58UA&#10;AADcAAAADwAAAGRycy9kb3ducmV2LnhtbESPQWsCMRSE74X+h/AK3mrSCrWsRikFQSw9rOuhx8fm&#10;ubu6eVk2T03/fVMo9DjMzDfMcp18r640xi6whaepAUVcB9dxY+FQbR5fQUVBdtgHJgvfFGG9ur9b&#10;YuHCjUu67qVRGcKxQAutyFBoHeuWPMZpGIizdwyjR8lybLQb8ZbhvtfPxrxojx3nhRYHem+pPu8v&#10;3kJXpYuk8uPzUGvZbcq+mn+Zk7WTh/S2ACWU5D/81946CzMzh98z+Qjo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jLnxQAAANwAAAAPAAAAAAAAAAAAAAAAAJgCAABkcnMv&#10;ZG93bnJldi54bWxQSwUGAAAAAAQABAD1AAAAigMAAAAA&#10;" path="m3,2l3,1,2,,,e" filled="f" strokecolor="lime" strokeweight="0">
                <v:path arrowok="t" o:connecttype="custom" o:connectlocs="1,1;1,1;1,0;0,0" o:connectangles="0,0,0,0"/>
              </v:shape>
              <v:shape id="Freeform 291" o:spid="_x0000_s1309" style="position:absolute;left:5346;top:3754;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wlMUA&#10;AADcAAAADwAAAGRycy9kb3ducmV2LnhtbESPwU7DMAyG70i8Q2QkbiwFBIKybBqbhjbtROEAN6sx&#10;TbXGiZps7d5+PkziaP3+P3+ezkffqSP1qQ1s4H5SgCKug225MfD9tb57AZUyssUuMBk4UYL57Ppq&#10;iqUNA3/SscqNEginEg24nGOpdaodeUyTEIkl+wu9xyxj32jb4yBw3+mHonjWHluWCw4jLR3V++rg&#10;RWM4/cTx3emP32qxqvevEbe7J2Nub8bFG6hMY/5fvrQ31sBjIbbyjBBAz8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JnCUxQAAANwAAAAPAAAAAAAAAAAAAAAAAJgCAABkcnMv&#10;ZG93bnJldi54bWxQSwUGAAAAAAQABAD1AAAAigMAAAAA&#10;" path="m4,l2,,1,1,,2e" filled="f" strokecolor="lime" strokeweight="0">
                <v:path arrowok="t" o:connecttype="custom" o:connectlocs="1,0;1,0;0,1;0,1" o:connectangles="0,0,0,0"/>
              </v:shape>
              <v:shape id="Freeform 292" o:spid="_x0000_s1310" style="position:absolute;left:5340;top:3748;width:11;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18QA&#10;AADcAAAADwAAAGRycy9kb3ducmV2LnhtbESP3YrCMBSE7wXfIRzBO01V2NVqlF1BWFYQ/Me7Q3Ns&#10;q81JabJa394IC14OM/MNM5nVphA3qlxuWUGvG4EgTqzOOVWw2y46QxDOI2ssLJOCBzmYTZuNCcba&#10;3nlNt41PRYCwi1FB5n0ZS+mSjAy6ri2Jg3e2lUEfZJVKXeE9wE0h+1H0IQ3mHBYyLGmeUXLd/BkF&#10;5jRffu5Gv8fD90rzfnApyny5UKrdqr/GIDzV/h3+b/9oBYNoBK8z4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XV9fEAAAA3AAAAA8AAAAAAAAAAAAAAAAAmAIAAGRycy9k&#10;b3ducmV2LnhtbFBLBQYAAAAABAAEAPUAAACJAwAAAAA=&#10;" path="m48,23r,-2l48,17,47,13,44,11,43,9,40,6,37,4,34,3,31,1,28,,25,,21,,17,1,15,3,11,4,9,6,6,9,4,11,3,13,1,17r,4l,23r1,4l1,31r2,2l4,37r2,2l9,41r2,3l15,45r2,1l21,48r4,l28,48r3,-2l34,45r3,-1l40,41r3,-2l44,37r3,-4l48,31r,-4l48,23xe" filled="f" strokecolor="lime" strokeweight="0">
                <v:path arrowok="t" o:connecttype="custom" o:connectlocs="11,5;11,5;11,4;11,3;10,3;10,2;9,1;8,1;8,1;7,0;6,0;6,0;5,0;4,0;3,1;3,1;2,1;1,2;1,3;1,3;0,4;0,5;0,5;0,6;0,7;1,8;1,8;1,9;2,9;3,10;3,10;4,11;5,11;6,11;6,11;7,11;8,10;8,10;9,9;10,9;10,8;11,8;11,7;11,6;11,5" o:connectangles="0,0,0,0,0,0,0,0,0,0,0,0,0,0,0,0,0,0,0,0,0,0,0,0,0,0,0,0,0,0,0,0,0,0,0,0,0,0,0,0,0,0,0,0,0"/>
              </v:shape>
              <v:line id="Line 293" o:spid="_x0000_s1311" style="position:absolute;flip:x;visibility:visible" from="5340,3754" to="5344,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l808IAAADcAAAADwAAAGRycy9kb3ducmV2LnhtbERPS2vCQBC+F/wPywje6sYHraSuIgXB&#10;i9hqoNchOyaxu7NpdtX47zuHQo8f33u57r1TN+piE9jAZJyBIi6DbbgyUJy2zwtQMSFbdIHJwIMi&#10;rFeDpyXmNtz5k27HVCkJ4ZijgTqlNtc6ljV5jOPQEgt3Dp3HJLCrtO3wLuHe6WmWvWiPDUtDjS29&#10;11R+H69ees+bw8/r3O+by0cxKx5fTi8uzpjRsN+8gUrUp3/xn3tnDcwmMl/OyBH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l808IAAADcAAAADwAAAAAAAAAAAAAA&#10;AAChAgAAZHJzL2Rvd25yZXYueG1sUEsFBgAAAAAEAAQA+QAAAJADAAAAAA==&#10;" strokecolor="lime" strokeweight="0"/>
              <v:line id="Line 294" o:spid="_x0000_s1312" style="position:absolute;visibility:visible" from="5345,3755" to="5346,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l+K8IAAADcAAAADwAAAGRycy9kb3ducmV2LnhtbESP0YrCMBRE3xf8h3CFfVvTKixSjSJC&#10;QR+06O4HXJprW2xuQhK1/v1GEPZxmJkzzHI9mF7cyYfOsoJ8koEgrq3uuFHw+1N+zUGEiKyxt0wK&#10;nhRgvRp9LLHQ9sEnup9jIxKEQ4EK2hhdIWWoWzIYJtYRJ+9ivcGYpG+k9vhIcNPLaZZ9S4Mdp4UW&#10;HW1bqq/nm1EwL6vjqTqEpqrdsfTotmFfPpX6HA+bBYhIQ/wPv9s7rWCW5/A6k46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1l+K8IAAADcAAAADwAAAAAAAAAAAAAA&#10;AAChAgAAZHJzL2Rvd25yZXYueG1sUEsFBgAAAAAEAAQA+QAAAJADAAAAAA==&#10;" strokecolor="lime" strokeweight="0"/>
              <v:line id="Line 295" o:spid="_x0000_s1313" style="position:absolute;visibility:visible" from="5346,3755" to="5347,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vgXMIAAADcAAAADwAAAGRycy9kb3ducmV2LnhtbESP3YrCMBSE7xd8h3AE79ZUhUWqUUQo&#10;7F5o8ecBDs2xLTYnIYla394Iwl4OM/MNs1z3phN38qG1rGAyzkAQV1a3XCs4n4rvOYgQkTV2lknB&#10;kwKsV4OvJebaPvhA92OsRYJwyFFBE6PLpQxVQwbD2Dri5F2sNxiT9LXUHh8Jbjo5zbIfabDltNCg&#10;o21D1fV4MwrmRbk/lLtQl5XbFx7dNvwVT6VGw36zABGpj//hT/tXK5hNpvA+k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4vgXMIAAADcAAAADwAAAAAAAAAAAAAA&#10;AAChAgAAZHJzL2Rvd25yZXYueG1sUEsFBgAAAAAEAAQA+QAAAJADAAAAAA==&#10;" strokecolor="lime" strokeweight="0"/>
              <v:line id="Line 296" o:spid="_x0000_s1314" style="position:absolute;visibility:visible" from="5347,3754" to="5351,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x8MAAADcAAAADwAAAGRycy9kb3ducmV2LnhtbESP3YrCMBSE74V9h3CEvdNUBZFqFBEK&#10;7sVa/HmAQ3O2LduchCRb69tvBMHLYWa+YTa7wXSiJx9aywpm0wwEcWV1y7WC27WYrECEiKyxs0wK&#10;HhRgt/0YbTDX9s5n6i+xFgnCIUcFTYwulzJUDRkMU+uIk/djvcGYpK+l9nhPcNPJeZYtpcGW00KD&#10;jg4NVb+XP6NgVZSnc/kd6rJyp8KjO4Sv4qHU53jYr0FEGuI7/GoftYLFbAHPM+kIyO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HRcfDAAAA3AAAAA8AAAAAAAAAAAAA&#10;AAAAoQIAAGRycy9kb3ducmV2LnhtbFBLBQYAAAAABAAEAPkAAACRAwAAAAA=&#10;" strokecolor="lime" strokeweight="0"/>
              <v:line id="Line 297" o:spid="_x0000_s1315" style="position:absolute;flip:x;visibility:visible" from="5340,3753" to="5344,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J60MMAAADcAAAADwAAAGRycy9kb3ducmV2LnhtbESPS4vCMBSF98L8h3CF2WnqA0eqUUQY&#10;mI34mILbS3Ntq8lNp8lo/fdGEFwezuPjzJetNeJKja8cKxj0ExDEudMVFwqy3+/eFIQPyBqNY1Jw&#10;Jw/LxUdnjql2N97T9RAKEUfYp6igDKFOpfR5SRZ939XE0Tu5xmKIsimkbvAWx62RwySZSIsVR0KJ&#10;Na1Lyi+Hfxu5p9X272tsN9V5l42y+9HI6dko9dltVzMQgdrwDr/aP1rBaDCG55l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CetDDAAAA3AAAAA8AAAAAAAAAAAAA&#10;AAAAoQIAAGRycy9kb3ducmV2LnhtbFBLBQYAAAAABAAEAPkAAACRAwAAAAA=&#10;" strokecolor="lime" strokeweight="0"/>
              <v:line id="Line 298" o:spid="_x0000_s1316" style="position:absolute;flip:y;visibility:visible" from="5345,3748" to="5346,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7fS8QAAADcAAAADwAAAGRycy9kb3ducmV2LnhtbESPX2vCMBTF34V9h3AHe9PUqVOqUUQQ&#10;9jKmXcHXS3Ntq8lN12Rav70ZCD4ezp8fZ7HqrBEXan3tWMFwkIAgLpyuuVSQ/2z7MxA+IGs0jknB&#10;jTysli+9BabaXXlPlyyUIo6wT1FBFUKTSumLiiz6gWuIo3d0rcUQZVtK3eI1jlsj35PkQ1qsORIq&#10;bGhTUXHO/mzkHtffv9Ox/apPu3yU3w5Gzk5GqbfXbj0HEagLz/Cj/akVjIYT+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Tt9LxAAAANwAAAAPAAAAAAAAAAAA&#10;AAAAAKECAABkcnMvZG93bnJldi54bWxQSwUGAAAAAAQABAD5AAAAkgMAAAAA&#10;" strokecolor="lime" strokeweight="0"/>
              <v:shape id="Freeform 299" o:spid="_x0000_s1317" style="position:absolute;left:5344;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kDFsUA&#10;AADcAAAADwAAAGRycy9kb3ducmV2LnhtbESPQYvCMBSE74L/ITxhL7KmriBuNYq4KygURN09eHs2&#10;z7bYvJQmav33RhA8DjPzDTOZNaYUV6pdYVlBvxeBIE6tLjhT8Ldffo5AOI+ssbRMCu7kYDZttyYY&#10;a3vjLV13PhMBwi5GBbn3VSylS3My6Hq2Ig7eydYGfZB1JnWNtwA3pfyKoqE0WHBYyLGiRU7peXcx&#10;Cr5/zm51TC6/681hW3YxWaZJ9K/UR6eZj0F4avw7/GqvtIJBf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6QMWxQAAANwAAAAPAAAAAAAAAAAAAAAAAJgCAABkcnMv&#10;ZG93bnJldi54bWxQSwUGAAAAAAQABAD1AAAAigMAAAAA&#10;" path="m,4r2,l3,3,3,1,3,e" filled="f" strokecolor="lime" strokeweight="0">
                <v:path arrowok="t" o:connecttype="custom" o:connectlocs="0,1;1,1;1,1;1,0;1,0" o:connectangles="0,0,0,0,0"/>
              </v:shape>
              <v:line id="Line 300" o:spid="_x0000_s1318" style="position:absolute;visibility:visible" from="5346,3748" to="5347,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DxMMAAADcAAAADwAAAGRycy9kb3ducmV2LnhtbESP3YrCMBSE7xd8h3AE79ZUhVWqUUQo&#10;rBdr8ecBDs2xLTYnIclqfXuzsODlMDPfMKtNbzpxJx9aywom4wwEcWV1y7WCy7n4XIAIEVljZ5kU&#10;PCnAZj34WGGu7YOPdD/FWiQIhxwVNDG6XMpQNWQwjK0jTt7VeoMxSV9L7fGR4KaT0yz7kgZbTgsN&#10;Oto1VN1Ov0bBoigPx/In1GXlDoVHtwv74qnUaNhvlyAi9fEd/m9/awWzyR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8Q8TDAAAA3AAAAA8AAAAAAAAAAAAA&#10;AAAAoQIAAGRycy9kb3ducmV2LnhtbFBLBQYAAAAABAAEAPkAAACRAwAAAAA=&#10;" strokecolor="lime" strokeweight="0"/>
              <v:line id="Line 301" o:spid="_x0000_s1319" style="position:absolute;flip:x;visibility:visible" from="5347,3753" to="5351,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9w1cIAAADcAAAADwAAAGRycy9kb3ducmV2LnhtbERPS2vCQBC+F/wPywje6sYHraSuIgXB&#10;i9hqoNchOyaxu7NpdtX47zuHQo8f33u57r1TN+piE9jAZJyBIi6DbbgyUJy2zwtQMSFbdIHJwIMi&#10;rFeDpyXmNtz5k27HVCkJ4ZijgTqlNtc6ljV5jOPQEgt3Dp3HJLCrtO3wLuHe6WmWvWiPDUtDjS29&#10;11R+H69ees+bw8/r3O+by0cxKx5fTi8uzpjRsN+8gUrUp3/xn3tnDcwmslbOyBH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E9w1cIAAADcAAAADwAAAAAAAAAAAAAA&#10;AAChAgAAZHJzL2Rvd25yZXYueG1sUEsFBgAAAAAEAAQA+QAAAJADAAAAAA==&#10;" strokecolor="lime" strokeweight="0"/>
              <v:shape id="Freeform 302" o:spid="_x0000_s1320" style="position:absolute;left:5346;top:375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zbcMA&#10;AADcAAAADwAAAGRycy9kb3ducmV2LnhtbESPQWvCQBSE74X+h+UVvNVNVExNXUWUoNeqvT+yzyRt&#10;9m2aXWP017sFweMwM98w82VvatFR6yrLCuJhBII4t7riQsHxkL1/gHAeWWNtmRRcycFy8foyx1Tb&#10;C39Rt/eFCBB2KSoovW9SKV1ekkE3tA1x8E62NeiDbAupW7wEuKnlKIqm0mDFYaHEhtYl5b/7s1GQ&#10;xdVNHjvOkslf8rPh5HsbX2ulBm/96hOEp94/w4/2TisYxzP4PxOO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szbcMAAADcAAAADwAAAAAAAAAAAAAAAACYAgAAZHJzL2Rv&#10;d25yZXYueG1sUEsFBgAAAAAEAAQA9QAAAIgDAAAAAA==&#10;" path="m,l1,1r,2l2,4r2,e" filled="f" strokecolor="lime" strokeweight="0">
                <v:path arrowok="t" o:connecttype="custom" o:connectlocs="0,0;0,0;0,1;1,1;1,1" o:connectangles="0,0,0,0,0"/>
              </v:shape>
              <v:shape id="Freeform 303" o:spid="_x0000_s1321" style="position:absolute;left:5069;top:353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iKsQA&#10;AADcAAAADwAAAGRycy9kb3ducmV2LnhtbERPy2rCQBTdC/2H4Ra6M5Mq2Jo6igpCMVAw9UF3l8xt&#10;kjZzJ2TGJP59Z1FweTjvxWowteiodZVlBc9RDII4t7riQsHxczd+BeE8ssbaMim4kYPV8mG0wETb&#10;ng/UZb4QIYRdggpK75tESpeXZNBFtiEO3LdtDfoA20LqFvsQbmo5ieOZNFhxaCixoW1J+W92NQrM&#10;1zZ9Oc73l/PmQ/Np+lM3VbpT6ulxWL+B8DT4u/jf/a4VTCdhfjg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oirEAAAA3AAAAA8AAAAAAAAAAAAAAAAAmAIAAGRycy9k&#10;b3ducmV2LnhtbFBLBQYAAAAABAAEAPUAAACJAwAAAAA=&#10;" path="m48,23r,-3l47,17,46,14,44,10,42,8,39,5,37,4,35,2,31,,27,,25,,21,,18,,15,2,11,4,9,5,7,8,4,10,3,14,2,17,,20r,3l,27r2,4l3,33r1,4l7,39r2,3l11,44r4,1l18,47r3,l25,48r2,-1l31,47r4,-2l37,44r2,-2l42,39r2,-2l46,33r1,-2l48,27r,-4xe" filled="f" strokecolor="lime" strokeweight="0">
                <v:path arrowok="t" o:connecttype="custom" o:connectlocs="12,6;12,5;12,4;12,4;11,3;11,2;10,1;9,1;9,1;8,0;7,0;6,0;5,0;5,0;4,1;3,1;2,1;2,2;1,3;1,4;1,4;0,5;0,6;0,7;1,8;1,8;1,9;2,10;2,11;3,11;4,11;5,12;5,12;6,12;7,12;8,12;9,11;9,11;10,11;11,10;11,9;12,8;12,8;12,7;12,6" o:connectangles="0,0,0,0,0,0,0,0,0,0,0,0,0,0,0,0,0,0,0,0,0,0,0,0,0,0,0,0,0,0,0,0,0,0,0,0,0,0,0,0,0,0,0,0,0"/>
              </v:shape>
              <v:shape id="Freeform 304" o:spid="_x0000_s1322" style="position:absolute;left:5069;top:3646;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HscYA&#10;AADcAAAADwAAAGRycy9kb3ducmV2LnhtbESPQWvCQBSE7wX/w/IKvdWNBrRNXaUVAqJQ0Fqlt0f2&#10;NYnNvg3ZNYn/3i0IHoeZ+YaZLXpTiZYaV1pWMBpGIIgzq0vOFey/0ucXEM4ja6wsk4ILOVjMBw8z&#10;TLTteEvtzuciQNglqKDwvk6kdFlBBt3Q1sTB+7WNQR9kk0vdYBfgppLjKJpIgyWHhQJrWhaU/e3O&#10;RoH5WW6m+9f18fDxqfk7PlV1uUmVenrs399AeOr9PXxrr7SCeDyC/zPh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QHscYAAADcAAAADwAAAAAAAAAAAAAAAACYAgAAZHJz&#10;L2Rvd25yZXYueG1sUEsFBgAAAAAEAAQA9QAAAIsDAAAAAA==&#10;" path="m48,24r,-4l47,17,46,14,44,11,42,8,39,6,37,5,35,2,31,1r-4,l25,,21,1r-3,l15,2,11,5,9,6,7,8,4,11,3,14,2,17,,20r,4l,28r2,2l3,34r1,3l7,40r2,2l11,43r4,3l18,47r3,l25,48r2,-1l31,47r4,-1l37,43r2,-1l42,40r2,-3l46,34r1,-4l48,28r,-4xe" filled="f" strokecolor="lime" strokeweight="0">
                <v:path arrowok="t" o:connecttype="custom" o:connectlocs="12,6;12,5;12,4;12,4;11,3;11,2;10,2;9,1;9,1;8,0;7,0;6,0;5,0;5,0;4,1;3,1;2,2;2,2;1,3;1,4;1,4;0,5;0,6;0,7;1,8;1,9;1,9;2,10;2,11;3,11;4,12;5,12;5,12;6,12;7,12;8,12;9,12;9,11;10,11;11,10;11,9;12,9;12,8;12,7;12,6" o:connectangles="0,0,0,0,0,0,0,0,0,0,0,0,0,0,0,0,0,0,0,0,0,0,0,0,0,0,0,0,0,0,0,0,0,0,0,0,0,0,0,0,0,0,0,0,0"/>
              </v:shape>
              <v:shape id="Freeform 305" o:spid="_x0000_s1323" style="position:absolute;left:5069;top:3611;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ZxsYA&#10;AADcAAAADwAAAGRycy9kb3ducmV2LnhtbESP3WrCQBSE7wu+w3KE3jUbI2hNXaUNBIpCwd/Su0P2&#10;NInNng3Zrca3dwtCL4eZ+YaZL3vTiDN1rrasYBTFIIgLq2suFex3+dMzCOeRNTaWScGVHCwXg4c5&#10;ptpeeEPnrS9FgLBLUUHlfZtK6YqKDLrItsTB+7adQR9kV0rd4SXATSOTOJ5IgzWHhQpbyioqfra/&#10;RoH5ytbT/Wz1eXz70HwYn5q2XudKPQ771xcQnnr/H76337WCcZLA35l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aZxsYAAADcAAAADwAAAAAAAAAAAAAAAACYAgAAZHJz&#10;L2Rvd25yZXYueG1sUEsFBgAAAAAEAAQA9QAAAIsDAAAAAA==&#10;" path="m48,25r,-4l47,17,46,15,44,11,42,9,39,6,37,4,35,3,31,1,27,,25,,21,,18,1,15,3,11,4,9,6,7,9,4,11,3,15,2,17,,21r,4l,27r2,4l3,34r1,3l7,39r2,3l11,44r4,1l18,46r3,2l25,48r2,l31,46r4,-1l37,44r2,-2l42,39r2,-2l46,34r1,-3l48,27r,-2xe" filled="f" strokecolor="lime" strokeweight="0">
                <v:path arrowok="t" o:connecttype="custom" o:connectlocs="12,6;12,5;12,4;12,3;11,3;11,2;10,1;9,1;9,1;8,0;7,0;6,0;5,0;5,0;4,1;3,1;2,1;2,2;1,3;1,3;1,4;0,5;0,6;0,6;1,7;1,8;1,8;2,9;2,10;3,10;4,10;5,11;5,11;6,11;7,11;8,11;9,10;9,10;10,10;11,9;11,8;12,8;12,7;12,6;12,6" o:connectangles="0,0,0,0,0,0,0,0,0,0,0,0,0,0,0,0,0,0,0,0,0,0,0,0,0,0,0,0,0,0,0,0,0,0,0,0,0,0,0,0,0,0,0,0,0"/>
              </v:shape>
              <v:shape id="Freeform 306" o:spid="_x0000_s1324" style="position:absolute;left:5069;top:3575;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96IMQA&#10;AADcAAAADwAAAGRycy9kb3ducmV2LnhtbESPQWsCMRSE70L/Q3gFb5pVUevWKEUUxIPgtvT82Lzu&#10;Lk1elk3U6K83hYLHYWa+YZbraI24UOcbxwpGwwwEcel0w5WCr8/d4A2ED8gajWNScCMP69VLb4m5&#10;dlc+0aUIlUgQ9jkqqENocyl9WZNFP3QtcfJ+XGcxJNlVUnd4TXBr5DjLZtJiw2mhxpY2NZW/xdkq&#10;OOrtyRwWmzj3Z/pe3KPJdtORUv3X+PEOIlAMz/B/e68VTMYT+Du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feiDEAAAA3AAAAA8AAAAAAAAAAAAAAAAAmAIAAGRycy9k&#10;b3ducmV2LnhtbFBLBQYAAAAABAAEAPUAAACJAwAAAAA=&#10;" path="m48,23r,-3l47,17,46,13,44,11,42,8,39,6,37,3,35,2,31,1,27,,25,,21,,18,1,15,2,11,3,9,6,7,8,4,11,3,13,2,17,,20r,3l,27r2,3l3,33r1,3l7,39r2,2l11,44r4,1l18,46r3,1l25,47r2,l31,46r4,-1l37,44r2,-3l42,39r2,-3l46,33r1,-3l48,27r,-4xe" filled="f" strokecolor="lime" strokeweight="0">
                <v:path arrowok="t" o:connecttype="custom" o:connectlocs="12,6;12,5;12,4;12,3;11,3;11,2;10,2;9,1;9,1;8,0;7,0;6,0;5,0;5,0;4,1;3,1;2,2;2,2;1,3;1,3;1,4;0,5;0,6;0,7;1,8;1,8;1,9;2,10;2,10;3,11;4,11;5,12;5,12;6,12;7,12;8,12;9,11;9,11;10,10;11,10;11,9;12,8;12,8;12,7;12,6" o:connectangles="0,0,0,0,0,0,0,0,0,0,0,0,0,0,0,0,0,0,0,0,0,0,0,0,0,0,0,0,0,0,0,0,0,0,0,0,0,0,0,0,0,0,0,0,0"/>
              </v:shape>
              <v:shape id="Freeform 307" o:spid="_x0000_s1325" style="position:absolute;left:5069;top:3682;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OkKcUA&#10;AADcAAAADwAAAGRycy9kb3ducmV2LnhtbESPW2vCQBSE3wv+h+UIfaubqniJrtIKQlEQvOPbIXua&#10;RLNnQ3ar8d93BcHHYWa+YcbT2hTiSpXLLSv4bEUgiBOrc04V7LbzjwEI55E1FpZJwZ0cTCeNtzHG&#10;2t54TdeNT0WAsItRQeZ9GUvpkowMupYtiYP3ayuDPsgqlbrCW4CbQrajqCcN5hwWMixpllFy2fwZ&#10;BeY0W/Z3w8Xx8L3SvO+cizJfzpV6b9ZfIxCeav8KP9s/WkGn3YXHmXAE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6QpxQAAANwAAAAPAAAAAAAAAAAAAAAAAJgCAABkcnMv&#10;ZG93bnJldi54bWxQSwUGAAAAAAQABAD1AAAAigMAAAAA&#10;" path="m48,23r,-2l47,17,46,14,44,11,42,8,39,6,37,4,35,3,31,2,27,,25,,21,,18,2,15,3,11,4,9,6,7,8,4,11,3,14,2,17,,21r,2l,27r2,4l3,33r1,4l7,39r2,3l11,44r4,1l18,47r3,1l25,48r2,l31,47r4,-2l37,44r2,-2l42,39r2,-2l46,33r1,-2l48,27r,-4xe" filled="f" strokecolor="lime" strokeweight="0">
                <v:path arrowok="t" o:connecttype="custom" o:connectlocs="12,6;12,5;12,4;12,4;11,3;11,2;10,2;9,1;9,1;8,1;7,0;6,0;5,0;5,1;4,1;3,1;2,2;2,2;1,3;1,4;1,4;0,5;0,6;0,7;1,8;1,8;1,9;2,10;2,11;3,11;4,11;5,12;5,12;6,12;7,12;8,12;9,11;9,11;10,11;11,10;11,9;12,8;12,8;12,7;12,6" o:connectangles="0,0,0,0,0,0,0,0,0,0,0,0,0,0,0,0,0,0,0,0,0,0,0,0,0,0,0,0,0,0,0,0,0,0,0,0,0,0,0,0,0,0,0,0,0"/>
              </v:shape>
              <v:shape id="Freeform 308" o:spid="_x0000_s1326" style="position:absolute;left:5312;top:3492;width:11;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VWsIA&#10;AADcAAAADwAAAGRycy9kb3ducmV2LnhtbESPwarCMBRE9w/8h3AFd89URanVKCJPdKELqx9waa5t&#10;sbkpTZ5Wv94Igsth5sww82VrKnGjxpWWFQz6EQjizOqScwXn0+Y3BuE8ssbKMil4kIPlovMzx0Tb&#10;Ox/plvpchBJ2CSoovK8TKV1WkEHXtzVx8C62MeiDbHKpG7yHclPJYRRNpMGSw0KBNa0Lyq7pv1Ew&#10;mv5NDtP9c0uuHqekR3G1sk6pXrddzUB4av03/KF3OnDDMbzPhCM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hVawgAAANwAAAAPAAAAAAAAAAAAAAAAAJgCAABkcnMvZG93&#10;bnJldi54bWxQSwUGAAAAAAQABAD1AAAAhwMAAAAA&#10;" path="m48,23l46,19r,-2l45,13,44,11,42,7,39,5,37,3,33,1,31,,27,,23,,20,,17,,14,1,11,3,7,5,5,7,4,11,1,13,,17r,2l,23e" filled="f" strokecolor="lime" strokeweight="0">
                <v:path arrowok="t" o:connecttype="custom" o:connectlocs="11,6;11,5;11,4;10,3;10,3;10,2;9,1;8,1;8,0;7,0;6,0;5,0;5,0;4,0;3,0;3,1;2,1;1,2;1,3;0,3;0,4;0,5;0,6" o:connectangles="0,0,0,0,0,0,0,0,0,0,0,0,0,0,0,0,0,0,0,0,0,0,0"/>
              </v:shape>
              <v:line id="Line 309" o:spid="_x0000_s1327" style="position:absolute;flip:x;visibility:visible" from="5340,3480" to="5344,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CLgcUAAADcAAAADwAAAGRycy9kb3ducmV2LnhtbESPy2rDMBBF94H+g5hCd4ncpLjBjWJC&#10;odBNyKOGbgdrYjuVRq6lOvbfV4FAlpf7ONxVPlgjeup841jB8ywBQVw63XCloPj6mC5B+ICs0Tgm&#10;BSN5yNcPkxVm2l34QP0xVCKOsM9QQR1Cm0npy5os+plriaN3cp3FEGVXSd3hJY5bI+dJkkqLDUdC&#10;jS2911T+HP9s5J42u9/XF7ttzvtiUYzfRi7PRqmnx2HzBiLQEO7hW/tTK1jMU7ieiUdAr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PCLgcUAAADcAAAADwAAAAAAAAAA&#10;AAAAAAChAgAAZHJzL2Rvd25yZXYueG1sUEsFBgAAAAAEAAQA+QAAAJMDAAAAAA==&#10;" strokecolor="lime" strokeweight="0"/>
              <v:line id="Line 310" o:spid="_x0000_s1328" style="position:absolute;flip:x;visibility:visible" from="5340,3479" to="5344,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wuGsMAAADcAAAADwAAAGRycy9kb3ducmV2LnhtbESPS4vCMBSF98L8h3AFd5r6QKUaRQYG&#10;ZiM+pjDbS3Ntq8lNp8lo/fdGEFwezuPjLNetNeJKja8cKxgOEhDEudMVFwqyn6/+HIQPyBqNY1Jw&#10;Jw/r1Udnial2Nz7Q9RgKEUfYp6igDKFOpfR5SRb9wNXE0Tu5xmKIsimkbvAWx62RoySZSosVR0KJ&#10;NX2WlF+O/zZyT5vd32xit9V5n42z+6+R87NRqtdtNwsQgdrwDr/a31rBeDSD55l4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8LhrDAAAA3AAAAA8AAAAAAAAAAAAA&#10;AAAAoQIAAGRycy9kb3ducmV2LnhtbFBLBQYAAAAABAAEAPkAAACRAwAAAAA=&#10;" strokecolor="lime" strokeweight="0"/>
              <v:shape id="Freeform 311" o:spid="_x0000_s1329" style="position:absolute;left:5340;top:3474;width:11;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9hGb4A&#10;AADcAAAADwAAAGRycy9kb3ducmV2LnhtbERPy4rCMBTdC/5DuMLsxlQFGapp0cIM4kam+gGX5vaB&#10;zU1ooq1/P1kMuDyc9z6fTC+eNPjOsoLVMgFBXFndcaPgdv3+/ALhA7LG3jIpeJGHPJvP9phqO/Iv&#10;PcvQiBjCPkUFbQguldJXLRn0S+uII1fbwWCIcGikHnCM4aaX6yTZSoMdx4YWHRUtVffyYRSUsvhx&#10;9dmMHqU7YoGXqbS1Uh+L6bADEWgKb/G/+6QVbNZxbTwTj4DM/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fYRm+AAAA3AAAAA8AAAAAAAAAAAAAAAAAmAIAAGRycy9kb3ducmV2&#10;LnhtbFBLBQYAAAAABAAEAPUAAACDAwAAAAA=&#10;" path="m48,25r,-4l48,19,47,15,44,11,43,9,40,6,37,5,34,3,31,2r-3,l25,,21,2r-4,l15,3,11,5,9,6,6,9,4,11,3,15,1,19r,2l,25r1,3l1,32r2,2l4,38r2,3l9,43r2,1l15,47r2,1l21,48r4,1l28,48r3,l34,47r3,-3l40,43r3,-2l44,38r3,-4l48,32r,-4l48,25xe" filled="f" strokecolor="lime" strokeweight="0">
                <v:path arrowok="t" o:connecttype="custom" o:connectlocs="11,6;11,5;11,5;11,4;10,3;10,2;9,1;8,1;8,1;7,0;6,0;6,0;5,0;4,0;3,1;3,1;2,1;1,2;1,3;1,4;0,5;0,5;0,6;0,7;0,8;1,8;1,9;1,10;2,11;3,11;3,12;4,12;5,12;6,12;6,12;7,12;8,12;8,11;9,11;10,10;10,9;11,8;11,8;11,7;11,6" o:connectangles="0,0,0,0,0,0,0,0,0,0,0,0,0,0,0,0,0,0,0,0,0,0,0,0,0,0,0,0,0,0,0,0,0,0,0,0,0,0,0,0,0,0,0,0,0"/>
              </v:shape>
              <v:line id="Line 312" o:spid="_x0000_s1330" style="position:absolute;visibility:visible" from="5345,3481" to="5346,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O4kMMAAADcAAAADwAAAGRycy9kb3ducmV2LnhtbESP3YrCMBSE7xd8h3CEvVtTXVi0GkWE&#10;wu6FFn8e4NAc22JzEpKo9e3NguDlMDPfMItVbzpxIx9aywrGowwEcWV1y7WC07H4moIIEVljZ5kU&#10;PCjAajn4WGCu7Z33dDvEWiQIhxwVNDG6XMpQNWQwjKwjTt7ZeoMxSV9L7fGe4KaTkyz7kQZbTgsN&#10;Oto0VF0OV6NgWpS7fbkNdVm5XeHRbcJf8VDqc9iv5yAi9fEdfrV/tYLvyQz+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DuJDDAAAA3AAAAA8AAAAAAAAAAAAA&#10;AAAAoQIAAGRycy9kb3ducmV2LnhtbFBLBQYAAAAABAAEAPkAAACRAwAAAAA=&#10;" strokecolor="lime" strokeweight="0"/>
              <v:line id="Line 313" o:spid="_x0000_s1331" style="position:absolute;flip:y;visibility:visible" from="5345,3474" to="5346,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wgs8IAAADcAAAADwAAAGRycy9kb3ducmV2LnhtbERPTWvCQBC9F/oflil4qxsbqZK6ihQK&#10;vYhWA70O2TGJ7s6m2a3Gf+8cCj0+3vdiNXinLtTHNrCByTgDRVwF23JtoDx8PM9BxYRs0QUmAzeK&#10;sFo+PiywsOHKX3TZp1pJCMcCDTQpdYXWsWrIYxyHjli4Y+g9JoF9rW2PVwn3Tr9k2av22LI0NNjR&#10;e0PVef/rpfe43v7Mpn7TnnZlXt6+nZ6fnDGjp2H9BirRkP7Ff+5PayDPZb6ckSO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wgs8IAAADcAAAADwAAAAAAAAAAAAAA&#10;AAChAgAAZHJzL2Rvd25yZXYueG1sUEsFBgAAAAAEAAQA+QAAAJADAAAAAA==&#10;" strokecolor="lime" strokeweight="0"/>
              <v:shape id="Freeform 314" o:spid="_x0000_s1332" style="position:absolute;left:5344;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MlsUA&#10;AADcAAAADwAAAGRycy9kb3ducmV2LnhtbESPQWvCQBSE70L/w/IKvenGRkSiq9hCqYf2YCw9P7LP&#10;3WD2bZrdJvHfd4WCx2FmvmE2u9E1oqcu1J4VzGcZCOLK65qNgq/T23QFIkRkjY1nUnClALvtw2SD&#10;hfYDH6kvoxEJwqFABTbGtpAyVJYchplviZN39p3DmGRnpO5wSHDXyOcsW0qHNacFiy29Wqou5a9T&#10;sDjsB9MOZM7f9v3zp38p8+XHVamnx3G/BhFpjPfwf/ugFeT5HG5n0hG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8yWxQAAANwAAAAPAAAAAAAAAAAAAAAAAJgCAABkcnMv&#10;ZG93bnJldi54bWxQSwUGAAAAAAQABAD1AAAAigMAAAAA&#10;" path="m,3l2,2r1,l3,1,3,e" filled="f" strokecolor="lime" strokeweight="0">
                <v:path arrowok="t" o:connecttype="custom" o:connectlocs="0,1;1,1;1,1;1,0;1,0" o:connectangles="0,0,0,0,0"/>
              </v:shape>
              <v:shape id="Freeform 315" o:spid="_x0000_s1333" style="position:absolute;left:5344;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dZdccA&#10;AADcAAAADwAAAGRycy9kb3ducmV2LnhtbESPQWvCQBSE74L/YXlCL9JsqiA2zUZKW0EhUNT20Ntr&#10;9jUJZt+G7Ebjv3cFocdhZr5h0tVgGnGiztWWFTxFMQjiwuqaSwVfh/XjEoTzyBoby6TgQg5W2XiU&#10;YqLtmXd02vtSBAi7BBVU3reJlK6oyKCLbEscvD/bGfRBdqXUHZ4D3DRyFscLabDmsFBhS28VFcd9&#10;bxQ8vx/d5jfvP7afP7tmivm6yONvpR4mw+sLCE+D/w/f2xutYD6fwe1MO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nWXXHAAAA3AAAAA8AAAAAAAAAAAAAAAAAmAIAAGRy&#10;cy9kb3ducmV2LnhtbFBLBQYAAAAABAAEAPUAAACMAwAAAAA=&#10;" path="m3,4l3,3,3,1,2,1,,e" filled="f" strokecolor="lime" strokeweight="0">
                <v:path arrowok="t" o:connecttype="custom" o:connectlocs="1,1;1,1;1,0;1,0;0,0" o:connectangles="0,0,0,0,0"/>
              </v:shape>
              <v:line id="Line 316" o:spid="_x0000_s1334" style="position:absolute;visibility:visible" from="5346,3474" to="5347,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IZp8IAAADcAAAADwAAAGRycy9kb3ducmV2LnhtbESP0YrCMBRE3xf8h3AF39bULSxSjSJC&#10;YX3QorsfcGmubbG5CUnU+vdGEPZxmJkzzHI9mF7cyIfOsoLZNANBXFvdcaPg77f8nIMIEVljb5kU&#10;PCjAejX6WGKh7Z2PdDvFRiQIhwIVtDG6QspQt2QwTK0jTt7ZeoMxSd9I7fGe4KaXX1n2LQ12nBZa&#10;dLRtqb6crkbBvKwOx2ofmqp2h9Kj24Zd+VBqMh42CxCRhvgffrd/tII8z+F1Jh0BuX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3IZp8IAAADcAAAADwAAAAAAAAAAAAAA&#10;AAChAgAAZHJzL2Rvd25yZXYueG1sUEsFBgAAAAAEAAQA+QAAAJADAAAAAA==&#10;" strokecolor="lime" strokeweight="0"/>
              <v:line id="Line 317" o:spid="_x0000_s1335" style="position:absolute;flip:x;visibility:visible" from="5347,3479" to="5351,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cmsMQAAADcAAAADwAAAGRycy9kb3ducmV2LnhtbESPX2vCMBTF3wd+h3AHvs10q8zSGUUG&#10;gi+icwVfL821rUtuahO1fnsjCHs8nD8/znTeWyMu1PnGsYL3UQKCuHS64UpB8bt8y0D4gKzROCYF&#10;N/Iwnw1epphrd+UfuuxCJeII+xwV1CG0uZS+rMmiH7mWOHoH11kMUXaV1B1e47g18iNJPqXFhiOh&#10;xpa+ayr/dmcbuYfF5jQZ23Vz3BZpcdsbmR2NUsPXfvEFIlAf/sPP9korSNMxPM7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tyawxAAAANwAAAAPAAAAAAAAAAAA&#10;AAAAAKECAABkcnMvZG93bnJldi54bWxQSwUGAAAAAAQABAD5AAAAkgMAAAAA&#10;" strokecolor="lime" strokeweight="0"/>
              <v:line id="Line 318" o:spid="_x0000_s1336" style="position:absolute;visibility:visible" from="5346,3481" to="5347,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ckSMMAAADcAAAADwAAAGRycy9kb3ducmV2LnhtbESP3YrCMBSE7xd8h3AE79Z0lRWpRlmE&#10;gl5o8ecBDs3ZtmxzEpKo9e2NsODlMDPfMMt1bzpxIx9aywq+xhkI4srqlmsFl3PxOQcRIrLGzjIp&#10;eFCA9WrwscRc2zsf6XaKtUgQDjkqaGJ0uZShashgGFtHnLxf6w3GJH0ttcd7gptOTrJsJg22nBYa&#10;dLRpqPo7XY2CeVEejuU+1GXlDoVHtwm74qHUaNj/LEBE6uM7/N/eagXT6Te8zq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XJEjDAAAA3AAAAA8AAAAAAAAAAAAA&#10;AAAAoQIAAGRycy9kb3ducmV2LnhtbFBLBQYAAAAABAAEAPkAAACRAwAAAAA=&#10;" strokecolor="lime" strokeweight="0"/>
              <v:line id="Line 319" o:spid="_x0000_s1337" style="position:absolute;visibility:visible" from="5347,3480" to="5351,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6P8IAAADcAAAADwAAAGRycy9kb3ducmV2LnhtbESP3YrCMBSE7wXfIRzBO01dQaQaRYSC&#10;e6HFnwc4NMe22JyEJGp9+83Cwl4OM/MNs972phMv8qG1rGA2zUAQV1a3XCu4XYvJEkSIyBo7y6Tg&#10;QwG2m+Fgjbm2bz7T6xJrkSAcclTQxOhyKUPVkMEwtY44eXfrDcYkfS21x3eCm05+ZdlCGmw5LTTo&#10;aN9Q9bg8jYJlUZ7O5THUZeVOhUe3D9/FR6nxqN+tQETq43/4r33QCubzBfyeSUdA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W6P8IAAADcAAAADwAAAAAAAAAAAAAA&#10;AAChAgAAZHJzL2Rvd25yZXYueG1sUEsFBgAAAAAEAAQA+QAAAJADAAAAAA==&#10;" strokecolor="lime" strokeweight="0"/>
              <v:shape id="Freeform 320" o:spid="_x0000_s1338" style="position:absolute;left:5346;top:3480;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1e5MIA&#10;AADcAAAADwAAAGRycy9kb3ducmV2LnhtbESPQWvCQBSE7wX/w/IEb3UTlUaiq4gS7LVW74/sM4lm&#10;38bsGmN/vVso9DjMzDfMct2bWnTUusqygngcgSDOra64UHD8zt7nIJxH1lhbJgVPcrBeDd6WmGr7&#10;4C/qDr4QAcIuRQWl900qpctLMujGtiEO3tm2Bn2QbSF1i48AN7WcRNGHNFhxWCixoW1J+fVwNwqy&#10;uPqRx46zZHZLLjtOTvv4WSs1GvabBQhPvf8P/7U/tYLpNIHfM+EI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V7kwgAAANwAAAAPAAAAAAAAAAAAAAAAAJgCAABkcnMvZG93&#10;bnJldi54bWxQSwUGAAAAAAQABAD1AAAAhwMAAAAA&#10;" path="m4,l2,1,1,1r,2l,4e" filled="f" strokecolor="lime" strokeweight="0">
                <v:path arrowok="t" o:connecttype="custom" o:connectlocs="1,0;1,0;0,0;0,1;0,1" o:connectangles="0,0,0,0,0"/>
              </v:shape>
              <v:shape id="Freeform 321" o:spid="_x0000_s1339" style="position:absolute;left:5346;top:3478;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tTNsMA&#10;AADcAAAADwAAAGRycy9kb3ducmV2LnhtbERPTWvCQBC9F/oflin0VjdtQDS6SiqUpqAHoxdvQ3ZM&#10;gtnZNDvV9N93DwWPj/e9XI+uU1caQuvZwOskAUVcedtybeB4+HiZgQqCbLHzTAZ+KcB69fiwxMz6&#10;G+/pWkqtYgiHDA00In2mdagachgmvieO3NkPDiXCodZ2wFsMd51+S5KpdthybGiwp01D1aX8cQa+&#10;U+6k/MyL7bw4bba7L3nPpztjnp/GfAFKaJS7+N9dWANpGtfGM/EI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tTNsMAAADcAAAADwAAAAAAAAAAAAAAAACYAgAAZHJzL2Rv&#10;d25yZXYueG1sUEsFBgAAAAAEAAQA9QAAAIgDAAAAAA==&#10;" path="m,l1,1r,1l2,2,4,3e" filled="f" strokecolor="lime" strokeweight="0">
                <v:path arrowok="t" o:connecttype="custom" o:connectlocs="0,0;0,0;0,1;1,1;1,1" o:connectangles="0,0,0,0,0"/>
              </v:shape>
              <v:line id="Line 322" o:spid="_x0000_s1340" style="position:absolute;visibility:visible" from="5476,574" to="5477,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8kMMAAADcAAAADwAAAGRycy9kb3ducmV2LnhtbESPzYrCMBSF98K8Q7jCbETTURStRhkG&#10;hEFcjFVxe2muTbG5KU3U+vZGGHB5OD8fZ7FqbSVu1PjSsYKvQQKCOHe65ELBYb/uT0H4gKyxckwK&#10;HuRhtfzoLDDV7s47umWhEHGEfYoKTAh1KqXPDVn0A1cTR+/sGoshyqaQusF7HLeVHCbJRFosORIM&#10;1vRjKL9kVxshmBXDraG/K+J2M12fxr3jvlbqs9t+z0EEasM7/N/+1QpGoxm8zs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J/JDDAAAA3AAAAA8AAAAAAAAAAAAA&#10;AAAAoQIAAGRycy9kb3ducmV2LnhtbFBLBQYAAAAABAAEAPkAAACRAwAAAAA=&#10;" strokecolor="red" strokeweight="0"/>
              <v:line id="Line 323" o:spid="_x0000_s1341" style="position:absolute;visibility:visible" from="6592,565" to="6593,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UmcMEAAADcAAAADwAAAGRycy9kb3ducmV2LnhtbERPS2vCQBC+F/oflin0UuqmPopEVykF&#10;oRQPGhWvQ3bMhmZnQ3bV9N87B8Hjx/eeL3vfqAt1sQ5s4GOQgSIug625MrDfrd6noGJCttgEJgP/&#10;FGG5eH6aY27Dlbd0KVKlJIRjjgZcSm2udSwdeYyD0BILdwqdxySwq7Tt8CrhvtHDLPvUHmuWBoct&#10;fTsq/4qzlxIsquHa0eaMuP6dro6Tt8OuNeb1pf+agUrUp4f47v6xBkZjmS9n5Aj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NSZwwQAAANwAAAAPAAAAAAAAAAAAAAAA&#10;AKECAABkcnMvZG93bnJldi54bWxQSwUGAAAAAAQABAD5AAAAjwMAAAAA&#10;" strokecolor="red" strokeweight="0"/>
              <v:line id="Line 324" o:spid="_x0000_s1342" style="position:absolute;visibility:visible" from="6585,574" to="6586,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mD68QAAADcAAAADwAAAGRycy9kb3ducmV2LnhtbESPS2vCQBSF9wX/w3ALbkqdaGuR1FFE&#10;CEhxUaPi9pK5zYRm7oTM5OG/7xQKXR7O4+Ost6OtRU+trxwrmM8SEMSF0xWXCi7n7HkFwgdkjbVj&#10;UnAnD9vN5GGNqXYDn6jPQyniCPsUFZgQmlRKXxiy6GeuIY7el2sthijbUuoWhzhua7lIkjdpseJI&#10;MNjQ3lDxnXc2QjAvF0dDnx3i8WOV3ZZP13Oj1PRx3L2DCDSG//Bf+6AVvLzO4fdMPAJ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eYPrxAAAANwAAAAPAAAAAAAAAAAA&#10;AAAAAKECAABkcnMvZG93bnJldi54bWxQSwUGAAAAAAQABAD5AAAAkgMAAAAA&#10;" strokecolor="red" strokeweight="0"/>
              <v:line id="Line 325" o:spid="_x0000_s1343" style="position:absolute;flip:x;visibility:visible" from="5475,562" to="6589,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Lt78QAAADcAAAADwAAAGRycy9kb3ducmV2LnhtbESPQWvCQBSE74X+h+UVvNVNYgkluoqK&#10;AQuFUtuLt0f2mQSzb8PumsR/3y0Uehxm5htmtZlMJwZyvrWsIJ0nIIgrq1uuFXx/lc+vIHxA1thZ&#10;JgV38rBZPz6ssNB25E8aTqEWEcK+QAVNCH0hpa8aMujntieO3sU6gyFKV0vtcIxw08ksSXJpsOW4&#10;0GBP+4aq6+lmImWXptO7O5TmrPN0q2v/8VZ6pWZP03YJItAU/sN/7aNWsHjJ4PdMPA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gu3vxAAAANwAAAAPAAAAAAAAAAAA&#10;AAAAAKECAABkcnMvZG93bnJldi54bWxQSwUGAAAAAAQABAD5AAAAkgMAAAAA&#10;" strokecolor="red" strokeweight="0"/>
              <v:line id="Line 326" o:spid="_x0000_s1344" style="position:absolute;flip:x;visibility:visible" from="5482,568" to="657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5IdMQAAADcAAAADwAAAGRycy9kb3ducmV2LnhtbESPQWvCQBSE74X+h+UVvDWb1CISXUWl&#10;gQqFYtqLt0f2mQSzb8Puqtt/7xYKPQ4z8w2zXEcziCs531tWUGQ5COLG6p5bBd9f1fMchA/IGgfL&#10;pOCHPKxXjw9LLLW98YGudWhFgrAvUUEXwlhK6ZuODPrMjsTJO1lnMCTpWqkd3hLcDPIlz2fSYM9p&#10;ocORdh015/piEmVbFPHDvVXmqGfFRrf+c195pSZPcbMAESiG//Bf+10rmL5O4fdMOgJ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kh0xAAAANwAAAAPAAAAAAAAAAAA&#10;AAAAAKECAABkcnMvZG93bnJldi54bWxQSwUGAAAAAAQABAD5AAAAkgMAAAAA&#10;" strokecolor="red" strokeweight="0"/>
              <v:line id="Line 327" o:spid="_x0000_s1345" style="position:absolute;flip:x;visibility:visible" from="5476,4323" to="6585,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fQAMQAAADcAAAADwAAAGRycy9kb3ducmV2LnhtbESPQWvCQBSE74X+h+UVvDWbqEiJrqJi&#10;wEKhNO3F2yP7TILZt2F31e2/7xYKPQ4z8w2z2kQziBs531tWUGQ5COLG6p5bBV+f1fMLCB+QNQ6W&#10;ScE3edisHx9WWGp75w+61aEVCcK+RAVdCGMppW86MugzOxIn72ydwZCka6V2eE9wM8hpni+kwZ7T&#10;Qocj7TtqLvXVJMquKOKbO1TmpBfFVrf+/bXySk2e4nYJIlAM/+G/9lErmM3n8HsmH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9AAxAAAANwAAAAPAAAAAAAAAAAA&#10;AAAAAKECAABkcnMvZG93bnJldi54bWxQSwUGAAAAAAQABAD5AAAAkgMAAAAA&#10;" strokecolor="red" strokeweight="0"/>
              <v:line id="Line 328" o:spid="_x0000_s1346" style="position:absolute;flip:x;visibility:visible" from="5476,4276" to="6585,4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t1m8MAAADcAAAADwAAAGRycy9kb3ducmV2LnhtbESPQWvCQBSE7wX/w/IEb3WTakWiq2gx&#10;oFAoVS/eHtlnEsy+Dburxn/vCoUeh5n5hpkvO9OIGzlfW1aQDhMQxIXVNZcKjof8fQrCB2SNjWVS&#10;8CAPy0XvbY6Ztnf+pds+lCJC2GeooAqhzaT0RUUG/dC2xNE7W2cwROlKqR3eI9w08iNJJtJgzXGh&#10;wpa+Kiou+6uJlHWadt9uk5uTnqQrXfqfXe6VGvS71QxEoC78h//aW61gNP6E15l4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rdZvDAAAA3AAAAA8AAAAAAAAAAAAA&#10;AAAAoQIAAGRycy9kb3ducmV2LnhtbFBLBQYAAAAABAAEAPkAAACRAwAAAAA=&#10;" strokecolor="red" strokeweight="0"/>
              <v:line id="Line 329" o:spid="_x0000_s1347" style="position:absolute;flip:x;visibility:visible" from="5475,4323" to="6589,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nr7MQAAADcAAAADwAAAGRycy9kb3ducmV2LnhtbESPQWvCQBSE74L/YXkFb7pJLUGim6DF&#10;QAsFUXvp7ZF9JqHZt2F31fTfdwsFj8PMfMNsytH04kbOd5YVpIsEBHFtdceNgs9zNV+B8AFZY2+Z&#10;FPyQh7KYTjaYa3vnI91OoRERwj5HBW0IQy6lr1sy6Bd2II7exTqDIUrXSO3wHuGml89JkkmDHceF&#10;Fgd6ban+Pl1NpOzSdPxw+8p86Szd6sYf3iuv1Oxp3K5BBBrDI/zfftMKli8Z/J2JR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evsxAAAANwAAAAPAAAAAAAAAAAA&#10;AAAAAKECAABkcnMvZG93bnJldi54bWxQSwUGAAAAAAQABAD5AAAAkgMAAAAA&#10;" strokecolor="red" strokeweight="0"/>
              <v:shape id="Freeform 330" o:spid="_x0000_s1348" style="position:absolute;left:6589;top:562;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nab8YA&#10;AADcAAAADwAAAGRycy9kb3ducmV2LnhtbESPQWsCMRSE7wX/Q3iCl1KztWLt1igiWARRcNtDj6+b&#10;52bt5mXZRN366xtB8DjMzDfMZNbaSpyo8aVjBc/9BARx7nTJhYKvz+XTGIQPyBorx6TgjzzMpp2H&#10;CabanXlHpywUIkLYp6jAhFCnUvrckEXfdzVx9PausRiibAqpGzxHuK3kIElG0mLJccFgTQtD+W92&#10;tAoOF1ztHvXH2Iyqt41df29/QklK9brt/B1EoDbcw7f2Sit4Gb7C9Uw8AnL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nab8YAAADcAAAADwAAAAAAAAAAAAAAAACYAgAAZHJz&#10;L2Rvd25yZXYueG1sUEsFBgAAAAAEAAQA9QAAAIsDAAAAAA==&#10;" path="m12,12l11,9r,-2l10,6,9,3,6,2,5,1,3,,,e" filled="f" strokecolor="red" strokeweight="0">
                <v:path arrowok="t" o:connecttype="custom" o:connectlocs="3,3;3,2;3,2;3,2;2,1;2,1;1,0;1,0;0,0" o:connectangles="0,0,0,0,0,0,0,0,0"/>
              </v:shape>
              <v:shape id="Freeform 331" o:spid="_x0000_s1349" style="position:absolute;left:6589;top:4320;width:3;height:3;visibility:visible;mso-wrap-style:square;v-text-anchor:top" coordsize="1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jcAA&#10;AADcAAAADwAAAGRycy9kb3ducmV2LnhtbERPy2oCMRTdC/2HcAvuNOko0k6NUgRB3flqt5fJ7czQ&#10;yU06ic7492YhuDyc93zZ20ZcqQ21Yw1vYwWCuHCm5lLD6bgevYMIEdlg45g03CjAcvEymGNuXMd7&#10;uh5iKVIIhxw1VDH6XMpQVGQxjJ0nTtyvay3GBNtSmha7FG4bmSk1kxZrTg0VelpVVPwdLlaD/J6e&#10;t3K/6348nv8z/6EmIVNaD1/7r08Qkfr4FD/cG6NhMk1r05l0BOTi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PjcAAAADcAAAADwAAAAAAAAAAAAAAAACYAgAAZHJzL2Rvd25y&#10;ZXYueG1sUEsFBgAAAAAEAAQA9QAAAIUDAAAAAA==&#10;" path="m,13r3,l5,11,6,10,9,9,10,8,11,5r,-2l12,e" filled="f" strokecolor="red" strokeweight="0">
                <v:path arrowok="t" o:connecttype="custom" o:connectlocs="0,3;1,3;1,3;2,2;2,2;3,2;3,1;3,1;3,0" o:connectangles="0,0,0,0,0,0,0,0,0"/>
              </v:shape>
              <v:shape id="Freeform 332" o:spid="_x0000_s1350" style="position:absolute;left:5589;top:2444;width:15;height:15;visibility:visible;mso-wrap-style:square;v-text-anchor:top" coordsize="6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gz8YA&#10;AADcAAAADwAAAGRycy9kb3ducmV2LnhtbESPT2vCQBTE7wW/w/IK3uomKv5JXSUIVlvoQRt6fs2+&#10;JsHs25DdJvHbd4VCj8PM/IbZ7AZTi45aV1lWEE8iEMS51RUXCrKPw9MKhPPIGmvLpOBGDnbb0cMG&#10;E217PlN38YUIEHYJKii9bxIpXV6SQTexDXHwvm1r0AfZFlK32Ae4qeU0ihbSYMVhocSG9iXl18uP&#10;UXB++1qnrxnN0vgdj9lyiKcvnwelxo9D+gzC0+D/w3/tk1Ywm6/hfiYc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7gz8YAAADcAAAADwAAAAAAAAAAAAAAAACYAgAAZHJz&#10;L2Rvd25yZXYueG1sUEsFBgAAAAAEAAQA9QAAAIsDAAAAAA==&#10;" path="m8,8l11,6,15,3,18,1,22,r3,l29,r5,l38,r3,1l45,3r2,3l51,8r3,3l55,14r2,4l58,22r2,3l60,29r,4l58,36r-1,4l55,44r-1,3l51,50r-4,2l45,54r-4,3l38,58r-4,l29,58r-4,l22,58,18,57,15,54,11,52,8,50,6,47,4,44,2,40,1,36,,33,,29,,25,1,22,2,18,4,14,6,11,8,8xe" filled="f" strokecolor="lime" strokeweight="0">
                <v:path arrowok="t" o:connecttype="custom" o:connectlocs="2,2;3,2;4,1;5,0;6,0;6,0;7,0;9,0;10,0;10,0;11,1;12,2;13,2;14,3;14,4;14,5;15,6;15,6;15,8;15,9;15,9;14,10;14,11;14,12;13,13;12,13;11,14;10,15;10,15;9,15;7,15;6,15;6,15;5,15;4,14;3,13;2,13;2,12;1,11;1,10;0,9;0,9;0,8;0,6;0,6;1,5;1,4;2,3;2,2" o:connectangles="0,0,0,0,0,0,0,0,0,0,0,0,0,0,0,0,0,0,0,0,0,0,0,0,0,0,0,0,0,0,0,0,0,0,0,0,0,0,0,0,0,0,0,0,0,0,0,0,0"/>
              </v:shape>
              <v:line id="Line 333" o:spid="_x0000_s1351" style="position:absolute;visibility:visible" from="5590,2451" to="5602,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ywrcEAAADcAAAADwAAAGRycy9kb3ducmV2LnhtbERPTWvCQBC9F/oflin0UnSjRZHoKkUQ&#10;SvGgUfE6ZMdsaHY2ZFdN/33nIHh8vO/FqveNulEX68AGRsMMFHEZbM2VgeNhM5iBignZYhOYDPxR&#10;hNXy9WWBuQ133tOtSJWSEI45GnAptbnWsXTkMQ5DSyzcJXQek8Cu0rbDu4T7Ro+zbKo91iwNDlta&#10;Oyp/i6uXEiyq8dbR7oq4/ZltzpOP06E15v2t/5qDStSnp/jh/rYGPicyX87I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7LCtwQAAANwAAAAPAAAAAAAAAAAAAAAA&#10;AKECAABkcnMvZG93bnJldi54bWxQSwUGAAAAAAQABAD5AAAAjwMAAAAA&#10;" strokecolor="red" strokeweight="0"/>
              <v:line id="Line 334" o:spid="_x0000_s1352" style="position:absolute;visibility:visible" from="5590,2809" to="5602,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AVNsQAAADcAAAADwAAAGRycy9kb3ducmV2LnhtbESPX2vCMBTF3wd+h3AHvow1tUMp1Sgy&#10;EIb4sFVlr5fm2pQ1N6WJtX57Mxjs8XD+/DirzWhbMVDvG8cKZkkKgrhyuuFawem4e81B+ICssXVM&#10;Cu7kYbOePK2w0O7GXzSUoRZxhH2BCkwIXSGlrwxZ9InriKN3cb3FEGVfS93jLY7bVmZpupAWG44E&#10;gx29G6p+yquNECzr7GDo84p42Oe77/nL+dgpNX0et0sQgcbwH/5rf2gFb/MZ/J6JR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oBU2xAAAANwAAAAPAAAAAAAAAAAA&#10;AAAAAKECAABkcnMvZG93bnJldi54bWxQSwUGAAAAAAQABAD5AAAAkgMAAAAA&#10;" strokecolor="red" strokeweight="0"/>
              <v:shape id="Freeform 335" o:spid="_x0000_s1353" style="position:absolute;left:5589;top:2801;width:15;height:15;visibility:visible;mso-wrap-style:square;v-text-anchor:top" coordsize="6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DFcQA&#10;AADcAAAADwAAAGRycy9kb3ducmV2LnhtbESPQWvCQBSE74X+h+UVeqsbU9qG6CqlYKu9xYrnR/Yl&#10;G82+Ddmtif/eFQSPw8x8w8yXo23FiXrfOFYwnSQgiEunG64V7P5WLxkIH5A1to5JwZk8LBePD3PM&#10;tRu4oNM21CJC2OeowITQ5VL60pBFP3EdcfQq11sMUfa11D0OEW5bmSbJu7TYcFww2NGXofK4/bcK&#10;0o+92RS2yn6qQ3Eeuu/yd73KlHp+Gj9nIAKN4R6+tddawetbCtcz8Qj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HgxXEAAAA3AAAAA8AAAAAAAAAAAAAAAAAmAIAAGRycy9k&#10;b3ducmV2LnhtbFBLBQYAAAAABAAEAPUAAACJAwAAAAA=&#10;" path="m8,8l11,6,15,3,18,2,22,1,25,r4,l34,r4,1l41,2r4,1l47,6r4,2l54,11r1,3l57,18r1,4l60,25r,4l60,33r-2,3l57,40r-2,4l54,47r-3,3l47,53r-2,2l41,57r-3,1l34,58r-5,1l25,58r-3,l18,57,15,55,11,53,8,50,6,47,4,44,2,40,1,36,,33,,29,,25,1,22,2,18,4,14,6,11,8,8xe" filled="f" strokecolor="lime" strokeweight="0">
                <v:path arrowok="t" o:connecttype="custom" o:connectlocs="2,2;3,2;4,1;5,1;6,0;6,0;7,0;9,0;10,0;10,1;11,1;12,2;13,2;14,3;14,4;14,5;15,6;15,6;15,7;15,8;15,9;14,10;14,11;14,12;13,13;12,13;11,14;10,14;10,15;9,15;7,15;6,15;6,15;5,14;4,14;3,13;2,13;2,12;1,11;1,10;0,9;0,8;0,7;0,6;0,6;1,5;1,4;2,3;2,2" o:connectangles="0,0,0,0,0,0,0,0,0,0,0,0,0,0,0,0,0,0,0,0,0,0,0,0,0,0,0,0,0,0,0,0,0,0,0,0,0,0,0,0,0,0,0,0,0,0,0,0,0"/>
              </v:shape>
              <v:shape id="Freeform 336" o:spid="_x0000_s1354" style="position:absolute;left:5589;top:3051;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WSi8cA&#10;AADcAAAADwAAAGRycy9kb3ducmV2LnhtbESPQWvCQBSE70L/w/IK3nRTbVVSVxHBUrDQGhU8PrKv&#10;m9Ds25jdxthf3y0UPA4z8w0zX3a2Ei01vnSs4GGYgCDOnS7ZKDjsN4MZCB+QNVaOScGVPCwXd705&#10;ptpdeEdtFoyIEPYpKihCqFMpfV6QRT90NXH0Pl1jMUTZGKkbvES4reQoSSbSYslxocCa1gXlX9m3&#10;VfBo3o679mObmZ/Tuzmvr5uX6bZSqn/frZ5BBOrCLfzfftUKxk9j+DsTj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lkovHAAAA3AAAAA8AAAAAAAAAAAAAAAAAmAIAAGRy&#10;cy9kb3ducmV2LnhtbFBLBQYAAAAABAAEAPUAAACMAwAAAAA=&#10;" path="m8,9l11,6,15,4,18,3,22,2,25,r4,l34,r4,2l41,3r4,1l47,6r4,3l54,11r1,4l57,19r1,3l60,26r,4l60,33r-2,5l57,42r-2,2l54,48r-3,4l47,54r-2,1l41,58r-3,1l34,59r-5,1l25,59r-3,l18,58,15,55,11,54,8,52,6,48,4,44,2,42,1,38,,33,,30,,26,1,22,2,19,4,15,6,11,8,9xe" filled="f" strokecolor="lime" strokeweight="0">
                <v:path arrowok="t" o:connecttype="custom" o:connectlocs="2,2;3,2;4,1;5,1;6,1;6,0;7,0;9,0;10,1;10,1;11,1;12,2;13,2;14,3;14,4;14,5;15,6;15,7;15,8;15,8;15,10;14,11;14,11;14,12;13,13;12,14;11,14;10,15;10,15;9,15;7,15;6,15;6,15;5,15;4,14;3,14;2,13;2,12;1,11;1,11;0,10;0,8;0,8;0,7;0,6;1,5;1,4;2,3;2,2" o:connectangles="0,0,0,0,0,0,0,0,0,0,0,0,0,0,0,0,0,0,0,0,0,0,0,0,0,0,0,0,0,0,0,0,0,0,0,0,0,0,0,0,0,0,0,0,0,0,0,0,0"/>
              </v:shape>
              <v:line id="Line 337" o:spid="_x0000_s1355" style="position:absolute;visibility:visible" from="5590,3058" to="5602,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e2rsQAAADcAAAADwAAAGRycy9kb3ducmV2LnhtbESPX2vCMBTF3wW/Q7gDX2Sm0zmkM4oM&#10;CjL6sNWJr5fmrilrbkoT2+7bm8HAx8P58+Ns96NtRE+drx0reFokIIhLp2uuFHydsscNCB+QNTaO&#10;ScEvedjvppMtptoN/El9ESoRR9inqMCE0KZS+tKQRb9wLXH0vl1nMUTZVVJ3OMRx28hlkrxIizVH&#10;gsGW3gyVP8XVRggW1TI39HFFzN832WU9P59apWYP4+EVRKAx3MP/7aNWsFo/w9+ZeATk7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17auxAAAANwAAAAPAAAAAAAAAAAA&#10;AAAAAKECAABkcnMvZG93bnJldi54bWxQSwUGAAAAAAQABAD5AAAAkgMAAAAA&#10;" strokecolor="red" strokeweight="0"/>
              <v:shape id="Freeform 338" o:spid="_x0000_s1356" style="position:absolute;left:5590;top:280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0ssQA&#10;AADcAAAADwAAAGRycy9kb3ducmV2LnhtbESPQWsCMRSE7wX/Q3hCbzWrZWvdGkWkgngoqMXzY/Pc&#10;XZq8LJuoqb/eCILHYWa+YabzaI04U+cbxwqGgwwEcel0w5WC3/3q7ROED8gajWNS8E8e5rPeyxQL&#10;7S68pfMuVCJB2BeooA6hLaT0ZU0W/cC1xMk7us5iSLKrpO7wkuDWyFGWfUiLDaeFGlta1lT+7U5W&#10;wY/+3prNZBnH/kSHyTWabJUPlXrtx8UXiEAxPMOP9loreM9zuJ9JR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NLLEAAAA3AAAAA8AAAAAAAAAAAAAAAAAmAIAAGRycy9k&#10;b3ducmV2LnhtbFBLBQYAAAAABAAEAPUAAACJAwAAAAA=&#10;" path="m48,23r,-4l46,17,45,13,44,11,41,7,39,5,37,4,33,1,30,,27,,23,,21,,17,,13,1,11,4,9,5,6,7,4,11,2,13,1,17,,19r,4l,27r1,3l2,33r2,3l6,39r3,2l11,44r2,1l17,46r4,l23,47r4,-1l30,46r3,-1l37,44r2,-3l41,39r3,-3l45,33r1,-3l48,27r,-4xe" filled="f" strokecolor="lime" strokeweight="0">
                <v:path arrowok="t" o:connecttype="custom" o:connectlocs="12,6;12,5;12,4;11,3;11,3;10,2;10,1;9,1;8,0;8,0;7,0;6,0;5,0;4,0;3,0;3,1;2,1;2,2;1,3;1,3;0,4;0,5;0,6;0,7;0,8;1,8;1,9;2,10;2,10;3,11;3,11;4,12;5,12;6,12;7,12;8,12;8,11;9,11;10,10;10,10;11,9;11,8;12,8;12,7;12,6" o:connectangles="0,0,0,0,0,0,0,0,0,0,0,0,0,0,0,0,0,0,0,0,0,0,0,0,0,0,0,0,0,0,0,0,0,0,0,0,0,0,0,0,0,0,0,0,0"/>
              </v:shape>
              <v:shape id="Freeform 339" o:spid="_x0000_s1357" style="position:absolute;left:5590;top:305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suMcA&#10;AADcAAAADwAAAGRycy9kb3ducmV2LnhtbESPQWvCQBSE74L/YXmCN7Opoq2pG1FBkAqCVlt6e2Rf&#10;k7TZtyG7xvTfu4VCj8PMfMMslp2pREuNKy0reIhiEMSZ1SXnCs6v29ETCOeRNVaWScEPOVim/d4C&#10;E21vfKT25HMRIOwSVFB4XydSuqwggy6yNXHwPm1j0AfZ5FI3eAtwU8lxHM+kwZLDQoE1bQrKvk9X&#10;o8B8bPaP5/nL+9v6oPky+arqcr9VajjoVs8gPHX+P/zX3mkFk+kMfs+EI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77LjHAAAA3AAAAA8AAAAAAAAAAAAAAAAAmAIAAGRy&#10;cy9kb3ducmV2LnhtbFBLBQYAAAAABAAEAPUAAACMAwAAAAA=&#10;" path="m48,24r,-4l46,18,45,14,44,11,41,8,39,5,37,4,33,2,30,,27,,23,,21,,17,,13,2,11,4,9,5,6,8,4,11,2,14,1,18,,20r,4l,27r1,4l2,33r2,4l6,39r3,3l11,44r2,2l17,47r4,1l23,48r4,l30,47r3,-1l37,44r2,-2l41,39r3,-2l45,33r1,-2l48,27r,-3xe" filled="f" strokecolor="lime" strokeweight="0">
                <v:path arrowok="t" o:connecttype="custom" o:connectlocs="12,6;12,5;12,4;11,3;11,3;10,2;10,1;9,1;8,0;8,0;7,0;6,0;5,0;4,0;3,0;3,1;2,1;2,2;1,3;1,3;0,4;0,5;0,6;0,6;0,7;1,8;1,8;2,9;2,10;3,10;3,11;4,11;5,11;6,11;7,11;8,11;8,11;9,10;10,10;10,9;11,8;11,8;12,7;12,6;12,6" o:connectangles="0,0,0,0,0,0,0,0,0,0,0,0,0,0,0,0,0,0,0,0,0,0,0,0,0,0,0,0,0,0,0,0,0,0,0,0,0,0,0,0,0,0,0,0,0"/>
              </v:shape>
              <v:shape id="Freeform 340" o:spid="_x0000_s1358" style="position:absolute;left:6454;top:3304;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dwcMA&#10;AADcAAAADwAAAGRycy9kb3ducmV2LnhtbESPQYvCMBSE78L+h/AWvGmqsrpUoywuguJJu+L12Tzb&#10;YvNSmqjx328EweMwM98ws0UwtbhR6yrLCgb9BARxbnXFhYK/bNX7BuE8ssbaMil4kIPF/KMzw1Tb&#10;O+/otveFiBB2KSoovW9SKV1ekkHXtw1x9M62NeijbAupW7xHuKnlMEnG0mDFcaHEhpYl5Zf91SjI&#10;lsetHYfkhMPs8Hs4XRsbLhulup/hZwrCU/Dv8Ku91gpGXxN4no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TdwcMAAADcAAAADwAAAAAAAAAAAAAAAACYAgAAZHJzL2Rv&#10;d25yZXYueG1sUEsFBgAAAAAEAAQA9QAAAIgDAAAAAA==&#10;" path="m8,9l12,6,14,4,18,3,22,1,25,r5,l34,r4,1l41,3r4,1l48,6r3,3l53,11r3,4l57,18r1,4l59,26r,3l59,33r-1,4l57,42r-1,2l53,48r-2,2l48,54r-3,1l41,57r-3,2l34,59r-4,1l25,59r-3,l18,57,14,55,12,54,8,50,6,48,5,44,2,42,1,37,,33,,29,,26,1,22,2,18,5,15,6,11,8,9xe" filled="f" strokecolor="lime" strokeweight="0">
                <v:path arrowok="t" o:connecttype="custom" o:connectlocs="2,2;3,2;4,1;5,1;6,0;6,0;8,0;9,0;10,0;10,1;11,1;12,2;13,2;13,3;14,4;14,5;15,6;15,7;15,7;15,8;15,9;14,11;14,11;13,12;13,13;12,14;11,14;10,14;10,15;9,15;8,15;6,15;6,15;5,14;4,14;3,14;2,13;2,12;1,11;1,11;0,9;0,8;0,7;0,7;0,6;1,5;1,4;2,3;2,2" o:connectangles="0,0,0,0,0,0,0,0,0,0,0,0,0,0,0,0,0,0,0,0,0,0,0,0,0,0,0,0,0,0,0,0,0,0,0,0,0,0,0,0,0,0,0,0,0,0,0,0,0"/>
              </v:shape>
              <v:line id="Line 341" o:spid="_x0000_s1359" style="position:absolute;visibility:visible" from="6456,3311" to="6468,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q8q8EAAADcAAAADwAAAGRycy9kb3ducmV2LnhtbERPTWvCQBC9F/oflin0UnSjRZHoKkUQ&#10;SvGgUfE6ZMdsaHY2ZFdN/33nIHh8vO/FqveNulEX68AGRsMMFHEZbM2VgeNhM5iBignZYhOYDPxR&#10;hNXy9WWBuQ133tOtSJWSEI45GnAptbnWsXTkMQ5DSyzcJXQek8Cu0rbDu4T7Ro+zbKo91iwNDlta&#10;Oyp/i6uXEiyq8dbR7oq4/ZltzpOP06E15v2t/5qDStSnp/jh/rYGPieyVs7I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mryrwQAAANwAAAAPAAAAAAAAAAAAAAAA&#10;AKECAABkcnMvZG93bnJldi54bWxQSwUGAAAAAAQABAD5AAAAjwMAAAAA&#10;" strokecolor="red" strokeweight="0"/>
              <v:line id="Line 342" o:spid="_x0000_s1360" style="position:absolute;visibility:visible" from="6456,3061" to="6468,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YZMMQAAADcAAAADwAAAGRycy9kb3ducmV2LnhtbESPX2vCMBTF3wd+h3AHvoyZTnFoZxQZ&#10;FET6MOuGr5fmrilrbkoT2/rtzWCwx8P58+NsdqNtRE+drx0reJklIIhLp2uuFHyes+cVCB+QNTaO&#10;ScGNPOy2k4cNptoNfKK+CJWII+xTVGBCaFMpfWnIop+5ljh6366zGKLsKqk7HOK4beQ8SV6lxZoj&#10;wWBL74bKn+JqIwSLap4b+rgi5sdVdlk+fZ1bpaaP4/4NRKAx/If/2getYLFcw++ZeATk9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1hkwxAAAANwAAAAPAAAAAAAAAAAA&#10;AAAAAKECAABkcnMvZG93bnJldi54bWxQSwUGAAAAAAQABAD5AAAAkgMAAAAA&#10;" strokecolor="red" strokeweight="0"/>
              <v:shape id="Freeform 343" o:spid="_x0000_s1361" style="position:absolute;left:6454;top:3054;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29MQA&#10;AADcAAAADwAAAGRycy9kb3ducmV2LnhtbERPTWvCQBC9C/6HZQQvoptoEUmzEYkIPUhp09rzkJ0m&#10;odnZmN2a2F/fPRR6fLzvdD+aVtyod41lBfEqAkFcWt1wpeD97bTcgXAeWWNrmRTcycE+m05STLQd&#10;+JVuha9ECGGXoILa+y6R0pU1GXQr2xEH7tP2Bn2AfSV1j0MIN61cR9FWGmw4NNTYUV5T+VV8GwXt&#10;x259GOL8LO9H8/CzeLlc8+dYqflsPDyC8DT6f/Gf+0kr2GzD/HAmHA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odvTEAAAA3AAAAA8AAAAAAAAAAAAAAAAAmAIAAGRycy9k&#10;b3ducmV2LnhtbFBLBQYAAAAABAAEAPUAAACJAwAAAAA=&#10;" path="m8,8l12,6,14,3,18,1,22,r3,l30,r4,l38,r3,1l45,3r3,3l51,8r2,3l56,14r1,4l58,21r1,4l59,29r,3l58,36r-1,4l56,43r-3,4l51,50r-3,2l45,54r-4,3l38,58r-4,l30,58r-5,l22,58,18,57,14,54,12,52,8,50,6,47,5,43,2,40,1,36,,32,,29,,25,1,21,2,18,5,14,6,11,8,8xe" filled="f" strokecolor="lime" strokeweight="0">
                <v:path arrowok="t" o:connecttype="custom" o:connectlocs="2,2;3,2;4,1;5,0;6,0;6,0;8,0;9,0;10,0;10,0;11,1;12,2;13,2;13,3;14,4;14,5;15,5;15,6;15,8;15,8;15,9;14,10;14,11;13,12;13,13;12,13;11,14;10,15;10,15;9,15;8,15;6,15;6,15;5,15;4,14;3,13;2,13;2,12;1,11;1,10;0,9;0,8;0,8;0,6;0,5;1,5;1,4;2,3;2,2" o:connectangles="0,0,0,0,0,0,0,0,0,0,0,0,0,0,0,0,0,0,0,0,0,0,0,0,0,0,0,0,0,0,0,0,0,0,0,0,0,0,0,0,0,0,0,0,0,0,0,0,0"/>
              </v:shape>
              <v:line id="Line 344" o:spid="_x0000_s1362" style="position:absolute;visibility:visible" from="6456,2455" to="6468,2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fi8QAAADcAAAADwAAAGRycy9kb3ducmV2LnhtbESPX2vCMBTF3wd+h3CFvQxN65hIZxQR&#10;CkN82Kqy10tzbYrNTWnSWr/9Mhjs8XD+/Djr7WgbMVDna8cK0nkCgrh0uuZKwfmUz1YgfEDW2Dgm&#10;BQ/ysN1MntaYaXfnLxqKUIk4wj5DBSaENpPSl4Ys+rlriaN3dZ3FEGVXSd3hPY7bRi6SZCkt1hwJ&#10;BlvaGypvRW8jBItqcTT02SMeD6v8++3lcmqVep6Ou3cQgcbwH/5rf2gFr8sUfs/EI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zN+LxAAAANwAAAAPAAAAAAAAAAAA&#10;AAAAAKECAABkcnMvZG93bnJldi54bWxQSwUGAAAAAAQABAD5AAAAkgMAAAAA&#10;" strokecolor="red" strokeweight="0"/>
              <v:shape id="Freeform 345" o:spid="_x0000_s1363" style="position:absolute;left:6454;top:244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n4ccA&#10;AADcAAAADwAAAGRycy9kb3ducmV2LnhtbESPQWvCQBSE7wX/w/KEXkrdJNJgo6uIRfBQkBpLr4/s&#10;Mwlm38bsqtFf3xUKPQ4z8w0zW/SmERfqXG1ZQTyKQBAXVtdcKtjn69cJCOeRNTaWScGNHCzmg6cZ&#10;Ztpe+YsuO1+KAGGXoYLK+zaT0hUVGXQj2xIH72A7gz7IrpS6w2uAm0YmUZRKgzWHhQpbWlVUHHdn&#10;o+Dje+nfju+35nSvXz63uY43P/e1Us/DfjkF4an3/+G/9kYrGKcJPM6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iZ+HHAAAA3AAAAA8AAAAAAAAAAAAAAAAAmAIAAGRy&#10;cy9kb3ducmV2LnhtbFBLBQYAAAAABAAEAPUAAACMAwAAAAA=&#10;" path="m8,9l12,6,14,5,18,2,22,1r3,l30,r4,1l38,1r3,1l45,5r3,1l51,9r2,3l56,15r1,3l58,23r1,3l59,30r,4l58,37r-1,4l56,45r-3,3l51,51r-3,2l45,56r-4,1l38,58r-4,1l30,59r-5,l22,58,18,57,14,56,12,53,8,51,6,48,5,45,2,41,1,37,,34,,30,,26,1,23,2,18,5,15,6,12,8,9xe" filled="f" strokecolor="lime" strokeweight="0">
                <v:path arrowok="t" o:connecttype="custom" o:connectlocs="2,2;3,2;4,1;5,1;6,0;6,0;8,0;9,0;10,0;10,1;11,1;12,2;13,2;13,3;14,4;14,5;15,6;15,7;15,8;15,9;15,9;14,10;14,11;13,12;13,13;12,13;11,14;10,14;10,15;9,15;8,15;6,15;6,15;5,14;4,14;3,13;2,13;2,12;1,11;1,10;0,9;0,9;0,8;0,7;0,6;1,5;1,4;2,3;2,2" o:connectangles="0,0,0,0,0,0,0,0,0,0,0,0,0,0,0,0,0,0,0,0,0,0,0,0,0,0,0,0,0,0,0,0,0,0,0,0,0,0,0,0,0,0,0,0,0,0,0,0,0"/>
              </v:shape>
              <v:line id="Line 346" o:spid="_x0000_s1364" style="position:absolute;visibility:visible" from="6456,2704" to="6468,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LkZ8MAAADcAAAADwAAAGRycy9kb3ducmV2LnhtbESPzYrCMBSF98K8Q7gDbmRMVRSpRhkG&#10;BBEX2jq4vTTXptjclCZq5+0nguDycH4+znLd2VrcqfWVYwWjYQKCuHC64lLBKd98zUH4gKyxdkwK&#10;/sjDevXRW2Kq3YOPdM9CKeII+xQVmBCaVEpfGLLoh64hjt7FtRZDlG0pdYuPOG5rOU6SmbRYcSQY&#10;bOjHUHHNbjZCMCvHe0OHG+J+N9+cp4PfvFGq/9l9L0AE6sI7/GpvtYLJbALPM/EI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S5GfDAAAA3AAAAA8AAAAAAAAAAAAA&#10;AAAAoQIAAGRycy9kb3ducmV2LnhtbFBLBQYAAAAABAAEAPkAAACRAwAAAAA=&#10;" strokecolor="red" strokeweight="0"/>
              <v:shape id="Freeform 347" o:spid="_x0000_s1365" style="position:absolute;left:6454;top:269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daDscA&#10;AADcAAAADwAAAGRycy9kb3ducmV2LnhtbESPQWvCQBSE7wX/w/IEL0U3tlVqdCOhRfAglGpLr4/s&#10;MwnJvo3Z1UR/vVso9DjMzDfMat2bWlyodaVlBdNJBII4s7rkXMHXYTN+BeE8ssbaMim4koN1MnhY&#10;Yaxtx5902ftcBAi7GBUU3jexlC4ryKCb2IY4eEfbGvRBtrnULXYBbmr5FEVzabDksFBgQ28FZdX+&#10;bBS8f6d+Vi2u9elWPu4+Dnq6/bltlBoN+3QJwlPv/8N/7a1W8Dx/gd8z4QjI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HWg7HAAAA3AAAAA8AAAAAAAAAAAAAAAAAmAIAAGRy&#10;cy9kb3ducmV2LnhtbFBLBQYAAAAABAAEAPUAAACMAwAAAAA=&#10;" path="m8,9l12,7,14,4,18,2,22,r3,l30,r4,l38,r3,2l45,4r3,3l51,9r2,2l56,15r1,4l58,22r1,4l59,30r,3l58,37r-1,4l56,44r-3,4l51,50r-3,3l45,55r-4,3l38,59r-4,l30,59r-5,l22,59,18,58,14,55,12,53,8,50,6,48,5,44,2,41,1,37,,33,,30,,26,1,22,2,19,5,15,6,11,8,9xe" filled="f" strokecolor="lime" strokeweight="0">
                <v:path arrowok="t" o:connecttype="custom" o:connectlocs="2,2;3,2;4,1;5,1;6,0;6,0;8,0;9,0;10,0;10,1;11,1;12,2;13,2;13,3;14,4;14,5;15,6;15,7;15,8;15,8;15,9;14,10;14,11;13,12;13,13;12,13;11,14;10,15;10,15;9,15;8,15;6,15;6,15;5,15;4,14;3,13;2,13;2,12;1,11;1,10;0,9;0,8;0,8;0,7;0,6;1,5;1,4;2,3;2,2" o:connectangles="0,0,0,0,0,0,0,0,0,0,0,0,0,0,0,0,0,0,0,0,0,0,0,0,0,0,0,0,0,0,0,0,0,0,0,0,0,0,0,0,0,0,0,0,0,0,0,0,0"/>
              </v:shape>
              <v:line id="Line 348" o:spid="_x0000_s1366" style="position:absolute;flip:x;visibility:visible" from="5572,2370" to="6479,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isNsQAAADcAAAADwAAAGRycy9kb3ducmV2LnhtbESPX2vCMBTF3wd+h3AHvs10uqlUo4gg&#10;+DI2a8HXS3Ntq8lNbaLWb78MBj4ezp8fZ77srBE3an3tWMH7IAFBXDhdc6kg32/epiB8QNZoHJOC&#10;B3lYLnovc0y1u/OOblkoRRxhn6KCKoQmldIXFVn0A9cQR+/oWoshyraUusV7HLdGDpNkLC3WHAkV&#10;NrSuqDhnVxu5x9X3ZfJhv+rTTz7KHwcjpyejVP+1W81ABOrCM/zf3moFo/En/J2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SKw2xAAAANwAAAAPAAAAAAAAAAAA&#10;AAAAAKECAABkcnMvZG93bnJldi54bWxQSwUGAAAAAAQABAD5AAAAkgMAAAAA&#10;" strokecolor="lime" strokeweight="0"/>
              <v:line id="Line 349" o:spid="_x0000_s1367" style="position:absolute;visibility:visible" from="6503,1038" to="650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VH/8IAAADcAAAADwAAAGRycy9kb3ducmV2LnhtbESPzYrCMBSF98K8Q7jCbERTFYtUowyC&#10;MAwuxqq4vTTXptjclCZq5+3NgODycH4+znLd2VrcqfWVYwXjUQKCuHC64lLB8bAdzkH4gKyxdkwK&#10;/sjDevXRW2Km3YP3dM9DKeII+wwVmBCaTEpfGLLoR64hjt7FtRZDlG0pdYuPOG5rOUmSVFqsOBIM&#10;NrQxVFzzm40QzMvJztDvDXH3M9+eZ4PToVHqs999LUAE6sI7/Gp/awXTNIX/M/EI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VH/8IAAADcAAAADwAAAAAAAAAAAAAA&#10;AAChAgAAZHJzL2Rvd25yZXYueG1sUEsFBgAAAAAEAAQA+QAAAJADAAAAAA==&#10;" strokecolor="red" strokeweight="0"/>
              <v:line id="Line 350" o:spid="_x0000_s1368" style="position:absolute;flip:y;visibility:visible" from="6503,657" to="650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ASF8QAAADcAAAADwAAAGRycy9kb3ducmV2LnhtbESPQWvCQBSE70L/w/IKvekmFmKJboKV&#10;BiwIYtpLb4/sMwnNvg27W43/visUehxm5htmU05mEBdyvresIF0kIIgbq3tuFXx+VPMXED4gaxws&#10;k4IbeSiLh9kGc22vfKJLHVoRIexzVNCFMOZS+qYjg35hR+Lona0zGKJ0rdQOrxFuBrlMkkwa7Dku&#10;dDjSrqPmu/4xkfKaptPBvVXmS2fpVrf++F55pZ4ep+0aRKAp/If/2nut4Dlbwf1MPAK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QBIXxAAAANwAAAAPAAAAAAAAAAAA&#10;AAAAAKECAABkcnMvZG93bnJldi54bWxQSwUGAAAAAAQABAD5AAAAkgMAAAAA&#10;" strokecolor="red" strokeweight="0"/>
              <v:line id="Line 351" o:spid="_x0000_s1369" style="position:absolute;flip:y;visibility:visible" from="6509,652" to="6510,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GZcQAAADcAAAADwAAAGRycy9kb3ducmV2LnhtbESPTWvDMAyG74P+B6PCbquTFsLI6pau&#10;NNDBoPTj0puItSQsloPtttm/nw6DHcWr95Ge5Xp0vbpTiJ1nA/ksA0Vce9txY+Byrl5eQcWEbLH3&#10;TAZ+KMJ6NXlaYmn9g490P6VGCYRjiQbalIZS61i35DDO/EAs2ZcPDpOModE24EPgrtfzLCu0w47l&#10;QosDbVuqv083J5T3PB8/w65yV1vkG9vEw0cVjXmejps3UInG9L/8195bA4tCvhUZEQG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4ZlxAAAANwAAAAPAAAAAAAAAAAA&#10;AAAAAKECAABkcnMvZG93bnJldi54bWxQSwUGAAAAAAQABAD5AAAAkgMAAAAA&#10;" strokecolor="red" strokeweight="0"/>
              <v:shape id="Freeform 352" o:spid="_x0000_s1370" style="position:absolute;left:6497;top:651;width:6;height:6;visibility:visible;mso-wrap-style:square;v-text-anchor:top" coordsize="2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1uMMYA&#10;AADcAAAADwAAAGRycy9kb3ducmV2LnhtbESPQWvCQBSE74X+h+UVequbthJqdBUJCj0ERC2ot0f2&#10;mQ1m38bsVtN/3xUEj8PMfMNMZr1txIU6XztW8D5IQBCXTtdcKfjZLt++QPiArLFxTAr+yMNs+vw0&#10;wUy7K6/psgmViBD2GSowIbSZlL40ZNEPXEscvaPrLIYou0rqDq8Rbhv5kSSptFhzXDDYUm6oPG1+&#10;rYJdsTrK0hTznBf7YZ4Ol+dD0Sj1+tLPxyAC9eERvre/tYLPdAS3M/EI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1uMMYAAADcAAAADwAAAAAAAAAAAAAAAACYAgAAZHJz&#10;L2Rvd25yZXYueG1sUEsFBgAAAAAEAAQA9QAAAIsDAAAAAA==&#10;" path="m23,24r,-3l23,18,22,14,20,11,19,9,16,7,13,4,10,3,6,2,4,,,e" filled="f" strokecolor="red" strokeweight="0">
                <v:path arrowok="t" o:connecttype="custom" o:connectlocs="6,6;6,5;6,5;6,4;5,3;5,2;4,2;3,1;3,1;2,1;1,0;0,0" o:connectangles="0,0,0,0,0,0,0,0,0,0,0,0"/>
              </v:shape>
              <v:shape id="Freeform 353" o:spid="_x0000_s1371" style="position:absolute;left:6503;top:646;width:6;height:6;visibility:visible;mso-wrap-style:square;v-text-anchor:top" coordsize="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KlEsEA&#10;AADcAAAADwAAAGRycy9kb3ducmV2LnhtbERPTWvCMBi+D/YfwjvwNtNN8KMaxW0IXjxYx84vzWtT&#10;bN6UJLOtv94cBI8Pz/dq09tGXMmH2rGCj3EGgrh0uuZKwe9p9z4HESKyxsYxKRgowGb9+rLCXLuO&#10;j3QtYiVSCIccFZgY21zKUBqyGMauJU7c2XmLMUFfSe2xS+G2kZ9ZNpUWa04NBlv6NlRein+rgNvO&#10;+NPB7v9+rB+iux22w9dCqdFbv12CiNTHp/jh3msFk1man86kI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CpRLBAAAA3AAAAA8AAAAAAAAAAAAAAAAAmAIAAGRycy9kb3du&#10;cmV2LnhtbFBLBQYAAAAABAAEAPUAAACGAwAAAAA=&#10;" path="m24,25r,-4l22,17,21,15,20,11,18,9,15,6,13,4,10,3,7,2,3,,,e" filled="f" strokecolor="red" strokeweight="0">
                <v:path arrowok="t" o:connecttype="custom" o:connectlocs="6,6;6,5;6,4;5,4;5,3;5,2;4,1;3,1;3,1;2,0;1,0;0,0" o:connectangles="0,0,0,0,0,0,0,0,0,0,0,0"/>
              </v:shape>
              <v:shape id="Freeform 354" o:spid="_x0000_s1372" style="position:absolute;left:5538;top:4241;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18MA&#10;AADcAAAADwAAAGRycy9kb3ducmV2LnhtbESPT4vCMBTE7wt+h/AEb2taCyrVKCosrCfxD4i3R/Ns&#10;i81LSaLWb28WFjwOM/MbZr7sTCMe5HxtWUE6TEAQF1bXXCo4HX++pyB8QNbYWCYFL/KwXPS+5phr&#10;++Q9PQ6hFBHCPkcFVQhtLqUvKjLoh7Yljt7VOoMhSldK7fAZ4aaRoyQZS4M1x4UKW9pUVNwOd6Ng&#10;uy7uoVmdXbofZaSnl7M+7TKlBv1uNQMRqAuf8H/7VyvIJin8nYlH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K18MAAADcAAAADwAAAAAAAAAAAAAAAACYAgAAZHJzL2Rv&#10;d25yZXYueG1sUEsFBgAAAAAEAAQA9QAAAIgDAAAAAA==&#10;" path="m,l,4,1,8r2,2l4,14r2,2l9,19r2,2l14,22r3,2l21,24r2,1e" filled="f" strokecolor="red" strokeweight="0">
                <v:path arrowok="t" o:connecttype="custom" o:connectlocs="0,0;0,1;0,2;1,2;1,3;1,4;2,5;2,5;3,5;4,6;5,6;5,6" o:connectangles="0,0,0,0,0,0,0,0,0,0,0,0"/>
              </v:shape>
              <v:shape id="Freeform 355" o:spid="_x0000_s1373" style="position:absolute;left:5543;top:4235;width:6;height:6;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8usYA&#10;AADcAAAADwAAAGRycy9kb3ducmV2LnhtbESP0WrCQBRE3wv9h+UWfCm6qYVWoqtIQRGk1MZ8wDV7&#10;zcZm76bZNSZ/3y0U+jjMzBlmseptLTpqfeVYwdMkAUFcOF1xqSA/bsYzED4ga6wdk4KBPKyW93cL&#10;TLW78Sd1WShFhLBPUYEJoUml9IUhi37iGuLonV1rMUTZllK3eItwW8tpkrxIixXHBYMNvRkqvrKr&#10;VZC96zV1Jj9sh9Pw8X25nh63+V6p0UO/noMI1If/8F97pxU8v07h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R8usYAAADcAAAADwAAAAAAAAAAAAAAAACYAgAAZHJz&#10;L2Rvd25yZXYueG1sUEsFBgAAAAAEAAQA9QAAAIsDAAAAAA==&#10;" path="m,l1,2r,4l3,9r2,3l6,14r3,3l11,19r4,1l17,21r4,2l25,23e" filled="f" strokecolor="red" strokeweight="0">
                <v:path arrowok="t" o:connecttype="custom" o:connectlocs="0,0;0,1;0,2;1,2;1,3;1,4;2,4;3,5;4,5;4,5;5,6;6,6" o:connectangles="0,0,0,0,0,0,0,0,0,0,0,0"/>
              </v:shape>
              <v:line id="Line 356" o:spid="_x0000_s1374" style="position:absolute;visibility:visible" from="5543,657" to="554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tyusMAAADcAAAADwAAAGRycy9kb3ducmV2LnhtbESPS4vCMBSF98L8h3CF2Yimo/igGmUY&#10;EAZxMVbF7aW5NsXmpjRR6783woDLw3l8nMWqtZW4UeNLxwq+BgkI4tzpkgsFh/26PwPhA7LGyjEp&#10;eJCH1fKjs8BUuzvv6JaFQsQR9ikqMCHUqZQ+N2TRD1xNHL2zayyGKJtC6gbvcdxWcpgkE2mx5Egw&#10;WNOPofySXW2EYFYMt4b+rojbzWx9GveO+1qpz277PQcRqA3v8H/7VysYTUf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LcrrDAAAA3AAAAA8AAAAAAAAAAAAA&#10;AAAAoQIAAGRycy9kb3ducmV2LnhtbFBLBQYAAAAABAAEAPkAAACRAwAAAAA=&#10;" strokecolor="red" strokeweight="0"/>
              <v:line id="Line 357" o:spid="_x0000_s1375" style="position:absolute;flip:x;visibility:visible" from="5571,4241" to="6475,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2fcMUAAADcAAAADwAAAGRycy9kb3ducmV2LnhtbESPX2vCMBTF3wd+h3AHvs10U6Z0pqUM&#10;BF/GNi34emmubV1yU5tY67dfBgMfD+fPj7POR2vEQL1vHSt4niUgiCunW64VlPvN0wqED8gajWNS&#10;cCMPeTZ5WGOq3ZW/adiFWsQR9ikqaELoUil91ZBFP3MdcfSOrrcYouxrqXu8xnFr5EuSvEqLLUdC&#10;gx29N1T97C42co/F53m5sB/t6aucl7eDkauTUWr6OBZvIAKN4R7+b2+1gvlyAX9n4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2fcMUAAADcAAAADwAAAAAAAAAA&#10;AAAAAAChAgAAZHJzL2Rvd25yZXYueG1sUEsFBgAAAAAEAAQA+QAAAJMDAAAAAA==&#10;" strokecolor="lime" strokeweight="0"/>
              <v:line id="Line 358" o:spid="_x0000_s1376" style="position:absolute;visibility:visible" from="5543,4247" to="6503,4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5PVcQAAADcAAAADwAAAGRycy9kb3ducmV2LnhtbESPX2vCMBTF3wd+h3AHvoyZTnGTzigy&#10;KIj0YdaJr5fmrilrbkoT2/rtzWCwx8P58+Ost6NtRE+drx0reJklIIhLp2uuFHydsucVCB+QNTaO&#10;ScGNPGw3k4c1ptoNfKS+CJWII+xTVGBCaFMpfWnIop+5ljh6366zGKLsKqk7HOK4beQ8SV6lxZoj&#10;wWBLH4bKn+JqIwSLap4b+rwi5odVdlk+nU+tUtPHcfcOItAY/sN/7b1WsHhbwu+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Lk9VxAAAANwAAAAPAAAAAAAAAAAA&#10;AAAAAKECAABkcnMvZG93bnJldi54bWxQSwUGAAAAAAQABAD5AAAAkgMAAAAA&#10;" strokecolor="red" strokeweight="0"/>
              <v:line id="Line 359" o:spid="_x0000_s1377" style="position:absolute;visibility:visible" from="5549,4241" to="6497,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zRIsQAAADcAAAADwAAAGRycy9kb3ducmV2LnhtbESPX2vCMBTF3wW/Q7gDX2SmU+akM4oM&#10;CjL6sNWJr5fmrilrbkoT2+7bm8HAx8P58+Ns96NtRE+drx0reFokIIhLp2uuFHydsscNCB+QNTaO&#10;ScEvedjvppMtptoN/El9ESoRR9inqMCE0KZS+tKQRb9wLXH0vl1nMUTZVVJ3OMRx28hlkqylxZoj&#10;wWBLb4bKn+JqIwSLapkb+rgi5u+b7PI8P59apWYP4+EVRKAx3MP/7aNWsHpZw9+ZeATk7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NEixAAAANwAAAAPAAAAAAAAAAAA&#10;AAAAAKECAABkcnMvZG93bnJldi54bWxQSwUGAAAAAAQABAD5AAAAkgMAAAAA&#10;" strokecolor="red" strokeweight="0"/>
              <v:shape id="Freeform 360" o:spid="_x0000_s1378" style="position:absolute;left:6497;top:4235;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lMQA&#10;AADcAAAADwAAAGRycy9kb3ducmV2LnhtbESPT4vCMBTE74LfITzBm6YqbHerUcQ/4GlB3cN6ezbP&#10;tti8lCRq/fabBcHjMDO/YWaL1tTiTs5XlhWMhgkI4tzqigsFP8ft4BOED8gaa8uk4EkeFvNuZ4aZ&#10;tg/e0/0QChEh7DNUUIbQZFL6vCSDfmgb4uhdrDMYonSF1A4fEW5qOU6SD2mw4rhQYkOrkvLr4WYU&#10;LJ+7sUvx67TZ1Jf1rz07Pn6fler32uUURKA2vMOv9k4rmKQp/J+JR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AlpTEAAAA3AAAAA8AAAAAAAAAAAAAAAAAmAIAAGRycy9k&#10;b3ducmV2LnhtbFBLBQYAAAAABAAEAPUAAACJAwAAAAA=&#10;" path="m,23r4,l6,21r4,-1l13,19r3,-2l19,14r1,-2l22,9,23,6r,-4l23,e" filled="f" strokecolor="red" strokeweight="0">
                <v:path arrowok="t" o:connecttype="custom" o:connectlocs="0,6;1,6;2,5;3,5;3,5;4,4;5,4;5,3;6,2;6,2;6,1;6,0" o:connectangles="0,0,0,0,0,0,0,0,0,0,0,0"/>
              </v:shape>
              <v:line id="Line 361" o:spid="_x0000_s1379" style="position:absolute;visibility:visible" from="5581,3311" to="5593,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gy8EAAADcAAAADwAAAGRycy9kb3ducmV2LnhtbERPTWvCQBC9F/oflin0Uuqmilaiq5SC&#10;UIoHjYrXITtmQ7OzIbtq+u+dg+Dx8b7ny9436kJdrAMb+BhkoIjLYGuuDOx3q/cpqJiQLTaBycA/&#10;RVgunp/mmNtw5S1dilQpCeGYowGXUptrHUtHHuMgtMTCnULnMQnsKm07vEq4b/QwyybaY83S4LCl&#10;b0flX3H2UoJFNVw72pwR17/T1XH8dti1xry+9F8zUIn69BDf3T/WwOhT1soZOQJ6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L+DLwQAAANwAAAAPAAAAAAAAAAAAAAAA&#10;AKECAABkcnMvZG93bnJldi54bWxQSwUGAAAAAAQABAD5AAAAjwMAAAAA&#10;" strokecolor="red" strokeweight="0"/>
              <v:shape id="Freeform 362" o:spid="_x0000_s1380" style="position:absolute;left:5580;top:3304;width:15;height:15;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Un28QA&#10;AADcAAAADwAAAGRycy9kb3ducmV2LnhtbESPQUvDQBSE74L/YXmCN7vRYm3TbosGlN5KY2mvj+wz&#10;Wcy+DdnXNvXXuwXB4zAz3zCL1eBbdaI+usAGHkcZKOIqWMe1gd3n+8MUVBRki21gMnChCKvl7c0C&#10;cxvOvKVTKbVKEI45GmhEulzrWDXkMY5CR5y8r9B7lCT7WtsezwnuW/2UZRPt0XFaaLCjoqHquzx6&#10;A8+l1R+Twsn6zf4M+yiF2xwuxtzfDa9zUEKD/If/2mtrYPwyg+uZd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J9vEAAAA3AAAAA8AAAAAAAAAAAAAAAAAmAIAAGRycy9k&#10;b3ducmV2LnhtbFBLBQYAAAAABAAEAPUAAACJAwAAAAA=&#10;" path="m8,9l11,6,14,4,18,3,22,1,25,r4,l32,r4,1l40,3r3,1l47,6r3,3l52,11r2,4l57,18r1,4l58,26r,3l58,33r,4l57,42r-3,2l52,48r-2,2l47,54r-4,1l40,57r-4,2l32,59r-3,1l25,59r-3,l18,57,14,55,11,54,8,50,6,48,3,44,1,42,,37,,33,,29,,26,,22,1,18,3,15,6,11,8,9xe" filled="f" strokecolor="lime" strokeweight="0">
                <v:path arrowok="t" o:connecttype="custom" o:connectlocs="2,2;3,2;4,1;5,1;6,0;6,0;8,0;8,0;9,0;10,1;11,1;12,2;13,2;13,3;14,4;15,5;15,6;15,7;15,7;15,8;15,9;15,11;14,11;13,12;13,13;12,14;11,14;10,14;9,15;8,15;8,15;6,15;6,15;5,14;4,14;3,14;2,13;2,12;1,11;0,11;0,9;0,8;0,7;0,7;0,6;0,5;1,4;2,3;2,2" o:connectangles="0,0,0,0,0,0,0,0,0,0,0,0,0,0,0,0,0,0,0,0,0,0,0,0,0,0,0,0,0,0,0,0,0,0,0,0,0,0,0,0,0,0,0,0,0,0,0,0,0"/>
              </v:shape>
              <v:line id="Line 363" o:spid="_x0000_s1381" style="position:absolute;flip:x;visibility:visible" from="4673,3371" to="5315,3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PpVMIAAADcAAAADwAAAGRycy9kb3ducmV2LnhtbERPTWvCQBC9C/0PyxS86cZabEhdRQoF&#10;L9JqA70O2TGJ7s6m2VXjv+8cCj0+3vdyPXinrtTHNrCB2TQDRVwF23JtoPx6n+SgYkK26AKTgTtF&#10;WK8eRkssbLjxnq6HVCsJ4ViggSalrtA6Vg15jNPQEQt3DL3HJLCvte3xJuHe6acsW2iPLUtDgx29&#10;NVSdDxcvvcfNx8/Ls9+1p89yXt6/nc5Pzpjx47B5BZVoSP/iP/fWGpjnMl/OyBH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PpVMIAAADcAAAADwAAAAAAAAAAAAAA&#10;AAChAgAAZHJzL2Rvd25yZXYueG1sUEsFBgAAAAAEAAQA+QAAAJADAAAAAA==&#10;" strokecolor="lime" strokeweight="0"/>
              <v:line id="Line 364" o:spid="_x0000_s1382" style="position:absolute;flip:x;visibility:visible" from="4675,2395" to="5318,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9Mz8QAAADcAAAADwAAAGRycy9kb3ducmV2LnhtbESPX2vCMBTF34V9h3AHvtm0c7jSGYsM&#10;BnuRqSvs9dJc27rkpmsyrd/eCMIeD+fPj7MsR2vEiQbfOVaQJSkI4trpjhsF1df7LAfhA7JG45gU&#10;XMhDuXqYLLHQ7sw7Ou1DI+II+wIVtCH0hZS+bsmiT1xPHL2DGyyGKIdG6gHPcdwa+ZSmC2mx40ho&#10;sae3luqf/Z+N3MP68/fl2W6647aaV5dvI/OjUWr6OK5fQQQaw3/43v7QCuZ5Brcz8Qj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f0zPxAAAANwAAAAPAAAAAAAAAAAA&#10;AAAAAKECAABkcnMvZG93bnJldi54bWxQSwUGAAAAAAQABAD5AAAAkgMAAAAA&#10;" strokecolor="lime" strokeweight="0"/>
              <v:shape id="Freeform 365" o:spid="_x0000_s1383" style="position:absolute;left:4570;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o9cQA&#10;AADcAAAADwAAAGRycy9kb3ducmV2LnhtbESPwWrDMBBE74X+g9hCLyGRnZbEOFFCKRRMT42TD1is&#10;jeXEWhlJcdy/rwqFHoeZecNs95PtxUg+dI4V5IsMBHHjdMetgtPxY16ACBFZY++YFHxTgP3u8WGL&#10;pXZ3PtBYx1YkCIcSFZgYh1LK0BiyGBZuIE7e2XmLMUnfSu3xnuC2l8ssW0mLHacFgwO9G2qu9c0q&#10;wHV+MZ9feV2NLp+518PMX6qbUs9P09sGRKQp/of/2pVW8FIs4fdMO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5KPXEAAAA3AAAAA8AAAAAAAAAAAAAAAAAmAIAAGRycy9k&#10;b3ducmV2LnhtbFBLBQYAAAAABAAEAPUAAACJAwAAAAA=&#10;" path="m,6l2,7r2,l5,6,,1,2,,4,,5,1e" filled="f" strokeweight="0">
                <v:path arrowok="t" o:connecttype="custom" o:connectlocs="0,2;0,2;1,2;1,2;0,0;0,0;1,0;1,0" o:connectangles="0,0,0,0,0,0,0,0"/>
              </v:shape>
              <v:shape id="Freeform 366" o:spid="_x0000_s1384" style="position:absolute;left:4572;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NbsQA&#10;AADcAAAADwAAAGRycy9kb3ducmV2LnhtbESPUWvCMBSF3wf7D+EOfBFNq2OTapQxEMqetNsPuDTX&#10;ptrclCTW+u+XwcDHwznnO5zNbrSdGMiH1rGCfJ6BIK6dbrlR8PO9n61AhIissXNMCu4UYLd9ftpg&#10;od2NjzRUsREJwqFABSbGvpAy1IYshrnriZN3ct5iTNI3Unu8Jbjt5CLL3qTFltOCwZ4+DdWX6moV&#10;4Ht+Nl+HvCoHl0/d63Hqz+VVqcnL+LEGEWmMj/B/u9QKlqsl/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1jW7EAAAA3AAAAA8AAAAAAAAAAAAAAAAAmAIAAGRycy9k&#10;b3ducmV2LnhtbFBLBQYAAAAABAAEAPUAAACJAwAAAAA=&#10;" path="m,l1,7,2,3,3,7,5,e" filled="f" strokeweight="0">
                <v:path arrowok="t" o:connecttype="custom" o:connectlocs="0,0;0,2;0,1;1,2;1,0" o:connectangles="0,0,0,0,0"/>
              </v:shape>
              <v:shape id="Freeform 367" o:spid="_x0000_s1385" style="position:absolute;left:4574;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4cQA&#10;AADcAAAADwAAAGRycy9kb3ducmV2LnhtbESP3WoCMRSE7wu+QziCN0UTbVFZjSKVQi/aC38e4JAc&#10;dxc3J0uSrts+fVMQvBxm5htmve1dIzoKsfasYTpRIIiNtzWXGs6n9/ESREzIFhvPpOGHImw3g6c1&#10;Ftbf+EDdMZUiQzgWqKFKqS2kjKYih3HiW+LsXXxwmLIMpbQBbxnuGjlTai4d1pwXKmzprSJzPX47&#10;DaYOi5L2uFfquaP+a2rOp99PrUfDfrcCkahPj/C9/WE1vCxf4f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hj+HEAAAA3AAAAA8AAAAAAAAAAAAAAAAAmAIAAGRycy9k&#10;b3ducmV2LnhtbFBLBQYAAAAABAAEAPUAAACJAwAAAAA=&#10;" path="m,7l,5,2,,4,5r,2e" filled="f" strokeweight="0">
                <v:path arrowok="t" o:connecttype="custom" o:connectlocs="0,2;0,1;1,0;1,1;1,2" o:connectangles="0,0,0,0,0"/>
              </v:shape>
              <v:line id="Line 368" o:spid="_x0000_s1386" style="position:absolute;visibility:visible" from="4574,3221" to="4575,3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wo8QAAADcAAAADwAAAGRycy9kb3ducmV2LnhtbESPT4vCMBTE7wt+h/CEvWnqilqrUWRx&#10;0b35Fzw+mmcbbF5Kk9XutzcLwh6HmfkNM1+2thJ3arxxrGDQT0AQ504bLhScjl+9FIQPyBorx6Tg&#10;lzwsF523OWbaPXhP90MoRISwz1BBGUKdSenzkiz6vquJo3d1jcUQZVNI3eAjwm0lP5JkLC0ajgsl&#10;1vRZUn47/FgFZjfejL4n5+lZrjdhcElvqbEnpd677WoGIlAb/sOv9lYrGKYj+DsTj4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5rCjxAAAANwAAAAPAAAAAAAAAAAA&#10;AAAAAKECAABkcnMvZG93bnJldi54bWxQSwUGAAAAAAQABAD5AAAAkgMAAAAA&#10;" strokeweight="0"/>
              <v:shape id="Freeform 369" o:spid="_x0000_s1387" style="position:absolute;left:4575;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Iu9sQA&#10;AADcAAAADwAAAGRycy9kb3ducmV2LnhtbESPUWvCMBSF34X9h3AHe5GZdhMn1ShjMCh70m4/4NJc&#10;m7rmpiSx1n9vBMHHwznnO5z1drSdGMiH1rGCfJaBIK6dbrlR8Pf7/boEESKyxs4xKbhQgO3mabLG&#10;Qrsz72moYiMShEOBCkyMfSFlqA1ZDDPXEyfv4LzFmKRvpPZ4TnDbybcsW0iLLacFgz19Gar/q5NV&#10;gB/50fzs8qocXD518/3UH8uTUi/P4+cKRKQxPsL3dqkVvC8X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CLvbEAAAA3AAAAA8AAAAAAAAAAAAAAAAAmAIAAGRycy9k&#10;b3ducmV2LnhtbFBLBQYAAAAABAAEAPUAAACJAwAAAAA=&#10;" path="m4,3r1,l5,7,1,7,,6,,1,1,,5,e" filled="f" strokeweight="0">
                <v:path arrowok="t" o:connecttype="custom" o:connectlocs="1,1;1,1;1,2;0,2;0,2;0,0;0,0;1,0" o:connectangles="0,0,0,0,0,0,0,0"/>
              </v:shape>
              <v:shape id="Freeform 370" o:spid="_x0000_s1388" style="position:absolute;left:4577;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LbcQA&#10;AADcAAAADwAAAGRycy9kb3ducmV2LnhtbESPUWvCMBSF34X9h3AHe5GZdpMp1ShjMCh70m4/4NJc&#10;m7rmpiSx1n9vBMHHwznnO5z1drSdGMiH1rGCfJaBIK6dbrlR8Pf7/boEESKyxs4xKbhQgO3mabLG&#10;Qrsz72moYiMShEOBCkyMfSFlqA1ZDDPXEyfv4LzFmKRvpPZ4TnDbybcs+5AWW04LBnv6MlT/Vyer&#10;ABf50fzs8qocXD518/3UH8uTUi/P4+cKRKQxPsL3dqkVvC8X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Oi23EAAAA3AAAAA8AAAAAAAAAAAAAAAAAmAIAAGRycy9k&#10;b3ducmV2LnhtbFBLBQYAAAAABAAEAPUAAACJAwAAAAA=&#10;" path="m,7l,,5,e" filled="f" strokeweight="0">
                <v:path arrowok="t" o:connecttype="custom" o:connectlocs="0,2;0,0;1,0" o:connectangles="0,0,0"/>
              </v:shape>
              <v:line id="Line 371" o:spid="_x0000_s1389" style="position:absolute;visibility:visible" from="4577,3220" to="4578,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cfPcEAAADcAAAADwAAAGRycy9kb3ducmV2LnhtbERPTYvCMBC9C/sfwix401RF7VajLKK4&#10;3tRV8Dg0s22wmZQmav335rDg8fG+58vWVuJOjTeOFQz6CQji3GnDhYLT76aXgvABWWPlmBQ8ycNy&#10;8dGZY6bdgw90P4ZCxBD2GSooQ6gzKX1ekkXfdzVx5P5cYzFE2BRSN/iI4baSwySZSIuGY0OJNa1K&#10;yq/Hm1Vg9pPteDc9f53lehsGl/SaGntSqvvZfs9ABGrDW/zv/tEKRmlcG8/EIyA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5x89wQAAANwAAAAPAAAAAAAAAAAAAAAA&#10;AKECAABkcnMvZG93bnJldi54bWxQSwUGAAAAAAQABAD5AAAAjwMAAAAA&#10;" strokeweight="0"/>
              <v:line id="Line 372" o:spid="_x0000_s1390" style="position:absolute;visibility:visible" from="4577,3221" to="4578,3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6psQAAADcAAAADwAAAGRycy9kb3ducmV2LnhtbESPT4vCMBTE7wt+h/AEb5qqrNZqFFl2&#10;0b35Fzw+mmcbbF5Kk9XutzcLwh6HmfkNs1i1thJ3arxxrGA4SEAQ504bLhScjl/9FIQPyBorx6Tg&#10;lzyslp23BWbaPXhP90MoRISwz1BBGUKdSenzkiz6gauJo3d1jcUQZVNI3eAjwm0lR0kykRYNx4US&#10;a/ooKb8dfqwCs5ts3r+n59lZfm7C8JLeUmNPSvW67XoOIlAb/sOv9lYrGKcz+DsTj4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7qmxAAAANwAAAAPAAAAAAAAAAAA&#10;AAAAAKECAABkcnMvZG93bnJldi54bWxQSwUGAAAAAAQABAD5AAAAkgMAAAAA&#10;" strokeweight="0"/>
              <v:shape id="Freeform 373" o:spid="_x0000_s1391" style="position:absolute;left:4579;top:3219;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eY8QA&#10;AADcAAAADwAAAGRycy9kb3ducmV2LnhtbERPy2rCQBTdF/yH4Qru6qQWpEbHkJbW50KMQre3mdsk&#10;mLmTZqYa+/XOouDycN6zpDO1OFPrKssKnoYRCOLc6ooLBcfDx+MLCOeRNdaWScGVHCTz3sMMY20v&#10;vKdz5gsRQtjFqKD0vomldHlJBt3QNsSB+7atQR9gW0jd4iWEm1qOomgsDVYcGkps6K2k/JT9GgWr&#10;v8Vy1H3uabvbpK+nr/X1550ypQb9Lp2C8NT5u/jfvdIKnidhfjgTjo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XmPEAAAA3AAAAA8AAAAAAAAAAAAAAAAAmAIAAGRycy9k&#10;b3ducmV2LnhtbFBLBQYAAAAABAAEAPUAAACJAwAAAAA=&#10;" path="m,l,7r3,e" filled="f" strokeweight="0">
                <v:path arrowok="t" o:connecttype="custom" o:connectlocs="0,0;0,2;1,2" o:connectangles="0,0,0"/>
              </v:shape>
              <v:rect id="Rectangle 374" o:spid="_x0000_s1392" style="position:absolute;left:4580;top:3219;width:2;height: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HgbcUA&#10;AADcAAAADwAAAGRycy9kb3ducmV2LnhtbESPT2vCQBTE74LfYXmCN91EadXUVUQQetL6h9LjM/ua&#10;hOy+Ddmtpt/eLRQ8DjPzG2a57qwRN2p95VhBOk5AEOdOV1wouJx3ozkIH5A1Gsek4Jc8rFf93hIz&#10;7e58pNspFCJC2GeooAyhyaT0eUkW/dg1xNH7dq3FEGVbSN3iPcKtkZMkeZUWK44LJTa0LSmvTz9W&#10;wfzlaurLbPq1nx3Sz5rMhvz+Q6nhoNu8gQjUhWf4v/2uFUwXKfyd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eBtxQAAANwAAAAPAAAAAAAAAAAAAAAAAJgCAABkcnMv&#10;ZG93bnJldi54bWxQSwUGAAAAAAQABAD1AAAAigMAAAAA&#10;" filled="f" strokeweight="0"/>
              <v:line id="Line 375" o:spid="_x0000_s1393" style="position:absolute;flip:y;visibility:visible" from="4582,3219" to="4583,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KNz8YAAADcAAAADwAAAGRycy9kb3ducmV2LnhtbESPQWsCMRSE7wX/Q3iCt5qthdpujSJK&#10;pQi2aOuht+fmdXdx87Ik0Y3/3giFHoeZ+YaZzKJpxJmcry0reBhmIIgLq2suFXx/vd0/g/ABWWNj&#10;mRRcyMNs2rubYK5tx1s670IpEoR9jgqqENpcSl9UZNAPbUucvF/rDIYkXSm1wy7BTSNHWfYkDdac&#10;FipsaVFRcdydjILtx5gPbnWKx3joNp8/+3K9X86VGvTj/BVEoBj+w3/td63g8WUEt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yjc/GAAAA3AAAAA8AAAAAAAAA&#10;AAAAAAAAoQIAAGRycy9kb3ducmV2LnhtbFBLBQYAAAAABAAEAPkAAACUAwAAAAA=&#10;" strokeweight="0"/>
              <v:shape id="Freeform 376" o:spid="_x0000_s1394" style="position:absolute;left:4582;top:3219;width:2;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iHs8YA&#10;AADcAAAADwAAAGRycy9kb3ducmV2LnhtbESPT2vCQBTE7wW/w/KE3urGSEVTVxFBDCJa/1x6e2Rf&#10;k9Ds25DdmtRP7wpCj8PM/IaZLTpTiSs1rrSsYDiIQBBnVpecK7ic128TEM4ja6wsk4I/crCY915m&#10;mGjb8pGuJ5+LAGGXoILC+zqR0mUFGXQDWxMH79s2Bn2QTS51g22Am0rGUTSWBksOCwXWtCoo+zn9&#10;GgW3lpaHz3j3Hn/tD3yL0u1ks9sq9drvlh8gPHX+P/xsp1rBaDqCx5l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iHs8YAAADcAAAADwAAAAAAAAAAAAAAAACYAgAAZHJz&#10;L2Rvd25yZXYueG1sUEsFBgAAAAAEAAQA9QAAAIsDAAAAAA==&#10;" path="m5,l1,3,,3e" filled="f" strokeweight="0">
                <v:path arrowok="t" o:connecttype="custom" o:connectlocs="2,0;0,1;0,1" o:connectangles="0,0,0"/>
              </v:shape>
              <v:line id="Line 377" o:spid="_x0000_s1395" style="position:absolute;visibility:visible" from="4583,3220" to="4584,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OD5cUAAADcAAAADwAAAGRycy9kb3ducmV2LnhtbESPQWsCMRSE74L/ITzBm2bV1q5bo5Ri&#10;0d7UKvT42Dx3g5uXZRN1/fdGKPQ4zMw3zHzZ2kpcqfHGsYLRMAFBnDttuFBw+PkapCB8QNZYOSYF&#10;d/KwXHQ7c8y0u/GOrvtQiAhhn6GCMoQ6k9LnJVn0Q1cTR+/kGoshyqaQusFbhNtKjpNkKi0ajgsl&#10;1vRZUn7eX6wCs52uX7/fjrOjXK3D6Dc9p8YelOr32o93EIHa8B/+a2+0gsnsBZ5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OD5cUAAADcAAAADwAAAAAAAAAA&#10;AAAAAAChAgAAZHJzL2Rvd25yZXYueG1sUEsFBgAAAAAEAAQA+QAAAJMDAAAAAA==&#10;" strokeweight="0"/>
              <v:shape id="Freeform 378" o:spid="_x0000_s1396" style="position:absolute;left:4586;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8p8QA&#10;AADcAAAADwAAAGRycy9kb3ducmV2LnhtbESP3WoCMRSE7wu+QziCN6UmVvrjapRSEbxoL6o+wCE5&#10;7i5uTpYkXVef3giFXg4z8w2zWPWuER2FWHvWMBkrEMTG25pLDYf95ukdREzIFhvPpOFCEVbLwcMC&#10;C+vP/EPdLpUiQzgWqKFKqS2kjKYih3HsW+LsHX1wmLIMpbQBzxnuGvms1Kt0WHNeqLClz4rMaffr&#10;NJg6vJW0xrVSjx313xNz2F+/tB4N+485iER9+g//tbdWw3T2Avcz+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0vKfEAAAA3AAAAA8AAAAAAAAAAAAAAAAAmAIAAGRycy9k&#10;b3ducmV2LnhtbFBLBQYAAAAABAAEAPUAAACJAwAAAAA=&#10;" path="m2,5l3,6,2,7,1,7,,6,,1,1,,3,,4,1r,4l3,6,4,7e" filled="f" strokeweight="0">
                <v:path arrowok="t" o:connecttype="custom" o:connectlocs="1,1;1,2;1,2;0,2;0,2;0,0;0,0;1,0;1,0;1,1;1,2;1,2" o:connectangles="0,0,0,0,0,0,0,0,0,0,0,0"/>
              </v:shape>
              <v:shape id="Freeform 379" o:spid="_x0000_s1397" style="position:absolute;left:4587;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i0MQA&#10;AADcAAAADwAAAGRycy9kb3ducmV2LnhtbESPQWsCMRSE7wX/Q3hCL0UTLVhdjSKK0EN7qPoDHslz&#10;d3HzsiRx3frrm0Khx2FmvmFWm941oqMQa88aJmMFgth4W3Op4Xw6jOYgYkK22HgmDd8UYbMePK2w&#10;sP7OX9QdUykyhGOBGqqU2kLKaCpyGMe+Jc7exQeHKctQShvwnuGukVOlZtJhzXmhwpZ2FZnr8eY0&#10;mDq8lbTHvVIvHfWfE3M+PT60fh722yWIRH36D/+1362G18UM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mItDEAAAA3AAAAA8AAAAAAAAAAAAAAAAAmAIAAGRycy9k&#10;b3ducmV2LnhtbFBLBQYAAAAABAAEAPUAAACJAwAAAAA=&#10;" path="m4,6r,1l1,7,,6,,1,1,,4,r,1e" filled="f" strokeweight="0">
                <v:path arrowok="t" o:connecttype="custom" o:connectlocs="1,2;1,2;0,2;0,2;0,0;0,0;1,0;1,0" o:connectangles="0,0,0,0,0,0,0,0"/>
              </v:shape>
              <v:line id="Line 380" o:spid="_x0000_s1398" style="position:absolute;visibility:visible" from="4571,3260" to="4572,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EdksUAAADcAAAADwAAAGRycy9kb3ducmV2LnhtbESPQWvCQBSE74L/YXmCt7pRqcbUVUQs&#10;1ltrE+jxkX1NFrNvQ3ar6b/vCgWPw8x8w6y3vW3ElTpvHCuYThIQxKXThisF+efrUwrCB2SNjWNS&#10;8EsetpvhYI2Zdjf+oOs5VCJC2GeooA6hzaT0ZU0W/cS1xNH7dp3FEGVXSd3hLcJtI2dJspAWDceF&#10;Glva11Rezj9WgXlfHJ9Py2JVyMMxTL/SS2psrtR41O9eQATqwyP8337TCuarJdzP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KEdksUAAADcAAAADwAAAAAAAAAA&#10;AAAAAAChAgAAZHJzL2Rvd25yZXYueG1sUEsFBgAAAAAEAAQA+QAAAJMDAAAAAA==&#10;" strokeweight="0"/>
              <v:shape id="Freeform 381" o:spid="_x0000_s1399" style="position:absolute;left:4573;top:325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iJwsEA&#10;AADcAAAADwAAAGRycy9kb3ducmV2LnhtbERP3WrCMBS+H/gO4Qi7EU27jU07o4gwKF5ptwc4NMem&#10;rjkpSazd2y8Xgpcf3/96O9pODORD61hBvshAENdOt9wo+Pn+mi9BhIissXNMCv4owHYzeVpjod2N&#10;TzRUsREphEOBCkyMfSFlqA1ZDAvXEyfu7LzFmKBvpPZ4S+G2ky9Z9i4ttpwaDPa0N1T/VlerAD/y&#10;izkc86ocXD5zb6eZv5RXpZ6n4+4TRKQxPsR3d6kVvK7S2n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IicLBAAAA3AAAAA8AAAAAAAAAAAAAAAAAmAIAAGRycy9kb3du&#10;cmV2LnhtbFBLBQYAAAAABAAEAPUAAACGAwAAAAA=&#10;" path="m3,5l4,6,3,7,1,7,,6,,1,1,,4,,5,1r,4l4,6,5,7e" filled="f" strokeweight="0">
                <v:path arrowok="t" o:connecttype="custom" o:connectlocs="1,1;1,2;1,2;0,2;0,2;0,0;0,0;1,0;1,0;1,1;1,2;1,2" o:connectangles="0,0,0,0,0,0,0,0,0,0,0,0"/>
              </v:shape>
              <v:shape id="Freeform 382" o:spid="_x0000_s1400" style="position:absolute;left:4574;top:325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m2osQA&#10;AADcAAAADwAAAGRycy9kb3ducmV2LnhtbESP3WoCMRSE7wu+QziCN0UTLVRdjSKVQi/aC38e4JAc&#10;dxc3J0uSrts+fVMQvBxm5htmve1dIzoKsfasYTpRIIiNtzWXGs6n9/ECREzIFhvPpOGHImw3g6c1&#10;Ftbf+EDdMZUiQzgWqKFKqS2kjKYih3HiW+LsXXxwmLIMpbQBbxnuGjlT6lU6rDkvVNjSW0Xmevx2&#10;Gkwd5iXtca/Uc0f919ScT7+fWo+G/W4FIlGfHuF7+8NqeFku4f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5tqLEAAAA3AAAAA8AAAAAAAAAAAAAAAAAmAIAAGRycy9k&#10;b3ducmV2LnhtbFBLBQYAAAAABAAEAPUAAACJAwAAAAA=&#10;" path="m4,6l3,7,2,7,,6,,1,2,,3,,4,1e" filled="f" strokeweight="0">
                <v:path arrowok="t" o:connecttype="custom" o:connectlocs="1,2;1,2;1,2;0,2;0,0;1,0;1,0;1,0" o:connectangles="0,0,0,0,0,0,0,0"/>
              </v:shape>
              <v:shape id="Freeform 383" o:spid="_x0000_s1401" style="position:absolute;left:4576;top:325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H3cAA&#10;AADcAAAADwAAAGRycy9kb3ducmV2LnhtbERPzWoCMRC+F3yHMAUvoolSVLZGEUXw0B66+gBDMt1d&#10;upksSVxXn745FHr8+P43u8G1oqcQG88a5jMFgth423Cl4Xo5TdcgYkK22HomDQ+KsNuOXjZYWH/n&#10;L+rLVIkcwrFADXVKXSFlNDU5jDPfEWfu2weHKcNQSRvwnsNdKxdKLaXDhnNDjR0dajI/5c1pME1Y&#10;VXTEo1KTnobPublenh9aj1+H/TuIREP6F/+5z1bDm8rz85l8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NH3cAAAADcAAAADwAAAAAAAAAAAAAAAACYAgAAZHJzL2Rvd25y&#10;ZXYueG1sUEsFBgAAAAAEAAQA9QAAAIUDAAAAAA==&#10;" path="m,4r3,l4,5r,1l3,7,1,7,,6,,3,2,,3,e" filled="f" strokeweight="0">
                <v:path arrowok="t" o:connecttype="custom" o:connectlocs="0,1;1,1;1,1;1,2;1,2;0,2;0,2;0,1;1,0;1,0" o:connectangles="0,0,0,0,0,0,0,0,0,0"/>
              </v:shape>
              <v:line id="Line 384" o:spid="_x0000_s1402" style="position:absolute;visibility:visible" from="4578,3260" to="4579,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R4n8UAAADcAAAADwAAAGRycy9kb3ducmV2LnhtbESPQWvCQBSE70L/w/IKvdVNSrUxugml&#10;tKi31ip4fGSfyWL2bchuNf57Vyh4HGbmG2ZRDrYVJ+q9cawgHScgiCunDdcKtr9fzxkIH5A1to5J&#10;wYU8lMXDaIG5dmf+odMm1CJC2OeooAmhy6X0VUMW/dh1xNE7uN5iiLKvpe7xHOG2lS9JMpUWDceF&#10;Bjv6aKg6bv6sAvM9XU7Wb7vZTn4uQ7rPjpmxW6WeHof3OYhAQ7iH/9srreA1SeF2Jh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R4n8UAAADcAAAADwAAAAAAAAAA&#10;AAAAAAChAgAAZHJzL2Rvd25yZXYueG1sUEsFBgAAAAAEAAQA+QAAAJMDAAAAAA==&#10;" strokeweight="0"/>
              <v:shape id="Freeform 385" o:spid="_x0000_s1403" style="position:absolute;left:4579;top:3260;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6ysUA&#10;AADcAAAADwAAAGRycy9kb3ducmV2LnhtbESPQWvCQBSE74L/YXlCb7praItEV5FCUUSqtV68PbLP&#10;JJh9G7KrSf313YLgcZiZb5jZorOVuFHjS8caxiMFgjhzpuRcw/HnczgB4QOywcoxafglD4t5vzfD&#10;1LiWv+l2CLmIEPYpaihCqFMpfVaQRT9yNXH0zq6xGKJscmkabCPcVjJR6l1aLDkuFFjTR0HZ5XC1&#10;Gu4tLXf7ZPuWnL52fFfrzWS13Wj9MuiWUxCBuvAMP9pro+FVJfB/Jh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pHrKxQAAANwAAAAPAAAAAAAAAAAAAAAAAJgCAABkcnMv&#10;ZG93bnJldi54bWxQSwUGAAAAAAQABAD1AAAAigMAAAAA&#10;" path="m,3r4,l5,2,5,1,4,,1,e" filled="f" strokeweight="0">
                <v:path arrowok="t" o:connecttype="custom" o:connectlocs="0,1;1,1;1,1;1,0;1,0;0,0" o:connectangles="0,0,0,0,0,0"/>
              </v:shape>
              <v:shape id="Freeform 386" o:spid="_x0000_s1404" style="position:absolute;left:4579;top:3259;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v8MUA&#10;AADcAAAADwAAAGRycy9kb3ducmV2LnhtbESP3UrDQBSE7wu+w3IE79pdf5AmZlNEUbywiKkPcMie&#10;JqnZsyF72kaf3i0IvRxm5humWE2+VwcaYxfYwvXCgCKug+u4sfC1eZkvQUVBdtgHJgs/FGFVXswK&#10;zF048icdKmlUgnDM0UIrMuRax7olj3ERBuLkbcPoUZIcG+1GPCa47/WNMffaY8dpocWBnlqqv6u9&#10;t7D/2GSiO22yfp29h+r1WX6XO2uvLqfHB1BCk5zD/+03Z+HO3MLpTDoCu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wxQAAANwAAAAPAAAAAAAAAAAAAAAAAJgCAABkcnMv&#10;ZG93bnJldi54bWxQSwUGAAAAAAQABAD1AAAAigMAAAAA&#10;" path="m4,4l5,3,5,1,4,,,e" filled="f" strokeweight="0">
                <v:path arrowok="t" o:connecttype="custom" o:connectlocs="1,1;1,1;1,0;1,0;0,0" o:connectangles="0,0,0,0,0"/>
              </v:shape>
              <v:line id="Line 387" o:spid="_x0000_s1405" style="position:absolute;visibility:visible" from="4580,3259" to="4581,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PbB8QAAADcAAAADwAAAGRycy9kb3ducmV2LnhtbESPT4vCMBTE74LfIbwFb5q6uFqrUWRx&#10;cb35Fzw+mrdtsHkpTVa7334jCB6HmfkNM1+2thI3arxxrGA4SEAQ504bLhScjl/9FIQPyBorx6Tg&#10;jzwsF93OHDPt7ryn2yEUIkLYZ6igDKHOpPR5SRb9wNXE0ftxjcUQZVNI3eA9wm0l35NkLC0ajgsl&#10;1vRZUn49/FoFZjfefGwn5+lZrjdheEmvqbEnpXpv7WoGIlAbXuFn+1srGCUjeJyJR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09sHxAAAANwAAAAPAAAAAAAAAAAA&#10;AAAAAKECAABkcnMvZG93bnJldi54bWxQSwUGAAAAAAQABAD5AAAAkgMAAAAA&#10;" strokeweight="0"/>
              <v:line id="Line 388" o:spid="_x0000_s1406" style="position:absolute;visibility:visible" from="4581,3260" to="4582,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9+nMQAAADcAAAADwAAAGRycy9kb3ducmV2LnhtbESPW4vCMBSE3xf8D+EI+6api5dajSKL&#10;i+6bV/Dx0BzbYHNSmqx2/71ZEPZxmJlvmPmytZW4U+ONYwWDfgKCOHfacKHgdPzqpSB8QNZYOSYF&#10;v+Rhuei8zTHT7sF7uh9CISKEfYYKyhDqTEqfl2TR911NHL2rayyGKJtC6gYfEW4r+ZEkY2nRcFwo&#10;sabPkvLb4ccqMLvxZvQ9OU/Pcr0Jg0t6S409KfXebVczEIHa8B9+tbdawTAZwd+ZeATk4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n36cxAAAANwAAAAPAAAAAAAAAAAA&#10;AAAAAKECAABkcnMvZG93bnJldi54bWxQSwUGAAAAAAQABAD5AAAAkgMAAAAA&#10;" strokeweight="0"/>
              <v:shape id="Freeform 389" o:spid="_x0000_s1407" style="position:absolute;left:4583;top:3259;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E7bscA&#10;AADcAAAADwAAAGRycy9kb3ducmV2LnhtbESPQWvCQBSE7wX/w/IEb3VjEJHUVaxotXooRqHX1+xr&#10;EpJ9m2a3Gvvr3UKhx2FmvmFmi87U4kKtKy0rGA0jEMSZ1SXnCs6nzeMUhPPIGmvLpOBGDhbz3sMM&#10;E22vfKRL6nMRIOwSVFB43yRSuqwgg25oG+LgfdrWoA+yzaVu8RrgppZxFE2kwZLDQoENrQrKqvTb&#10;KNj9vGzj7v1Ih7f98rn6eL19rSlVatDvlk8gPHX+P/zX3mkF42gCv2fC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RO27HAAAA3AAAAA8AAAAAAAAAAAAAAAAAmAIAAGRy&#10;cy9kb3ducmV2LnhtbFBLBQYAAAAABAAEAPUAAACMAwAAAAA=&#10;" path="m,4r3,l3,5r,1l3,7,1,7,,6,,3,2,,3,e" filled="f" strokeweight="0">
                <v:path arrowok="t" o:connecttype="custom" o:connectlocs="0,1;1,1;1,1;1,2;1,2;0,2;0,2;0,1;1,0;1,0" o:connectangles="0,0,0,0,0,0,0,0,0,0"/>
              </v:shape>
              <v:shape id="Freeform 390" o:spid="_x0000_s1408" style="position:absolute;left:4584;top:3259;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tHsYA&#10;AADcAAAADwAAAGRycy9kb3ducmV2LnhtbESPQWvCQBSE74L/YXmCF9FNtFZJXaVUBPFkrR68PbLP&#10;JDT7NmRXE/31rlDocZiZb5jFqjWluFHtCssK4lEEgji1uuBMwfFnM5yDcB5ZY2mZFNzJwWrZ7Sww&#10;0bbhb7odfCYChF2CCnLvq0RKl+Zk0I1sRRy8i60N+iDrTOoamwA3pRxH0bs0WHBYyLGir5zS38PV&#10;KGi2k+l9HftpfH7spd6Z02AyPinV77WfHyA8tf4//NfeagVv0QxeZ8IR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EtHsYAAADcAAAADwAAAAAAAAAAAAAAAACYAgAAZHJz&#10;L2Rvd25yZXYueG1sUEsFBgAAAAAEAAQA9QAAAIsDAAAAAA==&#10;" path="m1,7l,6,,1,1,,3,,5,1r,5l3,7,1,7xe" filled="f" strokeweight="0">
                <v:path arrowok="t" o:connecttype="custom" o:connectlocs="0,2;0,2;0,0;0,0;1,0;2,0;2,2;1,2;0,2" o:connectangles="0,0,0,0,0,0,0,0,0"/>
              </v:shape>
              <v:shape id="Freeform 391" o:spid="_x0000_s1409" style="position:absolute;left:4586;top:325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65bMQA&#10;AADcAAAADwAAAGRycy9kb3ducmV2LnhtbERPTWvCQBC9C/6HZYRexGyiVUrqKqWlEHpqU3PwNmTH&#10;JJidDdmtSfrru4eCx8f73h9H04ob9a6xrCCJYhDEpdUNVwpO3++rJxDOI2tsLZOCiRwcD/PZHlNt&#10;B/6iW+4rEULYpaig9r5LpXRlTQZdZDviwF1sb9AH2FdS9ziEcNPKdRzvpMGGQ0ONHb3WVF7zH6Ng&#10;yDbb6S3x2+T8+yn1hymWm3Wh1MNifHkG4Wn0d/G/O9MKHuOwNpwJR0A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uuWzEAAAA3AAAAA8AAAAAAAAAAAAAAAAAmAIAAGRycy9k&#10;b3ducmV2LnhtbFBLBQYAAAAABAAEAPUAAACJAwAAAAA=&#10;" path="m1,7l,6,,1,1,,4,,5,1r,5l4,7,1,7xe" filled="f" strokeweight="0">
                <v:path arrowok="t" o:connecttype="custom" o:connectlocs="0,2;0,2;0,0;0,0;1,0;1,0;1,2;1,2;0,2" o:connectangles="0,0,0,0,0,0,0,0,0"/>
              </v:shape>
              <v:shape id="Freeform 392" o:spid="_x0000_s1410" style="position:absolute;left:4555;top:3215;width:50;height:50;visibility:visible;mso-wrap-style:square;v-text-anchor:top" coordsize="19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7+cUA&#10;AADcAAAADwAAAGRycy9kb3ducmV2LnhtbESPQWsCMRSE74X+h/AKvdVsixRdjcsiCD0ItSp6fW6e&#10;2WU3L9sk6vbfN4WCx2FmvmHmxWA7cSUfGscKXkcZCOLK6YaNgv1u9TIBESKyxs4xKfihAMXi8WGO&#10;uXY3/qLrNhqRIBxyVFDH2OdShqomi2HkeuLknZ23GJP0RmqPtwS3nXzLsndpseG0UGNPy5qqdnux&#10;Cnan9mA+y+/Vcbzs/Xoz2bRuapR6fhrKGYhIQ7yH/9sfWsE4m8LfmX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tLv5xQAAANwAAAAPAAAAAAAAAAAAAAAAAJgCAABkcnMv&#10;ZG93bnJldi54bWxQSwUGAAAAAAQABAD1AAAAigMAAAAA&#10;" path="m198,99r-1,-7l197,85r-1,-7l193,71r-2,-7l189,58r-3,-6l182,46r-4,-6l174,34r-5,-5l164,24r-6,-5l152,15r-6,-3l140,9,134,6,126,5,120,2,113,1,106,,98,,92,,85,1,78,2,70,5,64,6,58,9r-7,3l45,15r-5,4l34,24r-5,5l24,34r-5,6l16,46r-4,6l8,58,6,64,3,71,2,78,1,85,,92r,7l,106r1,7l2,120r1,6l6,134r2,6l12,147r4,6l19,158r5,6l29,169r5,5l40,179r5,3l51,186r7,4l64,192r6,2l78,196r7,1l92,198r6,l106,198r7,-1l120,196r6,-2l134,192r6,-2l146,186r6,-4l158,179r6,-5l169,169r5,-5l178,158r4,-5l186,147r3,-7l191,134r2,-8l196,120r1,-7l197,106r1,-7xe" filled="f" strokeweight="0">
                <v:path arrowok="t" o:connecttype="custom" o:connectlocs="50,23;49,20;48,16;47,13;45,10;43,7;40,5;37,3;34,2;30,1;27,0;23,0;20,1;16,2;13,3;10,5;7,7;5,10;3,13;2,16;1,20;0,23;0,27;1,30;2,34;3,37;5,40;7,43;10,45;13,47;16,48;20,49;23,50;27,50;30,49;34,48;37,47;40,45;43,43;45,40;47,37;48,34;49,30;50,27" o:connectangles="0,0,0,0,0,0,0,0,0,0,0,0,0,0,0,0,0,0,0,0,0,0,0,0,0,0,0,0,0,0,0,0,0,0,0,0,0,0,0,0,0,0,0,0"/>
              </v:shape>
              <v:shape id="Freeform 393" o:spid="_x0000_s1411" style="position:absolute;left:4571;top:3231;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X4TsMA&#10;AADcAAAADwAAAGRycy9kb3ducmV2LnhtbESPQWvCQBCF7wX/wzJCb3WjlSrRVUQQe2sbRa9DdkyC&#10;2dmwu2r67zsHocfHvPfNe8t171p1pxAbzwbGowwUceltw5WB42H3NgcVE7LF1jMZ+KUI69XgZYm5&#10;9Q/+oXuRKiUQjjkaqFPqcq1jWZPDOPIdsdwuPjhMIkOlbcCHwF2rJ1n2oR02LB9q7GhbU3ktbk4o&#10;zfZa9JcufL3PxDI5nU/xe2/M67DfLEAl6tO/+Zn+tAamY6kvY2QI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X4TsMAAADcAAAADwAAAAAAAAAAAAAAAACYAgAAZHJzL2Rv&#10;d25yZXYueG1sUEsFBgAAAAAEAAQA9QAAAIgDAAAAAA==&#10;" path="m72,36l71,32r,-4l70,23,67,19,65,16,62,12,60,10,56,6,52,5,49,2,44,1,40,,35,,32,,27,1,23,2,20,5,16,6r-4,4l9,12,6,16,4,19,3,23,1,28,,32r,4l,40r1,5l3,49r1,3l6,56r3,4l12,63r4,3l20,68r3,1l27,71r5,1l35,72r5,l44,71r5,-2l52,68r4,-2l60,63r2,-3l65,56r2,-4l70,49r1,-4l71,40r1,-4xe" filled="f" strokeweight="0">
                <v:path arrowok="t" o:connecttype="custom" o:connectlocs="18,9;18,8;18,7;18,6;17,5;16,4;16,3;15,3;14,2;13,1;12,1;11,0;10,0;9,0;8,0;7,0;6,1;5,1;4,2;3,3;2,3;2,4;1,5;1,6;0,7;0,8;0,9;0,10;0,11;1,12;1,13;2,14;2,15;3,16;4,17;5,17;6,17;7,18;8,18;9,18;10,18;11,18;12,17;13,17;14,17;15,16;16,15;16,14;17,13;18,12;18,11;18,10;18,9" o:connectangles="0,0,0,0,0,0,0,0,0,0,0,0,0,0,0,0,0,0,0,0,0,0,0,0,0,0,0,0,0,0,0,0,0,0,0,0,0,0,0,0,0,0,0,0,0,0,0,0,0,0,0,0,0"/>
              </v:shape>
              <v:shape id="Freeform 394" o:spid="_x0000_s1412" style="position:absolute;left:4559;top:3222;width:42;height:36;visibility:visible;mso-wrap-style:square;v-text-anchor:top" coordsize="16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9TesMA&#10;AADcAAAADwAAAGRycy9kb3ducmV2LnhtbESPT4vCMBTE74LfIbwFb5pWZC3VKIsgWNCDf8Dro3nb&#10;lk1eShO1u5/eLAgeh5n5DbNc99aIO3W+cawgnSQgiEunG64UXM7bcQbCB2SNxjEp+CUP69VwsMRc&#10;uwcf6X4KlYgQ9jkqqENocyl9WZNFP3EtcfS+XWcxRNlVUnf4iHBr5DRJPqXFhuNCjS1taip/Tjer&#10;oChuxswpyMPmzxcJZrzvD1elRh/91wJEoD68w6/2TiuYpSn8n4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9TesMAAADcAAAADwAAAAAAAAAAAAAAAACYAgAAZHJzL2Rv&#10;d25yZXYueG1sUEsFBgAAAAAEAAQA9QAAAIgDAAAAAA==&#10;" path="m41,142r82,l164,71,123,,41,,,71r41,71xe" filled="f" strokeweight="0">
                <v:path arrowok="t" o:connecttype="custom" o:connectlocs="11,36;32,36;42,18;32,0;11,0;0,18;11,36" o:connectangles="0,0,0,0,0,0,0"/>
              </v:shape>
              <v:shape id="Freeform 395" o:spid="_x0000_s1413" style="position:absolute;left:4561;top:3224;width:38;height:32;visibility:visible;mso-wrap-style:square;v-text-anchor:top" coordsize="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8n8IA&#10;AADcAAAADwAAAGRycy9kb3ducmV2LnhtbESPQYvCMBSE78L+h/AWvNm0ssjSNS2lIHWP6oLXR/O2&#10;rTYvpYla/70RBI/DzHzDrPPJ9OJKo+ssK0iiGARxbXXHjYK/w2bxDcJ5ZI29ZVJwJwd59jFbY6rt&#10;jXd03ftGBAi7FBW03g+plK5uyaCL7EAcvH87GvRBjo3UI94C3PRyGccrabDjsNDiQGVL9Xl/MQrK&#10;6rdaFd3lcNoW9zIpEq42R1Zq/jkVPyA8Tf4dfrW3WsFXsoTnmXAEZP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dTyfwgAAANwAAAAPAAAAAAAAAAAAAAAAAJgCAABkcnMvZG93&#10;bnJldi54bWxQSwUGAAAAAAQABAD1AAAAhwMAAAAA&#10;" path="m38,130r75,l151,65,113,,38,,,65r38,65xe" filled="f" strokeweight="0">
                <v:path arrowok="t" o:connecttype="custom" o:connectlocs="10,32;28,32;38,16;28,0;10,0;0,16;10,32" o:connectangles="0,0,0,0,0,0,0"/>
              </v:shape>
              <v:line id="Line 396" o:spid="_x0000_s1414" style="position:absolute;visibility:visible" from="4673,2398" to="4674,3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2IosMAAADcAAAADwAAAGRycy9kb3ducmV2LnhtbESP3YrCMBSE7xd8h3AE79ZUXUSqUUQo&#10;rBdr8ecBDs2xLTYnIclqfXuzsODlMDPfMKtNbzpxJx9aywom4wwEcWV1y7WCy7n4XIAIEVljZ5kU&#10;PCnAZj34WGGu7YOPdD/FWiQIhxwVNDG6XMpQNWQwjK0jTt7VeoMxSV9L7fGR4KaT0yybS4Mtp4UG&#10;He0aqm6nX6NgUZSHY/kT6rJyh8Kj24V98VRqNOy3SxCR+vgO/7e/tYKv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iKLDAAAA3AAAAA8AAAAAAAAAAAAA&#10;AAAAoQIAAGRycy9kb3ducmV2LnhtbFBLBQYAAAAABAAEAPkAAACRAwAAAAA=&#10;" strokecolor="lime" strokeweight="0"/>
              <v:shape id="Freeform 397" o:spid="_x0000_s1415" style="position:absolute;left:4458;top:3304;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WsYA&#10;AADcAAAADwAAAGRycy9kb3ducmV2LnhtbESPQWvCQBSE74X+h+UVeqsbRaqkrlIERbCgphU8PrKv&#10;m9Ds25jdxuivdwXB4zDzzTCTWWcr0VLjS8cK+r0EBHHudMlGwc/34m0MwgdkjZVjUnAmD7Pp89ME&#10;U+1OvKM2C0bEEvYpKihCqFMpfV6QRd9zNXH0fl1jMUTZGKkbPMVyW8lBkrxLiyXHhQJrmheU/2X/&#10;VsHQfO137XadmcthY47z82I5WldKvb50nx8gAnXhEb7TKx25/hBuZ+IR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WsYAAADcAAAADwAAAAAAAAAAAAAAAACYAgAAZHJz&#10;L2Rvd25yZXYueG1sUEsFBgAAAAAEAAQA9QAAAIsDAAAAAA==&#10;" path="m9,9l12,6,15,4,19,3,22,1,26,r5,l34,r4,1l42,3r3,1l49,6r2,3l54,11r2,4l58,18r1,4l60,26r,3l60,33r-1,4l58,42r-2,2l54,48r-3,2l49,54r-4,1l42,57r-4,2l34,59r-3,1l26,59r-4,l19,57,15,55,12,54,9,50,6,48,5,44,3,42,1,37,,33,,29,,26,1,22,3,18,5,15,6,11,9,9xe" filled="f" strokecolor="lime" strokeweight="0">
                <v:path arrowok="t" o:connecttype="custom" o:connectlocs="2,2;3,2;4,1;5,1;6,0;7,0;8,0;9,0;10,0;11,1;11,1;12,2;13,2;14,3;14,4;15,5;15,6;15,7;15,7;15,8;15,9;15,11;14,11;14,12;13,13;12,14;11,14;11,14;10,15;9,15;8,15;7,15;6,15;5,14;4,14;3,14;2,13;2,12;1,11;1,11;0,9;0,8;0,7;0,7;0,6;1,5;1,4;2,3;2,2" o:connectangles="0,0,0,0,0,0,0,0,0,0,0,0,0,0,0,0,0,0,0,0,0,0,0,0,0,0,0,0,0,0,0,0,0,0,0,0,0,0,0,0,0,0,0,0,0,0,0,0,0"/>
              </v:shape>
              <v:line id="Line 398" o:spid="_x0000_s1416" style="position:absolute;visibility:visible" from="4460,3311" to="4472,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tnkMQAAADcAAAADwAAAGRycy9kb3ducmV2LnhtbESPX2vCMBTF3wd+h3AHvow1tUwp1Sgy&#10;EIb4sFVlr5fm2pQ1N6WJtX57Mxjs8XD+/DirzWhbMVDvG8cKZkkKgrhyuuFawem4e81B+ICssXVM&#10;Cu7kYbOePK2w0O7GXzSUoRZxhH2BCkwIXSGlrwxZ9InriKN3cb3FEGVfS93jLY7bVmZpupAWG44E&#10;gx29G6p+yquNECzr7GDo84p42Oe77/nL+dgpNX0et0sQgcbwH/5rf2gFb7M5/J6JR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W2eQxAAAANwAAAAPAAAAAAAAAAAA&#10;AAAAAKECAABkcnMvZG93bnJldi54bWxQSwUGAAAAAAQABAD5AAAAkgMAAAAA&#10;" strokecolor="red" strokeweight="0"/>
              <v:line id="Line 399" o:spid="_x0000_s1417" style="position:absolute;visibility:visible" from="4570,3336" to="4571,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R2NsUAAADcAAAADwAAAGRycy9kb3ducmV2LnhtbESPT2vCQBTE7wW/w/IEb3UTsTFGVxGx&#10;2N5a/4DHR/aZLGbfhuxW02/fLRR6HGbmN8xy3dtG3KnzxrGCdJyAIC6dNlwpOB1fn3MQPiBrbByT&#10;gm/ysF4NnpZYaPfgT7ofQiUihH2BCuoQ2kJKX9Zk0Y9dSxy9q+sshii7SuoOHxFuGzlJkkxaNBwX&#10;amxpW1N5O3xZBeYj27+8z87zs9ztQ3rJb7mxJ6VGw36zABGoD//hv/abVjBNM/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pR2NsUAAADcAAAADwAAAAAAAAAA&#10;AAAAAAChAgAAZHJzL2Rvd25yZXYueG1sUEsFBgAAAAAEAAQA+QAAAJMDAAAAAA==&#10;" strokeweight="0"/>
              <v:shape id="Freeform 400" o:spid="_x0000_s1418" style="position:absolute;left:4572;top:3334;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3WKMQA&#10;AADcAAAADwAAAGRycy9kb3ducmV2LnhtbESPT2sCMRTE7wW/Q3hCbzVr6Z9l3SgiFD0VqqJ4e2ye&#10;u8tuXpYkauynbwqFHof5zQxTLqLpxZWcby0rmE4yEMSV1S3XCva7j6cchA/IGnvLpOBOHhbz0UOJ&#10;hbY3/qLrNtQilbAvUEETwlBI6auGDPqJHYiTd7bOYEjS1VI7vKVy08vnLHuTBltOCw0OtGqo6rYX&#10;o+DTx9elyw+7dUzI98nvjzHvlHocx+UMRKAY/uG/9EYreJm+w++ZdAT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t1ijEAAAA3AAAAA8AAAAAAAAAAAAAAAAAmAIAAGRycy9k&#10;b3ducmV2LnhtbFBLBQYAAAAABAAEAPUAAACJAwAAAAA=&#10;" path="m3,6l5,7,3,10r-1,l,7,,1,2,,5,,6,1r,5l5,7r1,3e" filled="f" strokeweight="0">
                <v:path arrowok="t" o:connecttype="custom" o:connectlocs="1,2;1,2;1,3;0,3;0,2;0,0;0,0;1,0;1,0;1,2;1,2;1,3" o:connectangles="0,0,0,0,0,0,0,0,0,0,0,0"/>
              </v:shape>
              <v:shape id="Freeform 401" o:spid="_x0000_s1419" style="position:absolute;left:4574;top:3334;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JCWsEA&#10;AADcAAAADwAAAGRycy9kb3ducmV2LnhtbERPTWsCMRC9F/ofwgjeatZSZdkaRQrFngpVaelt2Iy7&#10;i5vJkkSN/fWdg+Dx8b4Xq+x6daYQO88GppMCFHHtbceNgf3u/akEFROyxd4zGbhShNXy8WGBlfUX&#10;/qLzNjVKQjhWaKBNaai0jnVLDuPED8TCHXxwmASGRtuAFwl3vX4uirl22LE0tDjQW0v1cXtyBj5j&#10;nq1D+b3bZJH8/cb9Ty6PxoxHef0KKlFOd/HN/WENvExlrZyRI6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yQlrBAAAA3AAAAA8AAAAAAAAAAAAAAAAAmAIAAGRycy9kb3du&#10;cmV2LnhtbFBLBQYAAAAABAAEAPUAAACGAwAAAAA=&#10;" path="m6,7l5,10r-2,l,7,,1,3,,5,,6,1e" filled="f" strokeweight="0">
                <v:path arrowok="t" o:connecttype="custom" o:connectlocs="2,2;2,3;1,3;0,2;0,0;1,0;2,0;2,0" o:connectangles="0,0,0,0,0,0,0,0"/>
              </v:shape>
              <v:shape id="Freeform 402" o:spid="_x0000_s1420" style="position:absolute;left:4576;top:3334;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7nwcQA&#10;AADcAAAADwAAAGRycy9kb3ducmV2LnhtbESPT2sCMRTE70K/Q3gFb5pVVNbVKFKQ9lTwDxVvj83r&#10;7uLmZUlSTfvpjSD0OMxvZpjlOppWXMn5xrKC0TADQVxa3XCl4HjYDnIQPiBrbC2Tgl/ysF699JZY&#10;aHvjHV33oRKphH2BCuoQukJKX9Zk0A9tR5y8b+sMhiRdJbXDWyo3rRxn2UwabDgt1NjRW03lZf9j&#10;FHz6ON24/OvwHhPyd/bHU8wvSvVf42YBIlAM//Az/aEVTEZzeJx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58HEAAAA3AAAAA8AAAAAAAAAAAAAAAAAmAIAAGRycy9k&#10;b3ducmV2LnhtbFBLBQYAAAAABAAEAPUAAACJAwAAAAA=&#10;" path="m2,10l,7,,6,2,5r3,l6,4,6,1,5,,2,,,1,,4,2,5e" filled="f" strokeweight="0">
                <v:path arrowok="t" o:connecttype="custom" o:connectlocs="1,3;0,2;0,2;1,2;2,2;2,1;2,0;2,0;1,0;0,0;0,1;1,2" o:connectangles="0,0,0,0,0,0,0,0,0,0,0,0"/>
              </v:shape>
              <v:shape id="Freeform 403" o:spid="_x0000_s1421" style="position:absolute;left:4577;top:3336;width:1;height:1;visibility:visible;mso-wrap-style:square;v-text-anchor:top" coordsize="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k+MQA&#10;AADcAAAADwAAAGRycy9kb3ducmV2LnhtbESPTW/CMAyG75P4D5GRuI10aIy1I6CBBExwGkM7W437&#10;IRqnagKUf48Pk3a0Xr+PH8+XvWvUlbpQezbwMk5AEefe1lwaOP1snt9BhYhssfFMBu4UYLkYPM0x&#10;s/7G33Q9xlIJhEOGBqoY20zrkFfkMIx9SyxZ4TuHUcau1LbDm8BdoydJ8qYd1iwXKmxpXVF+Pl6c&#10;aHDaz363q+muOazWaXHWp31aGDMa9p8foCL18X/5r/1lDbxORF+eEQL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JPjEAAAA3AAAAA8AAAAAAAAAAAAAAAAAmAIAAGRycy9k&#10;b3ducmV2LnhtbFBLBQYAAAAABAAEAPUAAACJAwAAAAA=&#10;" path="m3,l4,1r,1l3,5,,5e" filled="f" strokeweight="0">
                <v:path arrowok="t" o:connecttype="custom" o:connectlocs="1,0;1,0;1,0;1,1;0,1" o:connectangles="0,0,0,0,0"/>
              </v:shape>
              <v:line id="Line 404" o:spid="_x0000_s1422" style="position:absolute;visibility:visible" from="4579,3336" to="4580,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Ek/8QAAADcAAAADwAAAGRycy9kb3ducmV2LnhtbESPT2vCQBTE7wW/w/IEb3UTsRqjq0hp&#10;0d78Cx4f2WeymH0bsltNv71bKPQ4zMxvmMWqs7W4U+uNYwXpMAFBXDhtuFRwOn6+ZiB8QNZYOyYF&#10;P+Rhtey9LDDX7sF7uh9CKSKEfY4KqhCaXEpfVGTRD11DHL2ray2GKNtS6hYfEW5rOUqSibRoOC5U&#10;2NB7RcXt8G0VmN1k8/Y1Pc/O8mMT0kt2y4w9KTXod+s5iEBd+A//tbdawXiUwu+Ze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EST/xAAAANwAAAAPAAAAAAAAAAAA&#10;AAAAAKECAABkcnMvZG93bnJldi54bWxQSwUGAAAAAAQABAD5AAAAkgMAAAAA&#10;" strokeweight="0"/>
              <v:shape id="Freeform 405" o:spid="_x0000_s1423" style="position:absolute;left:4581;top:3336;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y19MYA&#10;AADcAAAADwAAAGRycy9kb3ducmV2LnhtbESPT2vCQBTE7wW/w/IK3uqmUVob3YQi+AfqpdZ6fmaf&#10;SWz2bcyuGr+9Wyj0OMzMb5hp1plaXKh1lWUFz4MIBHFudcWFgu3X/GkMwnlkjbVlUnAjB1nae5hi&#10;ou2VP+my8YUIEHYJKii9bxIpXV6SQTewDXHwDrY16INsC6lbvAa4qWUcRS/SYMVhocSGZiXlP5uz&#10;UWAb8z3cy/PrYnT6WOay0Ovd8U2p/mP3PgHhqfP/4b/2SisYxTH8nglHQK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y19MYAAADcAAAADwAAAAAAAAAAAAAAAACYAgAAZHJz&#10;L2Rvd25yZXYueG1sUEsFBgAAAAAEAAQA9QAAAIsDAAAAAA==&#10;" path="m,5r4,l5,2,5,1,4,,1,e" filled="f" strokeweight="0">
                <v:path arrowok="t" o:connecttype="custom" o:connectlocs="0,1;1,1;1,0;1,0;1,0;0,0" o:connectangles="0,0,0,0,0,0"/>
              </v:shape>
              <v:shape id="Freeform 406" o:spid="_x0000_s1424" style="position:absolute;left:4581;top:3334;width:1;height:2;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Qb8UA&#10;AADcAAAADwAAAGRycy9kb3ducmV2LnhtbESPT2vCQBTE7wW/w/KE3ppNVdRGVxGhraAX//X8zL4m&#10;0ezbNLtq/PZdQfA4zMxvmPG0MaW4UO0KywreoxgEcWp1wZmC3fbzbQjCeWSNpWVScCMH00nrZYyJ&#10;tlde02XjMxEg7BJUkHtfJVK6NCeDLrIVcfB+bW3QB1lnUtd4DXBTyk4c96XBgsNCjhXNc0pPm7NR&#10;YCuz7x7kefDV+1t+pzLTq5/jh1Kv7WY2AuGp8c/wo73QCnqdLtzPhCMg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8BBvxQAAANwAAAAPAAAAAAAAAAAAAAAAAJgCAABkcnMv&#10;ZG93bnJldi54bWxQSwUGAAAAAAQABAD1AAAAigMAAAAA&#10;" path="m4,5l5,4,5,1,4,,,e" filled="f" strokeweight="0">
                <v:path arrowok="t" o:connecttype="custom" o:connectlocs="1,2;1,2;1,0;1,0;0,0" o:connectangles="0,0,0,0,0"/>
              </v:shape>
              <v:line id="Line 407" o:spid="_x0000_s1425" style="position:absolute;visibility:visible" from="4581,3334" to="4582,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aHZ8UAAADcAAAADwAAAGRycy9kb3ducmV2LnhtbESPQWvCQBSE74X+h+UVvOlGUZumWaUU&#10;xfamqYEeH9nXZDH7NmRXjf++WxB6HGbmGyZfD7YVF+q9caxgOklAEFdOG64VHL+24xSED8gaW8ek&#10;4EYe1qvHhxwz7a58oEsRahEh7DNU0ITQZVL6qiGLfuI64uj9uN5iiLKvpe7xGuG2lbMkWUqLhuNC&#10;gx29N1SdirNVYPbL3eLzuXwp5WYXpt/pKTX2qNToaXh7BRFoCP/he/tDK5jP5vB3Jh4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aHZ8UAAADcAAAADwAAAAAAAAAA&#10;AAAAAAChAgAAZHJzL2Rvd25yZXYueG1sUEsFBgAAAAAEAAQA+QAAAJMDAAAAAA==&#10;" strokeweight="0"/>
              <v:line id="Line 408" o:spid="_x0000_s1426" style="position:absolute;visibility:visible" from="4583,3336" to="4584,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oi/MUAAADcAAAADwAAAGRycy9kb3ducmV2LnhtbESPT2vCQBTE74V+h+UVvOlGaTRNXUWk&#10;YnvzX6DHR/Y1Wcy+DdlV47fvFoQeh5n5DTNf9rYRV+q8caxgPEpAEJdOG64UnI6bYQbCB2SNjWNS&#10;cCcPy8Xz0xxz7W68p+shVCJC2OeooA6hzaX0ZU0W/ci1xNH7cZ3FEGVXSd3hLcJtIydJMpUWDceF&#10;Glta11SeDxerwOym2/RrVrwV8mMbxt/ZOTP2pNTgpV+9gwjUh//wo/2pFbxOUv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Coi/MUAAADcAAAADwAAAAAAAAAA&#10;AAAAAAChAgAAZHJzL2Rvd25yZXYueG1sUEsFBgAAAAAEAAQA+QAAAJMDAAAAAA==&#10;" strokeweight="0"/>
              <v:shape id="Freeform 409" o:spid="_x0000_s1427" style="position:absolute;left:4585;top:3334;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Km8UA&#10;AADcAAAADwAAAGRycy9kb3ducmV2LnhtbESPQWvCQBSE70L/w/IKvZlNpcQSXaUVhIBY0JSCt0f2&#10;NUmbfRuzaxL/fVcQehxm5htmuR5NI3rqXG1ZwXMUgyAurK65VPCZb6evIJxH1thYJgVXcrBePUyW&#10;mGo78IH6oy9FgLBLUUHlfZtK6YqKDLrItsTB+7adQR9kV0rd4RDgppGzOE6kwZrDQoUtbSoqfo8X&#10;o2Cf7ez8K9/QNcf6/bz7aH/InJR6ehzfFiA8jf4/fG9nWsHLLIHbmX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MqbxQAAANwAAAAPAAAAAAAAAAAAAAAAAJgCAABkcnMv&#10;ZG93bnJldi54bWxQSwUGAAAAAAQABAD1AAAAigMAAAAA&#10;" path="m1,10l,7,,6,1,5r3,l5,4,5,1,4,,1,,,1,,4,1,5e" filled="f" strokeweight="0">
                <v:path arrowok="t" o:connecttype="custom" o:connectlocs="0,3;0,2;0,2;0,2;1,2;1,1;1,0;1,0;0,0;0,0;0,1;0,2" o:connectangles="0,0,0,0,0,0,0,0,0,0,0,0"/>
              </v:shape>
              <v:shape id="Freeform 410" o:spid="_x0000_s1428" style="position:absolute;left:4585;top:3336;width:1;height:1;visibility:visible;mso-wrap-style:square;v-text-anchor:top" coordsize="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8jMUA&#10;AADcAAAADwAAAGRycy9kb3ducmV2LnhtbESPS2/CMBCE75X4D9ZW6g2corY0AYMgUh+CE2nEeRVv&#10;HiJeR7Ebwr/HlZB6HM3ONzurzWhaMVDvGssKnmcRCOLC6oYrBfnPx/QdhPPIGlvLpOBKDjbrycMK&#10;E20vfKQh85UIEHYJKqi97xIpXVGTQTezHXHwStsb9EH2ldQ9XgLctHIeRW/SYMOhocaO0pqKc/Zr&#10;whscj4vT5+71qz3s0rg8y3wfl0o9PY7bJQhPo/8/vqe/tYKX+QL+xgQC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7yMxQAAANwAAAAPAAAAAAAAAAAAAAAAAJgCAABkcnMv&#10;ZG93bnJldi54bWxQSwUGAAAAAAQABAD1AAAAigMAAAAA&#10;" path="m3,l4,1r,1l3,5,,5e" filled="f" strokeweight="0">
                <v:path arrowok="t" o:connecttype="custom" o:connectlocs="1,0;1,0;1,0;1,1;0,1" o:connectangles="0,0,0,0,0"/>
              </v:shape>
              <v:shape id="Freeform 411" o:spid="_x0000_s1429" style="position:absolute;left:4587;top:3334;width:1;height:3;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GKMIA&#10;AADcAAAADwAAAGRycy9kb3ducmV2LnhtbERPPWvDMBDdA/kP4grdEtnGTYJrJYRAQ6dC3Qwdr9bV&#10;NrZOjqTG7r+vhkLGx/suD7MZxI2c7ywrSNcJCOLa6o4bBZePl9UOhA/IGgfLpOCXPBz2y0WJhbYT&#10;v9OtCo2IIewLVNCGMBZS+rolg35tR+LIfVtnMEToGqkdTjHcDDJLko002HFsaHGkU0t1X/0YBdfz&#10;0zZsz5eqf6Ov1OvdZ9W5XKnHh/n4DCLQHO7if/erVpBncW08E4+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QYowgAAANwAAAAPAAAAAAAAAAAAAAAAAJgCAABkcnMvZG93&#10;bnJldi54bWxQSwUGAAAAAAQABAD1AAAAhwMAAAAA&#10;" path="m,1l1,r,10e" filled="f" strokeweight="0">
                <v:path arrowok="t" o:connecttype="custom" o:connectlocs="0,0;1,0;1,3" o:connectangles="0,0,0"/>
              </v:shape>
              <v:line id="Line 412" o:spid="_x0000_s1430" style="position:absolute;visibility:visible" from="4587,3337" to="4588,3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o+cQAAADcAAAADwAAAGRycy9kb3ducmV2LnhtbESPT4vCMBTE7wt+h/AEb2uquFqrUURc&#10;dG/+BY+P5tkGm5fSZLX77c3Cwh6HmfkNM1+2thIParxxrGDQT0AQ504bLhScT5/vKQgfkDVWjknB&#10;D3lYLjpvc8y0e/KBHsdQiAhhn6GCMoQ6k9LnJVn0fVcTR+/mGoshyqaQusFnhNtKDpNkLC0ajgsl&#10;1rQuKb8fv60Csx9vP74ml+lFbrZhcE3vqbFnpXrddjUDEagN/+G/9k4rGA2n8HsmHgG5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Zyj5xAAAANwAAAAPAAAAAAAAAAAA&#10;AAAAAKECAABkcnMvZG93bnJldi54bWxQSwUGAAAAAAQABAD5AAAAkgMAAAAA&#10;" strokeweight="0"/>
              <v:shape id="Freeform 413" o:spid="_x0000_s1431" style="position:absolute;left:4589;top:3334;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7gIcIA&#10;AADcAAAADwAAAGRycy9kb3ducmV2LnhtbERPTYvCMBC9C/sfwix4EU21sko1yiII6p5sV/E4NLNt&#10;sZmUJmr99+aw4PHxvpfrztTiTq2rLCsYjyIQxLnVFRcKfrPtcA7CeWSNtWVS8CQH69VHb4mJtg8+&#10;0j31hQgh7BJUUHrfJFK6vCSDbmQb4sD92dagD7AtpG7xEcJNLSdR9CUNVhwaSmxoU1J+TW9GwWaa&#10;7a+D6ND9nON4MHOny/OU7pTqf3bfCxCeOv8W/7t3WsE0DvPD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uAhwgAAANwAAAAPAAAAAAAAAAAAAAAAAJgCAABkcnMvZG93&#10;bnJldi54bWxQSwUGAAAAAAQABAD1AAAAhwMAAAAA&#10;" path="m1,10l,7,,1,1,,4,,5,1r,6l4,10r-3,xe" filled="f" strokeweight="0">
                <v:path arrowok="t" o:connecttype="custom" o:connectlocs="0,3;0,2;0,0;0,0;2,0;2,0;2,2;2,3;0,3" o:connectangles="0,0,0,0,0,0,0,0,0"/>
              </v:shape>
              <v:shape id="Freeform 414" o:spid="_x0000_s1432" style="position:absolute;left:4569;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23p8QA&#10;AADcAAAADwAAAGRycy9kb3ducmV2LnhtbESPT2sCMRTE7wW/Q3hCbzVr/7GsG0WEoqdCVRRvj81z&#10;d9nNy5JEjf30TaHQ4zC/mWHKRTS9uJLzrWUF00kGgriyuuVawX738ZSD8AFZY2+ZFNzJw2I+eiix&#10;0PbGX3TdhlqkEvYFKmhCGAopfdWQQT+xA3HyztYZDEm6WmqHt1RuevmcZe/SYMtpocGBVg1V3fZi&#10;FHz6+LZ0+WG3jgn5Pvn9MeadUo/juJyBCBTDP/yX3mgFry9T+D2TjoC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9t6fEAAAA3AAAAA8AAAAAAAAAAAAAAAAAmAIAAGRycy9k&#10;b3ducmV2LnhtbFBLBQYAAAAABAAEAPUAAACJAwAAAAA=&#10;" path="m,9r2,1l5,10,6,9,,2,2,,5,,6,2e" filled="f" strokeweight="0">
                <v:path arrowok="t" o:connecttype="custom" o:connectlocs="0,3;0,3;1,3;1,3;0,1;0,0;1,0;1,1" o:connectangles="0,0,0,0,0,0,0,0"/>
              </v:shape>
              <v:shape id="Freeform 415" o:spid="_x0000_s1433" style="position:absolute;left:4571;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8p0MMA&#10;AADcAAAADwAAAGRycy9kb3ducmV2LnhtbESPQWsCMRSE7wX/Q3hCbzWrVVm2RhFB6kmoSktvj81z&#10;d3HzsiSpRn+9KQgeh/lmhpktomnFmZxvLCsYDjIQxKXVDVcKDvv1Ww7CB2SNrWVScCUPi3nvZYaF&#10;thf+ovMuVCKVsC9QQR1CV0jpy5oM+oHtiJN3tM5gSNJVUju8pHLTylGWTaXBhtNCjR2taipPuz+j&#10;YOvjZOny7/1nTMjt1x9+Yn5S6rUflx8gAsXwhB/pjVYwfh/B/5l0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8p0MMAAADcAAAADwAAAAAAAAAAAAAAAACYAgAAZHJzL2Rv&#10;d25yZXYueG1sUEsFBgAAAAAEAAQA9QAAAIgDAAAAAA==&#10;" path="m,l2,10,4,5r1,5l6,e" filled="f" strokeweight="0">
                <v:path arrowok="t" o:connecttype="custom" o:connectlocs="0,0;0,3;1,2;1,3;1,0" o:connectangles="0,0,0,0,0"/>
              </v:shape>
              <v:shape id="Freeform 416" o:spid="_x0000_s1434" style="position:absolute;left:4573;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OMS8QA&#10;AADcAAAADwAAAGRycy9kb3ducmV2LnhtbESPW2sCMRSE34X+h3AKfdNs64VlNYoUSvskeEHx7bA5&#10;3V3cnCxJqqm/3giCj8N8M8PMFtG04kzON5YVvA8yEMSl1Q1XCnbbr34Owgdkja1lUvBPHhbzl94M&#10;C20vvKbzJlQilbAvUEEdQldI6cuaDPqB7YiT92udwZCkq6R2eEnlppUfWTaRBhtOCzV29FlTedr8&#10;GQUrH8dLl++33zEh16PfHWJ+UurtNS6nIALF8IQf6R+tYDQcwv1MO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jEvEAAAA3AAAAA8AAAAAAAAAAAAAAAAAmAIAAGRycy9k&#10;b3ducmV2LnhtbFBLBQYAAAAABAAEAPUAAACJAwAAAAA=&#10;" path="m,10l,6,4,,6,6r,4e" filled="f" strokeweight="0">
                <v:path arrowok="t" o:connecttype="custom" o:connectlocs="0,3;0,2;1,0;1,2;1,3" o:connectangles="0,0,0,0,0"/>
              </v:shape>
              <v:line id="Line 417" o:spid="_x0000_s1435" style="position:absolute;visibility:visible" from="4573,3288" to="4574,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8RusUAAADcAAAADwAAAGRycy9kb3ducmV2LnhtbESPT2sCMRTE70K/Q3gFb5q1Wl23Rimi&#10;qLfWP+DxsXndDW5elk3U7bdvhILHYWZ+w8wWra3EjRpvHCsY9BMQxLnThgsFx8O6l4LwAVlj5ZgU&#10;/JKHxfylM8NMuzt/020fChEh7DNUUIZQZ1L6vCSLvu9q4uj9uMZiiLIppG7wHuG2km9JMpYWDceF&#10;EmtalpRf9lerwHyNN++7yWl6kqtNGJzTS2rsUanua/v5ASJQG57h//ZWKxgNR/A4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r8RusUAAADcAAAADwAAAAAAAAAA&#10;AAAAAAChAgAAZHJzL2Rvd25yZXYueG1sUEsFBgAAAAAEAAQA+QAAAJMDAAAAAA==&#10;" strokeweight="0"/>
              <v:shape id="Freeform 418" o:spid="_x0000_s1436" style="position:absolute;left:4575;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axpMUA&#10;AADcAAAADwAAAGRycy9kb3ducmV2LnhtbESPS2vDMBCE74H+B7GF3BK5zQPjRgmmUJJTIA9aelus&#10;rW1irYykOmp/fVQo5DjMNzPMahNNJwZyvrWs4GmagSCurG65VnA+vU1yED4ga+wsk4If8rBZP4xW&#10;WGh75QMNx1CLVMK+QAVNCH0hpa8aMuintidO3pd1BkOSrpba4TWVm04+Z9lSGmw5LTTY02tD1eX4&#10;bRTsfVyULn8/bWNCfj/9+SPmF6XGj7F8AREohjv8n95pBfPZAv7Op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rGkxQAAANwAAAAPAAAAAAAAAAAAAAAAAJgCAABkcnMv&#10;ZG93bnJldi54bWxQSwUGAAAAAAQABAD1AAAAigMAAAAA&#10;" path="m5,5r1,l6,10r-4,l,9,,2,2,,6,e" filled="f" strokeweight="0">
                <v:path arrowok="t" o:connecttype="custom" o:connectlocs="1,2;1,2;1,3;0,3;0,3;0,1;0,0;1,0" o:connectangles="0,0,0,0,0,0,0,0"/>
              </v:shape>
              <v:shape id="Freeform 419" o:spid="_x0000_s1437" style="position:absolute;left:4577;top:3286;width:2;height:3;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W0McA&#10;AADcAAAADwAAAGRycy9kb3ducmV2LnhtbESP3WoCMRSE7wXfIRyhd5rd2oqsRtFSaWsL4k/vTzfH&#10;zeLmZLtJde3TN4VCL4eZ+YaZzltbiTM1vnSsIB0kIIhzp0suFBz2q/4YhA/IGivHpOBKHuazbmeK&#10;mXYX3tJ5FwoRIewzVGBCqDMpfW7Ioh+4mjh6R9dYDFE2hdQNXiLcVvI2SUbSYslxwWBND4by0+7L&#10;Knh7uV+9X1+XG/qsh49P3x+VSdepUje9djEBEagN/+G/9rNWcDccwe+Ze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I1tDHAAAA3AAAAA8AAAAAAAAAAAAAAAAAmAIAAGRy&#10;cy9kb3ducmV2LnhtbFBLBQYAAAAABAAEAPUAAACMAwAAAAA=&#10;" path="m,10l,,7,e" filled="f" strokeweight="0">
                <v:path arrowok="t" o:connecttype="custom" o:connectlocs="0,3;0,0;2,0" o:connectangles="0,0,0"/>
              </v:shape>
              <v:line id="Line 420" o:spid="_x0000_s1438" style="position:absolute;visibility:visible" from="4577,3287" to="4578,3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2PzcUAAADcAAAADwAAAGRycy9kb3ducmV2LnhtbESPQWsCMRSE74L/ITzBm2bVVrdbo5Ri&#10;0d7UKvT42Dx3g5uXZRN1/fdGKPQ4zMw3zHzZ2kpcqfHGsYLRMAFBnDttuFBw+PkapCB8QNZYOSYF&#10;d/KwXHQ7c8y0u/GOrvtQiAhhn6GCMoQ6k9LnJVn0Q1cTR+/kGoshyqaQusFbhNtKjpNkKi0ajgsl&#10;1vRZUn7eX6wCs52uX79nx7ejXK3D6Dc9p8YelOr32o93EIHa8B/+a2+0gpfJDJ5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m2PzcUAAADcAAAADwAAAAAAAAAA&#10;AAAAAAChAgAAZHJzL2Rvd25yZXYueG1sUEsFBgAAAAAEAAQA+QAAAJMDAAAAAA==&#10;" strokeweight="0"/>
              <v:line id="Line 421" o:spid="_x0000_s1439" style="position:absolute;visibility:visible" from="4577,3289" to="4579,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v8IAAADcAAAADwAAAGRycy9kb3ducmV2LnhtbERPy2rCQBTdF/oPwxW6qxNbTWN0FJGK&#10;urM+wOUlc00GM3dCZqrx751FocvDeU/nna3FjVpvHCsY9BMQxIXThksFx8PqPQPhA7LG2jEpeJCH&#10;+ez1ZYq5dnf+ods+lCKGsM9RQRVCk0vpi4os+r5riCN3ca3FEGFbSt3iPYbbWn4kSSotGo4NFTa0&#10;rKi47n+tArNL16Pt12l8kt/rMDhn18zYo1JvvW4xARGoC//iP/dGKxh+xrXxTDwCcvY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bv8IAAADcAAAADwAAAAAAAAAAAAAA&#10;AAChAgAAZHJzL2Rvd25yZXYueG1sUEsFBgAAAAAEAAQA+QAAAJADAAAAAA==&#10;" strokeweight="0"/>
              <v:shape id="Freeform 422" o:spid="_x0000_s1440" style="position:absolute;left:4579;top:3286;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u7ocQA&#10;AADcAAAADwAAAGRycy9kb3ducmV2LnhtbESPQWsCMRSE7wX/Q3hCbzWr1bKuRpFCaU+FuqJ4e2ye&#10;u4ublyVJNfXXNwWhx2G+mWGW62g6cSHnW8sKxqMMBHFldcu1gl359pSD8AFZY2eZFPyQh/Vq8LDE&#10;Qtsrf9FlG2qRStgXqKAJoS+k9FVDBv3I9sTJO1lnMCTpaqkdXlO56eQky16kwZbTQoM9vTZUnbff&#10;RsGnj7ONy/fle0zI7eh3h5iflXocxs0CRKAY/uF7+kMrmD7P4e9MO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u6HEAAAA3AAAAA8AAAAAAAAAAAAAAAAAmAIAAGRycy9k&#10;b3ducmV2LnhtbFBLBQYAAAAABAAEAPUAAACJAwAAAAA=&#10;" path="m,l,10r6,e" filled="f" strokeweight="0">
                <v:path arrowok="t" o:connecttype="custom" o:connectlocs="0,0;0,3;2,3" o:connectangles="0,0,0"/>
              </v:shape>
              <v:rect id="Rectangle 423" o:spid="_x0000_s1441" style="position:absolute;left:4582;top:3286;width:1;height: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k1MEA&#10;AADcAAAADwAAAGRycy9kb3ducmV2LnhtbERPy4rCMBTdD8w/hDvgTlPHJ9UoMiC40vGBuLw217Y0&#10;uSlN1Pr3ZjEwy8N5z5etNeJBjS8dK+j3EhDEmdMl5wpOx3V3CsIHZI3GMSl4kYfl4vNjjql2T97T&#10;4xByEUPYp6igCKFOpfRZQRZ9z9XEkbu5xmKIsMmlbvAZw62R30kylhZLjg0F1vRTUFYd7lbBdHQ1&#10;1WkyuGwnu/65IrMiv/1VqvPVrmYgArXhX/zn3mgFw2GcH8/EI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XpNTBAAAA3AAAAA8AAAAAAAAAAAAAAAAAmAIAAGRycy9kb3du&#10;cmV2LnhtbFBLBQYAAAAABAAEAPUAAACGAwAAAAA=&#10;" filled="f" strokeweight="0"/>
              <v:line id="Line 424" o:spid="_x0000_s1442" style="position:absolute;flip:y;visibility:visible" from="4584,3286" to="4585,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rymsYAAADcAAAADwAAAGRycy9kb3ducmV2LnhtbESPQWsCMRSE7wX/Q3iCt5pVpJWtUURR&#10;SsEWtR56e25edxc3L0sS3fTfm0Khx2FmvmFmi2gacSPna8sKRsMMBHFhdc2lgs/j5nEKwgdkjY1l&#10;UvBDHhbz3sMMc2073tPtEEqRIOxzVFCF0OZS+qIig35oW+LkfVtnMCTpSqkddgluGjnOsidpsOa0&#10;UGFLq4qKy+FqFOzfn/nsttd4iedu9/F1Kt9O66VSg35cvoAIFMN/+K/9qhVMJiP4PZOO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q8prGAAAA3AAAAA8AAAAAAAAA&#10;AAAAAAAAoQIAAGRycy9kb3ducmV2LnhtbFBLBQYAAAAABAAEAPkAAACUAwAAAAA=&#10;" strokeweight="0"/>
              <v:shape id="Freeform 425" o:spid="_x0000_s1443" style="position:absolute;left:4584;top:3286;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QVMQA&#10;AADcAAAADwAAAGRycy9kb3ducmV2LnhtbESPQWvCQBSE74L/YXmF3nRTDdZGVxHBVtBLrfX8zD6T&#10;aPZtzK4a/31XEHocZuYbZjxtTCmuVLvCsoK3bgSCOLW64EzB9mfRGYJwHlljaZkU3MnBdNJujTHR&#10;9sbfdN34TAQIuwQV5N5XiZQuzcmg69qKOHgHWxv0QdaZ1DXeAtyUshdFA2mw4LCQY0XznNLT5mIU&#10;2Mr89vfy8v4Zn1dfqcz0enf8UOr1pZmNQHhq/H/42V5qBXHcg8eZcATk5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jUFTEAAAA3AAAAA8AAAAAAAAAAAAAAAAAmAIAAGRycy9k&#10;b3ducmV2LnhtbFBLBQYAAAAABAAEAPUAAACJAwAAAAA=&#10;" path="m5,l1,5,,5e" filled="f" strokeweight="0">
                <v:path arrowok="t" o:connecttype="custom" o:connectlocs="1,0;0,1;0,1" o:connectangles="0,0,0"/>
              </v:shape>
              <v:line id="Line 426" o:spid="_x0000_s1444" style="position:absolute;visibility:visible" from="4584,3287" to="4585,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D6s8UAAADcAAAADwAAAGRycy9kb3ducmV2LnhtbESPT2sCMRTE70K/Q3gFb5q1Wl23Rimi&#10;qLfWP+DxsXndDW5elk3U7bdvhILHYWZ+w8wWra3EjRpvHCsY9BMQxLnThgsFx8O6l4LwAVlj5ZgU&#10;/JKHxfylM8NMuzt/020fChEh7DNUUIZQZ1L6vCSLvu9q4uj9uMZiiLIppG7wHuG2km9JMpYWDceF&#10;EmtalpRf9lerwHyNN++7yWl6kqtNGJzTS2rsUanua/v5ASJQG57h//ZWKxiNhvA4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D6s8UAAADcAAAADwAAAAAAAAAA&#10;AAAAAAChAgAAZHJzL2Rvd25yZXYueG1sUEsFBgAAAAAEAAQA+QAAAJMDAAAAAA==&#10;" strokeweight="0"/>
              <v:shape id="Freeform 427" o:spid="_x0000_s1445" style="position:absolute;left:4588;top:3286;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U18QA&#10;AADcAAAADwAAAGRycy9kb3ducmV2LnhtbESPQYvCMBSE74L/ITxhb5quFF2qUVZBEERBuwjeHs2z&#10;7W7zUpus1n9vBMHjMDPfMNN5aypxpcaVlhV8DiIQxJnVJecKftJV/wuE88gaK8uk4E4O5rNuZ4qJ&#10;tjfe0/XgcxEg7BJUUHhfJ1K6rCCDbmBr4uCdbWPQB9nkUjd4C3BTyWEUjaTBksNCgTUtC8r+Dv9G&#10;wXa9seNjuqR7iuXistnVv2ROSn302u8JCE+tf4df7bVWEMcx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xFNfEAAAA3AAAAA8AAAAAAAAAAAAAAAAAmAIAAGRycy9k&#10;b3ducmV2LnhtbFBLBQYAAAAABAAEAPUAAACJAwAAAAA=&#10;" path="m3,6l4,9,3,10r-1,l,9,,2,2,,4,,5,2r,4l4,9r1,1e" filled="f" strokeweight="0">
                <v:path arrowok="t" o:connecttype="custom" o:connectlocs="1,2;1,3;1,3;0,3;0,3;0,1;0,0;1,0;1,1;1,2;1,3;1,3" o:connectangles="0,0,0,0,0,0,0,0,0,0,0,0"/>
              </v:shape>
              <v:shape id="Freeform 428" o:spid="_x0000_s1446" style="position:absolute;left:4590;top:3286;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xTMYA&#10;AADcAAAADwAAAGRycy9kb3ducmV2LnhtbESPQWvCQBSE7wX/w/KE3uqmRW2JrqJCQQgWTErB2yP7&#10;mqTNvk2zq0n+vVsQPA4z8w2zXPemFhdqXWVZwfMkAkGcW11xoeAze396A+E8ssbaMikYyMF6NXpY&#10;Yqxtx0e6pL4QAcIuRgWl900spctLMugmtiEO3rdtDfog20LqFrsAN7V8iaK5NFhxWCixoV1J+W96&#10;NgoO+8S+fmU7GjKstn/JR/ND5qTU47jfLEB46v09fGvvtYLpdAb/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xTMYAAADcAAAADwAAAAAAAAAAAAAAAACYAgAAZHJz&#10;L2Rvd25yZXYueG1sUEsFBgAAAAAEAAQA9QAAAIsDAAAAAA==&#10;" path="m5,9l3,10r-2,l,9,,2,1,,3,,5,2e" filled="f" strokeweight="0">
                <v:path arrowok="t" o:connecttype="custom" o:connectlocs="1,3;1,3;0,3;0,3;0,1;0,0;1,0;1,1" o:connectangles="0,0,0,0,0,0,0,0"/>
              </v:shape>
              <v:shape id="Freeform 429" o:spid="_x0000_s1447" style="position:absolute;left:4551;top:3282;width:58;height:59;visibility:visible;mso-wrap-style:square;v-text-anchor:top" coordsize="23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8zMYA&#10;AADcAAAADwAAAGRycy9kb3ducmV2LnhtbESPQWsCMRSE7wX/Q3iF3mq2orLdGkXEUkHB1vbi7bF5&#10;bhY3L0uSuuu/N0Khx2FmvmFmi9424kI+1I4VvAwzEMSl0zVXCn6+359zECEia2wck4IrBVjMBw8z&#10;LLTr+Isuh1iJBOFQoAITY1tIGUpDFsPQtcTJOzlvMSbpK6k9dgluGznKsqm0WHNaMNjSylB5Pvxa&#10;BaPPtYn7yTE/7pq6O/lt9rF9PSv19Ngv30BE6uN/+K+90QrG4yncz6Qj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X8zMYAAADcAAAADwAAAAAAAAAAAAAAAACYAgAAZHJz&#10;L2Rvd25yZXYueG1sUEsFBgAAAAAEAAQA9QAAAIsDAAAAAA==&#10;" path="m233,115r,-7l231,101r-1,-8l229,85r-3,-6l224,72r-4,-8l217,57r-4,-6l208,45r-5,-6l198,34r-4,-6l188,23r-7,-4l174,16r-6,-4l161,8,153,6,146,3,139,2,131,1,124,r-7,l108,r-7,1l94,2,86,3,79,6,72,8r-6,4l58,16r-6,3l46,23r-6,5l34,34r-5,5l24,45r-5,6l16,57r-4,7l10,72,6,79,5,85,2,93r-1,8l1,108,,115r1,8l1,131r1,8l5,146r1,7l10,160r2,7l16,174r3,6l24,186r5,6l34,198r6,5l46,208r6,5l58,216r8,4l72,223r7,3l86,227r8,3l101,231r7,l117,232r7,-1l131,231r8,-1l146,227r7,-1l161,223r7,-3l174,216r7,-3l188,208r6,-5l198,198r5,-6l208,186r5,-6l217,174r3,-7l224,160r2,-7l229,146r1,-7l231,131r2,-8l233,115xe" filled="f" strokeweight="0">
                <v:path arrowok="t" o:connecttype="custom" o:connectlocs="58,27;57,24;56,20;55,16;53,13;51,10;48,7;45,5;42,3;38,2;35,1;31,0;27,0;23,1;20,2;16,3;13,5;10,7;7,10;5,13;3,16;1,20;0,24;0,27;0,31;0,35;1,39;3,42;5,46;7,49;10,52;13,54;16,56;20,57;23,58;27,59;31,59;35,58;38,57;42,56;45,54;48,52;51,49;53,46;55,42;56,39;57,35;58,31" o:connectangles="0,0,0,0,0,0,0,0,0,0,0,0,0,0,0,0,0,0,0,0,0,0,0,0,0,0,0,0,0,0,0,0,0,0,0,0,0,0,0,0,0,0,0,0,0,0,0,0"/>
              </v:shape>
              <v:shape id="Freeform 430" o:spid="_x0000_s1448" style="position:absolute;left:4569;top:3299;width:23;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RH8IA&#10;AADcAAAADwAAAGRycy9kb3ducmV2LnhtbESPQYvCMBSE74L/ITzBi6ypIirdpiKCoJcFqwePj+Zt&#10;27V5KU2s9d9vBMHjMDPfMMmmN7XoqHWVZQWzaQSCOLe64kLB5bz/WoNwHlljbZkUPMnBJh0OEoy1&#10;ffCJuswXIkDYxaig9L6JpXR5SQbd1DbEwfu1rUEfZFtI3eIjwE0t51G0lAYrDgslNrQrKb9ld6Pg&#10;euz2mUeXn0/ZnzG6maxt8aPUeNRvv0F46v0n/G4ftILFYgWvM+EI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HVEfwgAAANwAAAAPAAAAAAAAAAAAAAAAAJgCAABkcnMvZG93&#10;bnJldi54bWxQSwUGAAAAAAQABAD1AAAAhwMAAAAA&#10;" path="m95,47r,-4l94,38,93,33,90,28,89,24,86,19,83,16,80,12,76,10,71,6,67,4,62,2,58,1,53,,48,,43,,38,1,33,2,28,4,23,6r-3,4l16,12r-3,4l9,19,6,24,4,28,3,33,2,38,,43r,4l,52r2,5l3,62r1,5l6,72r3,3l13,79r3,4l20,86r3,3l28,91r5,1l38,94r5,1l48,95r5,l58,94r4,-2l67,91r4,-2l76,86r4,-3l83,79r3,-4l89,72r1,-5l93,62r1,-5l95,52r,-5xe" filled="f" strokeweight="0">
                <v:path arrowok="t" o:connecttype="custom" o:connectlocs="23,12;23,11;23,10;23,8;22,7;22,6;21,5;20,4;19,3;18,3;17,2;16,1;15,1;14,0;13,0;12,0;10,0;9,0;8,1;7,1;6,2;5,3;4,3;3,4;2,5;1,6;1,7;1,8;0,10;0,11;0,12;0,13;0,14;1,16;1,17;1,18;2,19;3,20;4,21;5,22;6,22;7,23;8,23;9,24;10,24;12,24;13,24;14,24;15,23;16,23;17,22;18,22;19,21;20,20;21,19;22,18;22,17;23,16;23,14;23,13;23,12" o:connectangles="0,0,0,0,0,0,0,0,0,0,0,0,0,0,0,0,0,0,0,0,0,0,0,0,0,0,0,0,0,0,0,0,0,0,0,0,0,0,0,0,0,0,0,0,0,0,0,0,0,0,0,0,0,0,0,0,0,0,0,0,0"/>
              </v:shape>
              <v:line id="Line 431" o:spid="_x0000_s1449" style="position:absolute;visibility:visible" from="4555,3311" to="4567,3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owsIAAADcAAAADwAAAGRycy9kb3ducmV2LnhtbERPz2vCMBS+D/wfwhN2m2nFua6aiowN&#10;3W1zLez4aJ5tsHkpTab1vzcHYceP7/d6M9pOnGnwxrGCdJaAIK6dNtwoKH8+njIQPiBr7ByTgit5&#10;2BSThzXm2l34m86H0IgYwj5HBW0IfS6lr1uy6GeuJ47c0Q0WQ4RDI/WAlxhuOzlPkqW0aDg2tNjT&#10;W0v16fBnFZiv5e7586V6reT7LqS/2SkztlTqcTpuVyACjeFffHfvtYLFIq6NZ+IR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RowsIAAADcAAAADwAAAAAAAAAAAAAA&#10;AAChAgAAZHJzL2Rvd25yZXYueG1sUEsFBgAAAAAEAAQA+QAAAJADAAAAAA==&#10;" strokeweight="0"/>
              <v:line id="Line 432" o:spid="_x0000_s1450" style="position:absolute;flip:x;visibility:visible" from="4555,3289" to="4567,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z+nMcAAADcAAAADwAAAGRycy9kb3ducmV2LnhtbESPT2sCMRTE7wW/Q3hCbzVbkdquRhFL&#10;SynY4r+Dt+fmdXdx87Ik0U2/vREKPQ4z8xtmOo+mERdyvras4HGQgSAurK65VLDbvj08g/ABWWNj&#10;mRT8kof5rHc3xVzbjtd02YRSJAj7HBVUIbS5lL6oyKAf2JY4eT/WGQxJulJqh12Cm0YOs+xJGqw5&#10;LVTY0rKi4rQ5GwXrrzEf3fs5nuKxW30f9uXn/nWh1H0/LiYgAsXwH/5rf2gFo9EL3M6kI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XP6cxwAAANwAAAAPAAAAAAAA&#10;AAAAAAAAAKECAABkcnMvZG93bnJldi54bWxQSwUGAAAAAAQABAD5AAAAlQMAAAAA&#10;" strokeweight="0"/>
              <v:line id="Line 433" o:spid="_x0000_s1451" style="position:absolute;flip:x;visibility:visible" from="4567,3289" to="4593,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B3MQAAADcAAAADwAAAGRycy9kb3ducmV2LnhtbERPy2oCMRTdF/oP4Ra6q5lKfTAaRSwt&#10;RVDR1oW76+R2ZnByMyTRiX9vFoUuD+c9nUfTiCs5X1tW8NrLQBAXVtdcKvj5/ngZg/ABWWNjmRTc&#10;yMN89vgwxVzbjnd03YdSpBD2OSqoQmhzKX1RkUHfsy1x4n6tMxgSdKXUDrsUbhrZz7KhNFhzaqiw&#10;pWVFxXl/MQp2mxGf3OclnuOpW2+Ph3J1eF8o9fwUFxMQgWL4F/+5v7SCt0Gan86k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v8HcxAAAANwAAAAPAAAAAAAAAAAA&#10;AAAAAKECAABkcnMvZG93bnJldi54bWxQSwUGAAAAAAQABAD5AAAAkgMAAAAA&#10;" strokeweight="0"/>
              <v:line id="Line 434" o:spid="_x0000_s1452" style="position:absolute;flip:x y;visibility:visible" from="4593,3289" to="4606,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roTcMAAADcAAAADwAAAGRycy9kb3ducmV2LnhtbESPQWsCMRSE74X+h/CEXopmrVXLapRS&#10;tIg3V70/Nq+bxeRlSVJd/31TKPQ4zMw3zHLdOyuuFGLrWcF4VIAgrr1uuVFwOm6HbyBiQtZoPZOC&#10;O0VYrx4fllhqf+MDXavUiAzhWKICk1JXShlrQw7jyHfE2fvywWHKMjRSB7xluLPypShm0mHLecFg&#10;Rx+G6kv17RRM5ufj7mKfzX4bndl82qqehbtST4P+fQEiUZ/+w3/tnVbwOh3D75l8BO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q6E3DAAAA3AAAAA8AAAAAAAAAAAAA&#10;AAAAoQIAAGRycy9kb3ducmV2LnhtbFBLBQYAAAAABAAEAPkAAACRAwAAAAA=&#10;" strokeweight="0"/>
              <v:line id="Line 435" o:spid="_x0000_s1453" style="position:absolute;flip:y;visibility:visible" from="4593,3311" to="4606,3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H6MMYAAADcAAAADwAAAGRycy9kb3ducmV2LnhtbESPQWsCMRSE7wX/Q3iCt5qttLZsjSJK&#10;pQi2aOuht+fmdXdx87Ik0Y3/3giFHoeZ+YaZzKJpxJmcry0reBhmIIgLq2suFXx/vd2/gPABWWNj&#10;mRRcyMNs2rubYK5tx1s670IpEoR9jgqqENpcSl9UZNAPbUucvF/rDIYkXSm1wy7BTSNHWTaWBmtO&#10;CxW2tKioOO5ORsH245kPbnWKx3joNp8/+3K9X86VGvTj/BVEoBj+w3/td63g8WkEt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jDGAAAA3AAAAA8AAAAAAAAA&#10;AAAAAAAAoQIAAGRycy9kb3ducmV2LnhtbFBLBQYAAAAABAAEAPkAAACUAwAAAAA=&#10;" strokeweight="0"/>
            </v:group>
            <v:group id="Group 637" o:spid="_x0000_s1454" style="position:absolute;left:28365;top:4464;width:12783;height:22504" coordorigin="4467,703" coordsize="2013,3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line id="Line 437" o:spid="_x0000_s1455" style="position:absolute;visibility:visible" from="4567,3334" to="4593,3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0GsUAAADcAAAADwAAAGRycy9kb3ducmV2LnhtbESPT2vCQBTE74V+h+UVetONYjRNXUVE&#10;sb35L9DjI/uaLGbfhuxW47fvFoQeh5n5DTNf9rYRV+q8caxgNExAEJdOG64UnE/bQQbCB2SNjWNS&#10;cCcPy8Xz0xxz7W58oOsxVCJC2OeooA6hzaX0ZU0W/dC1xNH7dp3FEGVXSd3hLcJtI8dJMpUWDceF&#10;Glta11Rejj9WgdlPd+nnrHgr5GYXRl/ZJTP2rNTrS796BxGoD//hR/tDK5ikE/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2D0GsUAAADcAAAADwAAAAAAAAAA&#10;AAAAAAChAgAAZHJzL2Rvd25yZXYueG1sUEsFBgAAAAAEAAQA+QAAAJMDAAAAAA==&#10;" strokeweight="0"/>
              <v:shape id="Freeform 438" o:spid="_x0000_s1456" style="position:absolute;left:4556;top:3291;width:49;height:41;visibility:visible;mso-wrap-style:square;v-text-anchor:top" coordsize="192,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Kdn8UA&#10;AADcAAAADwAAAGRycy9kb3ducmV2LnhtbESPX2vCQBDE3wt+h2MF3+rFqm1JPcUGRB+r/UMfl9w2&#10;Cc3tHbnVxG/fKxT6OMzMb5jVZnCtulAXG88GZtMMFHHpbcOVgbfX3e0jqCjIFlvPZOBKETbr0c0K&#10;c+t7PtLlJJVKEI45GqhFQq51LGtyGKc+ECfvy3cOJcmu0rbDPsFdq++y7F47bDgt1BioqKn8Pp2d&#10;geLdy/zzY97vQyEPYfF8PFxfBmMm42H7BEpokP/wX/tgDSyWS/g9k4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p2fxQAAANwAAAAPAAAAAAAAAAAAAAAAAJgCAABkcnMv&#10;ZG93bnJldi54bWxQSwUGAAAAAAQABAD1AAAAigMAAAAA&#10;" path="m47,166r96,l192,82,143,,47,,,82r47,84xe" filled="f" strokeweight="0">
                <v:path arrowok="t" o:connecttype="custom" o:connectlocs="12,41;36,41;49,20;36,0;12,0;0,20;12,41" o:connectangles="0,0,0,0,0,0,0"/>
              </v:shape>
              <v:line id="Line 439" o:spid="_x0000_s1457" style="position:absolute;visibility:visible" from="4583,2486" to="4584,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S+sMAAADcAAAADwAAAGRycy9kb3ducmV2LnhtbESP3YrCMBSE7xd8h3CEvVtTZVekGkWE&#10;wu6FFn8e4NAc22JzEpKo9e3NguDlMDPfMItVbzpxIx9aywrGowwEcWV1y7WC07H4moEIEVljZ5kU&#10;PCjAajn4WGCu7Z33dDvEWiQIhxwVNDG6XMpQNWQwjKwjTt7ZeoMxSV9L7fGe4KaTkyybSoMtp4UG&#10;HW0aqi6Hq1EwK8rdvtyGuqzcrvDoNuGveCj1OezXcxCR+vgOv9q/WsH3zxT+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wkvrDAAAA3AAAAA8AAAAAAAAAAAAA&#10;AAAAoQIAAGRycy9kb3ducmV2LnhtbFBLBQYAAAAABAAEAPkAAACRAwAAAAA=&#10;" strokecolor="lime" strokeweight="0"/>
              <v:line id="Line 440" o:spid="_x0000_s1458" style="position:absolute;visibility:visible" from="4630,2486" to="4631,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w3YcMAAADcAAAADwAAAGRycy9kb3ducmV2LnhtbESP3WoCMRSE7wu+QziCdzWr2CqrUURY&#10;qBd18ecBDpvj7uLmJCSprm9vCoVeDjPzDbPa9KYTd/KhtaxgMs5AEFdWt1wruJyL9wWIEJE1dpZJ&#10;wZMCbNaDtxXm2j74SPdTrEWCcMhRQROjy6UMVUMGw9g64uRdrTcYk/S11B4fCW46Oc2yT2mw5bTQ&#10;oKNdQ9Xt9GMULIrycCy/Q11W7lB4dLuwL55KjYb9dgkiUh//w3/tL61g9jGH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8N2HDAAAA3AAAAA8AAAAAAAAAAAAA&#10;AAAAoQIAAGRycy9kb3ducmV2LnhtbFBLBQYAAAAABAAEAPkAAACRAwAAAAA=&#10;" strokecolor="lime" strokeweight="0"/>
              <v:shape id="Freeform 441" o:spid="_x0000_s1459" style="position:absolute;left:4469;top:305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QNMQA&#10;AADcAAAADwAAAGRycy9kb3ducmV2LnhtbERPy2rCQBTdF/oPwy10Vyet1kd0EqoglAqC8YW7S+Y2&#10;SZu5EzKjpn/vLAouD+c9SztTiwu1rrKs4LUXgSDOra64ULDbLl/GIJxH1lhbJgV/5CBNHh9mGGt7&#10;5Q1dMl+IEMIuRgWl900spctLMuh6tiEO3LdtDfoA20LqFq8h3NTyLYqG0mDFoaHEhhYl5b/Z2Sgw&#10;p8VqtJt8HQ/zteZ9/6duqtVSqeen7mMKwlPn7+J/96dWMHgPa8OZcARk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CEDTEAAAA3AAAAA8AAAAAAAAAAAAAAAAAmAIAAGRycy9k&#10;b3ducmV2LnhtbFBLBQYAAAAABAAEAPUAAACJAwAAAAA=&#10;" path="m48,24l47,20r,-2l46,14,44,11,42,8,40,5,37,4,34,2,30,,28,,24,,20,,17,,14,2,11,4,8,5,6,8,5,11,2,14,1,18r,2l,24r1,3l1,31r1,2l5,37r1,2l8,42r3,2l14,46r3,1l20,48r4,l28,48r2,-1l34,46r3,-2l40,42r2,-3l44,37r2,-4l47,31r,-4l48,24xe" filled="f" strokecolor="lime" strokeweight="0">
                <v:path arrowok="t" o:connecttype="custom" o:connectlocs="12,6;12,5;12,4;12,3;11,3;11,2;10,1;9,1;9,0;8,0;7,0;6,0;5,0;4,0;4,0;3,1;2,1;2,2;1,3;1,3;0,4;0,5;0,6;0,6;0,7;1,8;1,8;2,9;2,10;3,10;4,11;4,11;5,11;6,11;7,11;8,11;9,11;9,10;10,10;11,9;11,8;12,8;12,7;12,6;12,6" o:connectangles="0,0,0,0,0,0,0,0,0,0,0,0,0,0,0,0,0,0,0,0,0,0,0,0,0,0,0,0,0,0,0,0,0,0,0,0,0,0,0,0,0,0,0,0,0"/>
              </v:shape>
              <v:line id="Line 442" o:spid="_x0000_s1460" style="position:absolute;visibility:visible" from="4469,3058" to="4481,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zUVcQAAADcAAAADwAAAGRycy9kb3ducmV2LnhtbESPX2vCMBTF3wd+h3AHvoyZTnRoZxQZ&#10;FET6MOuGr5fmrilrbkoT2/rtzWCwx8P58+NsdqNtRE+drx0reJklIIhLp2uuFHyes+cVCB+QNTaO&#10;ScGNPOy2k4cNptoNfKK+CJWII+xTVGBCaFMpfWnIop+5ljh6366zGKLsKqk7HOK4beQ8SV6lxZoj&#10;wWBL74bKn+JqIwSLap4b+rgi5sdVdlk+fZ1bpaaP4/4NRKAx/If/2getYLFcw++ZeATk9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fNRVxAAAANwAAAAPAAAAAAAAAAAA&#10;AAAAAKECAABkcnMvZG93bnJldi54bWxQSwUGAAAAAAQABAD5AAAAkgMAAAAA&#10;" strokecolor="red" strokeweight="0"/>
              <v:shape id="Freeform 443" o:spid="_x0000_s1461" style="position:absolute;left:4467;top:3051;width:15;height:15;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zV/sEA&#10;AADcAAAADwAAAGRycy9kb3ducmV2LnhtbERPTWvCQBC9F/oflin0VjdKDSV1FQ1YvIlpaa9Ddpos&#10;zc6G7Kixv949CB4f73uxGn2nTjREF9jAdJKBIq6DddwY+PrcvryBioJssQtMBi4UYbV8fFhgYcOZ&#10;D3SqpFEphGOBBlqRvtA61i15jJPQEyfuNwweJcGh0XbAcwr3nZ5lWa49Ok4NLfZUtlT/VUdvYF5Z&#10;/ZGXTnYb+z9+Rynd/udizPPTuH4HJTTKXXxz76yB1zzNT2fSEdDL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1f7BAAAA3AAAAA8AAAAAAAAAAAAAAAAAmAIAAGRycy9kb3du&#10;cmV2LnhtbFBLBQYAAAAABAAEAPUAAACGAwAAAAA=&#10;" path="m8,9l11,6,14,4,18,3,22,2,25,r4,l33,r3,2l40,3r4,1l47,6r3,3l52,11r3,4l57,19r1,3l58,26r,4l58,33r,5l57,42r-2,2l52,48r-2,4l47,54r-3,1l40,58r-4,1l33,59r-4,1l25,59r-3,l18,58,14,55,11,54,8,52,6,48,3,44,1,42,,38,,33,,30,,26,,22,1,19,3,15,6,11,8,9xe" filled="f" strokecolor="lime" strokeweight="0">
                <v:path arrowok="t" o:connecttype="custom" o:connectlocs="2,2;3,2;4,1;5,1;6,1;6,0;8,0;9,0;9,1;10,1;11,1;12,2;13,2;13,3;14,4;15,5;15,6;15,7;15,8;15,8;15,10;15,11;14,11;13,12;13,13;12,14;11,14;10,15;9,15;9,15;8,15;6,15;6,15;5,15;4,14;3,14;2,13;2,12;1,11;0,11;0,10;0,8;0,8;0,7;0,6;0,5;1,4;2,3;2,2" o:connectangles="0,0,0,0,0,0,0,0,0,0,0,0,0,0,0,0,0,0,0,0,0,0,0,0,0,0,0,0,0,0,0,0,0,0,0,0,0,0,0,0,0,0,0,0,0,0,0,0,0"/>
              </v:shape>
              <v:shape id="Freeform 444" o:spid="_x0000_s1462" style="position:absolute;left:4469;top:280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1acQA&#10;AADcAAAADwAAAGRycy9kb3ducmV2LnhtbESPQWsCMRSE7wX/Q3iCt5pdqVq3RhGpID0U1OL5sXnu&#10;Lk1elk3U6K83hYLHYWa+YebLaI24UOcbxwryYQaCuHS64UrBz2Hz+g7CB2SNxjEpuJGH5aL3MsdC&#10;uyvv6LIPlUgQ9gUqqENoCyl9WZNFP3QtcfJOrrMYkuwqqTu8Jrg1cpRlE2mx4bRQY0vrmsrf/dkq&#10;+NafO/M1W8epP9Nxdo8m24xzpQb9uPoAESiGZ/i/vdUK3iY5/J1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BNWnEAAAA3AAAAA8AAAAAAAAAAAAAAAAAmAIAAGRycy9k&#10;b3ducmV2LnhtbFBLBQYAAAAABAAEAPUAAACJAwAAAAA=&#10;" path="m48,23l47,19r,-2l46,13,44,11,42,7,40,5,37,4,34,1,30,,28,,24,,20,,17,,14,1,11,4,8,5,6,7,5,11,2,13,1,17r,2l,23r1,4l1,30r1,3l5,36r1,3l8,41r3,3l14,45r3,1l20,46r4,1l28,46r2,l34,45r3,-1l40,41r2,-2l44,36r2,-3l47,30r,-3l48,23xe" filled="f" strokecolor="lime" strokeweight="0">
                <v:path arrowok="t" o:connecttype="custom" o:connectlocs="12,6;12,5;12,4;12,3;11,3;11,2;10,1;9,1;9,0;8,0;7,0;6,0;5,0;4,0;4,0;3,1;2,1;2,2;1,3;1,3;0,4;0,5;0,6;0,7;0,8;1,8;1,9;2,10;2,10;3,11;4,11;4,12;5,12;6,12;7,12;8,12;9,11;9,11;10,10;11,10;11,9;12,8;12,8;12,7;12,6" o:connectangles="0,0,0,0,0,0,0,0,0,0,0,0,0,0,0,0,0,0,0,0,0,0,0,0,0,0,0,0,0,0,0,0,0,0,0,0,0,0,0,0,0,0,0,0,0"/>
              </v:shape>
              <v:shape id="Freeform 445" o:spid="_x0000_s1463" style="position:absolute;left:4467;top:2801;width:15;height:15;visibility:visible;mso-wrap-style:square;v-text-anchor:top" coordsize="5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3RDMUA&#10;AADcAAAADwAAAGRycy9kb3ducmV2LnhtbESP3WoCMRSE7wu+QziCN6LZLqKyGqWKLaWo4M8DHDbH&#10;zermZNlE3b59Uyj0cpiZb5j5srWVeFDjS8cKXocJCOLc6ZILBefT+2AKwgdkjZVjUvBNHpaLzssc&#10;M+2efKDHMRQiQthnqMCEUGdS+tyQRT90NXH0Lq6xGKJsCqkbfEa4rWSaJGNpseS4YLCmtaH8drxb&#10;BbuJNKvtF5o+fozShDf91dXulep127cZiEBt+A//tT+1gtE4hd8z8Qj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jdEMxQAAANwAAAAPAAAAAAAAAAAAAAAAAJgCAABkcnMv&#10;ZG93bnJldi54bWxQSwUGAAAAAAQABAD1AAAAigMAAAAA&#10;" path="m8,8l11,6,14,3,18,2,22,1,25,r4,l33,r3,1l40,2r4,1l47,6r3,2l52,11r3,3l57,18r1,4l58,25r,4l58,33r,3l57,40r-2,4l52,47r-2,3l47,53r-3,2l40,57r-4,1l33,58r-4,1l25,58r-3,l18,57,14,55,11,53,8,50,6,47,3,44,1,40,,36,,33,,29,,25,,22,1,18,3,14,6,11,8,8xe" filled="f" strokecolor="lime" strokeweight="0">
                <v:path arrowok="t" o:connecttype="custom" o:connectlocs="2,2;3,2;4,1;5,1;6,0;6,0;8,0;9,0;9,0;10,1;11,1;12,2;13,2;13,3;14,4;15,5;15,6;15,6;15,7;15,8;15,9;15,10;14,11;13,12;13,13;12,13;11,14;10,14;9,15;9,15;8,15;6,15;6,15;5,14;4,14;3,13;2,13;2,12;1,11;0,10;0,9;0,8;0,7;0,6;0,6;0,5;1,4;2,3;2,2" o:connectangles="0,0,0,0,0,0,0,0,0,0,0,0,0,0,0,0,0,0,0,0,0,0,0,0,0,0,0,0,0,0,0,0,0,0,0,0,0,0,0,0,0,0,0,0,0,0,0,0,0"/>
              </v:shape>
              <v:line id="Line 446" o:spid="_x0000_s1464" style="position:absolute;visibility:visible" from="4469,2809" to="4481,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pAsQAAADcAAAADwAAAGRycy9kb3ducmV2LnhtbESPX2vCMBTF34V9h3AHvow1nW5SqlGG&#10;IAzxYdYNXy/NXVPW3JQmtt23N8LAx8P58+OsNqNtRE+drx0reElSEMSl0zVXCr5Ou+cMhA/IGhvH&#10;pOCPPGzWD5MV5toNfKS+CJWII+xzVGBCaHMpfWnIok9cSxy9H9dZDFF2ldQdDnHcNnKWpgtpseZI&#10;MNjS1lD5W1xshGBRzQ6GPi+Ih322O789fZ9apaaP4/sSRKAx3MP/7Q+t4HUxh9uZeATk+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CkCxAAAANwAAAAPAAAAAAAAAAAA&#10;AAAAAKECAABkcnMvZG93bnJldi54bWxQSwUGAAAAAAQABAD5AAAAkgMAAAAA&#10;" strokecolor="red" strokeweight="0"/>
              <v:shape id="Freeform 447" o:spid="_x0000_s1465" style="position:absolute;left:4570;top:3151;width:1;height:1;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lIsYA&#10;AADcAAAADwAAAGRycy9kb3ducmV2LnhtbESPQWvCQBSE7wX/w/IEb3WjiEh0FRW11h6KUfD6zD6T&#10;YPZtzG419td3C4Ueh5n5hpnMGlOKO9WusKyg141AEKdWF5wpOB7WryMQziNrLC2Tgic5mE1bLxOM&#10;tX3wnu6Jz0SAsItRQe59FUvp0pwMuq6tiIN3sbVBH2SdSV3jI8BNKftRNJQGCw4LOVa0zCm9Jl9G&#10;wfZ789ZvTnv6+NzNF9fz+/O2okSpTruZj0F4avx/+K+91QoGwwH8nglHQE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DlIsYAAADcAAAADwAAAAAAAAAAAAAAAACYAgAAZHJz&#10;L2Rvd25yZXYueG1sUEsFBgAAAAAEAAQA9QAAAIsDAAAAAA==&#10;" path="m,6l1,7r1,l3,6,,1,1,,2,,3,1e" filled="f" strokeweight="0">
                <v:path arrowok="t" o:connecttype="custom" o:connectlocs="0,1;0,1;1,1;1,1;0,0;0,0;1,0;1,0" o:connectangles="0,0,0,0,0,0,0,0"/>
              </v:shape>
              <v:shape id="Freeform 448" o:spid="_x0000_s1466" style="position:absolute;left:4572;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bHsQA&#10;AADcAAAADwAAAGRycy9kb3ducmV2LnhtbESPUWvCMBSF3wf7D+EOfJGZVpyTapQxEMqetNsPuDTX&#10;ptrclCTW+u+XwcDHwznnO5zNbrSdGMiH1rGCfJaBIK6dbrlR8PO9f12BCBFZY+eYFNwpwG77/LTB&#10;QrsbH2moYiMShEOBCkyMfSFlqA1ZDDPXEyfv5LzFmKRvpPZ4S3DbyXmWLaXFltOCwZ4+DdWX6moV&#10;4Ht+Nl+HvCoHl0/d4jj15/Kq1ORl/FiDiDTGR/i/XWoFi+Ub/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mx7EAAAA3AAAAA8AAAAAAAAAAAAAAAAAmAIAAGRycy9k&#10;b3ducmV2LnhtbFBLBQYAAAAABAAEAPUAAACJAwAAAAA=&#10;" path="m,l1,7,2,3,3,7,5,e" filled="f" strokeweight="0">
                <v:path arrowok="t" o:connecttype="custom" o:connectlocs="0,0;0,1;0,0;1,1;1,0" o:connectangles="0,0,0,0,0"/>
              </v:shape>
              <v:shape id="Freeform 449" o:spid="_x0000_s1467" style="position:absolute;left:4574;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FacQA&#10;AADcAAAADwAAAGRycy9kb3ducmV2LnhtbESPUWvCMBSF3wf7D+EOfJGZVqQbnVHGYFB80rofcGnu&#10;mrrmpiSx1n9vBGGPh3POdzjr7WR7MZIPnWMF+SIDQdw43XGr4Of4/foOIkRkjb1jUnClANvN89Ma&#10;S+0ufKCxjq1IEA4lKjAxDqWUoTFkMSzcQJy8X+ctxiR9K7XHS4LbXi6zrJAWO04LBgf6MtT81Wer&#10;AN/yk9nt87oaXT53q8Pcn6qzUrOX6fMDRKQp/ocf7UorWBUF3M+kI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kBWnEAAAA3AAAAA8AAAAAAAAAAAAAAAAAmAIAAGRycy9k&#10;b3ducmV2LnhtbFBLBQYAAAAABAAEAPUAAACJAwAAAAA=&#10;" path="m,7l,4,2,,5,4r,3e" filled="f" strokeweight="0">
                <v:path arrowok="t" o:connecttype="custom" o:connectlocs="0,1;0,1;0,0;1,1;1,1" o:connectangles="0,0,0,0,0"/>
              </v:shape>
              <v:line id="Line 450" o:spid="_x0000_s1468" style="position:absolute;visibility:visible" from="4574,3152" to="4575,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6g0MQAAADcAAAADwAAAGRycy9kb3ducmV2LnhtbESPT2vCQBTE7wW/w/KE3nRjqTGNrlJK&#10;RXvzL/T4yD6TxezbkF01fnu3IPQ4zMxvmNmis7W4UuuNYwWjYQKCuHDacKngsF8OMhA+IGusHZOC&#10;O3lYzHsvM8y1u/GWrrtQighhn6OCKoQml9IXFVn0Q9cQR+/kWoshyraUusVbhNtaviVJKi0ajgsV&#10;NvRVUXHeXawCs0lX45/J8eMov1dh9JudM2MPSr32u88piEBd+A8/22ut4D2dwN+Ze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3qDQxAAAANwAAAAPAAAAAAAAAAAA&#10;AAAAAKECAABkcnMvZG93bnJldi54bWxQSwUGAAAAAAQABAD5AAAAkgMAAAAA&#10;" strokeweight="0"/>
              <v:shape id="Freeform 451" o:spid="_x0000_s1469" style="position:absolute;left:4575;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c0gMEA&#10;AADcAAAADwAAAGRycy9kb3ducmV2LnhtbERP3WrCMBS+H+wdwhnsRta0IiqdUUQQyq60+gCH5qyp&#10;a05KEmv39suFsMuP73+zm2wvRvKhc6ygyHIQxI3THbcKrpfjxxpEiMgae8ek4JcC7LavLxsstXvw&#10;mcY6tiKFcChRgYlxKKUMjSGLIXMDceK+nbcYE/St1B4fKdz2cp7nS2mx49RgcKCDoeanvlsFuCpu&#10;5utU1NXoiplbnGf+Vt2Ven+b9p8gIk3xX/x0V1rBYpnWpjPpCM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3NIDBAAAA3AAAAA8AAAAAAAAAAAAAAAAAmAIAAGRycy9kb3du&#10;cmV2LnhtbFBLBQYAAAAABAAEAPUAAACGAwAAAAA=&#10;" path="m4,3r1,l5,7,1,7,,6,,1,1,,5,e" filled="f" strokeweight="0">
                <v:path arrowok="t" o:connecttype="custom" o:connectlocs="1,0;1,0;1,1;0,1;0,1;0,0;0,0;1,0" o:connectangles="0,0,0,0,0,0,0,0"/>
              </v:shape>
              <v:shape id="Freeform 452" o:spid="_x0000_s1470" style="position:absolute;left:4577;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uRG8QA&#10;AADcAAAADwAAAGRycy9kb3ducmV2LnhtbESPUWvCMBSF3wf7D+EKexFNO0RnNcoYDMqetO4HXJpr&#10;U21uShJr9++XgbDHwznnO5ztfrSdGMiH1rGCfJ6BIK6dbrlR8H36nL2BCBFZY+eYFPxQgP3u+WmL&#10;hXZ3PtJQxUYkCIcCFZgY+0LKUBuyGOauJ07e2XmLMUnfSO3xnuC2k69ZtpQWW04LBnv6MFRfq5tV&#10;gKv8Yr4OeVUOLp+6xXHqL+VNqZfJ+L4BEWmM/+FHu9QKFss1/J1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7kRvEAAAA3AAAAA8AAAAAAAAAAAAAAAAAmAIAAGRycy9k&#10;b3ducmV2LnhtbFBLBQYAAAAABAAEAPUAAACJAwAAAAA=&#10;" path="m,7l,,5,e" filled="f" strokeweight="0">
                <v:path arrowok="t" o:connecttype="custom" o:connectlocs="0,1;0,0;1,0" o:connectangles="0,0,0"/>
              </v:shape>
              <v:line id="Line 453" o:spid="_x0000_s1471" style="position:absolute;visibility:visible" from="4577,3152" to="4578,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uecIAAADcAAAADwAAAGRycy9kb3ducmV2LnhtbERPz2vCMBS+C/sfwhvspmllaldNy5CJ&#10;87Y5BY+P5q0NbV5Kk2n33y+HgceP7/emHG0nrjR441hBOktAEFdOG64VnL520wyED8gaO8ek4Jc8&#10;lMXDZIO5djf+pOsx1CKGsM9RQRNCn0vpq4Ys+pnriSP37QaLIcKhlnrAWwy3nZwnyVJaNBwbGuxp&#10;21DVHn+sAvOx3C8Oq/PLWb7tQ3rJ2szYk1JPj+PrGkSgMdzF/+53reB5FefHM/EIy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6uecIAAADcAAAADwAAAAAAAAAAAAAA&#10;AAChAgAAZHJzL2Rvd25yZXYueG1sUEsFBgAAAAAEAAQA+QAAAJADAAAAAA==&#10;" strokeweight="0"/>
              <v:line id="Line 454" o:spid="_x0000_s1472" style="position:absolute;visibility:visible" from="4577,3152" to="4578,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IL4sQAAADcAAAADwAAAGRycy9kb3ducmV2LnhtbESPT2vCQBTE74LfYXlCb7pJaTWNrlJK&#10;RXvzL/T4yD6TxezbkF01/fZuQfA4zMxvmNmis7W4UuuNYwXpKAFBXDhtuFRw2C+HGQgfkDXWjknB&#10;H3lYzPu9Geba3XhL110oRYSwz1FBFUKTS+mLiiz6kWuIo3dyrcUQZVtK3eItwm0tX5NkLC0ajgsV&#10;NvRVUXHeXawCsxmv3n8mx4+j/F6F9Dc7Z8YelHoZdJ9TEIG68Aw/2mut4G2Swv+ZeAT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ogvixAAAANwAAAAPAAAAAAAAAAAA&#10;AAAAAKECAABkcnMvZG93bnJldi54bWxQSwUGAAAAAAQABAD5AAAAkgMAAAAA&#10;" strokeweight="0"/>
              <v:shape id="Freeform 455" o:spid="_x0000_s1473" style="position:absolute;left:4579;top:3151;width:1;height:1;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EMcA&#10;AADcAAAADwAAAGRycy9kb3ducmV2LnhtbESPQWvCQBSE7wX/w/IEb3XTIK1EV7FFW6sHMQpen9nX&#10;JJh9G7Nbjf76bqHQ4zAz3zDjaWsqcaHGlZYVPPUjEMSZ1SXnCva7xeMQhPPIGivLpOBGDqaTzsMY&#10;E22vvKVL6nMRIOwSVFB4XydSuqwgg65va+LgfdnGoA+yyaVu8BrgppJxFD1LgyWHhQJreisoO6Xf&#10;RsHy/v4Rt4ctrTer2evp+Hk7zylVqtdtZyMQnlr/H/5rL7WCwUsMv2fCEZC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sThDHAAAA3AAAAA8AAAAAAAAAAAAAAAAAmAIAAGRy&#10;cy9kb3ducmV2LnhtbFBLBQYAAAAABAAEAPUAAACMAwAAAAA=&#10;" path="m,l,7r3,e" filled="f" strokeweight="0">
                <v:path arrowok="t" o:connecttype="custom" o:connectlocs="0,0;0,1;1,1" o:connectangles="0,0,0"/>
              </v:shape>
              <v:rect id="Rectangle 456" o:spid="_x0000_s1474" style="position:absolute;left:4580;top:3151;width:2;height: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wHsUA&#10;AADcAAAADwAAAGRycy9kb3ducmV2LnhtbESPT2vCQBTE7wW/w/IKvelGbY1EVxFB6EnrH0qPz+xr&#10;ErL7NmS3Gr+9Kwg9DjPzG2a+7KwRF2p95VjBcJCAIM6drrhQcDpu+lMQPiBrNI5JwY08LBe9lzlm&#10;2l15T5dDKESEsM9QQRlCk0np85Is+oFriKP361qLIcq2kLrFa4RbI0dJMpEWK44LJTa0LimvD39W&#10;wfTjbOpTOv7Zprvhd01mRX77pdTba7eagQjUhf/ws/2pFbynY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fAexQAAANwAAAAPAAAAAAAAAAAAAAAAAJgCAABkcnMv&#10;ZG93bnJldi54bWxQSwUGAAAAAAQABAD1AAAAigMAAAAA&#10;" filled="f" strokeweight="0"/>
              <v:line id="Line 457" o:spid="_x0000_s1475" style="position:absolute;flip:y;visibility:visible" from="4582,3151" to="4583,3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Gbv8YAAADcAAAADwAAAGRycy9kb3ducmV2LnhtbESPQWsCMRSE70L/Q3iCN81apMrWKNKi&#10;SMEWtR56e25edxc3L0sS3fjvm0Khx2FmvmHmy2gacSPna8sKxqMMBHFhdc2lgs/jejgD4QOyxsYy&#10;KbiTh+XioTfHXNuO93Q7hFIkCPscFVQhtLmUvqjIoB/Zljh539YZDEm6UmqHXYKbRj5m2ZM0WHNa&#10;qLCll4qKy+FqFOzfp3x2m2u8xHO3+/g6lW+n15VSg35cPYMIFMN/+K+91Qom0w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xm7/GAAAA3AAAAA8AAAAAAAAA&#10;AAAAAAAAoQIAAGRycy9kb3ducmV2LnhtbFBLBQYAAAAABAAEAPkAAACUAwAAAAA=&#10;" strokeweight="0"/>
              <v:shape id="Freeform 458" o:spid="_x0000_s1476" style="position:absolute;left:4582;top:3151;width:2;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Rw8YA&#10;AADcAAAADwAAAGRycy9kb3ducmV2LnhtbESPQWvCQBSE74L/YXmCt7ox1Faiq4ggDSLa2l56e2Sf&#10;STD7NmRXk/rru4LgcZiZb5j5sjOVuFLjSssKxqMIBHFmdcm5gp/vzcsUhPPIGivLpOCPHCwX/d4c&#10;E21b/qLr0eciQNglqKDwvk6kdFlBBt3I1sTBO9nGoA+yyaVusA1wU8k4it6kwZLDQoE1rQvKzseL&#10;UXBraXX4jHeT+Hd/4FuUbqcfu61Sw0G3moHw1Pln+NFOtYLX9wncz4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uRw8YAAADcAAAADwAAAAAAAAAAAAAAAACYAgAAZHJz&#10;L2Rvd25yZXYueG1sUEsFBgAAAAAEAAQA9QAAAIsDAAAAAA==&#10;" path="m5,l1,3,,3e" filled="f" strokeweight="0">
                <v:path arrowok="t" o:connecttype="custom" o:connectlocs="2,0;0,1;0,1" o:connectangles="0,0,0"/>
              </v:shape>
              <v:line id="Line 459" o:spid="_x0000_s1477" style="position:absolute;visibility:visible" from="4583,3152" to="4584,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uTlsQAAADcAAAADwAAAGRycy9kb3ducmV2LnhtbESPT2vCQBTE7wW/w/KE3nRjqTGNrlJK&#10;RXvzL/T4yD6TxezbkF01fnu3IPQ4zMxvmNmis7W4UuuNYwWjYQKCuHDacKngsF8OMhA+IGusHZOC&#10;O3lYzHsvM8y1u/GWrrtQighhn6OCKoQml9IXFVn0Q9cQR+/kWoshyraUusVbhNtaviVJKi0ajgsV&#10;NvRVUXHeXawCs0lX45/J8eMov1dh9JudM2MPSr32u88piEBd+A8/22ut4H2Swt+Ze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S5OWxAAAANwAAAAPAAAAAAAAAAAA&#10;AAAAAKECAABkcnMvZG93bnJldi54bWxQSwUGAAAAAAQABAD5AAAAkgMAAAAA&#10;" strokeweight="0"/>
              <v:shape id="Freeform 460" o:spid="_x0000_s1478" style="position:absolute;left:4586;top:3151;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s1MQA&#10;AADcAAAADwAAAGRycy9kb3ducmV2LnhtbESPQWsCMRSE70L/Q3iFXkQTS3FlaxRRCh7ag6s/4JE8&#10;d5duXpYkXbf99aZQ6HGYmW+Y9XZ0nRgoxNazhsVcgSA23rZca7ic32YrEDEhW+w8k4ZvirDdPEzW&#10;WFp/4xMNVapFhnAsUUOTUl9KGU1DDuPc98TZu/rgMGUZamkD3jLcdfJZqaV02HJeaLCnfUPms/py&#10;GkwbipoOeFBqOtD4sTCX88+71k+P4+4VRKIx/Yf/2ker4aUo4PdMPg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rNTEAAAA3AAAAA8AAAAAAAAAAAAAAAAAmAIAAGRycy9k&#10;b3ducmV2LnhtbFBLBQYAAAAABAAEAPUAAACJAwAAAAA=&#10;" path="m2,4l3,6,2,7,1,7,,6,,1,1,,3,,4,1r,3l3,6,4,7e" filled="f" strokeweight="0">
                <v:path arrowok="t" o:connecttype="custom" o:connectlocs="1,1;1,1;1,1;0,1;0,1;0,0;0,0;1,0;1,0;1,1;1,1;1,1" o:connectangles="0,0,0,0,0,0,0,0,0,0,0,0"/>
              </v:shape>
              <v:shape id="Freeform 461" o:spid="_x0000_s1479" style="position:absolute;left:4587;top:3151;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iXcAA&#10;AADcAAAADwAAAGRycy9kb3ducmV2LnhtbERP3WrCMBS+F3yHcAbeiKYVUemMIoNB2ZV2e4BDc9bU&#10;NSclibW+vbkYePnx/e+Po+3EQD60jhXkywwEce10y42Cn+/PxQ5EiMgaO8ek4EEBjofpZI+Fdne+&#10;0FDFRqQQDgUqMDH2hZShNmQxLF1PnLhf5y3GBH0jtcd7CredXGXZRlpsOTUY7OnDUP1X3awC3OZX&#10;83XOq3Jw+dytL3N/LW9Kzd7G0zuISGN8if/dpVaw3qa16Uw6AvLw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6iXcAAAADcAAAADwAAAAAAAAAAAAAAAACYAgAAZHJzL2Rvd25y&#10;ZXYueG1sUEsFBgAAAAAEAAQA9QAAAIUDAAAAAA==&#10;" path="m5,6l4,7,1,7,,6,,1,1,,4,,5,1e" filled="f" strokeweight="0">
                <v:path arrowok="t" o:connecttype="custom" o:connectlocs="2,1;2,1;0,1;0,1;0,0;0,0;2,0;2,0" o:connectangles="0,0,0,0,0,0,0,0"/>
              </v:shape>
              <v:line id="Line 462" o:spid="_x0000_s1480" style="position:absolute;visibility:visible" from="4571,3186" to="4572,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QH5MUAAADcAAAADwAAAGRycy9kb3ducmV2LnhtbESPQWvCQBSE74L/YXmCt7pRrMbUVUQs&#10;1ltrE+jxkX1NFrNvQ3ar6b/vCgWPw8x8w6y3vW3ElTpvHCuYThIQxKXThisF+efrUwrCB2SNjWNS&#10;8EsetpvhYI2Zdjf+oOs5VCJC2GeooA6hzaT0ZU0W/cS1xNH7dp3FEGVXSd3hLcJtI2dJspAWDceF&#10;Glva11Rezj9WgXlfHJ9Py2JVyMMxTL/SS2psrtR41O9eQATqwyP8337TCubLFdzP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QH5MUAAADcAAAADwAAAAAAAAAA&#10;AAAAAAChAgAAZHJzL2Rvd25yZXYueG1sUEsFBgAAAAAEAAQA+QAAAJMDAAAAAA==&#10;" strokeweight="0"/>
              <v:shape id="Freeform 463" o:spid="_x0000_s1481" style="position:absolute;left:4573;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mFsMA&#10;AADcAAAADwAAAGRycy9kb3ducmV2LnhtbERPz2vCMBS+D/wfwhN2GTN1ipPOKKMwGJ60Krs+mmfa&#10;rXlpm6zt/vvlIHj8+H5vdqOtRU+drxwrmM8SEMSF0xUbBefTx/MahA/IGmvHpOCPPOy2k4cNptoN&#10;fKQ+D0bEEPYpKihDaFIpfVGSRT9zDXHkrq6zGCLsjNQdDjHc1vIlSVbSYsWxocSGspKKn/zXKvha&#10;HC6vIclas8en9tx89/OrkUo9Tsf3NxCBxnAX39yfWsFyHefH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KmFsMAAADcAAAADwAAAAAAAAAAAAAAAACYAgAAZHJzL2Rv&#10;d25yZXYueG1sUEsFBgAAAAAEAAQA9QAAAIgDAAAAAA==&#10;" path="m3,5l4,6,3,8,2,8,,6,,2,2,,4,,5,2r,3l4,6,5,8e" filled="f" strokeweight="0">
                <v:path arrowok="t" o:connecttype="custom" o:connectlocs="1,1;1,2;1,2;0,2;0,2;0,1;0,0;1,0;1,1;1,1;1,2;1,2" o:connectangles="0,0,0,0,0,0,0,0,0,0,0,0"/>
              </v:shape>
              <v:shape id="Freeform 464" o:spid="_x0000_s1482" style="position:absolute;left:4575;top:3185;width:1;height:2;visibility:visible;mso-wrap-style:square;v-text-anchor:top" coordsize="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2sIA&#10;AADcAAAADwAAAGRycy9kb3ducmV2LnhtbESPQYvCMBSE7wv+h/AEb2vq4i5SjSJCwZvoLoK3R/Ns&#10;apuXkmS1/fdGWNjjMDPfMKtNb1txJx9qxwpm0wwEcel0zZWCn+/ifQEiRGSNrWNSMFCAzXr0tsJc&#10;uwcf6X6KlUgQDjkqMDF2uZShNGQxTF1HnLyr8xZjkr6S2uMjwW0rP7LsS1qsOS0Y7GhnqGxOv1bB&#10;p7wM51uT+X0xDEVjGt8fnFdqMu63SxCR+vgf/mvvtYL5Y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6/awgAAANwAAAAPAAAAAAAAAAAAAAAAAJgCAABkcnMvZG93&#10;bnJldi54bWxQSwUGAAAAAAQABAD1AAAAhwMAAAAA&#10;" path="m3,6l2,8,1,8,,6,,2,1,,2,,3,2e" filled="f" strokeweight="0">
                <v:path arrowok="t" o:connecttype="custom" o:connectlocs="1,2;1,2;0,2;0,2;0,1;0,0;1,0;1,1" o:connectangles="0,0,0,0,0,0,0,0"/>
              </v:shape>
              <v:shape id="Freeform 465" o:spid="_x0000_s1483" style="position:absolute;left:4576;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d+sUA&#10;AADcAAAADwAAAGRycy9kb3ducmV2LnhtbESPQWvCQBSE70L/w/IKXkQ3alGJWaUIhdJTaxWvj+zL&#10;Jpp9G7NrjP++Wyj0OMzMN0y27W0tOmp95VjBdJKAIM6drtgoOHy/jVcgfEDWWDsmBQ/ysN08DTJM&#10;tbvzF3X7YESEsE9RQRlCk0rp85Is+olriKNXuNZiiLI1Urd4j3Bby1mSLKTFiuNCiQ3tSsov+5tV&#10;cJp/Hpch2V3NB46uh+bcTQsjlRo+969rEIH68B/+a79rBS+r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36xQAAANwAAAAPAAAAAAAAAAAAAAAAAJgCAABkcnMv&#10;ZG93bnJldi54bWxQSwUGAAAAAAQABAD1AAAAigMAAAAA&#10;" path="m5,5l,5,3,r,8e" filled="f" strokeweight="0">
                <v:path arrowok="t" o:connecttype="custom" o:connectlocs="1,1;0,1;1,0;1,2" o:connectangles="0,0,0,0"/>
              </v:shape>
              <v:line id="Line 466" o:spid="_x0000_s1484" style="position:absolute;visibility:visible" from="4578,3186" to="4579,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lAKcUAAADcAAAADwAAAGRycy9kb3ducmV2LnhtbESPQWvCQBSE7wX/w/KE3uomttoYs4pI&#10;i/VmrUKPj+wzWcy+Ddmtpv++WxA8DjPzDVMse9uIC3XeOFaQjhIQxKXThisFh6/3pwyED8gaG8ek&#10;4Jc8LBeDhwJz7a78SZd9qESEsM9RQR1Cm0vpy5os+pFriaN3cp3FEGVXSd3hNcJtI8dJMpUWDceF&#10;Glta11Se9z9WgdlNN5Pt63F2lG+bkH5n58zYg1KPw341BxGoD/fwrf2hFbxkz/B/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lAKcUAAADcAAAADwAAAAAAAAAA&#10;AAAAAAChAgAAZHJzL2Rvd25yZXYueG1sUEsFBgAAAAAEAAQA+QAAAJMDAAAAAA==&#10;" strokeweight="0"/>
              <v:shape id="Freeform 467" o:spid="_x0000_s1485" style="position:absolute;left:4580;top:3186;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gsMcA&#10;AADcAAAADwAAAGRycy9kb3ducmV2LnhtbESP0WrCQBRE3wX/YblC33SjtcamrlJaAn0QS00/4JK9&#10;zaZm78bsVlO/3hUKfRxm5gyz2vS2ESfqfO1YwXSSgCAuna65UvBZ5OMlCB+QNTaOScEvedish4MV&#10;Ztqd+YNO+1CJCGGfoQITQptJ6UtDFv3EtcTR+3KdxRBlV0nd4TnCbSNnSbKQFmuOCwZbejFUHvY/&#10;VsH7d5oXzjxu09dFcX9xuzR/OKZK3Y365ycQgfrwH/5rv2kF8+UcbmfiEZ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GILDHAAAA3AAAAA8AAAAAAAAAAAAAAAAAmAIAAGRy&#10;cy9kb3ducmV2LnhtbFBLBQYAAAAABAAEAPUAAACMAwAAAAA=&#10;" path="m,4r3,l4,2,4,1,3,,,e" filled="f" strokeweight="0">
                <v:path arrowok="t" o:connecttype="custom" o:connectlocs="0,1;1,1;1,1;1,0;1,0;0,0" o:connectangles="0,0,0,0,0,0"/>
              </v:shape>
              <v:shape id="Freeform 468" o:spid="_x0000_s1486" style="position:absolute;left:4580;top:3185;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FK8cA&#10;AADcAAAADwAAAGRycy9kb3ducmV2LnhtbESP0WrCQBRE3wv+w3KFvtWNbTU2dRWxBHwQpaYfcMne&#10;ZlOzd9PsVlO/vlsQfBxm5gwzX/a2ESfqfO1YwXiUgCAuna65UvBR5A8zED4ga2wck4Jf8rBcDO7m&#10;mGl35nc6HUIlIoR9hgpMCG0mpS8NWfQj1xJH79N1FkOUXSV1h+cIt418TJKptFhzXDDY0tpQeTz8&#10;WAX7rzQvnHnZpm/T4unidmk++U6Vuh/2q1cQgfpwC1/bG63geTaB/zPx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KhSvHAAAA3AAAAA8AAAAAAAAAAAAAAAAAmAIAAGRy&#10;cy9kb3ducmV2LnhtbFBLBQYAAAAABAAEAPUAAACMAwAAAAA=&#10;" path="m3,4l4,3,4,2,3,,,e" filled="f" strokeweight="0">
                <v:path arrowok="t" o:connecttype="custom" o:connectlocs="1,1;1,1;1,1;1,0;0,0" o:connectangles="0,0,0,0,0"/>
              </v:shape>
              <v:line id="Line 469" o:spid="_x0000_s1487" style="position:absolute;visibility:visible" from="4580,3185" to="4581,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7jscUAAADcAAAADwAAAGRycy9kb3ducmV2LnhtbESPT2vCQBTE74LfYXmCN90oNqapq0hp&#10;UW+tf6DHR/Y1Wcy+Ddmtpt/eFQSPw8z8hlmsOluLC7XeOFYwGScgiAunDZcKjofPUQbCB2SNtWNS&#10;8E8eVst+b4G5dlf+pss+lCJC2OeooAqhyaX0RUUW/dg1xNH7da3FEGVbSt3iNcJtLadJkkqLhuNC&#10;hQ29V1Sc939WgflKNy+7+en1JD82YfKTnTNjj0oNB936DUSgLjzDj/ZWK5hlKdzPx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p7jscUAAADcAAAADwAAAAAAAAAA&#10;AAAAAAChAgAAZHJzL2Rvd25yZXYueG1sUEsFBgAAAAAEAAQA+QAAAJMDAAAAAA==&#10;" strokeweight="0"/>
              <v:line id="Line 470" o:spid="_x0000_s1488" style="position:absolute;visibility:visible" from="4581,3186" to="4583,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JGKsUAAADcAAAADwAAAGRycy9kb3ducmV2LnhtbESPQWvCQBSE70L/w/IKvdWNpZo0dQ1F&#10;FOvNWoUeH9nXZDH7NmTXGP99Vyh4HGbmG2ZeDLYRPXXeOFYwGScgiEunDVcKDt/r5wyED8gaG8ek&#10;4EoeisXDaI65dhf+on4fKhEh7HNUUIfQ5lL6siaLfuxa4uj9us5iiLKrpO7wEuG2kS9JMpMWDceF&#10;Glta1lSe9merwOxmm+k2Pb4d5WoTJj/ZKTP2oNTT4/DxDiLQEO7h//anVvCapXA7E4+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JGKsUAAADcAAAADwAAAAAAAAAA&#10;AAAAAAChAgAAZHJzL2Rvd25yZXYueG1sUEsFBgAAAAAEAAQA+QAAAJMDAAAAAA==&#10;" strokeweight="0"/>
              <v:shape id="Freeform 471" o:spid="_x0000_s1489" style="position:absolute;left:4583;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SqEMMA&#10;AADcAAAADwAAAGRycy9kb3ducmV2LnhtbERPz2vCMBS+D/wfwhN2GTN1ipPOKKMwGJ60Krs+mmfa&#10;rXlpm6zt/vvlIHj8+H5vdqOtRU+drxwrmM8SEMSF0xUbBefTx/MahA/IGmvHpOCPPOy2k4cNptoN&#10;fKQ+D0bEEPYpKihDaFIpfVGSRT9zDXHkrq6zGCLsjNQdDjHc1vIlSVbSYsWxocSGspKKn/zXKvha&#10;HC6vIclas8en9tx89/OrkUo9Tsf3NxCBxnAX39yfWsFyHdfG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SqEMMAAADcAAAADwAAAAAAAAAAAAAAAACYAgAAZHJzL2Rv&#10;d25yZXYueG1sUEsFBgAAAAAEAAQA9QAAAIgDAAAAAA==&#10;" path="m5,5l,5,3,r,8e" filled="f" strokeweight="0">
                <v:path arrowok="t" o:connecttype="custom" o:connectlocs="1,1;0,1;1,0;1,2" o:connectangles="0,0,0,0"/>
              </v:shape>
              <v:shape id="Freeform 472" o:spid="_x0000_s1490" style="position:absolute;left:4585;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MAcgA&#10;AADcAAAADwAAAGRycy9kb3ducmV2LnhtbESPQUvDQBSE74L/YXmCN7uxaIlpt6VYKtJioDHo9TX7&#10;TILZt2l2bVJ/vSsUehxm5htmthhMI47UudqygvtRBIK4sLrmUkH+vr6LQTiPrLGxTApO5GAxv76a&#10;YaJtzzs6Zr4UAcIuQQWV920ipSsqMuhGtiUO3pftDPogu1LqDvsAN40cR9FEGqw5LFTY0nNFxXf2&#10;YxQ8fpziPM1Wh89h+ZL+ppvtW97vlbq9GZZTEJ4Gfwmf269awUP8BP9nwhG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OwwByAAAANwAAAAPAAAAAAAAAAAAAAAAAJgCAABk&#10;cnMvZG93bnJldi54bWxQSwUGAAAAAAQABAD1AAAAjQMAAAAA&#10;" path="m1,8l,6,,2,1,,4,,5,2r,4l4,8,1,8xe" filled="f" strokeweight="0">
                <v:path arrowok="t" o:connecttype="custom" o:connectlocs="0,2;0,2;0,1;0,0;1,0;1,1;1,2;1,2;0,2" o:connectangles="0,0,0,0,0,0,0,0,0"/>
              </v:shape>
              <v:shape id="Freeform 473" o:spid="_x0000_s1491" style="position:absolute;left:4587;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zQcUA&#10;AADcAAAADwAAAGRycy9kb3ducmV2LnhtbERPTWvCQBC9F/wPyxR6q5uWVjS6irS0lIoBY9DrNDtN&#10;gtnZNLua6K/vHgSPj/c9W/SmFidqXWVZwdMwAkGcW11xoSDbfjyOQTiPrLG2TArO5GAxH9zNMNa2&#10;4w2dUl+IEMIuRgWl900spctLMuiGtiEO3K9tDfoA20LqFrsQbmr5HEUjabDi0FBiQ28l5Yf0aBS8&#10;7s7jLEnf//b98jO5JN+rddb9KPVw3y+nIDz1/ia+ur+0gpdJmB/Oh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2DNBxQAAANwAAAAPAAAAAAAAAAAAAAAAAJgCAABkcnMv&#10;ZG93bnJldi54bWxQSwUGAAAAAAQABAD1AAAAigMAAAAA&#10;" path="m1,8l,6,,2,1,,4,,5,2r,4l4,8,1,8xe" filled="f" strokeweight="0">
                <v:path arrowok="t" o:connecttype="custom" o:connectlocs="0,2;0,2;0,1;0,0;1,0;1,1;1,2;1,2;0,2" o:connectangles="0,0,0,0,0,0,0,0,0"/>
              </v:shape>
              <v:shape id="Freeform 474" o:spid="_x0000_s1492" style="position:absolute;left:4574;top:316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WFMUA&#10;AADcAAAADwAAAGRycy9kb3ducmV2LnhtbESPQUvDQBSE74L/YXmCN7NpCGpit0UFoRfBRqX09sw+&#10;k8Xs27C7beK/dwtCj8PMfMMs17MdxJF8MI4VLLIcBHHrtOFOwcf7y809iBCRNQ6OScEvBVivLi+W&#10;WGs38ZaOTexEgnCoUUEf41hLGdqeLIbMjcTJ+3beYkzSd1J7nBLcDrLI81tp0XBa6HGk557an+Zg&#10;FVRfr28V741ryk01HXafvngyd0pdX82PDyAizfEc/m9vtIKyWsDp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Q5YUxQAAANwAAAAPAAAAAAAAAAAAAAAAAJgCAABkcnMv&#10;ZG93bnJldi54bWxQSwUGAAAAAAQABAD1AAAAigMAAAAA&#10;" path="m48,24r,-3l47,17,45,15,44,11,42,9,39,6,37,4,33,2,31,1r-4,l23,,21,1r-4,l14,2,11,4,9,6,6,9,4,11,3,15,1,17,,21r,3l,28r1,2l3,34r1,4l6,40r3,3l11,44r3,2l17,48r4,l23,48r4,l31,48r2,-2l37,44r2,-1l42,40r2,-2l45,34r2,-4l48,28r,-4xe" filled="f" strokeweight="0">
                <v:path arrowok="t" o:connecttype="custom" o:connectlocs="12,6;12,5;12,4;11,3;11,3;11,2;10,1;9,1;8,0;8,0;7,0;6,0;5,0;4,0;4,0;3,1;2,1;2,2;1,3;1,3;0,4;0,5;0,6;0,6;0,7;1,8;1,9;2,9;2,10;3,10;4,11;4,11;5,11;6,11;7,11;8,11;8,11;9,10;10,10;11,9;11,9;11,8;12,7;12,6;12,6" o:connectangles="0,0,0,0,0,0,0,0,0,0,0,0,0,0,0,0,0,0,0,0,0,0,0,0,0,0,0,0,0,0,0,0,0,0,0,0,0,0,0,0,0,0,0,0,0"/>
              </v:shape>
              <v:shape id="Freeform 475" o:spid="_x0000_s1493" style="position:absolute;left:4558;top:3147;width:44;height:44;visibility:visible;mso-wrap-style:square;v-text-anchor:top" coordsize="17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iCsUA&#10;AADcAAAADwAAAGRycy9kb3ducmV2LnhtbESPT2vCQBTE70K/w/IKvemmUoqNWcUWpPWkxlI8PrIv&#10;fzD7NmRXs/n2bqHQ4zAzv2GydTCtuFHvGssKnmcJCOLC6oYrBd+n7XQBwnlkja1lUjCSg/XqYZJh&#10;qu3AR7rlvhIRwi5FBbX3XSqlK2oy6Ga2I45eaXuDPsq+krrHIcJNK+dJ8ioNNhwXauzoo6bikl+N&#10;gsMQeNz+7N+r8Xi2nzbsyutpp9TTY9gsQXgK/j/81/7SCl7e5vB7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uIKxQAAANwAAAAPAAAAAAAAAAAAAAAAAJgCAABkcnMv&#10;ZG93bnJldi54bWxQSwUGAAAAAAQABAD1AAAAigMAAAAA&#10;" path="m175,87r,-6l174,74r-1,-6l171,62r-2,-6l167,50r-3,-6l161,37r-4,-4l152,28r-5,-5l142,19r-5,-3l131,12,126,8,120,6,114,3,107,2,101,1,95,,87,,81,,75,1,68,2,62,3,56,6,50,8r-6,4l39,16r-5,3l28,23r-4,5l19,33r-3,4l12,44,9,50,6,56,5,62,2,68,1,74r,7l,87r1,6l1,101r1,6l5,113r1,6l9,125r3,6l16,136r3,6l24,147r4,5l34,156r5,3l44,163r6,4l56,169r6,2l68,173r7,1l81,175r6,l95,175r6,-1l107,173r7,-2l120,169r6,-2l131,163r6,-4l142,156r5,-4l152,147r5,-5l161,136r3,-5l167,125r2,-6l171,113r2,-6l174,101r1,-8l175,87xe" filled="f" strokeweight="0">
                <v:path arrowok="t" o:connecttype="custom" o:connectlocs="44,20;43,17;42,14;41,11;39,8;37,6;34,4;32,2;29,1;25,0;22,0;19,0;16,1;13,2;10,4;7,6;5,8;3,11;2,14;1,17;0,20;0,23;1,27;2,30;3,33;5,36;7,38;10,40;13,42;16,43;19,44;22,44;25,44;29,43;32,42;34,40;37,38;39,36;41,33;42,30;43,27;44,23" o:connectangles="0,0,0,0,0,0,0,0,0,0,0,0,0,0,0,0,0,0,0,0,0,0,0,0,0,0,0,0,0,0,0,0,0,0,0,0,0,0,0,0,0,0"/>
              </v:shape>
              <v:line id="Line 476" o:spid="_x0000_s1494" style="position:absolute;visibility:visible" from="4565,3169" to="4572,3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DW9MUAAADcAAAADwAAAGRycy9kb3ducmV2LnhtbESPQWsCMRSE74L/ITzBm2bV1q5bo5Ri&#10;0d7UKvT42Dx3g5uXZRN1/fdGKPQ4zMw3zHzZ2kpcqfHGsYLRMAFBnDttuFBw+PkapCB8QNZYOSYF&#10;d/KwXHQ7c8y0u/GOrvtQiAhhn6GCMoQ6k9LnJVn0Q1cTR+/kGoshyqaQusFbhNtKjpNkKi0ajgsl&#10;1vRZUn7eX6wCs52uX7/fjrOjXK3D6Dc9p8YelOr32o93EIHa8B/+a2+0gpfZBJ5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DW9MUAAADcAAAADwAAAAAAAAAA&#10;AAAAAAChAgAAZHJzL2Rvd25yZXYueG1sUEsFBgAAAAAEAAQA+QAAAJMDAAAAAA==&#10;" strokeweight="0"/>
              <v:line id="Line 477" o:spid="_x0000_s1495" style="position:absolute;flip:x;visibility:visible" from="4565,3155" to="4572,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19RccAAADcAAAADwAAAGRycy9kb3ducmV2LnhtbESPT2sCMRTE7wW/Q3hCbzVbkdquRhFL&#10;SynY4r+Dt+fmdXdx87Ik0U2/vREKPQ4z8xtmOo+mERdyvras4HGQgSAurK65VLDbvj08g/ABWWNj&#10;mRT8kof5rHc3xVzbjtd02YRSJAj7HBVUIbS5lL6oyKAf2JY4eT/WGQxJulJqh12Cm0YOs+xJGqw5&#10;LVTY0rKi4rQ5GwXrrzEf3fs5nuKxW30f9uXn/nWh1H0/LiYgAsXwH/5rf2gFo5cR3M6kI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PX1FxwAAANwAAAAPAAAAAAAA&#10;AAAAAAAAAKECAABkcnMvZG93bnJldi54bWxQSwUGAAAAAAQABAD5AAAAlQMAAAAA&#10;" strokeweight="0"/>
              <v:line id="Line 478" o:spid="_x0000_s1496" style="position:absolute;flip:x;visibility:visible" from="4572,3155" to="4588,3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HY3scAAADcAAAADwAAAGRycy9kb3ducmV2LnhtbESPQWsCMRSE7wX/Q3gFbzVbsVW3RpGW&#10;liK0otZDb8/N6+7i5mVJopv++0YoeBxm5htmtoimEWdyvras4H6QgSAurK65VPC1e72bgPABWWNj&#10;mRT8kofFvHczw1zbjjd03oZSJAj7HBVUIbS5lL6oyKAf2JY4eT/WGQxJulJqh12Cm0YOs+xRGqw5&#10;LVTY0nNFxXF7Mgo2n2M+uLdTPMZD97H+3per/ctSqf5tXD6BCBTDNfzfftcKRtMHuJxJR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cdjexwAAANwAAAAPAAAAAAAA&#10;AAAAAAAAAKECAABkcnMvZG93bnJldi54bWxQSwUGAAAAAAQABAD5AAAAlQMAAAAA&#10;" strokeweight="0"/>
              <v:line id="Line 479" o:spid="_x0000_s1497" style="position:absolute;flip:x y;visibility:visible" from="4588,3155" to="4595,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rKo8QAAADcAAAADwAAAGRycy9kb3ducmV2LnhtbESPQWsCMRSE70L/Q3iFXkrNtpatbo1S&#10;RIv01lXvj83rZjF5WZKo679vCgWPw8x8w8yXg7PiTCF2nhU8jwsQxI3XHbcK9rvN0xRETMgarWdS&#10;cKUIy8XdaI6V9hf+pnOdWpEhHCtUYFLqKyljY8hhHPueOHs/PjhMWYZW6oCXDHdWvhRFKR12nBcM&#10;9rQy1Bzrk1MweTvstkf7aL420Zn1p62bMlyVergfPt5BJBrSLfzf3moFr7MS/s7kI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sqjxAAAANwAAAAPAAAAAAAAAAAA&#10;AAAAAKECAABkcnMvZG93bnJldi54bWxQSwUGAAAAAAQABAD5AAAAkgMAAAAA&#10;" strokeweight="0"/>
              <v:line id="Line 480" o:spid="_x0000_s1498" style="position:absolute;flip:y;visibility:visible" from="4588,3169" to="4595,3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jMsYAAADcAAAADwAAAGRycy9kb3ducmV2LnhtbESPQWsCMRSE74L/ITyht5qtlNpujSKW&#10;ihSqaOuht+fmdXdx87Ik0Y3/3hQKHoeZ+YaZzKJpxJmcry0reBhmIIgLq2suFXx/vd8/g/ABWWNj&#10;mRRcyMNs2u9NMNe24y2dd6EUCcI+RwVVCG0upS8qMuiHtiVO3q91BkOSrpTaYZfgppGjLHuSBmtO&#10;CxW2tKioOO5ORsF2PeaDW57iMR66z83PvvzYv82VuhvE+SuIQDHcwv/tlVbw+DKGv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v4zLGAAAA3AAAAA8AAAAAAAAA&#10;AAAAAAAAoQIAAGRycy9kb3ducmV2LnhtbFBLBQYAAAAABAAEAPkAAACUAwAAAAA=&#10;" strokeweight="0"/>
              <v:line id="Line 481" o:spid="_x0000_s1499" style="position:absolute;visibility:visible" from="4572,3182" to="4588,3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REhcIAAADcAAAADwAAAGRycy9kb3ducmV2LnhtbERPz2vCMBS+C/sfwhN207QyXe2MZcjE&#10;edtcCzs+mmcbbF5Kk2n33y+HgceP7/emGG0nrjR441hBOk9AENdOG24UlF/7WQbCB2SNnWNS8Ese&#10;iu3DZIO5djf+pOspNCKGsM9RQRtCn0vp65Ys+rnriSN3doPFEOHQSD3gLYbbTi6SZCUtGo4NLfa0&#10;a6m+nH6sAvOxOiyPz9W6km+HkH5nl8zYUqnH6fj6AiLQGO7if/e7VvC0jmvjmXgE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ZREhcIAAADcAAAADwAAAAAAAAAAAAAA&#10;AAChAgAAZHJzL2Rvd25yZXYueG1sUEsFBgAAAAAEAAQA+QAAAJADAAAAAA==&#10;" strokeweight="0"/>
              <v:shape id="Freeform 482" o:spid="_x0000_s1500" style="position:absolute;left:4563;top:3154;width:34;height:30;visibility:visible;mso-wrap-style:square;v-text-anchor:top" coordsize="13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mDRcQA&#10;AADcAAAADwAAAGRycy9kb3ducmV2LnhtbESPT2vCQBTE74LfYXmCN91YS9DUVUQUcir4h/b6mn1m&#10;g9m3IbtN0m/fFQo9DjPzG2azG2wtOmp95VjBYp6AIC6crrhUcLueZisQPiBrrB2Tgh/ysNuORxvM&#10;tOv5TN0llCJC2GeowITQZFL6wpBFP3cNcfTurrUYomxLqVvsI9zW8iVJUmmx4rhgsKGDoeJx+bYK&#10;8n5x70ya6K/j8jPfvy+H40dqlJpOhv0biEBD+A//tXOt4HW9hueZe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Jg0XEAAAA3AAAAA8AAAAAAAAAAAAAAAAAmAIAAGRycy9k&#10;b3ducmV2LnhtbFBLBQYAAAAABAAEAPUAAACJAwAAAAA=&#10;" path="m34,119r70,l138,59,104,,34,,,59r34,60xe" filled="f" strokeweight="0">
                <v:path arrowok="t" o:connecttype="custom" o:connectlocs="8,30;26,30;34,15;26,0;8,0;0,15;8,30" o:connectangles="0,0,0,0,0,0,0"/>
              </v:shape>
              <v:line id="Line 483" o:spid="_x0000_s1501" style="position:absolute;visibility:visible" from="4583,2677" to="4630,2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ePlb4AAADcAAAADwAAAGRycy9kb3ducmV2LnhtbERPzYrCMBC+C75DGMGbpgouUo0iQkEP&#10;WnT3AYZmbIvNJCRR69ubg7DHj+9/ve1NJ57kQ2tZwWyagSCurG65VvD3W0yWIEJE1thZJgVvCrDd&#10;DAdrzLV98YWe11iLFMIhRwVNjC6XMlQNGQxT64gTd7PeYEzQ11J7fKVw08l5lv1Igy2nhgYd7Ruq&#10;7teHUbAsyvOlPIW6rNy58Oj24Vi8lRqP+t0KRKQ+/ou/7oNWsMjS/HQmHQG5+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7h4+VvgAAANwAAAAPAAAAAAAAAAAAAAAAAKEC&#10;AABkcnMvZG93bnJldi54bWxQSwUGAAAAAAQABAD5AAAAjAMAAAAA&#10;" strokecolor="lime" strokeweight="0"/>
              <v:shape id="Freeform 484" o:spid="_x0000_s1502" style="position:absolute;left:4600;top:2647;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VMMA&#10;AADcAAAADwAAAGRycy9kb3ducmV2LnhtbESPQWsCMRSE7wX/Q3gFbzXZgm3dGkWkgngQtOL5sXnd&#10;XZq8LJuo0V9vCkKPw8x8w0znyVlxpj60njUUIwWCuPKm5VrD4Xv18gEiRGSD1jNpuFKA+WzwNMXS&#10;+Avv6LyPtcgQDiVqaGLsSilD1ZDDMPIdcfZ+fO8wZtnX0vR4yXBn5atSb9Jhy3mhwY6WDVW/+5PT&#10;sDVfO7uZLNN7ONFxcktWrcaF1sPntPgEESnF//CjvTYaxqqAvzP5CM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fVMMAAADcAAAADwAAAAAAAAAAAAAAAACYAgAAZHJzL2Rv&#10;d25yZXYueG1sUEsFBgAAAAAEAAQA9QAAAIgDAAAAAA==&#10;" path="m48,23r,-3l48,17,46,13,44,11,43,8,40,6,37,3,34,2,30,1,28,,24,,21,,17,1,15,2,11,3,9,6,6,8,4,11,2,13,1,17,,20r,3l,27r1,3l2,33r2,3l6,39r3,2l11,44r4,1l17,46r4,1l24,47r4,l30,46r4,-1l37,44r3,-3l43,39r1,-3l46,33r2,-3l48,27r,-4xe" filled="f" strokecolor="lime" strokeweight="0">
                <v:path arrowok="t" o:connecttype="custom" o:connectlocs="12,6;12,5;12,4;12,3;11,3;11,2;10,2;9,1;9,1;8,0;7,0;6,0;5,0;4,0;4,1;3,1;2,2;2,2;1,3;1,3;0,4;0,5;0,6;0,7;0,8;1,8;1,9;2,10;2,10;3,11;4,11;4,12;5,12;6,12;7,12;8,12;9,11;9,11;10,10;11,10;11,9;12,8;12,8;12,7;12,6" o:connectangles="0,0,0,0,0,0,0,0,0,0,0,0,0,0,0,0,0,0,0,0,0,0,0,0,0,0,0,0,0,0,0,0,0,0,0,0,0,0,0,0,0,0,0,0,0"/>
              </v:shape>
              <v:line id="Line 485" o:spid="_x0000_s1503" style="position:absolute;visibility:visible" from="4594,2593" to="4619,2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m0ecEAAADcAAAADwAAAGRycy9kb3ducmV2LnhtbESP0YrCMBRE3wX/IVxh3zRVUKQaRYTC&#10;7oMW3f2AS3Nti81NSKLWv98Igo/DzJxh1tvedOJOPrSWFUwnGQjiyuqWawV/v8V4CSJEZI2dZVLw&#10;pADbzXCwxlzbB5/ofo61SBAOOSpoYnS5lKFqyGCYWEecvIv1BmOSvpba4yPBTSdnWbaQBltOCw06&#10;2jdUXc83o2BZlMdTeQh1Wblj4dHtw0/xVOpr1O9WICL18RN+t7+1gnk2g9eZd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GbR5wQAAANwAAAAPAAAAAAAAAAAAAAAA&#10;AKECAABkcnMvZG93bnJldi54bWxQSwUGAAAAAAQABAD5AAAAjwMAAAAA&#10;" strokecolor="lime" strokeweight="0"/>
              <v:line id="Line 486" o:spid="_x0000_s1504" style="position:absolute;visibility:visible" from="4594,2599" to="4619,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R4sMAAADcAAAADwAAAGRycy9kb3ducmV2LnhtbESP3YrCMBSE74V9h3AWvNN0d1GkaxQR&#10;Cu6FFn8e4NCcbYvNSUii1rc3guDlMDPfMPNlbzpxJR9aywq+xhkI4srqlmsFp2MxmoEIEVljZ5kU&#10;3CnAcvExmGOu7Y33dD3EWiQIhxwVNDG6XMpQNWQwjK0jTt6/9QZjkr6W2uMtwU0nv7NsKg22nBYa&#10;dLRuqDofLkbBrCh3+3Ib6rJyu8KjW4e/4q7U8LNf/YKI1Md3+NXeaAWT7Ae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VEeLDAAAA3AAAAA8AAAAAAAAAAAAA&#10;AAAAoQIAAGRycy9kb3ducmV2LnhtbFBLBQYAAAAABAAEAPkAAACRAwAAAAA=&#10;" strokecolor="lime" strokeweight="0"/>
              <v:line id="Line 487" o:spid="_x0000_s1505" style="position:absolute;visibility:visible" from="4594,2605" to="4619,2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yJlsMAAADcAAAADwAAAGRycy9kb3ducmV2LnhtbESP3YrCMBSE74V9h3AWvNN0l1WkaxQR&#10;Cu6FFn8e4NCcbYvNSUii1rc3guDlMDPfMPNlbzpxJR9aywq+xhkI4srqlmsFp2MxmoEIEVljZ5kU&#10;3CnAcvExmGOu7Y33dD3EWiQIhxwVNDG6XMpQNWQwjK0jTt6/9QZjkr6W2uMtwU0nv7NsKg22nBYa&#10;dLRuqDofLkbBrCh3+3Ib6rJyu8KjW4e/4q7U8LNf/YKI1Md3+NXeaAWT7Ae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8iZbDAAAA3AAAAA8AAAAAAAAAAAAA&#10;AAAAoQIAAGRycy9kb3ducmV2LnhtbFBLBQYAAAAABAAEAPkAAACRAwAAAAA=&#10;" strokecolor="lime" strokeweight="0"/>
              <v:line id="Line 488" o:spid="_x0000_s1506" style="position:absolute;visibility:visible" from="4594,2611" to="4619,2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sDcIAAADcAAAADwAAAGRycy9kb3ducmV2LnhtbESP3YrCMBSE7wXfIRzBO01dUKRrlEUo&#10;rBda/HmAQ3O2LduchCRqfXsjCF4OM/MNs9r0phM38qG1rGA2zUAQV1a3XCu4nIvJEkSIyBo7y6Tg&#10;QQE26+Fghbm2dz7S7RRrkSAcclTQxOhyKUPVkMEwtY44eX/WG4xJ+lpqj/cEN538yrKFNNhyWmjQ&#10;0bah6v90NQqWRXk4lvtQl5U7FB7dNuyKh1LjUf/zDSJSHz/hd/tXK5hnc3idSUd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sDcIAAADcAAAADwAAAAAAAAAAAAAA&#10;AAChAgAAZHJzL2Rvd25yZXYueG1sUEsFBgAAAAAEAAQA+QAAAJADAAAAAA==&#10;" strokecolor="lime" strokeweight="0"/>
              <v:line id="Line 489" o:spid="_x0000_s1507" style="position:absolute;visibility:visible" from="4594,2617" to="4619,2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KyesIAAADcAAAADwAAAGRycy9kb3ducmV2LnhtbESP3YrCMBSE7xf2HcJZ8G6brqBINYoI&#10;BfdiLf48wKE5tsXmJCRZrW9vBMHLYWa+YRarwfTiSj50lhX8ZDkI4trqjhsFp2P5PQMRIrLG3jIp&#10;uFOA1fLzY4GFtjfe0/UQG5EgHApU0MboCilD3ZLBkFlHnLyz9QZjkr6R2uMtwU0vx3k+lQY7Tgst&#10;Otq0VF8O/0bBrKx2++ovNFXtdqVHtwm/5V2p0dewnoOINMR3+NXeagWTfAr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yKyesIAAADcAAAADwAAAAAAAAAAAAAA&#10;AAChAgAAZHJzL2Rvd25yZXYueG1sUEsFBgAAAAAEAAQA+QAAAJADAAAAAA==&#10;" strokecolor="lime" strokeweight="0"/>
              <v:line id="Line 490" o:spid="_x0000_s1508" style="position:absolute;visibility:visible" from="4594,2623" to="4619,2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4X4cMAAADcAAAADwAAAGRycy9kb3ducmV2LnhtbESP3YrCMBSE74V9h3AWvNN0F1alaxQR&#10;Cu6FFn8e4NCcbYvNSUii1rc3guDlMDPfMPNlbzpxJR9aywq+xhkI4srqlmsFp2MxmoEIEVljZ5kU&#10;3CnAcvExmGOu7Y33dD3EWiQIhxwVNDG6XMpQNWQwjK0jTt6/9QZjkr6W2uMtwU0nv7NsIg22nBYa&#10;dLRuqDofLkbBrCh3+3Ib6rJyu8KjW4e/4q7U8LNf/YKI1Md3+NXeaAU/2RS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uF+HDAAAA3AAAAA8AAAAAAAAAAAAA&#10;AAAAoQIAAGRycy9kb3ducmV2LnhtbFBLBQYAAAAABAAEAPkAAACRAwAAAAA=&#10;" strokecolor="lime" strokeweight="0"/>
              <v:line id="Line 491" o:spid="_x0000_s1509" style="position:absolute;visibility:visible" from="4594,2629" to="4619,2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GDk74AAADcAAAADwAAAGRycy9kb3ducmV2LnhtbERPzYrCMBC+C75DGMGbpgouUo0iQkEP&#10;WnT3AYZmbIvNJCRR69ubg7DHj+9/ve1NJ57kQ2tZwWyagSCurG65VvD3W0yWIEJE1thZJgVvCrDd&#10;DAdrzLV98YWe11iLFMIhRwVNjC6XMlQNGQxT64gTd7PeYEzQ11J7fKVw08l5lv1Igy2nhgYd7Ruq&#10;7teHUbAsyvOlPIW6rNy58Oj24Vi8lRqP+t0KRKQ+/ou/7oNWsMjS2nQmHQG5+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8YOTvgAAANwAAAAPAAAAAAAAAAAAAAAAAKEC&#10;AABkcnMvZG93bnJldi54bWxQSwUGAAAAAAQABAD5AAAAjAMAAAAA&#10;" strokecolor="lime" strokeweight="0"/>
              <v:shape id="Freeform 492" o:spid="_x0000_s1510" style="position:absolute;left:4594;top:2641;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lbisUA&#10;AADcAAAADwAAAGRycy9kb3ducmV2LnhtbESPQWvCQBSE74L/YXmCF6m7FmJr6ipSKJiLoJaeX7Ov&#10;STT7NmS3Gv31riB4HGbmG2a+7GwtTtT6yrGGyViBIM6dqbjQ8L3/enkH4QOywdoxabiQh+Wi35tj&#10;atyZt3TahUJECPsUNZQhNKmUPi/Joh+7hjh6f661GKJsC2laPEe4reWrUlNpseK4UGJDnyXlx92/&#10;1bCeHTaX0Q/9JvV0m13fVFZkNtF6OOhWHyACdeEZfrTXRkOiZnA/E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uKxQAAANwAAAAPAAAAAAAAAAAAAAAAAJgCAABkcnMv&#10;ZG93bnJldi54bWxQSwUGAAAAAAQABAD1AAAAigMAAAAA&#10;" path="m95,48r,-5l94,38,92,33,90,28,89,25,85,20,83,16,79,13,75,10,71,6,67,5,62,3,57,2,52,,47,,43,,38,2,33,3,28,5,23,6r-4,4l16,13r-4,3l8,20,6,25,4,28,2,33,1,38,,43r,5l,53r1,5l2,63r2,4l6,72r2,4l12,80r4,3l19,87r4,2l28,92r5,2l38,95r5,l47,95r5,l57,95r5,-1l67,92r4,-3l75,87r4,-4l83,80r2,-4l89,72r1,-5l92,63r2,-5l95,53r,-5xe" filled="f" strokecolor="lime" strokeweight="0">
                <v:path arrowok="t" o:connecttype="custom" o:connectlocs="24,12;24,11;24,10;23,8;23,7;22,6;21,5;21,4;20,3;19,3;18,2;17,1;16,1;14,1;13,0;12,0;11,0;10,1;8,1;7,1;6,2;5,3;4,3;3,4;2,5;2,6;1,7;1,8;0,10;0,11;0,12;0,13;0,15;1,16;1,17;2,18;2,19;3,20;4,21;5,22;6,22;7,23;8,24;10,24;11,24;12,24;13,24;14,24;16,24;17,23;18,22;19,22;20,21;21,20;21,19;22,18;23,17;23,16;24,15;24,13;24,12" o:connectangles="0,0,0,0,0,0,0,0,0,0,0,0,0,0,0,0,0,0,0,0,0,0,0,0,0,0,0,0,0,0,0,0,0,0,0,0,0,0,0,0,0,0,0,0,0,0,0,0,0,0,0,0,0,0,0,0,0,0,0,0,0"/>
              </v:shape>
              <v:line id="Line 493" o:spid="_x0000_s1511" style="position:absolute;visibility:visible" from="4594,2527" to="4619,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4ZSL4AAADcAAAADwAAAGRycy9kb3ducmV2LnhtbERPy4rCMBTdC/5DuAPuNFVQpBplEAq6&#10;0OLjAy7NnbZMcxOSqPXvzUJweTjv9bY3nXiQD61lBdNJBoK4srrlWsHtWoyXIEJE1thZJgUvCrDd&#10;DAdrzLV98pkel1iLFMIhRwVNjC6XMlQNGQwT64gT92e9wZigr6X2+EzhppOzLFtIgy2nhgYd7Rqq&#10;/i93o2BZlKdzeQx1WblT4dHtwqF4KTX66X9XICL18Sv+uPdawXya5qcz6QjIz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hlIvgAAANwAAAAPAAAAAAAAAAAAAAAAAKEC&#10;AABkcnMvZG93bnJldi54bWxQSwUGAAAAAAQABAD5AAAAjAMAAAAA&#10;" strokecolor="lime" strokeweight="0"/>
              <v:line id="Line 494" o:spid="_x0000_s1512" style="position:absolute;visibility:visible" from="4594,2575" to="4619,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K808IAAADcAAAADwAAAGRycy9kb3ducmV2LnhtbESP0YrCMBRE3xf8h3CFfVvTCi5SjSJC&#10;QR+06O4HXJprW2xuQhK1/v1GEPZxmJkzzHI9mF7cyYfOsoJ8koEgrq3uuFHw+1N+zUGEiKyxt0wK&#10;nhRgvRp9LLHQ9sEnup9jIxKEQ4EK2hhdIWWoWzIYJtYRJ+9ivcGYpG+k9vhIcNPLaZZ9S4Mdp4UW&#10;HW1bqq/nm1EwL6vjqTqEpqrdsfTotmFfPpX6HA+bBYhIQ/wPv9s7rWCW5/A6k46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RK808IAAADcAAAADwAAAAAAAAAAAAAA&#10;AAChAgAAZHJzL2Rvd25yZXYueG1sUEsFBgAAAAAEAAQA+QAAAJADAAAAAA==&#10;" strokecolor="lime" strokeweight="0"/>
              <v:line id="Line 495" o:spid="_x0000_s1513" style="position:absolute;visibility:visible" from="4594,2569" to="4619,2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AipMIAAADcAAAADwAAAGRycy9kb3ducmV2LnhtbESP3YrCMBSE7xd8h3AE79ZUwUWqUUQo&#10;7F5o8ecBDs2xLTYnIYla394Iwl4OM/MNs1z3phN38qG1rGAyzkAQV1a3XCs4n4rvOYgQkTV2lknB&#10;kwKsV4OvJebaPvhA92OsRYJwyFFBE6PLpQxVQwbD2Dri5F2sNxiT9LXUHh8Jbjo5zbIfabDltNCg&#10;o21D1fV4MwrmRbk/lLtQl5XbFx7dNvwVT6VGw36zABGpj//hT/tXK5hNpvA+k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cAipMIAAADcAAAADwAAAAAAAAAAAAAA&#10;AAChAgAAZHJzL2Rvd25yZXYueG1sUEsFBgAAAAAEAAQA+QAAAJADAAAAAA==&#10;" strokecolor="lime" strokeweight="0"/>
              <v:line id="Line 496" o:spid="_x0000_s1514" style="position:absolute;visibility:visible" from="4594,2563" to="4619,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yHP8MAAADcAAAADwAAAGRycy9kb3ducmV2LnhtbESP3YrCMBSE7xd8h3AE79ZUZUWqUUQo&#10;rBdr8ecBDs2xLTYnIclqfXuzsODlMDPfMKtNbzpxJx9aywom4wwEcWV1y7WCy7n4XIAIEVljZ5kU&#10;PCnAZj34WGGu7YOPdD/FWiQIhxwVNDG6XMpQNWQwjK0jTt7VeoMxSV9L7fGR4KaT0yybS4Mtp4UG&#10;He0aqm6nX6NgUZSHY/kT6rJyh8Kj24V98VRqNOy3SxCR+vgO/7e/tYKv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Mhz/DAAAA3AAAAA8AAAAAAAAAAAAA&#10;AAAAoQIAAGRycy9kb3ducmV2LnhtbFBLBQYAAAAABAAEAPkAAACRAwAAAAA=&#10;" strokecolor="lime" strokeweight="0"/>
              <v:line id="Line 497" o:spid="_x0000_s1515" style="position:absolute;visibility:visible" from="4594,2557" to="4619,2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UfS8MAAADcAAAADwAAAGRycy9kb3ducmV2LnhtbESP3YrCMBSE7xd8h3AE79ZUcUWqUUQo&#10;rBdr8ecBDs2xLTYnIclqfXuzsODlMDPfMKtNbzpxJx9aywom4wwEcWV1y7WCy7n4XIAIEVljZ5kU&#10;PCnAZj34WGGu7YOPdD/FWiQIhxwVNDG6XMpQNWQwjK0jTt7VeoMxSV9L7fGR4KaT0yybS4Mtp4UG&#10;He0aqm6nX6NgUZSHY/kT6rJyh8Kj24V98VRqNOy3SxCR+vgO/7e/tYKv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lH0vDAAAA3AAAAA8AAAAAAAAAAAAA&#10;AAAAoQIAAGRycy9kb3ducmV2LnhtbFBLBQYAAAAABAAEAPkAAACRAwAAAAA=&#10;" strokecolor="lime" strokeweight="0"/>
              <v:line id="Line 498" o:spid="_x0000_s1516" style="position:absolute;visibility:visible" from="4594,2551" to="4619,2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m60MMAAADcAAAADwAAAGRycy9kb3ducmV2LnhtbESP3YrCMBSE74V9h3CEvdNUQZFqFBEK&#10;7sVa/HmAQ3O2LduchCRb69tvBMHLYWa+YTa7wXSiJx9aywpm0wwEcWV1y7WC27WYrECEiKyxs0wK&#10;HhRgt/0YbTDX9s5n6i+xFgnCIUcFTYwulzJUDRkMU+uIk/djvcGYpK+l9nhPcNPJeZYtpcGW00KD&#10;jg4NVb+XP6NgVZSnc/kd6rJyp8KjO4Sv4qHU53jYr0FEGuI7/GoftYLFbAHPM+kIyO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putDDAAAA3AAAAA8AAAAAAAAAAAAA&#10;AAAAoQIAAGRycy9kb3ducmV2LnhtbFBLBQYAAAAABAAEAPkAAACRAwAAAAA=&#10;" strokecolor="lime" strokeweight="0"/>
              <v:line id="Line 499" o:spid="_x0000_s1517" style="position:absolute;visibility:visible" from="4594,2545" to="4619,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kp8IAAADcAAAADwAAAGRycy9kb3ducmV2LnhtbESP3YrCMBSE7wXfIRzBO01dUKQaRYTC&#10;7sVa/HmAQ3Nsi81JSKLWtzfCwl4OM/MNs972phMP8qG1rGA2zUAQV1a3XCu4nIvJEkSIyBo7y6Tg&#10;RQG2m+Fgjbm2Tz7S4xRrkSAcclTQxOhyKUPVkMEwtY44eVfrDcYkfS21x2eCm05+ZdlCGmw5LTTo&#10;aN9QdTvdjYJlUR6O5W+oy8odCo9uH36Kl1LjUb9bgYjUx//wX/tbK5jPFvA5k46A3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vskp8IAAADcAAAADwAAAAAAAAAAAAAA&#10;AAChAgAAZHJzL2Rvd25yZXYueG1sUEsFBgAAAAAEAAQA+QAAAJADAAAAAA==&#10;" strokecolor="lime" strokeweight="0"/>
              <v:line id="Line 500" o:spid="_x0000_s1518" style="position:absolute;visibility:visible" from="4594,2539" to="4619,2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eBPMMAAADcAAAADwAAAGRycy9kb3ducmV2LnhtbESP3YrCMBSE7xd8h3AE79ZUwVWqUUQo&#10;rBdr8ecBDs2xLTYnIclqfXuzsODlMDPfMKtNbzpxJx9aywom4wwEcWV1y7WCy7n4XIAIEVljZ5kU&#10;PCnAZj34WGGu7YOPdD/FWiQIhxwVNDG6XMpQNWQwjK0jTt7VeoMxSV9L7fGR4KaT0yz7kgZbTgsN&#10;Oto1VN1Ov0bBoigPx/In1GXlDoVHtwv74qnUaNhvlyAi9fEd/m9/awWzyR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gTzDAAAA3AAAAA8AAAAAAAAAAAAA&#10;AAAAoQIAAGRycy9kb3ducmV2LnhtbFBLBQYAAAAABAAEAPkAAACRAwAAAAA=&#10;" strokecolor="lime" strokeweight="0"/>
              <v:line id="Line 501" o:spid="_x0000_s1519" style="position:absolute;visibility:visible" from="4594,2533" to="4619,2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gVTr4AAADcAAAADwAAAGRycy9kb3ducmV2LnhtbERPy4rCMBTdC/5DuAPuNFVQpBplEAq6&#10;0OLjAy7NnbZMcxOSqPXvzUJweTjv9bY3nXiQD61lBdNJBoK4srrlWsHtWoyXIEJE1thZJgUvCrDd&#10;DAdrzLV98pkel1iLFMIhRwVNjC6XMlQNGQwT64gT92e9wZigr6X2+EzhppOzLFtIgy2nhgYd7Rqq&#10;/i93o2BZlKdzeQx1WblT4dHtwqF4KTX66X9XICL18Sv+uPdawXya1qYz6QjIz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KBVOvgAAANwAAAAPAAAAAAAAAAAAAAAAAKEC&#10;AABkcnMvZG93bnJldi54bWxQSwUGAAAAAAQABAD5AAAAjAMAAAAA&#10;" strokecolor="lime" strokeweight="0"/>
              <v:line id="Line 502" o:spid="_x0000_s1520" style="position:absolute;visibility:visible" from="4594,2581" to="4619,2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Sw1cMAAADcAAAADwAAAGRycy9kb3ducmV2LnhtbESP3YrCMBSE7xd8h3CEvVtThV20GkWE&#10;wu6FFn8e4NAc22JzEpKo9e3NguDlMDPfMItVbzpxIx9aywrGowwEcWV1y7WC07H4moIIEVljZ5kU&#10;PCjAajn4WGCu7Z33dDvEWiQIhxwVNDG6XMpQNWQwjKwjTt7ZeoMxSV9L7fGe4KaTkyz7kQZbTgsN&#10;Oto0VF0OV6NgWpS7fbkNdVm5XeHRbcJf8VDqc9iv5yAi9fEdfrV/tYLv8Qz+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ksNXDAAAA3AAAAA8AAAAAAAAAAAAA&#10;AAAAoQIAAGRycy9kb3ducmV2LnhtbFBLBQYAAAAABAAEAPkAAACRAwAAAAA=&#10;" strokecolor="lime" strokeweight="0"/>
              <v:line id="Line 503" o:spid="_x0000_s1521" style="position:absolute;visibility:visible" from="4594,2587" to="4619,2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LT9b4AAADcAAAADwAAAGRycy9kb3ducmV2LnhtbERPy4rCMBTdD/gP4QruxlTBQapRRCjo&#10;QouPD7g017bY3IQkav17sxBmeTjv5bo3nXiSD61lBZNxBoK4srrlWsH1UvzOQYSIrLGzTAreFGC9&#10;GvwsMdf2xSd6nmMtUgiHHBU0MbpcylA1ZDCMrSNO3M16gzFBX0vt8ZXCTSenWfYnDbacGhp0tG2o&#10;up8fRsG8KI+n8hDqsnLHwqPbhn3xVmo07DcLEJH6+C/+undawWya5qcz6Qj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MtP1vgAAANwAAAAPAAAAAAAAAAAAAAAAAKEC&#10;AABkcnMvZG93bnJldi54bWxQSwUGAAAAAAQABAD5AAAAjAMAAAAA&#10;" strokecolor="lime" strokeweight="0"/>
              <v:line id="Line 504" o:spid="_x0000_s1522" style="position:absolute;visibility:visible" from="4469,2451" to="4481,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2ks8IAAADcAAAADwAAAGRycy9kb3ducmV2LnhtbESPzYrCMBSF94LvEK4wG9HUgiLVKCII&#10;MrgY6wxuL821KTY3pYla394MCC4P5+fjLNedrcWdWl85VjAZJyCIC6crLhX8nnajOQgfkDXWjknB&#10;kzysV/3eEjPtHnykex5KEUfYZ6jAhNBkUvrCkEU/dg1x9C6utRiibEupW3zEcVvLNElm0mLFkWCw&#10;oa2h4prfbIRgXqYHQz83xMP3fHeeDv9OjVJfg26zABGoC5/wu73XCqbpBP7PxCM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2ks8IAAADcAAAADwAAAAAAAAAAAAAA&#10;AAChAgAAZHJzL2Rvd25yZXYueG1sUEsFBgAAAAAEAAQA+QAAAJADAAAAAA==&#10;" strokecolor="red" strokeweight="0"/>
              <v:shape id="Freeform 505" o:spid="_x0000_s1523" style="position:absolute;left:4467;top:2444;width:15;height:15;visibility:visible;mso-wrap-style:square;v-text-anchor:top" coordsize="5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WsMA&#10;AADcAAAADwAAAGRycy9kb3ducmV2LnhtbESPT4vCMBTE78J+h/AW9qbpFhSpRtEVQdiD/3bvz+bZ&#10;FpuXksRav70RBI/DzPyGmc47U4uWnK8sK/geJCCIc6srLhT8Hdf9MQgfkDXWlknBnTzMZx+9KWba&#10;3nhP7SEUIkLYZ6igDKHJpPR5SQb9wDbE0TtbZzBE6QqpHd4i3NQyTZKRNFhxXCixoZ+S8svhahSc&#10;R83KLC9hdW3d/tf/p6fNdueU+vrsFhMQgbrwDr/aG61gmKbwPBOP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M/WsMAAADcAAAADwAAAAAAAAAAAAAAAACYAgAAZHJzL2Rv&#10;d25yZXYueG1sUEsFBgAAAAAEAAQA9QAAAIgDAAAAAA==&#10;" path="m8,8l11,6,14,3,18,1,22,r3,l29,r4,l36,r4,1l44,3r3,3l50,8r2,3l55,14r2,4l58,22r,3l58,29r,4l58,36r-1,4l55,44r-3,3l50,50r-3,2l44,54r-4,3l36,58r-3,l29,58r-4,l22,58,18,57,14,54,11,52,8,50,6,47,3,44,1,40,,36,,33,,29,,25,,22,1,18,3,14,6,11,8,8xe" filled="f" strokecolor="lime" strokeweight="0">
                <v:path arrowok="t" o:connecttype="custom" o:connectlocs="2,2;3,2;4,1;5,0;6,0;6,0;8,0;9,0;9,0;10,0;11,1;12,2;13,2;13,3;14,4;15,5;15,6;15,6;15,8;15,9;15,9;15,10;14,11;13,12;13,13;12,13;11,14;10,15;9,15;9,15;8,15;6,15;6,15;5,15;4,14;3,13;2,13;2,12;1,11;0,10;0,9;0,9;0,8;0,6;0,6;0,5;1,4;2,3;2,2" o:connectangles="0,0,0,0,0,0,0,0,0,0,0,0,0,0,0,0,0,0,0,0,0,0,0,0,0,0,0,0,0,0,0,0,0,0,0,0,0,0,0,0,0,0,0,0,0,0,0,0,0"/>
              </v:shape>
              <v:line id="Line 506" o:spid="_x0000_s1524" style="position:absolute;visibility:visible" from="4583,2486" to="4630,2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BNgsMAAADcAAAADwAAAGRycy9kb3ducmV2LnhtbESP3YrCMBSE7wXfIRzBO03XRZFqlEUo&#10;uBdr8ecBDs3ZtmxzEpKo9e3NguDlMDPfMOttbzpxIx9aywo+phkI4srqlmsFl3MxWYIIEVljZ5kU&#10;PCjAdjMcrDHX9s5Hup1iLRKEQ44KmhhdLmWoGjIYptYRJ+/XeoMxSV9L7fGe4KaTsyxbSIMtp4UG&#10;He0aqv5OV6NgWZSHY/kT6rJyh8Kj24Xv4qHUeNR/rUBE6uM7/GrvtYL57B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gTYLDAAAA3AAAAA8AAAAAAAAAAAAA&#10;AAAAoQIAAGRycy9kb3ducmV2LnhtbFBLBQYAAAAABAAEAPkAAACRAwAAAAA=&#10;" strokecolor="lime" strokeweight="0"/>
              <v:shape id="Freeform 507" o:spid="_x0000_s1525" style="position:absolute;left:4590;top:2470;width:4;height:6;visibility:visible;mso-wrap-style:square;v-text-anchor:top" coordsize="1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t4T8UA&#10;AADcAAAADwAAAGRycy9kb3ducmV2LnhtbESPQWvCQBSE7wX/w/IK3pqNkorErFJsBQu9NHrw+Mi+&#10;ZmOzb0N2TeK/7xYKPQ4z8w1T7CbbioF63zhWsEhSEMSV0w3XCs6nw9MahA/IGlvHpOBOHnbb2UOB&#10;uXYjf9JQhlpECPscFZgQulxKXxmy6BPXEUfvy/UWQ5R9LXWPY4TbVi7TdCUtNhwXDHa0N1R9lzer&#10;oD69v40rfa2u1oTsY6Evt9fyotT8cXrZgAg0hf/wX/uoFTwvM/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3hPxQAAANwAAAAPAAAAAAAAAAAAAAAAAJgCAABkcnMv&#10;ZG93bnJldi54bWxQSwUGAAAAAAQABAD1AAAAigMAAAAA&#10;" path="m,l9,24,19,e" filled="f" strokecolor="lime" strokeweight="0">
                <v:path arrowok="t" o:connecttype="custom" o:connectlocs="0,0;2,6;4,0" o:connectangles="0,0,0"/>
              </v:shape>
              <v:shape id="Freeform 508" o:spid="_x0000_s1526" style="position:absolute;left:4595;top:2470;width:5;height:6;visibility:visible;mso-wrap-style:square;v-text-anchor:top" coordsize="1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d1MUA&#10;AADcAAAADwAAAGRycy9kb3ducmV2LnhtbESPzWrDMBCE74W+g9hCb7WcUIfgWgmlP9BALnF6yHGx&#10;tpZTa2UsxXbePgoEchxm5humWE+2FQP1vnGsYJakIIgrpxuuFfzuv1+WIHxA1tg6JgVn8rBePT4U&#10;mGs38o6GMtQiQtjnqMCE0OVS+sqQRZ+4jjh6f663GKLsa6l7HCPctnKepgtpseG4YLCjD0PVf3my&#10;Cur95mtc6GN1tCa8bmf6cPosD0o9P03vbyACTeEevrV/tIJsnsH1TDw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93UxQAAANwAAAAPAAAAAAAAAAAAAAAAAJgCAABkcnMv&#10;ZG93bnJldi54bWxQSwUGAAAAAAQABAD1AAAAigMAAAAA&#10;" path="m,24l10,r9,24e" filled="f" strokecolor="lime" strokeweight="0">
                <v:path arrowok="t" o:connecttype="custom" o:connectlocs="0,6;3,0;5,6" o:connectangles="0,0,0"/>
              </v:shape>
              <v:line id="Line 509" o:spid="_x0000_s1527" style="position:absolute;visibility:visible" from="4596,2474" to="4599,2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fuGsIAAADcAAAADwAAAGRycy9kb3ducmV2LnhtbESP0YrCMBRE3xf8h3CFfdumCivSNYoI&#10;BX3Qou4HXJprW2xuQhK1/v1mQfBxmJkzzGI1mF7cyYfOsoJJloMgrq3uuFHwey6/5iBCRNbYWyYF&#10;TwqwWo4+Flho++Aj3U+xEQnCoUAFbYyukDLULRkMmXXEybtYbzAm6RupPT4S3PRymuczabDjtNCi&#10;o01L9fV0MwrmZXU4VvvQVLU7lB7dJuzKp1Kf42H9AyLSEN/hV3urFXxPZ/B/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fuGsIAAADcAAAADwAAAAAAAAAAAAAA&#10;AAChAgAAZHJzL2Rvd25yZXYueG1sUEsFBgAAAAAEAAQA+QAAAJADAAAAAA==&#10;" strokecolor="lime" strokeweight="0"/>
              <v:shape id="Freeform 510" o:spid="_x0000_s1528" style="position:absolute;left:4601;top:2470;width:5;height:6;visibility:visible;mso-wrap-style:square;v-text-anchor:top" coordsize="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w2UMUA&#10;AADcAAAADwAAAGRycy9kb3ducmV2LnhtbESPQWsCMRCF74L/IUyht5pVaJXVKEVUStWDtuB13Iyb&#10;1c1k2aS6+uuNUPD4ePO+N280aWwpzlT7wrGCbicBQZw5XXCu4Pdn/jYA4QOyxtIxKbiSh8m43Rph&#10;qt2FN3TehlxECPsUFZgQqlRKnxmy6DuuIo7ewdUWQ5R1LnWNlwi3pewlyYe0WHBsMFjR1FB22v7Z&#10;+IaR2J2tcbX83h0WZn6c7W/rRKnXl+ZzCCJQE57H/+kvreC914fHmEgAO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DZQxQAAANwAAAAPAAAAAAAAAAAAAAAAAJgCAABkcnMv&#10;ZG93bnJldi54bWxQSwUGAAAAAAQABAD1AAAAigMAAAAA&#10;" path="m17,5l16,4,13,2,11,,6,,5,2,2,4,1,5,,9r,6l1,19r1,1l5,22r1,2l11,24r2,-2l16,20r1,-1e" filled="f" strokecolor="lime" strokeweight="0">
                <v:path arrowok="t" o:connecttype="custom" o:connectlocs="5,1;5,1;4,1;3,0;2,0;1,1;1,1;0,1;0,2;0,4;0,5;1,5;1,6;2,6;3,6;4,6;5,5;5,5" o:connectangles="0,0,0,0,0,0,0,0,0,0,0,0,0,0,0,0,0,0"/>
              </v:shape>
              <v:shape id="Freeform 511" o:spid="_x0000_s1529" style="position:absolute;left:4607;top:2470;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Dd8MA&#10;AADcAAAADwAAAGRycy9kb3ducmV2LnhtbERPy2rCQBTdC/2H4Rbc1UkVa0kzEREFLQR8dKG7S+Y2&#10;Cc3cCTNjTP++syi4PJx3thxMK3pyvrGs4HWSgCAurW64UvB13r68g/ABWWNrmRT8kodl/jTKMNX2&#10;zkfqT6ESMYR9igrqELpUSl/WZNBPbEccuW/rDIYIXSW1w3sMN62cJsmbNNhwbKixo3VN5c/pZhQc&#10;FzPZbzbu8nm4Xmd86Yu9KQqlxs/D6gNEoCE8xP/unVYwn8a18Uw8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XDd8MAAADcAAAADwAAAAAAAAAAAAAAAACYAgAAZHJzL2Rv&#10;d25yZXYueG1sUEsFBgAAAAAEAAQA9QAAAIgDAAAAAA==&#10;" path="m,l,17r1,3l4,22r3,2l10,24r3,-2l15,20r1,-3l16,e" filled="f" strokecolor="lime" strokeweight="0">
                <v:path arrowok="t" o:connecttype="custom" o:connectlocs="0,0;0,4;0,5;1,6;2,6;3,6;3,6;4,5;4,4;4,0" o:connectangles="0,0,0,0,0,0,0,0,0,0"/>
              </v:shape>
              <v:shape id="Freeform 512" o:spid="_x0000_s1530" style="position:absolute;left:4614;top:2470;width:4;height: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38YA&#10;AADcAAAADwAAAGRycy9kb3ducmV2LnhtbESPQWvCQBSE74X+h+UJ3upGqW1NXaUEBKGgxPbi7Zl9&#10;JqHZt2F3m6T+elcoeBxm5htmuR5MIzpyvrasYDpJQBAXVtdcKvj+2jy9gfABWWNjmRT8kYf16vFh&#10;iam2PefUHUIpIoR9igqqENpUSl9UZNBPbEscvbN1BkOUrpTaYR/hppGzJHmRBmuOCxW2lFVU/Bx+&#10;jYLPS5/Xp/0ud8+Xc7c5ymy3eM2UGo+Gj3cQgYZwD/+3t1rBfLaA25l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y38YAAADcAAAADwAAAAAAAAAAAAAAAACYAgAAZHJz&#10;L2Rvd25yZXYueG1sUEsFBgAAAAAEAAQA9QAAAIsDAAAAAA==&#10;" path="m,l,17r1,3l3,22r3,2l8,24r4,-2l14,20r1,-3l15,e" filled="f" strokecolor="lime" strokeweight="0">
                <v:path arrowok="t" o:connecttype="custom" o:connectlocs="0,0;0,4;0,5;1,6;2,6;2,6;3,6;4,5;4,4;4,0" o:connectangles="0,0,0,0,0,0,0,0,0,0"/>
              </v:shape>
              <v:shape id="Freeform 513" o:spid="_x0000_s1531" style="position:absolute;left:4620;top:2470;width:4;height:6;visibility:visible;mso-wrap-style:square;v-text-anchor:top" coordsize="1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d5bwA&#10;AADcAAAADwAAAGRycy9kb3ducmV2LnhtbERPuwrCMBTdBf8hXMFFNFVRpBpFREFw8jE4XpprW0xu&#10;ShNt/XszCI6H815tWmvEm2pfOlYwHiUgiDOnS84V3K6H4QKED8gajWNS8CEPm3W3s8JUu4bP9L6E&#10;XMQQ9ikqKEKoUil9VpBFP3IVceQerrYYIqxzqWtsYrg1cpIkc2mx5NhQYEW7grLn5WUVNGZcnUJ5&#10;p5dmx4PmsDfZc69Uv9dulyACteEv/rmPWsFsGufHM/EIyP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MFx3lvAAAANwAAAAPAAAAAAAAAAAAAAAAAJgCAABkcnMvZG93bnJldi54&#10;bWxQSwUGAAAAAAQABAD1AAAAgQMAAAAA&#10;" path="m,24l,,10,24,18,r,24e" filled="f" strokecolor="lime" strokeweight="0">
                <v:path arrowok="t" o:connecttype="custom" o:connectlocs="0,6;0,0;2,6;4,0;4,6" o:connectangles="0,0,0,0,0"/>
              </v:shape>
              <v:shape id="Freeform 514" o:spid="_x0000_s1532" style="position:absolute;left:4592;top:2461;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Y18QA&#10;AADcAAAADwAAAGRycy9kb3ducmV2LnhtbESPQYvCMBSE7wv+h/CEvYimVXaV2lREVhD2pOvB46N5&#10;tsXmpTTRVn+9ERY8DjPzDZOuelOLG7WusqwgnkQgiHOrKy4UHP+24wUI55E11pZJwZ0crLLBR4qJ&#10;th3v6XbwhQgQdgkqKL1vEildXpJBN7ENcfDOtjXog2wLqVvsAtzUchpF39JgxWGhxIY2JeWXw9Uo&#10;mBf0GOXxQ3fT0+9sdJxv19VPrNTnsF8vQXjq/Tv8395pBV+zGF5nwhGQ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ZWNfEAAAA3AAAAA8AAAAAAAAAAAAAAAAAmAIAAGRycy9k&#10;b3ducmV2LnhtbFBLBQYAAAAABAAEAPUAAACJAwAAAAA=&#10;" path="m,25l,,10,r3,2l15,3r1,2l16,9r-1,1l13,11r-3,2l,13e" filled="f" strokecolor="lime" strokeweight="0">
                <v:path arrowok="t" o:connecttype="custom" o:connectlocs="0,6;0,0;3,0;3,0;4,1;4,1;4,2;4,2;3,3;3,3;0,3" o:connectangles="0,0,0,0,0,0,0,0,0,0,0"/>
              </v:shape>
              <v:shape id="Freeform 515" o:spid="_x0000_s1533" style="position:absolute;left:4598;top:2461;width:3;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vGoMQA&#10;AADcAAAADwAAAGRycy9kb3ducmV2LnhtbESPQYvCMBSE7wv+h/AEL6JpK6tSjSKisOBp1YPHR/Ns&#10;i81LaaKt/nqzIOxxmJlvmOW6M5V4UONKywricQSCOLO65FzB+bQfzUE4j6yxskwKnuRgvep9LTHV&#10;tuVfehx9LgKEXYoKCu/rVEqXFWTQjW1NHLyrbQz6IJtc6gbbADeVTKJoKg2WHBYKrGlbUHY73o2C&#10;WU6vYRa/dJtcDpPhebbflLtYqUG/2yxAeOr8f/jT/tEKvicJ/J0JR0C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xqDEAAAA3AAAAA8AAAAAAAAAAAAAAAAAmAIAAGRycy9k&#10;b3ducmV2LnhtbFBLBQYAAAAABAAEAPUAAACJAwAAAAA=&#10;" path="m,l,17r1,4l4,24r3,1l10,25r3,-1l15,21r1,-4l16,e" filled="f" strokecolor="lime" strokeweight="0">
                <v:path arrowok="t" o:connecttype="custom" o:connectlocs="0,0;0,4;0,5;1,6;1,6;2,6;2,6;3,5;3,4;3,0" o:connectangles="0,0,0,0,0,0,0,0,0,0"/>
              </v:shape>
              <v:shape id="Freeform 516" o:spid="_x0000_s1534" style="position:absolute;left:4604;top:2461;width:4;height:6;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BosQA&#10;AADcAAAADwAAAGRycy9kb3ducmV2LnhtbESPQWuDQBSE74X8h+UFcmvWKkmLySohRNpToKaX3h7u&#10;i0rdt+Ju1P77biDQ4zAz3zD7fDadGGlwrWUFL+sIBHFldcu1gq9L8fwGwnlkjZ1lUvBLDvJs8bTH&#10;VNuJP2ksfS0ChF2KChrv+1RKVzVk0K1tTxy8qx0M+iCHWuoBpwA3nYyjaCsNthwWGuzp2FD1U96M&#10;gtP4Xb6e5SbauuJc8fgeE5+MUqvlfNiB8DT7//Cj/aEVbJIE7mfC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TgaLEAAAA3AAAAA8AAAAAAAAAAAAAAAAAmAIAAGRycy9k&#10;b3ducmV2LnhtbFBLBQYAAAAABAAEAPUAAACJAwAAAAA=&#10;" path="m,25l,,9,r4,2l14,3r1,2l15,8,14,9r-1,1l9,11,,11e" filled="f" strokecolor="lime" strokeweight="0">
                <v:path arrowok="t" o:connecttype="custom" o:connectlocs="0,6;0,0;2,0;3,0;4,1;4,1;4,2;4,2;3,2;2,3;0,3" o:connectangles="0,0,0,0,0,0,0,0,0,0,0"/>
              </v:shape>
              <v:line id="Line 517" o:spid="_x0000_s1535" style="position:absolute;visibility:visible" from="4606,2463" to="4608,2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BDK8MAAADcAAAADwAAAGRycy9kb3ducmV2LnhtbESP3WoCMRSE7wu+QziCdzWrtiKrUURY&#10;qBd18ecBDpvj7uLmJCSprm9vCoVeDjPzDbPa9KYTd/KhtaxgMs5AEFdWt1wruJyL9wWIEJE1dpZJ&#10;wZMCbNaDtxXm2j74SPdTrEWCcMhRQROjy6UMVUMGw9g64uRdrTcYk/S11B4fCW46Oc2yuTTYclpo&#10;0NGuoep2+jEKFkV5OJbfoS4rdyg8ul3YF0+lRsN+uwQRqY//4b/2l1bwOfu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QQyvDAAAA3AAAAA8AAAAAAAAAAAAA&#10;AAAAoQIAAGRycy9kb3ducmV2LnhtbFBLBQYAAAAABAAEAPkAAACRAwAAAAA=&#10;" strokecolor="lime" strokeweight="0"/>
              <v:shape id="Freeform 518" o:spid="_x0000_s1536" style="position:absolute;left:4610;top:2461;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z6sIA&#10;AADcAAAADwAAAGRycy9kb3ducmV2LnhtbESPQYvCMBSE74L/ITzBm6YqinSNIoKgqKB1vT+at223&#10;zUtpotZ/bxYWPA4z8w2zWLWmEg9qXGFZwWgYgSBOrS44U/B93Q7mIJxH1lhZJgUvcrBadjsLjLV9&#10;8oUeic9EgLCLUUHufR1L6dKcDLqhrYmD92Mbgz7IJpO6wWeAm0qOo2gmDRYcFnKsaZNTWiZ3oyBp&#10;a2l3x9u+TLfz26H8PZ0rOinV77XrLxCeWv8J/7d3WsF0MoW/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rPqwgAAANwAAAAPAAAAAAAAAAAAAAAAAJgCAABkcnMvZG93&#10;bnJldi54bWxQSwUGAAAAAAQABAD1AAAAhwMAAAAA&#10;" path="m17,7l16,4,14,2,12,,7,,5,2,2,4,1,7,,9r,6l1,19r1,2l5,24r2,1l12,25r2,-1l16,21r1,-2l17,15r-5,e" filled="f" strokecolor="lime" strokeweight="0">
                <v:path arrowok="t" o:connecttype="custom" o:connectlocs="4,2;4,1;3,0;3,0;2,0;1,0;0,1;0,2;0,2;0,4;0,5;0,5;1,6;2,6;3,6;3,6;4,5;4,5;4,4;3,4" o:connectangles="0,0,0,0,0,0,0,0,0,0,0,0,0,0,0,0,0,0,0,0"/>
              </v:shape>
              <v:shape id="Freeform 519" o:spid="_x0000_s1537" style="position:absolute;left:4616;top:2461;width:3;height:6;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iOsIA&#10;AADcAAAADwAAAGRycy9kb3ducmV2LnhtbESPQYvCMBSE74L/ITzBm6YqdqWaFhHFPQnb9eLt0Tzb&#10;YvNSmljrv98sLOxxmJlvmF02mEb01LnasoLFPAJBXFhdc6ng+n2abUA4j6yxsUwK3uQgS8ejHSba&#10;vviL+tyXIkDYJaig8r5NpHRFRQbd3LbEwbvbzqAPsiul7vAV4KaRyyiKpcGaw0KFLR0qKh750yg4&#10;9rf84yLXUexOl4L785L4aJSaTob9FoSnwf+H/9qfWsF6FcPvmXAEZ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5CI6wgAAANwAAAAPAAAAAAAAAAAAAAAAAJgCAABkcnMvZG93&#10;bnJldi54bWxQSwUGAAAAAAQABAD1AAAAhwMAAAAA&#10;" path="m,25l,,15,e" filled="f" strokecolor="lime" strokeweight="0">
                <v:path arrowok="t" o:connecttype="custom" o:connectlocs="0,6;0,0;3,0" o:connectangles="0,0,0"/>
              </v:shape>
              <v:line id="Line 520" o:spid="_x0000_s1538" style="position:absolute;visibility:visible" from="4616,2463" to="4618,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LdXMMAAADcAAAADwAAAGRycy9kb3ducmV2LnhtbESP3WoCMRSE7wu+QziCdzWr0iqrUURY&#10;qBd18ecBDpvj7uLmJCSprm9vCoVeDjPzDbPa9KYTd/KhtaxgMs5AEFdWt1wruJyL9wWIEJE1dpZJ&#10;wZMCbNaDtxXm2j74SPdTrEWCcMhRQROjy6UMVUMGw9g64uRdrTcYk/S11B4fCW46Oc2yT2mw5bTQ&#10;oKNdQ9Xt9GMULIrycCy/Q11W7lB4dLuwL55KjYb9dgkiUh//w3/tL63gYzaH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C3VzDAAAA3AAAAA8AAAAAAAAAAAAA&#10;AAAAoQIAAGRycy9kb3ducmV2LnhtbFBLBQYAAAAABAAEAPkAAACRAwAAAAA=&#10;" strokecolor="lime" strokeweight="0"/>
              <v:line id="Line 521" o:spid="_x0000_s1539" style="position:absolute;visibility:visible" from="4616,2467" to="4619,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1JLsEAAADcAAAADwAAAGRycy9kb3ducmV2LnhtbERPS2rDMBDdF3IHMYHuGrkpDcGJEkrA&#10;0C4ak88BBmlqm1ojISm2c/tqUcjy8f7b/WR7MVCInWMFr4sCBLF2puNGwfVSvaxBxIRssHdMCu4U&#10;Yb+bPW2xNG7kEw3n1IgcwrFEBW1KvpQy6pYsxoXzxJn7ccFiyjA00gQcc7jt5bIoVtJix7mhRU+H&#10;lvTv+WYVrKv6eKq/Y1Nrf6wC+kP8qu5KPc+njw2IRFN6iP/dn0bB+1tem8/kIyB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nUkuwQAAANwAAAAPAAAAAAAAAAAAAAAA&#10;AKECAABkcnMvZG93bnJldi54bWxQSwUGAAAAAAQABAD5AAAAjwMAAAAA&#10;" strokecolor="lime" strokeweight="0"/>
              <v:line id="Line 522" o:spid="_x0000_s1540" style="position:absolute;visibility:visible" from="5225,2526" to="5226,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HstcMAAADcAAAADwAAAGRycy9kb3ducmV2LnhtbESP3WoCMRSE7wu+QziCdzWr0qKrUURY&#10;qBd18ecBDpvj7uLmJCSprm9vCoVeDjPzDbPa9KYTd/KhtaxgMs5AEFdWt1wruJyL9zmIEJE1dpZJ&#10;wZMCbNaDtxXm2j74SPdTrEWCcMhRQROjy6UMVUMGw9g64uRdrTcYk/S11B4fCW46Oc2yT2mw5bTQ&#10;oKNdQ9Xt9GMUzIvycCy/Q11W7lB4dLuwL55KjYb9dgkiUh//w3/tL63gY7a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R7LXDAAAA3AAAAA8AAAAAAAAAAAAA&#10;AAAAoQIAAGRycy9kb3ducmV2LnhtbFBLBQYAAAAABAAEAPkAAACRAwAAAAA=&#10;" strokecolor="lime" strokeweight="0"/>
              <v:line id="Line 523" o:spid="_x0000_s1541" style="position:absolute;visibility:visible" from="4878,2526" to="4879,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2VcEAAADcAAAADwAAAGRycy9kb3ducmV2LnhtbERPS2rDMBDdF3IHMYHuGrmhDcGJEkrA&#10;0C4ak88BBmlqm1ojISm2c/tqUcjy8f7b/WR7MVCInWMFr4sCBLF2puNGwfVSvaxBxIRssHdMCu4U&#10;Yb+bPW2xNG7kEw3n1IgcwrFEBW1KvpQy6pYsxoXzxJn7ccFiyjA00gQcc7jt5bIoVtJix7mhRU+H&#10;lvTv+WYVrKv6eKq/Y1Nrf6wC+kP8qu5KPc+njw2IRFN6iP/dn0bB+1uen8/kIyB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7TZVwQAAANwAAAAPAAAAAAAAAAAAAAAA&#10;AKECAABkcnMvZG93bnJldi54bWxQSwUGAAAAAAQABAD5AAAAjwMAAAAA&#10;" strokecolor="lime" strokeweight="0"/>
              <v:line id="Line 524" o:spid="_x0000_s1542" style="position:absolute;flip:x;visibility:visible" from="4914,3276" to="5189,3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00rcQAAADcAAAADwAAAGRycy9kb3ducmV2LnhtbESPS2sCMRSF94X+h3AL3WlGa1XGiSKF&#10;gpvSqgNuL5M7D01uxknU8d83BaHLw3l8nGzVWyOu1PnGsYLRMAFBXDjdcKUg338O5iB8QNZoHJOC&#10;O3lYLZ+fMky1u/GWrrtQiTjCPkUFdQhtKqUvarLoh64ljl7pOoshyq6SusNbHLdGjpNkKi02HAk1&#10;tvRRU3HaXWzkluvv82xiv5rjT/6W3w9Gzo9GqdeXfr0AEagP/+FHe6MVvE9G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jTStxAAAANwAAAAPAAAAAAAAAAAA&#10;AAAAAKECAABkcnMvZG93bnJldi54bWxQSwUGAAAAAAQABAD5AAAAkgMAAAAA&#10;" strokecolor="lime" strokeweight="0"/>
              <v:shape id="Freeform 525" o:spid="_x0000_s1543" style="position:absolute;left:4878;top:3240;width:36;height:36;visibility:visible;mso-wrap-style:square;v-text-anchor:top" coordsize="14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zD8cA&#10;AADcAAAADwAAAGRycy9kb3ducmV2LnhtbESPQWvCQBSE7wX/w/KEXopulEYkdRNKsVY8aKs9eHxk&#10;n0kw+zZkV43+elco9DjMzDfMLOtMLc7UusqygtEwAkGcW11xoeB39zmYgnAeWWNtmRRcyUGW9p5m&#10;mGh74R86b30hAoRdggpK75tESpeXZNANbUMcvINtDfog20LqFi8Bbmo5jqKJNFhxWCixoY+S8uP2&#10;ZBSs4vr2td/x3s2/Xzbyuo4XS98o9dzv3t9AeOr8f/ivvdQK4tcxPM6EI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Xsw/HAAAA3AAAAA8AAAAAAAAAAAAAAAAAmAIAAGRy&#10;cy9kb3ducmV2LnhtbFBLBQYAAAAABAAEAPUAAACMAwAAAAA=&#10;" path="m144,143r-9,l127,142r-9,-1l110,138r-9,-1l93,133r-8,-2l77,126r-8,-4l62,117r-7,-5l49,106r-6,-4l37,94,31,88,26,81,21,74,17,66,13,59,10,50,7,42,5,35,2,26,1,18,1,9,,e" filled="f" strokecolor="lime" strokeweight="0">
                <v:path arrowok="t" o:connecttype="custom" o:connectlocs="36,36;34,36;32,36;30,35;28,35;25,34;23,33;21,33;19,32;17,31;16,29;14,28;12,27;11,26;9,24;8,22;7,20;5,19;4,17;3,15;3,13;2,11;1,9;1,7;0,5;0,2;0,0" o:connectangles="0,0,0,0,0,0,0,0,0,0,0,0,0,0,0,0,0,0,0,0,0,0,0,0,0,0,0"/>
              </v:shape>
              <v:shape id="Freeform 526" o:spid="_x0000_s1544" style="position:absolute;left:5315;top:3368;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AiccA&#10;AADcAAAADwAAAGRycy9kb3ducmV2LnhtbESPT2vCQBTE70K/w/IKvYhu2kaR1FVsaMBTwT/Q9vbI&#10;PpNo9m2a3Zr47buC4HGYmd8w82VvanGm1lWWFTyPIxDEudUVFwr2u2w0A+E8ssbaMim4kIPl4mEw&#10;x0Tbjjd03vpCBAi7BBWU3jeJlC4vyaAb24Y4eAfbGvRBtoXULXYBbmr5EkVTabDisFBiQ2lJ+Wn7&#10;ZxT8fqbfQzub+J+vzXtcdWn2cYwzpZ4e+9UbCE+9v4dv7bVWMIlf4XomH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LwInHAAAA3AAAAA8AAAAAAAAAAAAAAAAAmAIAAGRy&#10;cy9kb3ducmV2LnhtbFBLBQYAAAAABAAEAPUAAACMAwAAAAA=&#10;" path="m12,r,2l11,5,9,6,8,8,7,10,5,11r-3,l,12e" filled="f" strokecolor="lime" strokeweight="0">
                <v:path arrowok="t" o:connecttype="custom" o:connectlocs="3,0;3,1;3,1;2,2;2,2;2,3;1,3;1,3;0,3" o:connectangles="0,0,0,0,0,0,0,0,0"/>
              </v:shape>
              <v:shape id="Freeform 527" o:spid="_x0000_s1545" style="position:absolute;left:5189;top:324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cBsUA&#10;AADcAAAADwAAAGRycy9kb3ducmV2LnhtbESP3WoCMRSE7wu+QzhC7zSrtWq3RhFRKeKNPw9w3Jzu&#10;Lt2cxCTV7ds3BaGXw8x8w8wWrWnEjXyoLSsY9DMQxIXVNZcKzqdNbwoiRGSNjWVS8EMBFvPO0wxz&#10;be98oNsxliJBOOSooIrR5VKGoiKDoW8dcfI+rTcYk/Sl1B7vCW4aOcyysTRYc1qo0NGqouLr+G0U&#10;XN3btinjy9rvJq27bNb7rb9OlXrutst3EJHa+B9+tD+0gtfRCP7O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VwGxQAAANwAAAAPAAAAAAAAAAAAAAAAAJgCAABkcnMv&#10;ZG93bnJldi54bWxQSwUGAAAAAAQABAD1AAAAigMAAAAA&#10;" path="m143,r,9l142,18r-2,8l138,35r-2,7l133,50r-4,9l126,66r-4,8l117,81r-5,7l106,94r-6,8l94,106r-6,6l81,117r-8,5l66,126r-7,5l50,133r-8,4l34,138r-8,3l17,142r-8,1l,143e" filled="f" strokecolor="lime" strokeweight="0">
                <v:path arrowok="t" o:connecttype="custom" o:connectlocs="36,0;36,2;36,5;35,7;35,9;34,11;33,13;32,15;32,17;31,19;29,20;28,22;27,24;25,26;24,27;22,28;20,29;18,31;17,32;15,33;13,33;11,34;9,35;7,35;4,36;2,36;0,36" o:connectangles="0,0,0,0,0,0,0,0,0,0,0,0,0,0,0,0,0,0,0,0,0,0,0,0,0,0,0"/>
              </v:shape>
              <v:line id="Line 528" o:spid="_x0000_s1546" style="position:absolute;visibility:visible" from="5335,3311" to="5347,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lHEMIAAADcAAAADwAAAGRycy9kb3ducmV2LnhtbESPzYrCMBSF98K8Q7gDbkRTxQ5SjTIM&#10;CCIunDri9tJcm2JzU5qo9e2NIMzycH4+zmLV2VrcqPWVYwXjUQKCuHC64lLB32E9nIHwAVlj7ZgU&#10;PMjDavnRW2Cm3Z1/6ZaHUsQR9hkqMCE0mZS+MGTRj1xDHL2zay2GKNtS6hbvcdzWcpIkX9JixZFg&#10;sKEfQ8Ulv9oIwbyc7Aztr4i77Wx9SgfHQ6NU/7P7noMI1IX/8Lu90QrSaQqvM/E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lHEMIAAADcAAAADwAAAAAAAAAAAAAA&#10;AAChAgAAZHJzL2Rvd25yZXYueG1sUEsFBgAAAAAEAAQA+QAAAJADAAAAAA==&#10;" strokecolor="red" strokeweight="0"/>
              <v:shape id="Freeform 529" o:spid="_x0000_s1547" style="position:absolute;left:5333;top:3304;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sf8MA&#10;AADcAAAADwAAAGRycy9kb3ducmV2LnhtbESPQYvCMBSE78L+h/AW9qapshapRhFF2MWTVvH6bJ5t&#10;sXkpTdTsv98IgsdhZr5hZotgGnGnztWWFQwHCQjiwuqaSwWHfNOfgHAeWWNjmRT8kYPF/KM3w0zb&#10;B+/ovveliBB2GSqovG8zKV1RkUE3sC1x9C62M+ij7EqpO3xEuGnkKElSabDmuFBhS6uKiuv+ZhTk&#10;q9PWpiE54yg/ro/nW2vD9Vepr8+wnILwFPw7/Gr/aAXj7xSeZ+IR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osf8MAAADcAAAADwAAAAAAAAAAAAAAAACYAgAAZHJzL2Rv&#10;d25yZXYueG1sUEsFBgAAAAAEAAQA9QAAAIgDAAAAAA==&#10;" path="m8,9l11,6,14,4,18,3,22,1,25,r4,l33,r4,1l41,3r4,1l47,6r4,3l53,11r1,4l57,18r1,4l59,26r,3l59,33r-1,4l57,42r-3,2l53,48r-2,2l47,54r-2,1l41,57r-4,2l33,59r-4,1l25,59r-3,l18,57,14,55,11,54,8,50,6,48,3,44,2,42,1,37,,33,,29,,26,1,22,2,18,3,15,6,11,8,9xe" filled="f" strokecolor="lime" strokeweight="0">
                <v:path arrowok="t" o:connecttype="custom" o:connectlocs="2,2;3,2;4,1;5,1;6,0;6,0;7,0;8,0;9,0;10,1;11,1;12,2;13,2;13,3;14,4;14,5;15,6;15,7;15,7;15,8;15,9;14,11;14,11;13,12;13,13;12,14;11,14;10,14;9,15;8,15;7,15;6,15;6,15;5,14;4,14;3,14;2,13;2,12;1,11;1,11;0,9;0,8;0,7;0,7;0,6;1,5;1,4;2,3;2,2" o:connectangles="0,0,0,0,0,0,0,0,0,0,0,0,0,0,0,0,0,0,0,0,0,0,0,0,0,0,0,0,0,0,0,0,0,0,0,0,0,0,0,0,0,0,0,0,0,0,0,0,0"/>
              </v:shape>
              <v:line id="Line 530" o:spid="_x0000_s1548" style="position:absolute;flip:x;visibility:visible" from="4914,2490" to="5189,2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gJQsQAAADcAAAADwAAAGRycy9kb3ducmV2LnhtbESPX2vCMBTF34V9h3AHe9PUTadUo8hg&#10;4ItMu4Kvl+baVpObrolav70ZCD4ezp8fZ77srBEXan3tWMFwkIAgLpyuuVSQ/373pyB8QNZoHJOC&#10;G3lYLl56c0y1u/KOLlkoRRxhn6KCKoQmldIXFVn0A9cQR+/gWoshyraUusVrHLdGvifJp7RYcyRU&#10;2NBXRcUpO9vIPax+/iYju6mP2/wjv+2NnB6NUm+v3WoGIlAXnuFHe60VjEcT+D8Tj4B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KAlCxAAAANwAAAAPAAAAAAAAAAAA&#10;AAAAAKECAABkcnMvZG93bnJldi54bWxQSwUGAAAAAAQABAD5AAAAkgMAAAAA&#10;" strokecolor="lime" strokeweight="0"/>
              <v:shape id="Freeform 531" o:spid="_x0000_s1549" style="position:absolute;left:4878;top:2490;width:36;height:36;visibility:visible;mso-wrap-style:square;v-text-anchor:top" coordsize="14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zP78IA&#10;AADcAAAADwAAAGRycy9kb3ducmV2LnhtbERPTWvCQBC9C/6HZYTedBPbSk1dxQhCoIeg9eJtyE6T&#10;YHY2Ztck/vvuodDj431vdqNpRE+dqy0riBcRCOLC6ppLBZfv4/wDhPPIGhvLpOBJDnbb6WSDibYD&#10;n6g/+1KEEHYJKqi8bxMpXVGRQbewLXHgfmxn0AfYlVJ3OIRw08hlFK2kwZpDQ4UtHSoqbueHUZCN&#10;nOPrV9pcb5c16/u+j+M0V+plNu4/QXga/b/4z51pBe9vYW04E4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M/vwgAAANwAAAAPAAAAAAAAAAAAAAAAAJgCAABkcnMvZG93&#10;bnJldi54bWxQSwUGAAAAAAQABAD1AAAAhwMAAAAA&#10;" path="m,142r1,-9l1,125r1,-9l5,108r2,-7l10,92r3,-8l17,76r4,-7l26,62r5,-8l37,48r6,-7l49,36r6,-6l62,25r7,-5l77,17r8,-5l93,9r8,-3l110,4r8,-2l127,1,135,r9,e" filled="f" strokecolor="lime" strokeweight="0">
                <v:path arrowok="t" o:connecttype="custom" o:connectlocs="0,36;0,34;0,32;1,29;1,27;2,26;3,23;3,21;4,19;5,17;7,16;8,14;9,12;11,10;12,9;14,8;16,6;17,5;19,4;21,3;23,2;25,2;28,1;30,1;32,0;34,0;36,0" o:connectangles="0,0,0,0,0,0,0,0,0,0,0,0,0,0,0,0,0,0,0,0,0,0,0,0,0,0,0"/>
              </v:shape>
              <v:shape id="Freeform 532" o:spid="_x0000_s1550" style="position:absolute;left:4765;top:2825;width:13;height:99;visibility:visible;mso-wrap-style:square;v-text-anchor:top" coordsize="5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EEIsUA&#10;AADcAAAADwAAAGRycy9kb3ducmV2LnhtbESPQWvCQBSE7wX/w/IEL6VuFNPW6CpFEIQi0sSLt0f2&#10;mQSzb8PuVuO/dwtCj8PMfMMs171pxZWcbywrmIwTEMSl1Q1XCo7F9u0ThA/IGlvLpOBOHtarwcsS&#10;M21v/EPXPFQiQthnqKAOocuk9GVNBv3YdsTRO1tnMETpKqkd3iLctHKaJO/SYMNxocaONjWVl/zX&#10;KDi0F/9aHNIjncw3nvKPbu+SVKnRsP9agAjUh//ws73TCtLZHP7OxCM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QQixQAAANwAAAAPAAAAAAAAAAAAAAAAAJgCAABkcnMv&#10;ZG93bnJldi54bWxQSwUGAAAAAAQABAD1AAAAigMAAAAA&#10;" path="m26,394l21,379,16,363,12,346,10,330,6,313,4,296,2,279,1,263,,246,,229,1,212r,-17l2,178,5,162,7,145r3,-17l13,112,17,95,22,79,27,62,32,46,38,30,44,15,51,e" filled="f" strokeweight="0">
                <v:path arrowok="t" o:connecttype="custom" o:connectlocs="7,99;5,95;4,91;3,87;3,83;2,79;1,74;1,70;0,66;0,62;0,58;0,53;0,49;1,45;1,41;2,36;3,32;3,28;4,24;6,20;7,16;8,12;10,8;11,4;13,0" o:connectangles="0,0,0,0,0,0,0,0,0,0,0,0,0,0,0,0,0,0,0,0,0,0,0,0,0"/>
              </v:shape>
              <v:shape id="Freeform 533" o:spid="_x0000_s1551" style="position:absolute;left:4806;top:2825;width:12;height:99;visibility:visible;mso-wrap-style:square;v-text-anchor:top" coordsize="50,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qYmr4A&#10;AADcAAAADwAAAGRycy9kb3ducmV2LnhtbERPy6rCMBDdC/5DGMGdpoqKVKOIILjTq27cDc3YFptJ&#10;m0Rb/94sLrg8nPd625lKvMn50rKCyTgBQZxZXXKu4HY9jJYgfEDWWFkmBR/ysN30e2tMtW35j96X&#10;kIsYwj5FBUUIdSqlzwoy6Me2Jo7cwzqDIUKXS+2wjeGmktMkWUiDJceGAmvaF5Q9Ly+j4Hyb2aPH&#10;6+MzvT8nrj01oSkbpYaDbrcCEagLP/G/+6gVzOdxfjwTj4Dcf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pqmJq+AAAA3AAAAA8AAAAAAAAAAAAAAAAAmAIAAGRycy9kb3ducmV2&#10;LnhtbFBLBQYAAAAABAAEAPUAAACDAwAAAAA=&#10;" path="m,l7,15r7,15l19,46r6,16l30,79r3,16l37,112r4,16l44,145r3,17l48,178r1,17l50,212r,17l50,246r-1,17l48,279r-1,17l44,313r-2,17l38,346r-3,17l31,379r-5,15e" filled="f" strokeweight="0">
                <v:path arrowok="t" o:connecttype="custom" o:connectlocs="0,0;2,4;3,8;5,12;6,16;7,20;8,24;9,28;10,32;11,36;11,41;12,45;12,49;12,53;12,58;12,62;12,66;12,70;11,74;11,79;10,83;9,87;8,91;7,95;6,99" o:connectangles="0,0,0,0,0,0,0,0,0,0,0,0,0,0,0,0,0,0,0,0,0,0,0,0,0"/>
              </v:shape>
              <v:shape id="Freeform 534" o:spid="_x0000_s1552" style="position:absolute;left:4804;top:2828;width:11;height:79;visibility:visible;mso-wrap-style:square;v-text-anchor:top" coordsize="45,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batMIA&#10;AADcAAAADwAAAGRycy9kb3ducmV2LnhtbESPQYvCMBSE78L+h/AWvGla2YpUo4iyi+xNLYq3R/Ns&#10;S5uX0mS1/nuzIHgcZuYbZrHqTSNu1LnKsoJ4HIEgzq2uuFCQHb9HMxDOI2tsLJOCBzlYLT8GC0y1&#10;vfOebgdfiABhl6KC0vs2ldLlJRl0Y9sSB+9qO4M+yK6QusN7gJtGTqJoKg1WHBZKbGlTUl4f/owC&#10;pBPnzflns03i+uv3csoKw7VSw89+PQfhqffv8Ku90wqSJIb/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Ztq0wgAAANwAAAAPAAAAAAAAAAAAAAAAAJgCAABkcnMvZG93&#10;bnJldi54bWxQSwUGAAAAAAQABAD1AAAAhwMAAAAA&#10;" path="m,l6,15r5,14l17,45r5,15l27,76r4,15l34,107r3,16l40,139r2,16l44,171r1,17l45,204r,15l45,236r,16l44,268r-2,16l39,300r-2,17e" filled="f" strokeweight="0">
                <v:path arrowok="t" o:connecttype="custom" o:connectlocs="0,0;1,4;3,7;4,11;5,15;7,19;8,23;8,27;9,31;10,35;10,39;11,43;11,47;11,51;11,55;11,59;11,63;11,67;10,71;10,75;9,79" o:connectangles="0,0,0,0,0,0,0,0,0,0,0,0,0,0,0,0,0,0,0,0,0"/>
              </v:shape>
              <v:shape id="Freeform 535" o:spid="_x0000_s1553" style="position:absolute;left:4768;top:2828;width:11;height:79;visibility:visible;mso-wrap-style:square;v-text-anchor:top" coordsize="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xl8UA&#10;AADcAAAADwAAAGRycy9kb3ducmV2LnhtbESPQWvCQBSE74X+h+UVeim6URqR6CraoujR6MXbI/tM&#10;QrJvw+5WU3+9Wyh4HGbmG2a+7E0rruR8bVnBaJiAIC6srrlUcDpuBlMQPiBrbC2Tgl/ysFy8vswx&#10;0/bGB7rmoRQRwj5DBVUIXSalLyoy6Ie2I47exTqDIUpXSu3wFuGmleMkmUiDNceFCjv6qqho8h+j&#10;oNmsP7bcbN1hdNyfPu/3/fkbU6Xe3/rVDESgPjzD/+2dVpCmY/g7E4+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PLGXxQAAANwAAAAPAAAAAAAAAAAAAAAAAJgCAABkcnMv&#10;ZG93bnJldi54bWxQSwUGAAAAAAQABAD1AAAAigMAAAAA&#10;" path="m9,317l6,300,4,284,3,268,1,252,,236,,219,,204,1,188,3,171,4,155,6,139,9,123r3,-16l15,91,20,76,23,60,29,45,34,29,40,15,46,e" filled="f" strokeweight="0">
                <v:path arrowok="t" o:connecttype="custom" o:connectlocs="2,79;1,75;1,71;1,67;0,63;0,59;0,55;0,51;0,47;1,43;1,39;1,35;2,31;3,27;4,23;5,19;6,15;7,11;8,7;10,4;11,0" o:connectangles="0,0,0,0,0,0,0,0,0,0,0,0,0,0,0,0,0,0,0,0,0"/>
              </v:shape>
              <v:shape id="Freeform 536" o:spid="_x0000_s1554" style="position:absolute;left:4774;top:2865;width:36;height:19;visibility:visible;mso-wrap-style:square;v-text-anchor:top" coordsize="1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w0KsMA&#10;AADcAAAADwAAAGRycy9kb3ducmV2LnhtbESP32rCMBTG74W9QziD3WnqRqdUo3SCsAuRVX2AQ3Ns&#10;i81JSaLt9vSLIHj58f358S3Xg2nFjZxvLCuYThIQxKXVDVcKTsfteA7CB2SNrWVS8Ese1quX0RIz&#10;bXsu6HYIlYgj7DNUUIfQZVL6siaDfmI74uidrTMYonSV1A77OG5a+Z4kn9Jgw5FQY0ebmsrL4Woi&#10;JCUqvvzM7ezws9v/XXMX8l6pt9chX4AINIRn+NH+1grS9APu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w0KsMAAADcAAAADwAAAAAAAAAAAAAAAACYAgAAZHJzL2Rv&#10;d25yZXYueG1sUEsFBgAAAAAEAAQA9QAAAIgDAAAAAA==&#10;" path="m,75l,69,,63,1,57,2,52,3,46,6,40,8,35r4,-5l15,25r4,-5l24,17r5,-4l34,9,39,7,45,4,50,2,56,1,62,r6,l74,r6,l85,1r6,1l97,4r5,3l108,9r5,4l117,17r4,3l125,25r4,5l132,35r3,5l137,46r3,6l141,57r,6l142,69r,6e" filled="f" strokeweight="0">
                <v:path arrowok="t" o:connecttype="custom" o:connectlocs="0,19;0,17;0,16;0,14;1,13;1,12;2,10;2,9;3,8;4,6;5,5;6,4;7,3;9,2;10,2;11,1;13,1;14,0;16,0;17,0;19,0;20,0;22,0;23,1;25,1;26,2;27,2;29,3;30,4;31,5;32,6;33,8;33,9;34,10;35,12;35,13;36,14;36,16;36,17;36,19" o:connectangles="0,0,0,0,0,0,0,0,0,0,0,0,0,0,0,0,0,0,0,0,0,0,0,0,0,0,0,0,0,0,0,0,0,0,0,0,0,0,0,0"/>
              </v:shape>
              <v:shape id="Freeform 537" o:spid="_x0000_s1555" style="position:absolute;left:4776;top:2868;width:31;height:30;visibility:visible;mso-wrap-style:square;v-text-anchor:top" coordsize="122,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apcYA&#10;AADcAAAADwAAAGRycy9kb3ducmV2LnhtbESP3UoDMRSE7wXfIZyCdzZbcaVsmxZRtFIq9o9enybH&#10;zermZNnEduvTm4LQy2FmvmHG087V4kBtqDwrGPQzEMTam4pLBdvNy+0QRIjIBmvPpOBEAaaT66sx&#10;FsYfeUWHdSxFgnAoUIGNsSmkDNqSw9D3DXHyPn3rMCbZltK0eExwV8u7LHuQDitOCxYberKkv9c/&#10;ToHOvN4t8ufZ1+v+t5p9zO32fWmVuul1jyMQkbp4Cf+334yCPL+H85l0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fapcYAAADcAAAADwAAAAAAAAAAAAAAAACYAgAAZHJz&#10;L2Rvd25yZXYueG1sUEsFBgAAAAAEAAQA9QAAAIsDAAAAAA==&#10;" path="m19,18r-4,4l11,26,9,31,5,36,4,42,3,47,2,53,,58r,6l2,69r1,6l4,80r1,6l9,91r2,4l15,99r4,5l22,108r5,3l32,114r5,2l42,119r6,1l53,121r6,l65,121r5,l76,120r5,-1l86,116r6,-2l95,111r5,-3l105,104r4,-5l111,95r4,-4l117,86r3,-6l121,75r1,-6l122,64r,-6l122,53r-1,-6l120,42r-3,-6l115,31r-4,-5l109,22r-4,-4l100,14,95,10,92,8,86,5,81,3,76,2,70,,65,,59,,53,,48,2,42,3,37,5,32,8r-5,2l22,14r-3,4xe" filled="f" strokeweight="0">
                <v:path arrowok="t" o:connecttype="custom" o:connectlocs="4,5;2,8;1,10;1,13;0,16;1,19;1,21;3,24;5,26;7,28;9,29;12,30;15,30;18,30;21,30;23,28;25,27;28,25;29,23;30,20;31,17;31,14;31,12;30,9;28,6;27,4;24,2;22,1;19,0;17,0;13,0;11,1;8,2;6,3" o:connectangles="0,0,0,0,0,0,0,0,0,0,0,0,0,0,0,0,0,0,0,0,0,0,0,0,0,0,0,0,0,0,0,0,0,0"/>
              </v:shape>
              <v:rect id="Rectangle 538" o:spid="_x0000_s1556" style="position:absolute;left:4506;top:2854;width:116;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fcsEA&#10;AADcAAAADwAAAGRycy9kb3ducmV2LnhtbESP3YrCMBSE74V9h3CEvdNUoY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Qn3LBAAAA3AAAAA8AAAAAAAAAAAAAAAAAmAIAAGRycy9kb3du&#10;cmV2LnhtbFBLBQYAAAAABAAEAPUAAACGAwAAAAA=&#10;" filled="f" stroked="f">
                <v:textbox style="mso-next-textbox:#Rectangle 538;mso-fit-shape-to-text:t" inset="0,0,0,0">
                  <w:txbxContent>
                    <w:p w:rsidR="00FF74C8" w:rsidRDefault="00FF74C8">
                      <w:r>
                        <w:rPr>
                          <w:rFonts w:ascii="Arial" w:hAnsi="Arial" w:cs="Arial"/>
                          <w:color w:val="00FF00"/>
                          <w:sz w:val="4"/>
                          <w:szCs w:val="4"/>
                        </w:rPr>
                        <w:t>SCL-1</w:t>
                      </w:r>
                    </w:p>
                  </w:txbxContent>
                </v:textbox>
              </v:rect>
              <v:shape id="Freeform 539" o:spid="_x0000_s1557" style="position:absolute;left:4769;top:2860;width:46;height:24;visibility:visible;mso-wrap-style:square;v-text-anchor:top" coordsize="18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2PsQA&#10;AADcAAAADwAAAGRycy9kb3ducmV2LnhtbESPQWvCQBSE7wX/w/KE3ppNC4qkboIUhLa3WkG8PbPP&#10;bGj2bdxdTdpf7woFj8PMfMMsq9F24kI+tI4VPGc5COLa6ZYbBdvv9dMCRIjIGjvHpOCXAlTl5GGJ&#10;hXYDf9FlExuRIBwKVGBi7AspQ23IYshcT5y8o/MWY5K+kdrjkOC2ky95PpcWW04LBnt6M1T/bM5W&#10;wQEHPxxXNpiO/s773UJ/nj60Uo/TcfUKItIY7+H/9rtWMJvN4XYmHQ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dj7EAAAA3AAAAA8AAAAAAAAAAAAAAAAAmAIAAGRycy9k&#10;b3ducmV2LnhtbFBLBQYAAAAABAAEAPUAAACJAwAAAAA=&#10;" path="m,97l,91,,84,,77,2,70,3,63,6,57,8,51r4,-6l16,39r3,-5l24,29r5,-5l34,19r6,-3l46,12,52,8,58,6,64,3,71,2,78,1,85,r6,l99,r6,1l112,2r6,1l125,6r6,2l138,12r6,4l148,19r5,5l158,29r5,5l167,39r3,6l174,51r3,6l179,63r2,7l183,77r1,7l184,91r,6e" filled="f" strokeweight="0">
                <v:path arrowok="t" o:connecttype="custom" o:connectlocs="0,24;0,23;0,21;0,19;1,17;1,16;2,14;2,13;3,11;4,10;5,8;6,7;7,6;9,5;10,4;12,3;13,2;15,1;16,1;18,0;20,0;21,0;23,0;25,0;26,0;28,0;30,1;31,1;33,2;35,3;36,4;37,5;38,6;40,7;41,8;42,10;43,11;44,13;44,14;45,16;45,17;46,19;46,21;46,23;46,24" o:connectangles="0,0,0,0,0,0,0,0,0,0,0,0,0,0,0,0,0,0,0,0,0,0,0,0,0,0,0,0,0,0,0,0,0,0,0,0,0,0,0,0,0,0,0,0,0"/>
              </v:shape>
              <v:line id="Line 540" o:spid="_x0000_s1558" style="position:absolute;flip:x;visibility:visible" from="4803,2884" to="4815,3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dWNcYAAADcAAAADwAAAGRycy9kb3ducmV2LnhtbESPQWsCMRSE70L/Q3iCN81asMrWKNKi&#10;SMEWtR56e25edxc3L0sS3fjvm0Khx2FmvmHmy2gacSPna8sKxqMMBHFhdc2lgs/jejgD4QOyxsYy&#10;KbiTh+XioTfHXNuO93Q7hFIkCPscFVQhtLmUvqjIoB/Zljh539YZDEm6UmqHXYKbRj5m2ZM0WHNa&#10;qLCll4qKy+FqFOzfp3x2m2u8xHO3+/g6lW+n15VSg35cPYMIFMN/+K+91Qomky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3VjXGAAAA3AAAAA8AAAAAAAAA&#10;AAAAAAAAoQIAAGRycy9kb3ducmV2LnhtbFBLBQYAAAAABAAEAPkAAACUAwAAAAA=&#10;" strokeweight="0"/>
              <v:line id="Line 541" o:spid="_x0000_s1559" style="position:absolute;flip:x;visibility:visible" from="4798,2884" to="4810,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jCR8MAAADcAAAADwAAAGRycy9kb3ducmV2LnhtbERPz2vCMBS+C/4P4Qm7zXQDp1SjiLIx&#10;BlPq5sHbs3lri81LSaLN/vvlMPD48f1erKJpxY2cbywreBpnIIhLqxuuFHx/vT7OQPiArLG1TAp+&#10;ycNqORwsMNe254Juh1CJFMI+RwV1CF0upS9rMujHtiNO3I91BkOCrpLaYZ/CTSufs+xFGmw4NdTY&#10;0aam8nK4GgXFbspn93aNl3juP/enY/Vx3K6VehjF9RxEoBju4n/3u1YwmaS16U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owkfDAAAA3AAAAA8AAAAAAAAAAAAA&#10;AAAAoQIAAGRycy9kb3ducmV2LnhtbFBLBQYAAAAABAAEAPkAAACRAwAAAAA=&#10;" strokeweight="0"/>
              <v:line id="Line 542" o:spid="_x0000_s1560" style="position:absolute;visibility:visible" from="4769,2884" to="4780,3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BUGcQAAADcAAAADwAAAGRycy9kb3ducmV2LnhtbESPT4vCMBTE7wt+h/CEva2pC9XaNYos&#10;u6g3/8IeH82zDTYvpclq/fZGEDwOM/MbZjrvbC0u1HrjWMFwkIAgLpw2XCo47H8/MhA+IGusHZOC&#10;G3mYz3pvU8y1u/KWLrtQighhn6OCKoQml9IXFVn0A9cQR+/kWoshyraUusVrhNtafibJSFo0HBcq&#10;bOi7ouK8+7cKzGa0TNfj4+Qof5Zh+JedM2MPSr33u8UXiEBdeIWf7ZVWkKYT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gFQZxAAAANwAAAAPAAAAAAAAAAAA&#10;AAAAAKECAABkcnMvZG93bnJldi54bWxQSwUGAAAAAAQABAD5AAAAkgMAAAAA&#10;" strokeweight="0"/>
              <v:line id="Line 543" o:spid="_x0000_s1561" style="position:absolute;visibility:visible" from="4774,2884" to="4785,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3OcIAAADcAAAADwAAAGRycy9kb3ducmV2LnhtbERPz2vCMBS+D/wfwht4W1MHdrUzigzF&#10;7TZrCzs+mrc22LyUJmr33y+HwY4f3+/1drK9uNHojWMFiyQFQdw4bbhVUJ0PTzkIH5A19o5JwQ95&#10;2G5mD2sstLvziW5laEUMYV+ggi6EoZDSNx1Z9IkbiCP37UaLIcKxlXrEewy3vXxO00xaNBwbOhzo&#10;raPmUl6tAvOZHZcfL/WqlvtjWHzll9zYSqn547R7BRFoCv/iP/e7VrDM4vx4Jh4B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3OcIAAADcAAAADwAAAAAAAAAAAAAA&#10;AAChAgAAZHJzL2Rvd25yZXYueG1sUEsFBgAAAAAEAAQA+QAAAJADAAAAAA==&#10;" strokeweight="0"/>
              <v:line id="Line 544" o:spid="_x0000_s1562" style="position:absolute;visibility:visible" from="4779,2895" to="4788,3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qSosQAAADcAAAADwAAAGRycy9kb3ducmV2LnhtbESPQWvCQBSE7wX/w/IKvdVNBNM0uopI&#10;i3qrVsHjI/uaLGbfhuxW4793BcHjMDPfMNN5bxtxps4bxwrSYQKCuHTacKVg//v9noPwAVlj45gU&#10;XMnDfDZ4mWKh3YW3dN6FSkQI+wIV1CG0hZS+rMmiH7qWOHp/rrMYouwqqTu8RLht5ChJMmnRcFyo&#10;saVlTeVp928VmJ9sNd58HD4P8msV0mN+yo3dK/X22i8mIAL14Rl+tNdawThL4X4mHgE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mpKixAAAANwAAAAPAAAAAAAAAAAA&#10;AAAAAKECAABkcnMvZG93bnJldi54bWxQSwUGAAAAAAQABAD5AAAAkgMAAAAA&#10;" strokeweight="0"/>
              <v:line id="Line 545" o:spid="_x0000_s1563" style="position:absolute;flip:x;visibility:visible" from="4795,2895" to="4804,3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w/EMYAAADcAAAADwAAAGRycy9kb3ducmV2LnhtbESPQWsCMRSE7wX/Q3hCbzWrUCtbo4hi&#10;KQUraj309ty87i5uXpYkuum/N4WCx2FmvmGm82gacSXna8sKhoMMBHFhdc2lgq/D+mkCwgdkjY1l&#10;UvBLHuaz3sMUc2073tF1H0qRIOxzVFCF0OZS+qIig35gW+Lk/VhnMCTpSqkddgluGjnKsrE0WHNa&#10;qLClZUXFeX8xCnafL3xyb5d4jqdus/0+lh/H1UKpx35cvIIIFMM9/N9+1wqexyP4O5OO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sPxDGAAAA3AAAAA8AAAAAAAAA&#10;AAAAAAAAoQIAAGRycy9kb3ducmV2LnhtbFBLBQYAAAAABAAEAPkAAACUAwAAAAA=&#10;" strokeweight="0"/>
              <v:shape id="Freeform 546" o:spid="_x0000_s1564" style="position:absolute;left:4800;top:3069;width:3;height:3;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63ZcMA&#10;AADcAAAADwAAAGRycy9kb3ducmV2LnhtbESPQWvCQBSE74L/YXlCb7oxpSKpqxQh0FOhUe/P7GuS&#10;Jvs2Ztck9de7BcHjMDPfMJvdaBrRU+cqywqWiwgEcW51xYWC4yGdr0E4j6yxsUwK/sjBbjudbDDR&#10;duBv6jNfiABhl6CC0vs2kdLlJRl0C9sSB+/HdgZ9kF0hdYdDgJtGxlG0kgYrDgsltrQvKa+zq1Gw&#10;P8eyrr+KOF2ebuakfy9nY1Gpl9n48Q7C0+if4Uf7Uyt4W73C/5l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63ZcMAAADcAAAADwAAAAAAAAAAAAAAAACYAgAAZHJzL2Rv&#10;d25yZXYueG1sUEsFBgAAAAAEAAQA9QAAAIgDAAAAAA==&#10;" path="m11,r,1l9,4,8,6,7,8,6,9,3,10,1,11,,11e" filled="f" strokeweight="0">
                <v:path arrowok="t" o:connecttype="custom" o:connectlocs="3,0;3,0;2,1;2,2;2,2;2,2;1,3;0,3;0,3" o:connectangles="0,0,0,0,0,0,0,0,0"/>
              </v:shape>
              <v:shape id="Freeform 547" o:spid="_x0000_s1565" style="position:absolute;left:4780;top:3069;width:3;height:3;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JccA&#10;AADcAAAADwAAAGRycy9kb3ducmV2LnhtbESPT2vCQBTE70K/w/IKXqRuFCshdRWpf6gXwVhoj4/s&#10;axK6+zZkVxP76buFgsdhZn7DLFa9NeJKra8dK5iMExDEhdM1lwrez7unFIQPyBqNY1JwIw+r5cNg&#10;gZl2HZ/omodSRAj7DBVUITSZlL6oyKIfu4Y4el+utRiibEupW+wi3Bo5TZK5tFhzXKiwodeKiu/8&#10;YhUctubTHM775mN9xM0o7dI6/KRKDR/79QuIQH24h//bb1rB83wGf2fi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6ziXHAAAA3AAAAA8AAAAAAAAAAAAAAAAAmAIAAGRy&#10;cy9kb3ducmV2LnhtbFBLBQYAAAAABAAEAPUAAACMAwAAAAA=&#10;" path="m12,11r-2,l7,10,6,9,4,8,2,6,1,4,,1,,e" filled="f" strokeweight="0">
                <v:path arrowok="t" o:connecttype="custom" o:connectlocs="3,3;3,3;2,3;2,2;1,2;1,2;0,1;0,0;0,0" o:connectangles="0,0,0,0,0,0,0,0,0"/>
              </v:shape>
              <v:line id="Line 548" o:spid="_x0000_s1566" style="position:absolute;visibility:visible" from="4783,3072" to="4800,3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GUocQAAADcAAAADwAAAGRycy9kb3ducmV2LnhtbESPQWvCQBSE7wX/w/IKvdWNQtI0uopI&#10;i3qrVsHjI/uaLGbfhuxW4793BcHjMDPfMNN5bxtxps4bxwpGwwQEcem04UrB/vf7PQfhA7LGxjEp&#10;uJKH+WzwMsVCuwtv6bwLlYgQ9gUqqENoCyl9WZNFP3QtcfT+XGcxRNlVUnd4iXDbyHGSZNKi4bhQ&#10;Y0vLmsrT7t8qMD/ZKt18HD4P8msVRsf8lBu7V+rttV9MQATqwzP8aK+1gjRL4X4mHgE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oZShxAAAANwAAAAPAAAAAAAAAAAA&#10;AAAAAKECAABkcnMvZG93bnJldi54bWxQSwUGAAAAAAQABAD5AAAAkgMAAAAA&#10;" strokeweight="0"/>
              <v:shape id="Freeform 549" o:spid="_x0000_s1567" style="position:absolute;left:4785;top:3068;width:13;height:2;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1MMA&#10;AADcAAAADwAAAGRycy9kb3ducmV2LnhtbESPQWvCQBSE70L/w/IKvenGlm5NdCOlIPVYY+j5kX0m&#10;Idm3Ibtq2l/vFgoeh5n5htlsJ9uLC42+daxhuUhAEFfOtFxrKI+7+QqED8gGe8ek4Yc8bPOH2QYz&#10;4658oEsRahEh7DPU0IQwZFL6qiGLfuEG4uid3GgxRDnW0ox4jXDby+ckUdJiy3GhwYE+Gqq64mw1&#10;pOWOftW3Qipe7Oe5SNKv7i3V+ulxel+DCDSFe/i/vTcaXpWCvzPx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R1MMAAADcAAAADwAAAAAAAAAAAAAAAACYAgAAZHJzL2Rv&#10;d25yZXYueG1sUEsFBgAAAAAEAAQA9QAAAIgDAAAAAA==&#10;" path="m51,l47,2,42,3,37,6r-4,l28,7r-5,l18,6r-5,l8,3,5,2,,e" filled="f" strokeweight="0">
                <v:path arrowok="t" o:connecttype="custom" o:connectlocs="13,0;12,1;11,1;9,2;8,2;7,2;6,2;5,2;3,2;2,1;1,1;0,0" o:connectangles="0,0,0,0,0,0,0,0,0,0,0,0"/>
              </v:shape>
              <v:shape id="Freeform 550" o:spid="_x0000_s1568" style="position:absolute;left:4794;top:2878;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GncMA&#10;AADcAAAADwAAAGRycy9kb3ducmV2LnhtbESPT2vCQBTE7wW/w/KE3upGS6NGV5GWQq9Gxesz+0yC&#10;2bdhd/On375bKPQ4zMxvmO1+NI3oyfnasoL5LAFBXFhdc6ngfPp8WYHwAVljY5kUfJOH/W7ytMVM&#10;24GP1OehFBHCPkMFVQhtJqUvKjLoZ7Yljt7dOoMhSldK7XCIcNPIRZKk0mDNcaHClt4rKh55ZxQc&#10;c7lOu/bmhv7qPk79pQuv2Cn1PB0PGxCBxvAf/mt/aQVv6RJ+z8Qj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GncMAAADcAAAADwAAAAAAAAAAAAAAAACYAgAAZHJzL2Rv&#10;d25yZXYueG1sUEsFBgAAAAAEAAQA9QAAAIgDAAAAAA==&#10;" path="m,l2,1,5,4,7,6,8,8r2,3l11,14r,3l11,21r,2l10,27,8,29,7,32,5,34,2,36,,38e" filled="f" strokeweight="0">
                <v:path arrowok="t" o:connecttype="custom" o:connectlocs="0,0;1,0;1,1;2,2;2,2;3,3;3,4;3,4;3,6;3,6;3,7;2,8;2,8;1,9;1,9;0,10" o:connectangles="0,0,0,0,0,0,0,0,0,0,0,0,0,0,0,0"/>
              </v:shape>
              <v:line id="Line 551" o:spid="_x0000_s1569" style="position:absolute;visibility:visible" from="4794,2876" to="4795,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A7P8IAAADcAAAADwAAAGRycy9kb3ducmV2LnhtbERPz2vCMBS+D/wfwht4W1MHdrUzigzF&#10;7TZrCzs+mrc22LyUJmr33y+HwY4f3+/1drK9uNHojWMFiyQFQdw4bbhVUJ0PTzkIH5A19o5JwQ95&#10;2G5mD2sstLvziW5laEUMYV+ggi6EoZDSNx1Z9IkbiCP37UaLIcKxlXrEewy3vXxO00xaNBwbOhzo&#10;raPmUl6tAvOZHZcfL/WqlvtjWHzll9zYSqn547R7BRFoCv/iP/e7VrDM4tp4Jh4B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qA7P8IAAADcAAAADwAAAAAAAAAAAAAA&#10;AAChAgAAZHJzL2Rvd25yZXYueG1sUEsFBgAAAAAEAAQA+QAAAJADAAAAAA==&#10;" strokeweight="0"/>
              <v:line id="Line 552" o:spid="_x0000_s1570" style="position:absolute;visibility:visible" from="4789,2876" to="4790,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yepMQAAADcAAAADwAAAGRycy9kb3ducmV2LnhtbESPT4vCMBTE7wt+h/CEva2pgrV2jSKy&#10;i+7Nv7DHR/Nsg81LabJav/1GEDwOM/MbZrbobC2u1HrjWMFwkIAgLpw2XCo4Hr4/MhA+IGusHZOC&#10;O3lYzHtvM8y1u/GOrvtQighhn6OCKoQml9IXFVn0A9cQR+/sWoshyraUusVbhNtajpIklRYNx4UK&#10;G1pVVFz2f1aB2abr8c/kND3Jr3UY/maXzNijUu/9bvkJIlAXXuFne6MVjNMpPM7EIy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7J6kxAAAANwAAAAPAAAAAAAAAAAA&#10;AAAAAKECAABkcnMvZG93bnJldi54bWxQSwUGAAAAAAQABAD5AAAAkgMAAAAA&#10;" strokeweight="0"/>
              <v:line id="Line 553" o:spid="_x0000_s1571" style="position:absolute;visibility:visible" from="4789,2876" to="4794,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h5MEAAADcAAAADwAAAGRycy9kb3ducmV2LnhtbERPTYvCMBC9C/sfwix401RB7VajLIvi&#10;etOqsMehGdtgMylN1PrvNwfB4+N9L1adrcWdWm8cKxgNExDEhdOGSwWn42aQgvABWWPtmBQ8ycNq&#10;+dFbYKbdgw90z0MpYgj7DBVUITSZlL6oyKIfuoY4chfXWgwRtqXULT5iuK3lOEmm0qLh2FBhQz8V&#10;Fdf8ZhWY/XQ72c3OX2e53obRX3pNjT0p1f/svucgAnXhLX65f7WCySzOj2fi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D6HkwQAAANwAAAAPAAAAAAAAAAAAAAAA&#10;AKECAABkcnMvZG93bnJldi54bWxQSwUGAAAAAAQABAD5AAAAjwMAAAAA&#10;" strokeweight="0"/>
              <v:line id="Line 554" o:spid="_x0000_s1572" style="position:absolute;visibility:visible" from="4789,2893" to="4794,2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MEf8QAAADcAAAADwAAAGRycy9kb3ducmV2LnhtbESPT4vCMBTE7wv7HcJb8LamFdRajbIs&#10;iu5t/QceH82zDTYvpYlav71ZWPA4zMxvmNmis7W4UeuNYwVpPwFBXDhtuFRw2K8+MxA+IGusHZOC&#10;B3lYzN/fZphrd+ct3XahFBHCPkcFVQhNLqUvKrLo+64hjt7ZtRZDlG0pdYv3CLe1HCTJSFo0HBcq&#10;bOi7ouKyu1oF5ne0Hv6Mj5OjXK5DesoumbEHpXof3dcURKAuvML/7Y1WMByn8HcmHg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QwR/xAAAANwAAAAPAAAAAAAAAAAA&#10;AAAAAKECAABkcnMvZG93bnJldi54bWxQSwUGAAAAAAQABAD5AAAAkgMAAAAA&#10;" strokeweight="0"/>
              <v:shape id="Freeform 555" o:spid="_x0000_s1573" style="position:absolute;left:4786;top:2878;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bS8UA&#10;AADcAAAADwAAAGRycy9kb3ducmV2LnhtbESPQWvCQBSE70L/w/IK3nRTQVuiq0iL4sGLsYd6e2Sf&#10;SWz2bbK7xvjvXaHQ4zAz3zCLVW9q0ZHzlWUFb+MEBHFudcWFgu/jZvQBwgdkjbVlUnAnD6vly2CB&#10;qbY3PlCXhUJECPsUFZQhNKmUPi/JoB/bhjh6Z+sMhihdIbXDW4SbWk6SZCYNVhwXSmzos6T8N7sa&#10;BRfTtNsWt6drVyctu/3X+ic7KjV87ddzEIH68B/+a++0gun7BJ5n4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6NtLxQAAANwAAAAPAAAAAAAAAAAAAAAAAJgCAABkcnMv&#10;ZG93bnJldi54bWxQSwUGAAAAAAQABAD1AAAAigMAAAAA&#10;" path="m12,38l9,36,7,34,4,32,2,29,1,27r,-4l,21,,17,1,14r,-3l2,8,4,6,7,4,9,1,12,e" filled="f" strokeweight="0">
                <v:path arrowok="t" o:connecttype="custom" o:connectlocs="3,10;2,9;2,9;1,8;1,8;0,7;0,6;0,6;0,4;0,4;0,3;1,2;1,2;2,1;2,0;3,0" o:connectangles="0,0,0,0,0,0,0,0,0,0,0,0,0,0,0,0"/>
              </v:shape>
              <v:shape id="Freeform 556" o:spid="_x0000_s1574" style="position:absolute;left:4779;top:2895;width:25;height:6;visibility:visible;mso-wrap-style:square;v-text-anchor:top" coordsize="10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9KccA&#10;AADcAAAADwAAAGRycy9kb3ducmV2LnhtbESPQWvCQBSE74X+h+UVvNVNlbaSukqpSkUwYPSgt0f2&#10;dROafRuyq0Z/vSsUehxm5htmPO1sLU7U+sqxgpd+AoK4cLpio2C3XTyPQPiArLF2TAou5GE6eXwY&#10;Y6rdmTd0yoMREcI+RQVlCE0qpS9Ksuj7riGO3o9rLYYoWyN1i+cIt7UcJMmbtFhxXCixoa+Sit/8&#10;aBX49WBoDrleZ87sV4tsPltm31elek/d5weIQF34D/+1l1rB6/sQ7mfiE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IfSnHAAAA3AAAAA8AAAAAAAAAAAAAAAAAmAIAAGRy&#10;cy9kb3ducmV2LnhtbFBLBQYAAAAABAAEAPUAAACMAwAAAAA=&#10;" path="m102,l99,5,94,9r-5,3l83,15r-5,2l72,20r-6,1l61,22r-6,l49,22r-6,l37,21,31,20,26,17,20,15,15,12,10,9,5,5,,e" filled="f" strokeweight="0">
                <v:path arrowok="t" o:connecttype="custom" o:connectlocs="25,0;24,1;23,2;22,3;20,4;19,5;18,5;16,6;15,6;13,6;12,6;11,6;9,6;8,5;6,5;5,4;4,3;2,2;1,1;0,0" o:connectangles="0,0,0,0,0,0,0,0,0,0,0,0,0,0,0,0,0,0,0,0"/>
              </v:shape>
              <v:shape id="Freeform 557" o:spid="_x0000_s1575" style="position:absolute;left:4803;top:2823;width:3;height:2;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eM08YA&#10;AADcAAAADwAAAGRycy9kb3ducmV2LnhtbESPzW7CMBCE70i8g7VIvYFDRflJMaiCVuGE1MCB3lbx&#10;NkmJ18F2IX37uhJSj6OZ+UazXHemEVdyvrasYDxKQBAXVtdcKjge3oZzED4ga2wsk4If8rBe9XtL&#10;TLW98Ttd81CKCGGfooIqhDaV0hcVGfQj2xJH79M6gyFKV0rt8BbhppGPSTKVBmuOCxW2tKmoOOff&#10;RoHbZnjZzWdf42zxevo428ztu0yph0H38gwiUBf+w/f2Tit4mk3g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eM08YAAADcAAAADwAAAAAAAAAAAAAAAACYAgAAZHJz&#10;L2Rvd25yZXYueG1sUEsFBgAAAAAEAAQA9QAAAIsDAAAAAA==&#10;" path="m,l2,,4,1,6,2,8,3,9,5r1,2e" filled="f" strokeweight="0">
                <v:path arrowok="t" o:connecttype="custom" o:connectlocs="0,0;1,0;1,0;2,1;2,1;3,1;3,2" o:connectangles="0,0,0,0,0,0,0"/>
              </v:shape>
              <v:line id="Line 558" o:spid="_x0000_s1576" style="position:absolute;visibility:visible" from="4792,2823" to="4803,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gCfMQAAADcAAAADwAAAGRycy9kb3ducmV2LnhtbESPT4vCMBTE7wt+h/CEva2pC9VajSKy&#10;ontb/4HHR/Nsg81LaaJ2v71ZWPA4zMxvmNmis7W4U+uNYwXDQQKCuHDacKngeFh/ZCB8QNZYOyYF&#10;v+RhMe+9zTDX7sE7uu9DKSKEfY4KqhCaXEpfVGTRD1xDHL2Lay2GKNtS6hYfEW5r+ZkkI2nRcFyo&#10;sKFVRcV1f7MKzM9ok36PT5OT/NqE4Tm7ZsYelXrvd8spiEBdeIX/21utIB2n8HcmHg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eAJ8xAAAANwAAAAPAAAAAAAAAAAA&#10;AAAAAKECAABkcnMvZG93bnJldi54bWxQSwUGAAAAAAQABAD5AAAAkgMAAAAA&#10;" strokeweight="0"/>
              <v:line id="Line 559" o:spid="_x0000_s1577" style="position:absolute;visibility:visible" from="4792,2826" to="4801,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qcC8QAAADcAAAADwAAAGRycy9kb3ducmV2LnhtbESPT4vCMBTE7wv7HcJb8LamLlhrNcqy&#10;rKi39R94fDTPNti8lCZq/fZGWPA4zMxvmOm8s7W4UuuNYwWDfgKCuHDacKlgv1t8ZiB8QNZYOyYF&#10;d/Iwn72/TTHX7sYbum5DKSKEfY4KqhCaXEpfVGTR911DHL2Tay2GKNtS6hZvEW5r+ZUkqbRoOC5U&#10;2NBPRcV5e7EKzF+6HK5Hh/FB/i7D4JidM2P3SvU+uu8JiEBdeIX/2yutYDhK4XkmHg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qpwLxAAAANwAAAAPAAAAAAAAAAAA&#10;AAAAAKECAABkcnMvZG93bnJldi54bWxQSwUGAAAAAAQABAD5AAAAkgMAAAAA&#10;" strokeweight="0"/>
              <v:shape id="Freeform 560" o:spid="_x0000_s1578" style="position:absolute;left:4801;top:2826;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KdscA&#10;AADcAAAADwAAAGRycy9kb3ducmV2LnhtbESPT2sCMRTE7wW/Q3hCbzXRYpXVKFL/IMXCVtuDt8fm&#10;ubt087Juom6/vSkUehxm5jfMdN7aSlyp8aVjDf2eAkGcOVNyruHzsH4ag/AB2WDlmDT8kIf5rPMw&#10;xcS4G3/QdR9yESHsE9RQhFAnUvqsIIu+52ri6J1cYzFE2eTSNHiLcFvJgVIv0mLJcaHAml4Lyr73&#10;F6vBqGxzed8cd+kiTc/L1dvXs2orrR+77WICIlAb/sN/7a3RMByN4PdMP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FSnbHAAAA3AAAAA8AAAAAAAAAAAAAAAAAmAIAAGRy&#10;cy9kb3ducmV2LnhtbFBLBQYAAAAABAAEAPUAAACMAwAAAAA=&#10;" path="m,l1,,4,,6,1,8,4r2,1l11,7e" filled="f" strokeweight="0">
                <v:path arrowok="t" o:connecttype="custom" o:connectlocs="0,0;0,0;1,0;2,0;2,1;3,1;3,2" o:connectangles="0,0,0,0,0,0,0"/>
              </v:shape>
              <v:shape id="Freeform 561" o:spid="_x0000_s1579" style="position:absolute;left:4779;top:2826;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eBMQA&#10;AADcAAAADwAAAGRycy9kb3ducmV2LnhtbERPy2oCMRTdF/yHcIXuamKlVUajSLVSisL4Wri7TK4z&#10;g5ObcRJ1+vfNotDl4bwns9ZW4k6NLx1r6PcUCOLMmZJzDYf958sIhA/IBivHpOGHPMymnacJJsY9&#10;eEv3XchFDGGfoIYihDqR0mcFWfQ9VxNH7uwaiyHCJpemwUcMt5V8VepdWiw5NhRY00dB2WV3sxqM&#10;yla3zeq0Tudpel0sv48D1VZaP3fb+RhEoDb8i//cX0bD2zCujWfiEZ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3gTEAAAA3AAAAA8AAAAAAAAAAAAAAAAAmAIAAGRycy9k&#10;b3ducmV2LnhtbFBLBQYAAAAABAAEAPUAAACJAwAAAAA=&#10;" path="m,7l2,5,3,4,5,1,7,,9,r2,e" filled="f" strokeweight="0">
                <v:path arrowok="t" o:connecttype="custom" o:connectlocs="0,2;1,1;1,1;1,0;2,0;2,0;3,0" o:connectangles="0,0,0,0,0,0,0"/>
              </v:shape>
              <v:shape id="Freeform 562" o:spid="_x0000_s1580" style="position:absolute;left:4778;top:2823;width:2;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Z7n8gA&#10;AADcAAAADwAAAGRycy9kb3ducmV2LnhtbESPQWvCQBSE70L/w/IKveluLdY2dRVpVUQspGl76O2R&#10;fU2C2bcxu2r8965Q6HGYmW+YyayztThS6yvHGu4HCgRx7kzFhYavz2X/CYQPyAZrx6ThTB5m05ve&#10;BBPjTvxBxywUIkLYJ6ihDKFJpPR5SRb9wDXE0ft1rcUQZVtI0+Ipwm0th0o9SosVx4USG3otKd9l&#10;B6vBqHx1eF/9bNN5mu7fFpvvB9XVWt/ddvMXEIG68B/+a6+NhtH4Ga5n4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1nufyAAAANwAAAAPAAAAAAAAAAAAAAAAAJgCAABk&#10;cnMvZG93bnJldi54bWxQSwUGAAAAAAQABAD1AAAAjQMAAAAA&#10;" path="m,7l1,5,3,3,4,2,6,1,9,r2,e" filled="f" strokeweight="0">
                <v:path arrowok="t" o:connecttype="custom" o:connectlocs="0,2;0,1;1,1;1,1;1,0;2,0;2,0" o:connectangles="0,0,0,0,0,0,0"/>
              </v:shape>
              <v:line id="Line 563" o:spid="_x0000_s1581" style="position:absolute;flip:x;visibility:visible" from="4780,2823" to="4792,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7iBsMAAADcAAAADwAAAGRycy9kb3ducmV2LnhtbERPTWsCMRC9F/ofwhS81WwFraxGEUUR&#10;wRZtPXgbN9Pdxc1kSaIb/31zKPT4eN/TeTSNuJPztWUFb/0MBHFhdc2lgu+v9esYhA/IGhvLpOBB&#10;Huaz56cp5tp2fKD7MZQihbDPUUEVQptL6YuKDPq+bYkT92OdwZCgK6V22KVw08hBlo2kwZpTQ4Ut&#10;LSsqrsebUXD4eOeL29ziNV66/ef5VO5Oq4VSvZe4mIAIFMO/+M+91QqG4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4gbDAAAA3AAAAA8AAAAAAAAAAAAA&#10;AAAAoQIAAGRycy9kb3ducmV2LnhtbFBLBQYAAAAABAAEAPkAAACRAwAAAAA=&#10;" strokeweight="0"/>
              <v:line id="Line 564" o:spid="_x0000_s1582" style="position:absolute;flip:x;visibility:visible" from="4782,2826" to="4792,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JHncYAAADcAAAADwAAAGRycy9kb3ducmV2LnhtbESPQWsCMRSE74L/ITyhN80qtJWtUURR&#10;SsEWbT309tw8dxc3L0sS3fTfm0Khx2FmvmFmi2gacSPna8sKxqMMBHFhdc2lgq/PzXAKwgdkjY1l&#10;UvBDHhbzfm+GubYd7+l2CKVIEPY5KqhCaHMpfVGRQT+yLXHyztYZDEm6UmqHXYKbRk6y7EkarDkt&#10;VNjSqqLicrgaBfv3Zz657TVe4qnbfXwfy7fjeqnUwyAuX0AEiuE//Nd+1Qoep2P4PZOO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yR53GAAAA3AAAAA8AAAAAAAAA&#10;AAAAAAAAoQIAAGRycy9kb3ducmV2LnhtbFBLBQYAAAAABAAEAPkAAACUAwAAAAA=&#10;" strokeweight="0"/>
              <v:shape id="Freeform 565" o:spid="_x0000_s1583" style="position:absolute;left:5189;top:249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02ecUA&#10;AADcAAAADwAAAGRycy9kb3ducmV2LnhtbESPQWvCQBSE7wX/w/KE3urGSEWiaxBBtLYXo95fs6/Z&#10;tNm3IbvV1F/fLRQ8DjPzDbPIe9uIC3W+dqxgPEpAEJdO11wpOB03TzMQPiBrbByTgh/ykC8HDwvM&#10;tLvygS5FqESEsM9QgQmhzaT0pSGLfuRa4uh9uM5iiLKrpO7wGuG2kWmSTKXFmuOCwZbWhsqv4tsq&#10;cM2++DS3/ev25fy2nbz30+SGqNTjsF/NQQTqwz38395pBc+z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TZ5xQAAANwAAAAPAAAAAAAAAAAAAAAAAJgCAABkcnMv&#10;ZG93bnJldi54bWxQSwUGAAAAAAQABAD1AAAAigMAAAAA&#10;" path="m,l9,r8,1l26,2r8,2l42,6r8,3l59,12r7,5l73,20r8,5l88,30r6,6l100,41r6,7l112,54r5,8l122,69r4,7l129,84r4,8l136,101r2,7l140,116r2,9l143,133r,9e" filled="f" strokecolor="lime" strokeweight="0">
                <v:path arrowok="t" o:connecttype="custom" o:connectlocs="0,0;2,0;4,0;7,1;9,1;11,2;13,2;15,3;17,4;18,5;20,6;22,8;24,9;25,10;27,12;28,14;29,16;31,17;32,19;32,21;33,23;34,26;35,27;35,29;36,32;36,34;36,36" o:connectangles="0,0,0,0,0,0,0,0,0,0,0,0,0,0,0,0,0,0,0,0,0,0,0,0,0,0,0"/>
              </v:shape>
              <v:shape id="Freeform 566" o:spid="_x0000_s1584" style="position:absolute;left:5333;top:3054;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MgccA&#10;AADcAAAADwAAAGRycy9kb3ducmV2LnhtbESPT2vCQBTE7wW/w/IKvYhuoq2E6CqSUvBQivXf+ZF9&#10;JqHZtzG7NbGfvlsQehxm5jfMYtWbWlypdZVlBfE4AkGcW11xoeCwfxslIJxH1lhbJgU3crBaDh4W&#10;mGrb8Sddd74QAcIuRQWl900qpctLMujGtiEO3tm2Bn2QbSF1i12Am1pOomgmDVYcFkpsKCsp/9p9&#10;GwX1KZmsuzh7l7dX8/wz3B4v2Ues1NNjv56D8NT7//C9vdEKXpIp/J0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9zIHHAAAA3AAAAA8AAAAAAAAAAAAAAAAAmAIAAGRy&#10;cy9kb3ducmV2LnhtbFBLBQYAAAAABAAEAPUAAACMAwAAAAA=&#10;" path="m8,8l11,6,14,3,18,1,22,r3,l29,r4,l37,r4,1l45,3r2,3l51,8r2,3l54,14r3,4l58,21r1,4l59,29r,3l58,36r-1,4l54,43r-1,4l51,50r-4,2l45,54r-4,3l37,58r-4,l29,58r-4,l22,58,18,57,14,54,11,52,8,50,6,47,3,43,2,40,1,36,,32,,29,,25,1,21,2,18,3,14,6,11,8,8xe" filled="f" strokecolor="lime" strokeweight="0">
                <v:path arrowok="t" o:connecttype="custom" o:connectlocs="2,2;3,2;4,1;5,0;6,0;6,0;7,0;8,0;9,0;10,0;11,1;12,2;13,2;13,3;14,4;14,5;15,5;15,6;15,8;15,8;15,9;14,10;14,11;13,12;13,13;12,13;11,14;10,15;9,15;8,15;7,15;6,15;6,15;5,15;4,14;3,13;2,13;2,12;1,11;1,10;0,9;0,8;0,8;0,6;0,5;1,5;1,4;2,3;2,2" o:connectangles="0,0,0,0,0,0,0,0,0,0,0,0,0,0,0,0,0,0,0,0,0,0,0,0,0,0,0,0,0,0,0,0,0,0,0,0,0,0,0,0,0,0,0,0,0,0,0,0,0"/>
              </v:shape>
              <v:line id="Line 567" o:spid="_x0000_s1585" style="position:absolute;visibility:visible" from="5335,3061" to="5347,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YEcQAAADcAAAADwAAAGRycy9kb3ducmV2LnhtbESPX2vCMBTF3wd+h3CFvYyZrqyjVKOI&#10;IIzRB60bvl6au6asuSlNtN23XwaCj4fz58dZbSbbiSsNvnWs4GWRgCCunW65UfB52j/nIHxA1tg5&#10;JgW/5GGznj2ssNBu5CNdq9CIOMK+QAUmhL6Q0teGLPqF64mj9+0GiyHKoZF6wDGO206mSfImLbYc&#10;CQZ72hmqf6qLjRCsmrQ0dLgglh/5/pw9fZ16pR7n03YJItAU7uFb+10ryPJX+D8Tj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FgRxAAAANwAAAAPAAAAAAAAAAAA&#10;AAAAAKECAABkcnMvZG93bnJldi54bWxQSwUGAAAAAAQABAD5AAAAkgMAAAAA&#10;" strokecolor="red" strokeweight="0"/>
              <v:shape id="Freeform 568" o:spid="_x0000_s1586" style="position:absolute;left:5333;top:269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l8cA&#10;AADcAAAADwAAAGRycy9kb3ducmV2LnhtbESPQWvCQBSE7wX/w/IEL0U3Cik2dQ3BIngolKrF6yP7&#10;mgSzb2N2m0R/fbcgeBxm5htmlQ6mFh21rrKsYD6LQBDnVldcKDgettMlCOeRNdaWScGVHKTr0dMK&#10;E217/qJu7wsRIOwSVFB63yRSurwkg25mG+Lg/djWoA+yLaRusQ9wU8tFFL1IgxWHhRIb2pSUn/e/&#10;RsH7d+bj8+u1vtyq54/Pg57vTretUpPxkL2B8DT4R/je3mkF8TKG/zPhC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M25fHAAAA3AAAAA8AAAAAAAAAAAAAAAAAmAIAAGRy&#10;cy9kb3ducmV2LnhtbFBLBQYAAAAABAAEAPUAAACMAwAAAAA=&#10;" path="m8,9l11,7,14,4,18,2,22,r3,l29,r4,l37,r4,2l45,4r2,3l51,9r2,2l54,15r3,4l58,22r1,4l59,30r,3l58,37r-1,4l54,44r-1,4l51,50r-4,3l45,55r-4,3l37,59r-4,l29,59r-4,l22,59,18,58,14,55,11,53,8,50,6,48,3,44,2,41,1,37,,33,,30,,26,1,22,2,19,3,15,6,11,8,9xe" filled="f" strokecolor="lime" strokeweight="0">
                <v:path arrowok="t" o:connecttype="custom" o:connectlocs="2,2;3,2;4,1;5,1;6,0;6,0;7,0;8,0;9,0;10,1;11,1;12,2;13,2;13,3;14,4;14,5;15,6;15,7;15,8;15,8;15,9;14,10;14,11;13,12;13,13;12,13;11,14;10,15;9,15;8,15;7,15;6,15;6,15;5,15;4,14;3,13;2,13;2,12;1,11;1,10;0,9;0,8;0,8;0,7;0,6;1,5;1,4;2,3;2,2" o:connectangles="0,0,0,0,0,0,0,0,0,0,0,0,0,0,0,0,0,0,0,0,0,0,0,0,0,0,0,0,0,0,0,0,0,0,0,0,0,0,0,0,0,0,0,0,0,0,0,0,0"/>
              </v:shape>
              <v:line id="Line 569" o:spid="_x0000_s1587" style="position:absolute;visibility:visible" from="5335,2704" to="5347,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Jj/cQAAADcAAAADwAAAGRycy9kb3ducmV2LnhtbESPX2vCMBTF3wd+h3CFvQxNLSilGmUI&#10;whh9mHXD10tzbcqam9LEtvv2y2Dg4+H8+XF2h8m2YqDeN44VrJYJCOLK6YZrBZ+X0yID4QOyxtYx&#10;KfghD4f97GmHuXYjn2koQy3iCPscFZgQulxKXxmy6JeuI47ezfUWQ5R9LXWPYxy3rUyTZCMtNhwJ&#10;Bjs6Gqq+y7uNECzrtDD0cUcs3rPTdf3ydemUep5Pr1sQgabwCP+337SCdbaBvzPxCM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YmP9xAAAANwAAAAPAAAAAAAAAAAA&#10;AAAAAKECAABkcnMvZG93bnJldi54bWxQSwUGAAAAAAQABAD5AAAAkgMAAAAA&#10;" strokecolor="red" strokeweight="0"/>
              <v:shape id="Freeform 570" o:spid="_x0000_s1588" style="position:absolute;left:5333;top:244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ge8YA&#10;AADcAAAADwAAAGRycy9kb3ducmV2LnhtbESPS4vCQBCE74L/YWhhL7JOFHxsdBRRAh4WxMey1ybT&#10;JsFMT8zMavTX7wiCx6KqvqJmi8aU4kq1Kywr6PciEMSp1QVnCo6H5HMCwnlkjaVlUnAnB4t5uzXD&#10;WNsb7+i695kIEHYxKsi9r2IpXZqTQdezFXHwTrY26IOsM6lrvAW4KeUgikbSYMFhIceKVjml5/2f&#10;UbD+Wfrh+eteXh5F93t70P3N7yNR6qPTLKcgPDX+HX61N1rBcDKG55lw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Lge8YAAADcAAAADwAAAAAAAAAAAAAAAACYAgAAZHJz&#10;L2Rvd25yZXYueG1sUEsFBgAAAAAEAAQA9QAAAIsDAAAAAA==&#10;" path="m8,9l11,6,14,5,18,2,22,1r3,l29,r4,1l37,1r4,1l45,5r2,1l51,9r2,3l54,15r3,3l58,23r1,3l59,30r,4l58,37r-1,4l54,45r-1,3l51,51r-4,2l45,56r-4,1l37,58r-4,1l29,59r-4,l22,58,18,57,14,56,11,53,8,51,6,48,3,45,2,41,1,37,,34,,30,,26,1,23,2,18,3,15,6,12,8,9xe" filled="f" strokecolor="lime" strokeweight="0">
                <v:path arrowok="t" o:connecttype="custom" o:connectlocs="2,2;3,2;4,1;5,1;6,0;6,0;7,0;8,0;9,0;10,1;11,1;12,2;13,2;13,3;14,4;14,5;15,6;15,7;15,8;15,9;15,9;14,10;14,11;13,12;13,13;12,13;11,14;10,14;9,15;8,15;7,15;6,15;6,15;5,14;4,14;3,13;2,13;2,12;1,11;1,10;0,9;0,9;0,8;0,7;0,6;1,5;1,4;2,3;2,2" o:connectangles="0,0,0,0,0,0,0,0,0,0,0,0,0,0,0,0,0,0,0,0,0,0,0,0,0,0,0,0,0,0,0,0,0,0,0,0,0,0,0,0,0,0,0,0,0,0,0,0,0"/>
              </v:shape>
              <v:line id="Line 571" o:spid="_x0000_s1589" style="position:absolute;visibility:visible" from="5335,2455" to="5347,2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FSFMAAAADcAAAADwAAAGRycy9kb3ducmV2LnhtbERPTWvCQBC9F/oflil4KXWjYAnRVUQQ&#10;RDzY2NLrkB2zwexsyK4a/71zKPT4eN+L1eBbdaM+NoENTMYZKOIq2IZrA9+n7UcOKiZki21gMvCg&#10;CKvl68sCCxvu/EW3MtVKQjgWaMCl1BVax8qRxzgOHbFw59B7TAL7Wtse7xLuWz3Nsk/tsWFpcNjR&#10;xlF1Ka9eSrCspwdHxyviYZ9vf2fvP6fOmNHbsJ6DSjSkf/Gfe2cNzHJZK2fkCOjl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OxUhTAAAAA3AAAAA8AAAAAAAAAAAAAAAAA&#10;oQIAAGRycy9kb3ducmV2LnhtbFBLBQYAAAAABAAEAPkAAACOAwAAAAA=&#10;" strokecolor="red" strokeweight="0"/>
              <v:line id="Line 572" o:spid="_x0000_s1590" style="position:absolute;flip:x;visibility:visible" from="5583,3409" to="6416,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KCMcUAAADcAAAADwAAAGRycy9kb3ducmV2LnhtbESPS2vCQBSF94X+h+EW3NVJq60xOooI&#10;ghvx0YDbS+aaxM7cSTOjxn/vFApdHs7j40znnTXiSq2vHSt46ycgiAunay4V5F+r1xSED8gajWNS&#10;cCcP89nz0xQz7W68p+shlCKOsM9QQRVCk0npi4os+r5riKN3cq3FEGVbSt3iLY5bI9+T5FNarDkS&#10;KmxoWVHxfbjYyD0ttj+jod3U510+yO9HI9OzUar30i0mIAJ14T/8115rBR/pGH7PxCM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UKCMcUAAADcAAAADwAAAAAAAAAA&#10;AAAAAAChAgAAZHJzL2Rvd25yZXYueG1sUEsFBgAAAAAEAAQA+QAAAJMDAAAAAA==&#10;" strokecolor="lime" strokeweight="0"/>
              <v:line id="Line 573" o:spid="_x0000_s1591" style="position:absolute;visibility:visible" from="5572,3409" to="6452,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0aEr8AAADcAAAADwAAAGRycy9kb3ducmV2LnhtbERPy4rCMBTdC/5DuII7TRUU7RhlEArj&#10;QouPD7g0d9oyzU1IMlr/3iwEl4fz3ux604k7+dBaVjCbZiCIK6tbrhXcrsVkBSJEZI2dZVLwpAC7&#10;7XCwwVzbB5/pfom1SCEcclTQxOhyKUPVkMEwtY44cb/WG4wJ+lpqj48Ubjo5z7KlNNhyamjQ0b6h&#10;6u/ybxSsivJ0Lo+hLit3Kjy6fTgUT6XGo/77C0SkPn7Eb/ePVrBYp/npTDoCcvs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40aEr8AAADcAAAADwAAAAAAAAAAAAAAAACh&#10;AgAAZHJzL2Rvd25yZXYueG1sUEsFBgAAAAAEAAQA+QAAAI0DAAAAAA==&#10;" strokecolor="lime" strokeweight="0"/>
              <v:line id="Line 574" o:spid="_x0000_s1592" style="position:absolute;visibility:visible" from="5572,3409" to="6479,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G/icMAAADcAAAADwAAAGRycy9kb3ducmV2LnhtbESP3YrCMBSE7xd8h3CEvVtThV20GkWE&#10;wu6FFn8e4NAc22JzEpKo9e3NguDlMDPfMItVbzpxIx9aywrGowwEcWV1y7WC07H4moIIEVljZ5kU&#10;PCjAajn4WGCu7Z33dDvEWiQIhxwVNDG6XMpQNWQwjKwjTt7ZeoMxSV9L7fGe4KaTkyz7kQZbTgsN&#10;Oto0VF0OV6NgWpS7fbkNdVm5XeHRbcJf8VDqc9iv5yAi9fEdfrV/tYLv2Rj+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Bv4nDAAAA3AAAAA8AAAAAAAAAAAAA&#10;AAAAoQIAAGRycy9kb3ducmV2LnhtbFBLBQYAAAAABAAEAPkAAACRAwAAAAA=&#10;" strokecolor="lime" strokeweight="0"/>
              <v:shape id="Freeform 575" o:spid="_x0000_s1593" style="position:absolute;left:4673;top:2395;width:2;height:3;visibility:visible;mso-wrap-style:square;v-text-anchor:top" coordsize="1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apsUA&#10;AADcAAAADwAAAGRycy9kb3ducmV2LnhtbESPQWvCQBSE74L/YXlCL6KbiBVNXUUCFg9e1F56e2Zf&#10;s8Hs25BdTfz33YLQ4zAz3zDrbW9r8aDWV44VpNMEBHHhdMWlgq/LfrIE4QOyxtoxKXiSh+1mOFhj&#10;pl3HJ3qcQykihH2GCkwITSalLwxZ9FPXEEfvx7UWQ5RtKXWLXYTbWs6SZCEtVhwXDDaUGypu57tV&#10;MO8+T9X4SM/d4TvPF+aa7vN5qtTbqN99gAjUh//wq33QCt5XM/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FqmxQAAANwAAAAPAAAAAAAAAAAAAAAAAJgCAABkcnMv&#10;ZG93bnJldi54bWxQSwUGAAAAAAQABAD1AAAAigMAAAAA&#10;" path="m11,l9,2,7,2,5,3,2,4,1,7,,8r,2l,13e" filled="f" strokecolor="lime" strokeweight="0">
                <v:path arrowok="t" o:connecttype="custom" o:connectlocs="2,0;2,0;1,0;1,1;0,1;0,2;0,2;0,2;0,3" o:connectangles="0,0,0,0,0,0,0,0,0"/>
              </v:shape>
              <v:shape id="Freeform 576" o:spid="_x0000_s1594" style="position:absolute;left:5391;top:4244;width:2;height:3;visibility:visible;mso-wrap-style:square;v-text-anchor:top" coordsize="1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joMYA&#10;AADcAAAADwAAAGRycy9kb3ducmV2LnhtbESPT2sCMRTE70K/Q3iFXkSzWlvb1SgiiJ4s/muvj81z&#10;s7h5WTZx3X77piB4HGbmN8x03tpSNFT7wrGCQT8BQZw5XXCu4HhY9T5A+ICssXRMCn7Jw3z21Jli&#10;qt2Nd9TsQy4ihH2KCkwIVSqlzwxZ9H1XEUfv7GqLIco6l7rGW4TbUg6T5F1aLDguGKxoaSi77K9W&#10;QfcwHp2+1hez+P4x2/VuuW1W2VWpl+d2MQERqA2P8L290QrePl/h/0w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jjoMYAAADcAAAADwAAAAAAAAAAAAAAAACYAgAAZHJz&#10;L2Rvd25yZXYueG1sUEsFBgAAAAAEAAQA9QAAAIsDAAAAAA==&#10;" path="m,12l2,11r2,l6,9,8,8,10,6,11,5r,-3l11,e" filled="f" strokecolor="red" strokeweight="0">
                <v:path arrowok="t" o:connecttype="custom" o:connectlocs="0,3;0,3;1,3;1,2;1,2;2,2;2,1;2,1;2,0" o:connectangles="0,0,0,0,0,0,0,0,0"/>
              </v:shape>
              <v:line id="Line 577" o:spid="_x0000_s1595" style="position:absolute;visibility:visible" from="6479,1786" to="6480,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YcEcMAAADcAAAADwAAAGRycy9kb3ducmV2LnhtbESP3WoCMRSE7wu+QziCdzWr2KKrUURY&#10;qBd18ecBDpvj7uLmJCSprm9vCoVeDjPzDbPa9KYTd/KhtaxgMs5AEFdWt1wruJyL9zmIEJE1dpZJ&#10;wZMCbNaDtxXm2j74SPdTrEWCcMhRQROjy6UMVUMGw9g64uRdrTcYk/S11B4fCW46Oc2yT2mw5bTQ&#10;oKNdQ9Xt9GMUzIvycCy/Q11W7lB4dLuwL55KjYb9dgkiUh//w3/tL63gYz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2HBHDAAAA3AAAAA8AAAAAAAAAAAAA&#10;AAAAoQIAAGRycy9kb3ducmV2LnhtbFBLBQYAAAAABAAEAPkAAACRAwAAAAA=&#10;" strokecolor="lime" strokeweight="0"/>
              <v:line id="Line 578" o:spid="_x0000_s1596" style="position:absolute;visibility:visible" from="5572,1786" to="557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5isMAAADcAAAADwAAAGRycy9kb3ducmV2LnhtbESP3YrCMBSE7wXfIZyFvdN0BUW7RhGh&#10;4F6sxZ8HODRn22JzEpKo9e03guDlMDPfMMt1bzpxIx9aywq+xhkI4srqlmsF51MxmoMIEVljZ5kU&#10;PCjAejUcLDHX9s4Huh1jLRKEQ44KmhhdLmWoGjIYxtYRJ+/PeoMxSV9L7fGe4KaTkyybSYMtp4UG&#10;HW0bqi7Hq1EwL8r9ofwNdVm5feHRbcNP8VDq86PffIOI1Md3+NXeaQXTxRSeZ9IR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6uYrDAAAA3AAAAA8AAAAAAAAAAAAA&#10;AAAAoQIAAGRycy9kb3ducmV2LnhtbFBLBQYAAAAABAAEAPkAAACRAwAAAAA=&#10;" strokecolor="lime" strokeweight="0"/>
              <v:line id="Line 579" o:spid="_x0000_s1597" style="position:absolute;flip:y;visibility:visible" from="6479,703" to="6480,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SAnsUAAADcAAAADwAAAGRycy9kb3ducmV2LnhtbESPS2sCMRSF94X+h3AL7mqm1fqYThQp&#10;CG6kVgfcXibXeTS5mU6ijv/eFApdHs7j42TL3hpxoc7XjhW8DBMQxIXTNZcK8sP6eQbCB2SNxjEp&#10;uJGH5eLxIcNUuyt/0WUfShFH2KeooAqhTaX0RUUW/dC1xNE7uc5iiLIrpe7wGsetka9JMpEWa46E&#10;Clv6qKj43p9t5J5Wnz/Tsd3WzS4f5bejkbPGKDV46lfvIAL14T/8195oBW/zCfyeiUd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SAnsUAAADcAAAADwAAAAAAAAAA&#10;AAAAAAChAgAAZHJzL2Rvd25yZXYueG1sUEsFBgAAAAAEAAQA+QAAAJMDAAAAAA==&#10;" strokecolor="lime" strokeweight="0"/>
              <v:line id="Line 580" o:spid="_x0000_s1598" style="position:absolute;flip:y;visibility:visible" from="5572,703" to="5573,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glBcQAAADcAAAADwAAAGRycy9kb3ducmV2LnhtbESPS2sCMRSF94L/IVyhO81ofXVqFCkU&#10;upGqHej2MrnOjCY34yTV8d83guDycB4fZ7FqrREXanzlWMFwkIAgzp2uuFCQ/Xz25yB8QNZoHJOC&#10;G3lYLbudBabaXXlHl30oRBxhn6KCMoQ6ldLnJVn0A1cTR+/gGoshyqaQusFrHLdGjpJkKi1WHAkl&#10;1vRRUn7a/9nIPay/z7Ox3VTHbfaa3X6NnB+NUi+9dv0OIlAbnuFH+0srmLzN4H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CUFxAAAANwAAAAPAAAAAAAAAAAA&#10;AAAAAKECAABkcnMvZG93bnJldi54bWxQSwUGAAAAAAQABAD5AAAAkgMAAAAA&#10;" strokecolor="lime" strokeweight="0"/>
              <v:shape id="Freeform 581" o:spid="_x0000_s1599" style="position:absolute;left:5346;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LzXcIA&#10;AADcAAAADwAAAGRycy9kb3ducmV2LnhtbERPy4rCMBTdC/5DuMJsBk0VRrQaRXyAAwXxtXB3ba5t&#10;sbkpTdTO35vFgMvDeU/njSnFk2pXWFbQ70UgiFOrC84UnI6b7giE88gaS8uk4I8czGft1hRjbV+8&#10;p+fBZyKEsItRQe59FUvp0pwMup6tiAN3s7VBH2CdSV3jK4SbUg6iaCgNFhwacqxomVN6PzyMgvHq&#10;7rbX5LH+3V325TcmmzSJzkp9dZrFBISnxn/E/+6tVvAzDmvDmXAE5O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ovNdwgAAANwAAAAPAAAAAAAAAAAAAAAAAJgCAABkcnMvZG93&#10;bnJldi54bWxQSwUGAAAAAAQABAD1AAAAhwMAAAAA&#10;" path="m,l1,1r,2l2,3,3,4e" filled="f" strokecolor="lime" strokeweight="0">
                <v:path arrowok="t" o:connecttype="custom" o:connectlocs="0,0;0,0;0,1;1,1;1,1" o:connectangles="0,0,0,0,0"/>
              </v:shape>
              <v:line id="Line 582" o:spid="_x0000_s1600" style="position:absolute;flip:x;visibility:visible" from="5347,4170" to="5351,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sU7MQAAADcAAAADwAAAGRycy9kb3ducmV2LnhtbESPX2vCMBTF3wW/Q7jC3jTVqdPOKDIY&#10;7EWmrrDXS3Ntq8lNbTKt334RBB8P58+Ps1i11ogLNb5yrGA4SEAQ505XXCjIfj77MxA+IGs0jknB&#10;jTyslt3OAlPtrryjyz4UIo6wT1FBGUKdSunzkiz6gauJo3dwjcUQZVNI3eA1jlsjR0kylRYrjoQS&#10;a/ooKT/t/2zkHtbf57ex3VTHbfaa3X6NnB2NUi+9dv0OIlAbnuFH+0srmMzncD8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mxTsxAAAANwAAAAPAAAAAAAAAAAA&#10;AAAAAKECAABkcnMvZG93bnJldi54bWxQSwUGAAAAAAQABAD5AAAAkgMAAAAA&#10;" strokecolor="lime" strokeweight="0"/>
              <v:line id="Line 583" o:spid="_x0000_s1601" style="position:absolute;visibility:visible" from="5346,4165" to="5347,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Lu6cAAAADcAAAADwAAAGRycy9kb3ducmV2LnhtbERPS2rDMBDdB3oHMYXuEjlZGONGMcFg&#10;aBaNsdsDDNbUNrVGQlIT5/bVotDl4/2P1WoWcSMfZssK9rsMBPFg9cyjgs+PZluACBFZ42KZFDwo&#10;QHV62hyx1PbOHd36OIoUwqFEBVOMrpQyDBMZDDvriBP3Zb3BmKAfpfZ4T+FmkYcsy6XBmVPDhI7q&#10;iYbv/scoKJr22rXvYWwHd208ujpcmodSL8/r+RVEpDX+i//cb1pBnqX56Uw6AvL0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Ci7unAAAAA3AAAAA8AAAAAAAAAAAAAAAAA&#10;oQIAAGRycy9kb3ducmV2LnhtbFBLBQYAAAAABAAEAPkAAACOAwAAAAA=&#10;" strokecolor="lime" strokeweight="0"/>
              <v:shape id="Freeform 584" o:spid="_x0000_s1602" style="position:absolute;left:5344;top:416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KMsMA&#10;AADcAAAADwAAAGRycy9kb3ducmV2LnhtbESPQWuDQBSE74H+h+UVeouroWix2YTSIM01qbk/3Bc1&#10;dd9ad2s0vz5bKPQ4zMw3zHo7mU6MNLjWsoIkikEQV1a3XCsoP4vlCwjnkTV2lknBTA62m4fFGnNt&#10;r3yg8ehrESDsclTQeN/nUrqqIYMusj1x8M52MOiDHGqpB7wGuOnkKo5TabDlsNBgT+8NVV/HH6Og&#10;SNqbLEcusufv7LLj7PSRzJ1ST4/T2ysIT5P/D/+191pBGifweyYc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oKMsMAAADcAAAADwAAAAAAAAAAAAAAAACYAgAAZHJzL2Rv&#10;d25yZXYueG1sUEsFBgAAAAAEAAQA9QAAAIgDAAAAAA==&#10;" path="m,4l1,3r1,l2,1,4,e" filled="f" strokecolor="lime" strokeweight="0">
                <v:path arrowok="t" o:connecttype="custom" o:connectlocs="0,1;0,1;1,1;1,0;1,0" o:connectangles="0,0,0,0,0"/>
              </v:shape>
              <v:line id="Line 585" o:spid="_x0000_s1603" style="position:absolute;flip:y;visibility:visible" from="5344,4165" to="5345,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ByZsQAAADcAAAADwAAAGRycy9kb3ducmV2LnhtbESPX2vCMBTF3wf7DuEKvs3UOpx0RimC&#10;sBdxusJeL821rUtuuiaz7bdfBsIeD+fPj7PeDtaIG3W+caxgPktAEJdON1wpKD72TysQPiBrNI5J&#10;wUgetpvHhzVm2vV8ots5VCKOsM9QQR1Cm0npy5os+plriaN3cZ3FEGVXSd1hH8etkWmSLKXFhiOh&#10;xpZ2NZVf5x8buZf8+P3ybA/N9b1YFOOnkaurUWo6GfJXEIGG8B++t9+0gmWSwt+ZeAT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HJmxAAAANwAAAAPAAAAAAAAAAAA&#10;AAAAAKECAABkcnMvZG93bnJldi54bWxQSwUGAAAAAAQABAD5AAAAkgMAAAAA&#10;" strokecolor="lime" strokeweight="0"/>
              <v:line id="Line 586" o:spid="_x0000_s1604" style="position:absolute;flip:x;visibility:visible" from="5339,4170" to="5344,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zX/cQAAADcAAAADwAAAGRycy9kb3ducmV2LnhtbESPS2vCQBSF94X+h+EK7upELVZSxyBC&#10;wY1YbaDbS+aaxM7cSTPTPP59pyB0eTiPj7PJBmtER62vHSuYzxIQxIXTNZcK8o+3pzUIH5A1Gsek&#10;YCQP2fbxYYOpdj2fqbuEUsQR9ikqqEJoUil9UZFFP3MNcfSurrUYomxLqVvs47g1cpEkK2mx5kio&#10;sKF9RcXX5cdG7nV3+n55tsf69p4v8/HTyPXNKDWdDLtXEIGG8B++tw9awSpZwt+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Nf9xAAAANwAAAAPAAAAAAAAAAAA&#10;AAAAAKECAABkcnMvZG93bnJldi54bWxQSwUGAAAAAAQABAD5AAAAkgMAAAAA&#10;" strokecolor="lime" strokeweight="0"/>
              <v:line id="Line 587" o:spid="_x0000_s1605" style="position:absolute;visibility:visible" from="5347,4171" to="5351,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no6sIAAADcAAAADwAAAGRycy9kb3ducmV2LnhtbESP3YrCMBSE7xf2HcJZ8G6brohINYoI&#10;BfdiLf48wKE5tsXmJCRZrW9vBMHLYWa+YRarwfTiSj50lhX8ZDkI4trqjhsFp2P5PQMRIrLG3jIp&#10;uFOA1fLzY4GFtjfe0/UQG5EgHApU0MboCilD3ZLBkFlHnLyz9QZjkr6R2uMtwU0vx3k+lQY7Tgst&#10;Otq0VF8O/0bBrKx2++ovNFXtdqVHtwm/5V2p0dewnoOINMR3+NXeagXTfAL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5no6sIAAADcAAAADwAAAAAAAAAAAAAA&#10;AAChAgAAZHJzL2Rvd25yZXYueG1sUEsFBgAAAAAEAAQA+QAAAJADAAAAAA==&#10;" strokecolor="lime" strokeweight="0"/>
              <v:line id="Line 588" o:spid="_x0000_s1606" style="position:absolute;visibility:visible" from="5346,4172" to="5347,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VNccIAAADcAAAADwAAAGRycy9kb3ducmV2LnhtbESP3YrCMBSE7xf2HcJZ8G6brqBINYoI&#10;BfdiLf48wKE5tsXmJCRZrW9vBMHLYWa+YRarwfTiSj50lhX8ZDkI4trqjhsFp2P5PQMRIrLG3jIp&#10;uFOA1fLzY4GFtjfe0/UQG5EgHApU0MboCilD3ZLBkFlHnLyz9QZjkr6R2uMtwU0vx3k+lQY7Tgst&#10;Otq0VF8O/0bBrKx2++ovNFXtdqVHtwm/5V2p0dewnoOINMR3+NXeagXTfAL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NVNccIAAADcAAAADwAAAAAAAAAAAAAA&#10;AAChAgAAZHJzL2Rvd25yZXYueG1sUEsFBgAAAAAEAAQA+QAAAJADAAAAAA==&#10;" strokecolor="lime" strokeweight="0"/>
              <v:line id="Line 589" o:spid="_x0000_s1607" style="position:absolute;visibility:visible" from="5344,4172" to="5345,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fTBsEAAADcAAAADwAAAGRycy9kb3ducmV2LnhtbESPQYvCMBSE7wv+h/AEb2uqhyLVKCIU&#10;3IMWXX/Ao3m2xeYlJFmt/94Iwh6HmfmGWW0G04s7+dBZVjCbZiCIa6s7bhRcfsvvBYgQkTX2lknB&#10;kwJs1qOvFRbaPvhE93NsRIJwKFBBG6MrpAx1SwbD1Dri5F2tNxiT9I3UHh8Jbno5z7JcGuw4LbTo&#10;aNdSfTv/GQWLsjqeqkNoqtodS49uF37Kp1KT8bBdgog0xP/wp73XCvIsh/eZdAT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B9MGwQAAANwAAAAPAAAAAAAAAAAAAAAA&#10;AKECAABkcnMvZG93bnJldi54bWxQSwUGAAAAAAQABAD5AAAAjwMAAAAA&#10;" strokecolor="lime" strokeweight="0"/>
              <v:line id="Line 590" o:spid="_x0000_s1608" style="position:absolute;flip:x;visibility:visible" from="5339,4171" to="5344,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fR/sQAAADcAAAADwAAAGRycy9kb3ducmV2LnhtbESPX2vCMBTF3wW/Q7jC3jR1GyrVtBRh&#10;sJexzRV8vTTXtprc1Caz9dsvg8EeD+fPj7PLR2vEjXrfOlawXCQgiCunW64VlF8v8w0IH5A1Gsek&#10;4E4e8mw62WGq3cCfdDuEWsQR9ikqaELoUil91ZBFv3AdcfROrrcYouxrqXsc4rg18jFJVtJiy5HQ&#10;YEf7hqrL4dtG7ql4v66f7Vt7/iifyvvRyM3ZKPUwG4stiEBj+A//tV+1glWyht8z8QjI7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Z9H+xAAAANwAAAAPAAAAAAAAAAAA&#10;AAAAAKECAABkcnMvZG93bnJldi54bWxQSwUGAAAAAAQABAD5AAAAkgMAAAAA&#10;" strokecolor="lime" strokeweight="0"/>
              <v:shape id="Freeform 591" o:spid="_x0000_s1609" style="position:absolute;left:5339;top:4164;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e/b4A&#10;AADcAAAADwAAAGRycy9kb3ducmV2LnhtbERPy4rCMBTdC/5DuMLsNHUWMnSaihaUYTZixw+4NLcP&#10;prkJSbSdv58sBJeH8y72sxnFg3wYLCvYbjIQxI3VA3cKbj+n9QeIEJE1jpZJwR8F2JfLRYG5thNf&#10;6VHHTqQQDjkq6GN0uZSh6clg2FhHnLjWeoMxQd9J7XFK4WaU71m2kwYHTg09Oqp6an7ru1FQy+rs&#10;2m8zBZTuiBVe5tq2Sr2t5sMniEhzfImf7i+tYJeltelMOgKy/A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IEnv2+AAAA3AAAAA8AAAAAAAAAAAAAAAAAmAIAAGRycy9kb3ducmV2&#10;LnhtbFBLBQYAAAAABAAEAPUAAACDAwAAAAA=&#10;" path="m48,24l46,21r,-3l45,14,43,11,41,8,39,6,37,5,33,2,30,1r-3,l23,,19,1r-2,l13,2,10,5,7,6,5,8,4,11,1,14,,18r,3l,24r,4l,32r1,2l4,38r1,2l7,42r3,2l13,46r4,1l19,47r4,2l27,47r3,l33,46r4,-2l39,42r2,-2l43,38r2,-4l46,32r,-4l48,24xe" filled="f" strokecolor="lime" strokeweight="0">
                <v:path arrowok="t" o:connecttype="custom" o:connectlocs="12,6;12,5;12,4;11,3;11,3;10,2;10,1;9,1;8,0;8,0;7,0;6,0;5,0;4,0;3,0;3,1;2,1;1,2;1,3;0,3;0,4;0,5;0,6;0,7;0,8;0,8;1,9;1,10;2,10;3,11;3,11;4,12;5,12;6,12;7,12;8,12;8,11;9,11;10,10;10,10;11,9;11,8;12,8;12,7;12,6" o:connectangles="0,0,0,0,0,0,0,0,0,0,0,0,0,0,0,0,0,0,0,0,0,0,0,0,0,0,0,0,0,0,0,0,0,0,0,0,0,0,0,0,0,0,0,0,0"/>
              </v:shape>
              <v:shape id="Freeform 592" o:spid="_x0000_s1610" style="position:absolute;left:5346;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pqcUA&#10;AADcAAAADwAAAGRycy9kb3ducmV2LnhtbESPQWvCQBSE74X+h+UVvNWNtYQaXcUWSj20B1Px/Mg+&#10;d4PZt2l2m8R/3xWEHoeZ+YZZbUbXiJ66UHtWMJtmIIgrr2s2Cg7f748vIEJE1th4JgUXCrBZ39+t&#10;sNB+4D31ZTQiQTgUqMDG2BZShsqSwzD1LXHyTr5zGJPsjNQdDgnuGvmUZbl0WHNasNjSm6XqXP46&#10;Bc+77WDagczpaD++fvrXcp5/XpSaPIzbJYhIY/wP39o7rSDPFnA9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6mpxQAAANwAAAAPAAAAAAAAAAAAAAAAAJgCAABkcnMv&#10;ZG93bnJldi54bWxQSwUGAAAAAAQABAD1AAAAigMAAAAA&#10;" path="m3,l2,1,1,1r,1l,3e" filled="f" strokecolor="lime" strokeweight="0">
                <v:path arrowok="t" o:connecttype="custom" o:connectlocs="1,0;1,0;0,0;0,1;0,1" o:connectangles="0,0,0,0,0"/>
              </v:shape>
              <v:shape id="Freeform 593" o:spid="_x0000_s1611" style="position:absolute;left:5344;top:417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g1MMA&#10;AADcAAAADwAAAGRycy9kb3ducmV2LnhtbERPTWvCQBC9F/oflil4qxsrhBpdJRVKU9CD0Yu3ITsm&#10;wexsmp1q+u+7h0KPj/e92oyuUzcaQuvZwGyagCKuvG25NnA6vj+/ggqCbLHzTAZ+KMBm/fiwwsz6&#10;Ox/oVkqtYgiHDA00In2mdagachimvieO3MUPDiXCodZ2wHsMd51+SZJUO2w5NjTY07ah6lp+OwNf&#10;c+6k/MiL3aI4b3f7T3nL070xk6cxX4ISGuVf/OcurIF0FufHM/EI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ag1MMAAADcAAAADwAAAAAAAAAAAAAAAACYAgAAZHJzL2Rv&#10;d25yZXYueG1sUEsFBgAAAAAEAAQA9QAAAIgDAAAAAA==&#10;" path="m4,3l2,2,2,1,1,1,,e" filled="f" strokecolor="lime" strokeweight="0">
                <v:path arrowok="t" o:connecttype="custom" o:connectlocs="1,1;1,1;1,0;0,0;0,0" o:connectangles="0,0,0,0,0"/>
              </v:shape>
              <v:shape id="Freeform 594" o:spid="_x0000_s1612" style="position:absolute;left:5346;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6UcQA&#10;AADcAAAADwAAAGRycy9kb3ducmV2LnhtbESPQWvCQBSE74X+h+UVequbeFBJXUUKQrH0EJNDj4/s&#10;a5KafRuyT93++25B8DjMzDfMehvdoC40hd6zgXyWgSJuvO25NVBX+5cVqCDIFgfPZOCXAmw3jw9r&#10;LKy/ckmXo7QqQTgUaKATGQutQ9ORwzDzI3Hyvv3kUJKcWm0nvCa4G/Q8yxbaYc9pocOR3jpqTsez&#10;M9BX8Syx/PisGy2HfTlUy6/sx5jnp7h7BSUU5R6+td+tgUWew/+ZdAT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YOlHEAAAA3AAAAA8AAAAAAAAAAAAAAAAAmAIAAGRycy9k&#10;b3ducmV2LnhtbFBLBQYAAAAABAAEAPUAAACJAwAAAAA=&#10;" path="m,l1,1r,1l2,2r1,e" filled="f" strokecolor="lime" strokeweight="0">
                <v:path arrowok="t" o:connecttype="custom" o:connectlocs="0,0;0,1;0,1;1,1;1,1" o:connectangles="0,0,0,0,0"/>
              </v:shape>
              <v:shape id="Freeform 595" o:spid="_x0000_s1613" style="position:absolute;left:5346;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mkccA&#10;AADcAAAADwAAAGRycy9kb3ducmV2LnhtbESPQWvCQBSE74X+h+UJvRTd6EFqdBOkrWAhULT14O2Z&#10;fSbB7NuQ3cT4791CweMwM98wq3QwteipdZVlBdNJBII4t7riQsHvz2b8BsJ5ZI21ZVJwIwdp8vy0&#10;wljbK++o3/tCBAi7GBWU3jexlC4vyaCb2IY4eGfbGvRBtoXULV4D3NRyFkVzabDisFBiQ+8l5Zd9&#10;ZxQsPi5ue8q6z6/v465+xWyTZ9FBqZfRsF6C8DT4R/i/vdUK5tMZ/J0JR0A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8ppHHAAAA3AAAAA8AAAAAAAAAAAAAAAAAmAIAAGRy&#10;cy9kb3ducmV2LnhtbFBLBQYAAAAABAAEAPUAAACMAwAAAAA=&#10;" path="m3,l2,,1,1r,2l,4e" filled="f" strokecolor="lime" strokeweight="0">
                <v:path arrowok="t" o:connecttype="custom" o:connectlocs="1,0;1,0;0,0;0,1;0,1" o:connectangles="0,0,0,0,0"/>
              </v:shape>
              <v:line id="Line 596" o:spid="_x0000_s1614" style="position:absolute;visibility:visible" from="5347,3897" to="5351,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nmQ8IAAADcAAAADwAAAGRycy9kb3ducmV2LnhtbESP3YrCMBSE7wXfIRzBO01dQaQaRYTC&#10;7sVa/HmAQ3Nsi81JSKLWtzfCwl4OM/MNs972phMP8qG1rGA2zUAQV1a3XCu4nIvJEkSIyBo7y6Tg&#10;RQG2m+Fgjbm2Tz7S4xRrkSAcclTQxOhyKUPVkMEwtY44eVfrDcYkfS21x2eCm05+ZdlCGmw5LTTo&#10;aN9QdTvdjYJlUR6O5W+oy8odCo9uH36Kl1LjUb9bgYjUx//wX/tbK1jM5vA5k46A3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nmQ8IAAADcAAAADwAAAAAAAAAAAAAA&#10;AAChAgAAZHJzL2Rvd25yZXYueG1sUEsFBgAAAAAEAAQA+QAAAJADAAAAAA==&#10;" strokecolor="lime" strokeweight="0"/>
              <v:line id="Line 597" o:spid="_x0000_s1615" style="position:absolute;visibility:visible" from="5346,3898" to="5347,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B+N8IAAADcAAAADwAAAGRycy9kb3ducmV2LnhtbESP3YrCMBSE7wXfIRzBO01dRKQaRYTC&#10;7sVa/HmAQ3Nsi81JSKLWtzfCwl4OM/MNs972phMP8qG1rGA2zUAQV1a3XCu4nIvJEkSIyBo7y6Tg&#10;RQG2m+Fgjbm2Tz7S4xRrkSAcclTQxOhyKUPVkMEwtY44eVfrDcYkfS21x2eCm05+ZdlCGmw5LTTo&#10;aN9QdTvdjYJlUR6O5W+oy8odCo9uH36Kl1LjUb9bgYjUx//wX/tbK1jM5vA5k46A3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B+N8IAAADcAAAADwAAAAAAAAAAAAAA&#10;AAChAgAAZHJzL2Rvd25yZXYueG1sUEsFBgAAAAAEAAQA+QAAAJADAAAAAA==&#10;" strokecolor="lime" strokeweight="0"/>
              <v:line id="Line 598" o:spid="_x0000_s1616" style="position:absolute;flip:x;visibility:visible" from="5347,3896" to="5351,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B8z8QAAADcAAAADwAAAGRycy9kb3ducmV2LnhtbESPS2sCMRSF9wX/Q7iCu5pRq5XpRBFB&#10;6Ka06kC3l8mdh01uxkmq479vCoLLw3l8nGzdWyMu1PnGsYLJOAFBXDjdcKUgP+6elyB8QNZoHJOC&#10;G3lYrwZPGabaXXlPl0OoRBxhn6KCOoQ2ldIXNVn0Y9cSR690ncUQZVdJ3eE1jlsjp0mykBYbjoQa&#10;W9rWVPwcfm3klpvP8+uL/WhOX/ksv30buTwZpUbDfvMGIlAfHuF7+10rWEzm8H8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HzPxAAAANwAAAAPAAAAAAAAAAAA&#10;AAAAAKECAABkcnMvZG93bnJldi54bWxQSwUGAAAAAAQABAD5AAAAkgMAAAAA&#10;" strokecolor="lime" strokeweight="0"/>
              <v:line id="Line 599" o:spid="_x0000_s1617" style="position:absolute;visibility:visible" from="5346,3891" to="5347,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5F28EAAADcAAAADwAAAGRycy9kb3ducmV2LnhtbESPQYvCMBSE7wv+h/AEb2uqhyLVKCIU&#10;9KBF1x/waJ5tsXkJSdT6783Cwh6HmfmGWW0G04sn+dBZVjCbZiCIa6s7bhRcf8rvBYgQkTX2lknB&#10;mwJs1qOvFRbavvhMz0tsRIJwKFBBG6MrpAx1SwbD1Dri5N2sNxiT9I3UHl8Jbno5z7JcGuw4LbTo&#10;aNdSfb88jIJFWZ3O1TE0Ve1OpUe3C4fyrdRkPGyXICIN8T/8195rBfksh98z6QjI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3kXbwQAAANwAAAAPAAAAAAAAAAAAAAAA&#10;AKECAABkcnMvZG93bnJldi54bWxQSwUGAAAAAAQABAD5AAAAjwMAAAAA&#10;" strokecolor="lime" strokeweight="0"/>
              <v:shape id="Freeform 600" o:spid="_x0000_s1618" style="position:absolute;left:5344;top:3897;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ahAMIA&#10;AADcAAAADwAAAGRycy9kb3ducmV2LnhtbESPT4vCMBTE7wt+h/AEb2vaRaxUo4hLca/rn/ujebbV&#10;5qU2sdb99BtB8DjMzG+Yxao3teiodZVlBfE4AkGcW11xoeCwzz5nIJxH1lhbJgUPcrBaDj4WmGp7&#10;51/qdr4QAcIuRQWl900qpctLMujGtiEO3sm2Bn2QbSF1i/cAN7X8iqKpNFhxWCixoU1J+WV3Mwqy&#10;uPqTh46zZHJNzt+cHLfxo1ZqNOzXcxCeev8Ov9o/WsE0TuB5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qEAwgAAANwAAAAPAAAAAAAAAAAAAAAAAJgCAABkcnMvZG93&#10;bnJldi54bWxQSwUGAAAAAAQABAD1AAAAhwMAAAAA&#10;" path="m4,4l2,3,2,1,1,,,e" filled="f" strokecolor="lime" strokeweight="0">
                <v:path arrowok="t" o:connecttype="custom" o:connectlocs="1,1;1,1;1,0;0,0;0,0" o:connectangles="0,0,0,0,0"/>
              </v:shape>
              <v:shape id="Freeform 601" o:spid="_x0000_s1619" style="position:absolute;left:5344;top:389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FzcUA&#10;AADcAAAADwAAAGRycy9kb3ducmV2LnhtbESPwU7DMAyG70i8Q2Sk3Vi6SZugWzYNJhCIE4XDdrMa&#10;r6nWOFET1u7t8QGJo/X7//x5vR19py7Upzawgdm0AEVcB9tyY+D76+X+AVTKyBa7wGTgSgm2m9ub&#10;NZY2DPxJlyo3SiCcSjTgco6l1ql25DFNQySW7BR6j1nGvtG2x0HgvtPzolhqjy3LBYeRnh3V5+rH&#10;i8ZwPcTxyenXY7Xb1+fHiO8fC2Mmd+NuBSrTmP+X/9pv1sByJrbyjBB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UXNxQAAANwAAAAPAAAAAAAAAAAAAAAAAJgCAABkcnMv&#10;ZG93bnJldi54bWxQSwUGAAAAAAQABAD1AAAAigMAAAAA&#10;" path="m,2r1,l2,2,2,1,4,e" filled="f" strokecolor="lime" strokeweight="0">
                <v:path arrowok="t" o:connecttype="custom" o:connectlocs="0,1;0,1;1,1;1,1;1,0" o:connectangles="0,0,0,0,0"/>
              </v:shape>
              <v:line id="Line 602" o:spid="_x0000_s1620" style="position:absolute;flip:y;visibility:visible" from="5344,3891" to="5345,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12ysUAAADcAAAADwAAAGRycy9kb3ducmV2LnhtbESPS2sCMRSF9wX/Q7hCdzWjLWqnE0UE&#10;oZtiHQe6vUzuPGxyM05SHf+9KRS6PJzHx8nWgzXiQr1vHSuYThIQxKXTLdcKiuPuaQnCB2SNxjEp&#10;uJGH9Wr0kGGq3ZUPdMlDLeII+xQVNCF0qZS+bMiin7iOOHqV6y2GKPta6h6vcdwaOUuSubTYciQ0&#10;2NG2ofI7/7GRW23258WL/WhPn8VzcfsycnkySj2Oh80biEBD+A//td+1gvn0FX7P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m12ysUAAADcAAAADwAAAAAAAAAA&#10;AAAAAAChAgAAZHJzL2Rvd25yZXYueG1sUEsFBgAAAAAEAAQA+QAAAJMDAAAAAA==&#10;" strokecolor="lime" strokeweight="0"/>
              <v:line id="Line 603" o:spid="_x0000_s1621" style="position:absolute;visibility:visible" from="5344,3898" to="5345,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eyicAAAADcAAAADwAAAGRycy9kb3ducmV2LnhtbERPzYrCMBC+L/gOYRb2tqbroZRqlEUo&#10;uActVR9gaMa2bDMJSVbbtzeHBY8f3/9mN5lR3MmHwbKCr2UGgri1euBOwfVSfRYgQkTWOFomBTMF&#10;2G0XbxsstX1wQ/dz7EQK4VCigj5GV0oZ2p4MhqV1xIm7WW8wJug7qT0+UrgZ5SrLcmlw4NTQo6N9&#10;T+3v+c8oKKr61NTH0NWtO1Ue3T78VLNSH+/T9xpEpCm+xP/ug1aQr9L8dCYdAbl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sXsonAAAAA3AAAAA8AAAAAAAAAAAAAAAAA&#10;oQIAAGRycy9kb3ducmV2LnhtbFBLBQYAAAAABAAEAPkAAACOAwAAAAA=&#10;" strokecolor="lime" strokeweight="0"/>
              <v:shape id="Freeform 604" o:spid="_x0000_s1622" style="position:absolute;left:5339;top:3891;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qkNcYA&#10;AADcAAAADwAAAGRycy9kb3ducmV2LnhtbESPQWvCQBSE70L/w/IEb7qJgm2ja6iCIBUKtVbx9sg+&#10;k7TZt2F3q/Hfu4VCj8PMfMPM88404kLO15YVpKMEBHFhdc2lgv3HevgEwgdkjY1lUnAjD/nioTfH&#10;TNsrv9NlF0oRIewzVFCF0GZS+qIig35kW+Lona0zGKJ0pdQOrxFuGjlOkqk0WHNcqLClVUXF9+7H&#10;KDCn1fZx//x6PCzfNH9Ovpq23q6VGvS7lxmIQF34D/+1N1rBdJzC7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qkNcYAAADcAAAADwAAAAAAAAAAAAAAAACYAgAAZHJz&#10;L2Rvd25yZXYueG1sUEsFBgAAAAAEAAQA9QAAAIsDAAAAAA==&#10;" path="m48,25l46,21r,-4l45,15,43,11,41,9,39,6,37,4,33,3,30,2,27,,23,,19,,17,2,13,3,10,4,7,6,5,9,4,11,1,15,,17r,4l,25r,2l,31r1,3l4,37r1,2l7,42r3,2l13,45r4,2l19,48r4,l27,48r3,-1l33,45r4,-1l39,42r2,-3l43,37r2,-3l46,31r,-4l48,25xe" filled="f" strokecolor="lime" strokeweight="0">
                <v:path arrowok="t" o:connecttype="custom" o:connectlocs="12,6;12,5;12,4;11,3;11,3;10,2;10,1;9,1;8,1;8,0;7,0;6,0;5,0;4,0;3,1;3,1;2,1;1,2;1,3;0,3;0,4;0,5;0,6;0,6;0,7;0,8;1,8;1,9;2,10;3,10;3,10;4,11;5,11;6,11;7,11;8,11;8,10;9,10;10,10;10,9;11,8;11,8;12,7;12,6;12,6" o:connectangles="0,0,0,0,0,0,0,0,0,0,0,0,0,0,0,0,0,0,0,0,0,0,0,0,0,0,0,0,0,0,0,0,0,0,0,0,0,0,0,0,0,0,0,0,0"/>
              </v:shape>
              <v:line id="Line 605" o:spid="_x0000_s1623" style="position:absolute;flip:x;visibility:visible" from="5339,3896" to="5344,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UuBsUAAADcAAAADwAAAGRycy9kb3ducmV2LnhtbESPy2rDMBBF94X+g5hCd41cN6TGtRJC&#10;INBNyKOGbgdr4kelkWupifP3USDQ5eU+DrdYjNaIEw2+dazgdZKAIK6cbrlWUH6tXzIQPiBrNI5J&#10;wYU8LOaPDwXm2p15T6dDqEUcYZ+jgiaEPpfSVw1Z9BPXE0fv6AaLIcqhlnrAcxy3RqZJMpMWW46E&#10;BntaNVT9HP5s5B6X29/3qd203a58Ky/fRmadUer5aVx+gAg0hv/wvf2pFczSFG5n4hGQ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UuBsUAAADcAAAADwAAAAAAAAAA&#10;AAAAAAChAgAAZHJzL2Rvd25yZXYueG1sUEsFBgAAAAAEAAQA+QAAAJMDAAAAAA==&#10;" strokecolor="lime" strokeweight="0"/>
              <v:line id="Line 606" o:spid="_x0000_s1624" style="position:absolute;flip:x;visibility:visible" from="5339,3897" to="5344,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mLncUAAADcAAAADwAAAGRycy9kb3ducmV2LnhtbESPy2rDMBBF94H+g5hCd4ncpLjBjWJC&#10;odBNyKOGbgdrYjuVRq6lOvbfV4FAlpf7ONxVPlgjeup841jB8ywBQVw63XCloPj6mC5B+ICs0Tgm&#10;BSN5yNcPkxVm2l34QP0xVCKOsM9QQR1Cm0npy5os+plriaN3cp3FEGVXSd3hJY5bI+dJkkqLDUdC&#10;jS2911T+HP9s5J42u9/XF7ttzvtiUYzfRi7PRqmnx2HzBiLQEO7hW/tTK0jnC7ieiUdAr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mLncUAAADcAAAADwAAAAAAAAAA&#10;AAAAAAChAgAAZHJzL2Rvd25yZXYueG1sUEsFBgAAAAAEAAQA+QAAAJMDAAAAAA==&#10;" strokecolor="lime" strokeweight="0"/>
              <v:shape id="Freeform 607" o:spid="_x0000_s1625" style="position:absolute;left:4473;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p7cMA&#10;AADcAAAADwAAAGRycy9kb3ducmV2LnhtbESPQYvCMBSE78L+h/AW9iKaKqJSjeIKLoIH0V3vj+bZ&#10;lm1eSpPW+O+NIHgcZuYbZrkOphIdNa60rGA0TEAQZ1aXnCv4+90N5iCcR9ZYWSYFd3KwXn30lphq&#10;e+MTdWefiwhhl6KCwvs6ldJlBRl0Q1sTR+9qG4M+yiaXusFbhJtKjpNkKg2WHBcKrGlbUPZ/bo0C&#10;bw6XQD/VKWznx/4s3NvvTdcq9fUZNgsQnoJ/h1/tvVYwHU/geSYe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Sp7cMAAADcAAAADwAAAAAAAAAAAAAAAACYAgAAZHJzL2Rv&#10;d25yZXYueG1sUEsFBgAAAAAEAAQA9QAAAIgDAAAAAA==&#10;" path="m47,24r,-3l46,18,45,14,44,11,41,8,40,6,36,5,34,2,30,1r-2,l24,,21,1r-4,l15,2,11,5,8,6,6,8,4,11,2,14,1,18,,21r,3l,28r1,4l2,34r2,4l6,40r2,2l11,44r4,2l17,47r4,l24,49r4,-2l30,47r4,-1l36,44r4,-2l41,40r3,-2l45,34r1,-2l47,28r,-4xe" filled="f" strokecolor="lime" strokeweight="0">
                <v:path arrowok="t" o:connecttype="custom" o:connectlocs="12,6;12,5;12,4;11,3;11,3;10,2;10,1;9,1;9,0;8,0;7,0;6,0;5,0;4,0;4,0;3,1;2,1;2,2;1,3;1,3;0,4;0,5;0,6;0,7;0,8;1,8;1,9;2,10;2,10;3,11;4,11;4,12;5,12;6,12;7,12;8,12;9,11;9,11;10,10;10,10;11,9;11,8;12,8;12,7;12,6" o:connectangles="0,0,0,0,0,0,0,0,0,0,0,0,0,0,0,0,0,0,0,0,0,0,0,0,0,0,0,0,0,0,0,0,0,0,0,0,0,0,0,0,0,0,0,0,0"/>
              </v:shape>
              <v:shape id="Freeform 608" o:spid="_x0000_s1626" style="position:absolute;left:4478;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0WMYA&#10;AADcAAAADwAAAGRycy9kb3ducmV2LnhtbESPT4vCMBTE74LfITzBi2iqoKxdo4h/QKEgunrY29vm&#10;bVtsXkoTtX77jbDgcZiZ3zCzRWNKcafaFZYVDAcRCOLU6oIzBeevbf8DhPPIGkvLpOBJDhbzdmuG&#10;sbYPPtL95DMRIOxiVJB7X8VSujQng25gK+Lg/draoA+yzqSu8RHgppSjKJpIgwWHhRwrWuWUXk83&#10;o2C6vrrdT3Lb7A/fx7KHyTZNootS3U6z/AThqfHv8H97pxVMRmN4nQ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n0WMYAAADcAAAADwAAAAAAAAAAAAAAAACYAgAAZHJz&#10;L2Rvd25yZXYueG1sUEsFBgAAAAAEAAQA9QAAAIsDAAAAAA==&#10;" path="m,4l1,3r2,l3,1,3,e" filled="f" strokecolor="lime" strokeweight="0">
                <v:path arrowok="t" o:connecttype="custom" o:connectlocs="0,1;0,1;1,1;1,0;1,0" o:connectangles="0,0,0,0,0"/>
              </v:shape>
              <v:line id="Line 609" o:spid="_x0000_s1627" style="position:absolute;flip:x;visibility:visible" from="4473,4170" to="4478,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4oBcQAAADcAAAADwAAAGRycy9kb3ducmV2LnhtbESPS2sCMRSF9wX/Q7iF7mqmtowynSgi&#10;CG5EawfcXibXeTS5GSdRx3/fCIUuD+fxcfLFYI24Uu8bxwrexgkI4tLphisFxff6dQbCB2SNxjEp&#10;uJOHxXz0lGOm3Y2/6HoIlYgj7DNUUIfQZVL6siaLfuw64uidXG8xRNlXUvd4i+PWyEmSpNJiw5FQ&#10;Y0ermsqfw8VG7mm5O08/7LZp98V7cT8aOWuNUi/Pw/ITRKAh/If/2hutIJ2k8DgTj4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nigFxAAAANwAAAAPAAAAAAAAAAAA&#10;AAAAAKECAABkcnMvZG93bnJldi54bWxQSwUGAAAAAAQABAD5AAAAkgMAAAAA&#10;" strokecolor="lime" strokeweight="0"/>
              <v:line id="Line 610" o:spid="_x0000_s1628" style="position:absolute;flip:y;visibility:visible" from="4478,4165" to="4479,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KNnsQAAADcAAAADwAAAGRycy9kb3ducmV2LnhtbESPS2sCMRSF94L/IdxCd06mtqhMJ4oU&#10;Ct2UWh1we5nceTW5GSepjv++EQouD+fxcfLNaI040+BbxwqekhQEcel0y7WC4vA+W4HwAVmjcUwK&#10;ruRhs55Ocsy0u/A3nfehFnGEfYYKmhD6TEpfNmTRJ64njl7lBoshyqGWesBLHLdGztN0IS22HAkN&#10;9vTWUPmz/7WRW22/TssX+9l2u+K5uB6NXHVGqceHcfsKItAY7uH/9odWsJgv4XY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0o2exAAAANwAAAAPAAAAAAAAAAAA&#10;AAAAAKECAABkcnMvZG93bnJldi54bWxQSwUGAAAAAAQABAD5AAAAkgMAAAAA&#10;" strokecolor="lime" strokeweight="0"/>
              <v:line id="Line 611" o:spid="_x0000_s1629" style="position:absolute;flip:x;visibility:visible" from="4473,4171" to="4478,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0Z7MEAAADcAAAADwAAAGRycy9kb3ducmV2LnhtbERPTWvCQBC9F/wPywi91Y22qERXkULB&#10;S2mrAa9Ddkyiu7Mxu2r8951DocfH+16ue+/UjbrYBDYwHmWgiMtgG64MFPuPlzmomJAtusBk4EER&#10;1qvB0xJzG+78Q7ddqpSEcMzRQJ1Sm2sdy5o8xlFoiYU7hs5jEthV2nZ4l3Dv9CTLptpjw9JQY0vv&#10;NZXn3dVL73HzdZm9+c/m9F28Fo+D0/OTM+Z52G8WoBL16V/8595aA9OJrJUzcgT0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TRnswQAAANwAAAAPAAAAAAAAAAAAAAAA&#10;AKECAABkcnMvZG93bnJldi54bWxQSwUGAAAAAAQABAD5AAAAjwMAAAAA&#10;" strokecolor="lime" strokeweight="0"/>
              <v:line id="Line 612" o:spid="_x0000_s1630" style="position:absolute;visibility:visible" from="4478,4172" to="4479,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0bFMIAAADcAAAADwAAAGRycy9kb3ducmV2LnhtbESP3YrCMBSE7xd8h3AE79ZUL8StRhGh&#10;4F6sxZ8HODTHttichCRqfXsjCHs5zMw3zHLdm07cyYfWsoLJOANBXFndcq3gfCq+5yBCRNbYWSYF&#10;TwqwXg2+lphr++AD3Y+xFgnCIUcFTYwulzJUDRkMY+uIk3ex3mBM0tdSe3wkuOnkNMtm0mDLaaFB&#10;R9uGquvxZhTMi3J/KP9CXVZuX3h02/BbPJUaDfvNAkSkPv6HP+2dVjCb/s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i0bFMIAAADcAAAADwAAAAAAAAAAAAAA&#10;AAChAgAAZHJzL2Rvd25yZXYueG1sUEsFBgAAAAAEAAQA+QAAAJADAAAAAA==&#10;" strokecolor="lime" strokeweight="0"/>
              <v:shape id="Freeform 613" o:spid="_x0000_s1631" style="position:absolute;left:4478;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KicIA&#10;AADcAAAADwAAAGRycy9kb3ducmV2LnhtbERPz2vCMBS+C/sfwhvsZtPpKNIZxQmih+2wOnZ+NM+k&#10;rHmpTWzrf78cBjt+fL/X28m1YqA+NJ4VPGc5COLa64aNgq/zYb4CESKyxtYzKbhTgO3mYbbGUvuR&#10;P2moohEphEOJCmyMXSllqC05DJnviBN38b3DmGBvpO5xTOGulYs8L6TDhlODxY72luqf6uYUvJx2&#10;o+lGMpdve/y4Dm/Vsni/K/X0OO1eQUSa4r/4z33SCoplmp/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ZcqJwgAAANwAAAAPAAAAAAAAAAAAAAAAAJgCAABkcnMvZG93&#10;bnJldi54bWxQSwUGAAAAAAQABAD1AAAAhwMAAAAA&#10;" path="m3,3l3,2,3,1,1,1,,e" filled="f" strokecolor="lime" strokeweight="0">
                <v:path arrowok="t" o:connecttype="custom" o:connectlocs="1,1;1,1;1,0;0,0;0,0" o:connectangles="0,0,0,0,0"/>
              </v:shape>
              <v:line id="Line 614" o:spid="_x0000_s1632" style="position:absolute;flip:x;visibility:visible" from="4481,4170" to="4485,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4mrMMAAADcAAAADwAAAGRycy9kb3ducmV2LnhtbESPzYrCMBSF94LvEO6AO00dRaVjFBkQ&#10;3IiOFmZ7aa5tneSmNlHr2xthwOXh/Hyc+bK1Rtyo8ZVjBcNBAoI4d7riQkF2XPdnIHxA1mgck4IH&#10;eVguup05ptrd+Yduh1CIOMI+RQVlCHUqpc9LsugHriaO3sk1FkOUTSF1g/c4bo38TJKJtFhxJJRY&#10;03dJ+d/haiP3tNpdpmO7rc77bJQ9fo2cnY1SvY929QUiUBve4f/2RiuYjIbwOhOP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JqzDAAAA3AAAAA8AAAAAAAAAAAAA&#10;AAAAoQIAAGRycy9kb3ducmV2LnhtbFBLBQYAAAAABAAEAPkAAACRAwAAAAA=&#10;" strokecolor="lime" strokeweight="0"/>
              <v:line id="Line 615" o:spid="_x0000_s1633" style="position:absolute;visibility:visible" from="4480,4165" to="4481,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AfuMIAAADcAAAADwAAAGRycy9kb3ducmV2LnhtbESP0YrCMBRE3xf8h3CFfdumuiDSNYoI&#10;BX3Qou4HXJprW2xuQhK1/v1mQfBxmJkzzGI1mF7cyYfOsoJJloMgrq3uuFHwey6/5iBCRNbYWyYF&#10;TwqwWo4+Flho++Aj3U+xEQnCoUAFbYyukDLULRkMmXXEybtYbzAm6RupPT4S3PRymuczabDjtNCi&#10;o01L9fV0MwrmZXU4VvvQVLU7lB7dJuzKp1Kf42H9AyLSEN/hV3urFcy+p/B/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AfuMIAAADcAAAADwAAAAAAAAAAAAAA&#10;AAChAgAAZHJzL2Rvd25yZXYueG1sUEsFBgAAAAAEAAQA+QAAAJADAAAAAA==&#10;" strokecolor="lime" strokeweight="0"/>
              <v:shape id="Freeform 616" o:spid="_x0000_s1634" style="position:absolute;left:4480;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VfasYA&#10;AADcAAAADwAAAGRycy9kb3ducmV2LnhtbESPT4vCMBTE74LfITzBi2jqCqJdoyzrCgoF8d9hb2+b&#10;t22xeSlN1PrtjSB4HGbmN8xs0ZhSXKl2hWUFw0EEgji1uuBMwfGw6k9AOI+ssbRMCu7kYDFvt2YY&#10;a3vjHV33PhMBwi5GBbn3VSylS3My6Aa2Ig7ev60N+iDrTOoabwFuSvkRRWNpsOCwkGNF3zml5/3F&#10;KJguz279l1x+NtvfXdnDZJUm0Umpbqf5+gThqfHv8Ku91grGoxE8z4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VfasYAAADcAAAADwAAAAAAAAAAAAAAAACYAgAAZHJz&#10;L2Rvd25yZXYueG1sUEsFBgAAAAAEAAQA9QAAAIsDAAAAAA==&#10;" path="m,l,1,1,3r1,l3,4e" filled="f" strokecolor="lime" strokeweight="0">
                <v:path arrowok="t" o:connecttype="custom" o:connectlocs="0,0;0,0;0,1;1,1;1,1" o:connectangles="0,0,0,0,0"/>
              </v:shape>
              <v:line id="Line 617" o:spid="_x0000_s1635" style="position:absolute;visibility:visible" from="4481,4171" to="4485,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UiV8MAAADcAAAADwAAAGRycy9kb3ducmV2LnhtbESP3YrCMBSE7xd8h3CEvVtT3UWkGkWE&#10;wu6FFn8e4NAc22JzEpKo9e3NguDlMDPfMItVbzpxIx9aywrGowwEcWV1y7WC07H4moEIEVljZ5kU&#10;PCjAajn4WGCu7Z33dDvEWiQIhxwVNDG6XMpQNWQwjKwjTt7ZeoMxSV9L7fGe4KaTkyybSoMtp4UG&#10;HW0aqi6Hq1EwK8rdvtyGuqzcrvDoNuGveCj1OezXcxCR+vgOv9q/WsH0+wf+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1IlfDAAAA3AAAAA8AAAAAAAAAAAAA&#10;AAAAoQIAAGRycy9kb3ducmV2LnhtbFBLBQYAAAAABAAEAPkAAACRAwAAAAA=&#10;" strokecolor="lime" strokeweight="0"/>
              <v:line id="Line 618" o:spid="_x0000_s1636" style="position:absolute;visibility:visible" from="4480,4172" to="4481,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mHzMMAAADcAAAADwAAAGRycy9kb3ducmV2LnhtbESP3YrCMBSE7xd8h3CEvVtTXVakGkWE&#10;wu6FFn8e4NAc22JzEpKo9e3NguDlMDPfMItVbzpxIx9aywrGowwEcWV1y7WC07H4moEIEVljZ5kU&#10;PCjAajn4WGCu7Z33dDvEWiQIhxwVNDG6XMpQNWQwjKwjTt7ZeoMxSV9L7fGe4KaTkyybSoMtp4UG&#10;HW0aqi6Hq1EwK8rdvtyGuqzcrvDoNuGveCj1OezXcxCR+vgOv9q/WsH0+wf+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5h8zDAAAA3AAAAA8AAAAAAAAAAAAA&#10;AAAAoQIAAGRycy9kb3ducmV2LnhtbFBLBQYAAAAABAAEAPkAAACRAwAAAAA=&#10;" strokecolor="lime" strokeweight="0"/>
              <v:shape id="Freeform 619" o:spid="_x0000_s1637" style="position:absolute;left:4480;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3ZsUA&#10;AADcAAAADwAAAGRycy9kb3ducmV2LnhtbESPQWvCQBSE70L/w/IKvelGLaGkrmKFUg/2YCw9P7LP&#10;3WD2bZrdJvHfu4WCx2FmvmFWm9E1oqcu1J4VzGcZCOLK65qNgq/T+/QFRIjIGhvPpOBKATbrh8kK&#10;C+0HPlJfRiMShEOBCmyMbSFlqCw5DDPfEifv7DuHMcnOSN3hkOCukYssy6XDmtOCxZZ2lqpL+esU&#10;PO+3g2kHMudv+/H507+Vy/xwVerpcdy+gog0xnv4v73XCvJlDn9n0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PdmxQAAANwAAAAPAAAAAAAAAAAAAAAAAJgCAABkcnMv&#10;ZG93bnJldi54bWxQSwUGAAAAAAQABAD1AAAAigMAAAAA&#10;" path="m3,l2,1,1,1,,2,,3e" filled="f" strokecolor="lime" strokeweight="0">
                <v:path arrowok="t" o:connecttype="custom" o:connectlocs="1,0;1,0;0,0;0,1;0,1" o:connectangles="0,0,0,0,0"/>
              </v:shape>
              <v:shape id="Freeform 620" o:spid="_x0000_s1638" style="position:absolute;left:4473;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x8MMA&#10;AADcAAAADwAAAGRycy9kb3ducmV2LnhtbESP0YrCMBRE3xf8h3AFX0RTXVCppiKKIPvgsrofcGmu&#10;bWlzU5rY1r83guDjMDNnmM22N5VoqXGFZQWzaQSCOLW64EzB//U4WYFwHlljZZkUPMjBNhl8bTDW&#10;tuM/ai8+EwHCLkYFufd1LKVLczLoprYmDt7NNgZ9kE0mdYNdgJtKzqNoIQ0WHBZyrGmfU1pe7kYB&#10;VYer7PqfWUSPsj245fg3HZ+VGg373RqEp95/wu/2SStYfC/hdSYcAZ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Dx8MMAAADcAAAADwAAAAAAAAAAAAAAAACYAgAAZHJzL2Rv&#10;d25yZXYueG1sUEsFBgAAAAAEAAQA9QAAAIgDAAAAAA==&#10;" path="m47,25r,-4l46,17,45,15,44,11,41,9,40,6,36,4,34,3,30,2,28,,24,,21,,17,2,15,3,11,4,8,6,6,9,4,11,2,15,1,17,,21r,4l,27r1,4l2,34r2,3l6,39r2,3l11,44r4,1l17,47r4,1l24,48r4,l30,47r4,-2l36,44r4,-2l41,39r3,-2l45,34r1,-3l47,27r,-2xe" filled="f" strokecolor="lime" strokeweight="0">
                <v:path arrowok="t" o:connecttype="custom" o:connectlocs="12,6;12,5;12,4;11,3;11,3;10,2;10,1;9,1;9,1;8,0;7,0;6,0;5,0;4,0;4,1;3,1;2,1;2,2;1,3;1,3;0,4;0,5;0,6;0,6;0,7;1,8;1,8;2,9;2,10;3,10;4,10;4,11;5,11;6,11;7,11;8,11;9,10;9,10;10,10;10,9;11,8;11,8;12,7;12,6;12,6" o:connectangles="0,0,0,0,0,0,0,0,0,0,0,0,0,0,0,0,0,0,0,0,0,0,0,0,0,0,0,0,0,0,0,0,0,0,0,0,0,0,0,0,0,0,0,0,0"/>
              </v:shape>
              <v:shape id="Freeform 621" o:spid="_x0000_s1639" style="position:absolute;left:4478;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NG8QA&#10;AADcAAAADwAAAGRycy9kb3ducmV2LnhtbERPTWvCQBC9F/oflin0UnTTCkGjq5S2QoSARO2htzE7&#10;TYLZ2ZBdk/jv3UOhx8f7Xm1G04ieOldbVvA6jUAQF1bXXCo4HbeTOQjnkTU2lknBjRxs1o8PK0y0&#10;HTin/uBLEULYJaig8r5NpHRFRQbd1LbEgfu1nUEfYFdK3eEQwk0j36IolgZrDg0VtvRRUXE5XI2C&#10;xefFpefs+rXb/+TNC2bbIou+lXp+Gt+XIDyN/l/85061gngW1oYz4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hzRvEAAAA3AAAAA8AAAAAAAAAAAAAAAAAmAIAAGRycy9k&#10;b3ducmV2LnhtbFBLBQYAAAAABAAEAPUAAACJAwAAAAA=&#10;" path="m3,4l3,3,3,1,1,,,e" filled="f" strokecolor="lime" strokeweight="0">
                <v:path arrowok="t" o:connecttype="custom" o:connectlocs="1,1;1,1;1,0;0,0;0,0" o:connectangles="0,0,0,0,0"/>
              </v:shape>
              <v:shape id="Freeform 622" o:spid="_x0000_s1640" style="position:absolute;left:4478;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tqN8UA&#10;AADcAAAADwAAAGRycy9kb3ducmV2LnhtbESPQWvCQBSE7wX/w/IK3uqmFaxGV5GCIJYeYjx4fGSf&#10;Sdrs25B96vbfdwuFHoeZ+YZZbaLr1I2G0Ho28DzJQBFX3rZcGziVu6c5qCDIFjvPZOCbAmzWo4cV&#10;5tbfuaDbUWqVIBxyNNCI9LnWoWrIYZj4njh5Fz84lCSHWtsB7wnuOv2SZTPtsOW00GBPbw1VX8er&#10;M9CW8SqxeP84VVoOu6IrX8/ZpzHjx7hdghKK8h/+a++tgdl0Ab9n0hH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2o3xQAAANwAAAAPAAAAAAAAAAAAAAAAAJgCAABkcnMv&#10;ZG93bnJldi54bWxQSwUGAAAAAAQABAD1AAAAigMAAAAA&#10;" path="m,2r1,l3,2,3,1,3,e" filled="f" strokecolor="lime" strokeweight="0">
                <v:path arrowok="t" o:connecttype="custom" o:connectlocs="0,1;0,1;1,1;1,1;1,0" o:connectangles="0,0,0,0,0"/>
              </v:shape>
              <v:line id="Line 623" o:spid="_x0000_s1641" style="position:absolute;flip:x;visibility:visible" from="4473,3896" to="4478,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TwSsIAAADcAAAADwAAAGRycy9kb3ducmV2LnhtbERPTWvCQBC9F/oflhG81Y1VrKSuIoWC&#10;F2mNgV6H7JjE7s6m2a3Gf985FDw+3vdqM3inLtTHNrCB6SQDRVwF23JtoDy+Py1BxYRs0QUmAzeK&#10;sFk/Pqwwt+HKB7oUqVYSwjFHA01KXa51rBryGCehIxbuFHqPSWBfa9vjVcK9089ZttAeW5aGBjt6&#10;a6j6Ln699J62Hz8vc79vz5/lrLx9Ob08O2PGo2H7CirRkO7if/fOGljMZb6ckSO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TwSsIAAADcAAAADwAAAAAAAAAAAAAA&#10;AAChAgAAZHJzL2Rvd25yZXYueG1sUEsFBgAAAAAEAAQA+QAAAJADAAAAAA==&#10;" strokecolor="lime" strokeweight="0"/>
              <v:line id="Line 624" o:spid="_x0000_s1642" style="position:absolute;flip:y;visibility:visible" from="4478,3891" to="4479,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hV0cUAAADcAAAADwAAAGRycy9kb3ducmV2LnhtbESPX2vCMBTF3wd+h3AHe5ups1TpjCID&#10;wZexTQt7vTTXti65qU207bdfBgMfD+fPj7PaDNaIG3W+caxgNk1AEJdON1wpKI675yUIH5A1Gsek&#10;YCQPm/XkYYW5dj1/0e0QKhFH2OeooA6hzaX0ZU0W/dS1xNE7uc5iiLKrpO6wj+PWyJckyaTFhiOh&#10;xpbeaip/Dlcbuaftx2WR2vfm/FnMi/HbyOXZKPX0OGxfQQQawj38395rBVk6g78z8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6hV0cUAAADcAAAADwAAAAAAAAAA&#10;AAAAAAChAgAAZHJzL2Rvd25yZXYueG1sUEsFBgAAAAAEAAQA+QAAAJMDAAAAAA==&#10;" strokecolor="lime" strokeweight="0"/>
              <v:line id="Line 625" o:spid="_x0000_s1643" style="position:absolute;flip:x;visibility:visible" from="4473,3897" to="4478,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rLpsUAAADcAAAADwAAAGRycy9kb3ducmV2LnhtbESPS2vCQBSF9wX/w3CF7uqkVlRSJ0EE&#10;oZvSVgPdXjLXPDpzJ2bGGP99p1BweTiPj7PJR2vEQL1vHCt4niUgiEunG64UFMf90xqED8gajWNS&#10;cCMPeTZ52GCq3ZW/aDiESsQR9ikqqEPoUil9WZNFP3MdcfROrrcYouwrqXu8xnFr5DxJltJiw5FQ&#10;Y0e7msqfw8VG7mn7cV4t7HvTfhYvxe3byHVrlHqcjttXEIHGcA//t9+0guViDn9n4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rLpsUAAADcAAAADwAAAAAAAAAA&#10;AAAAAAChAgAAZHJzL2Rvd25yZXYueG1sUEsFBgAAAAAEAAQA+QAAAJMDAAAAAA==&#10;" strokecolor="lime" strokeweight="0"/>
              <v:line id="Line 626" o:spid="_x0000_s1644" style="position:absolute;visibility:visible" from="4478,3898" to="4479,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rJXsMAAADcAAAADwAAAGRycy9kb3ducmV2LnhtbESP3YrCMBSE7xd8h3CEvVtT3UWkGkWE&#10;wu6FFn8e4NAc22JzEpKo9e3NguDlMDPfMItVbzpxIx9aywrGowwEcWV1y7WC07H4moEIEVljZ5kU&#10;PCjAajn4WGCu7Z33dDvEWiQIhxwVNDG6XMpQNWQwjKwjTt7ZeoMxSV9L7fGe4KaTkyybSoMtp4UG&#10;HW0aqi6Hq1EwK8rdvtyGuqzcrvDoNuGveCj1OezXcxCR+vgOv9q/WsH05x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ayV7DAAAA3AAAAA8AAAAAAAAAAAAA&#10;AAAAoQIAAGRycy9kb3ducmV2LnhtbFBLBQYAAAAABAAEAPkAAACRAwAAAAA=&#10;" strokecolor="lime" strokeweight="0"/>
              <v:line id="Line 627" o:spid="_x0000_s1645" style="position:absolute;visibility:visible" from="4481,3897" to="4485,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NRKsIAAADcAAAADwAAAGRycy9kb3ducmV2LnhtbESP3YrCMBSE7wXfIRzBO01dRKQaRYSC&#10;e6HFnwc4NMe22JyEJGp9+83Cwl4OM/MNs972phMv8qG1rGA2zUAQV1a3XCu4XYvJEkSIyBo7y6Tg&#10;QwG2m+Fgjbm2bz7T6xJrkSAcclTQxOhyKUPVkMEwtY44eXfrDcYkfS21x3eCm05+ZdlCGmw5LTTo&#10;aN9Q9bg8jYJlUZ7O5THUZeVOhUe3D9/FR6nxqN+tQETq43/4r33QChbzOfyeSUdA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fNRKsIAAADcAAAADwAAAAAAAAAAAAAA&#10;AAChAgAAZHJzL2Rvd25yZXYueG1sUEsFBgAAAAAEAAQA+QAAAJADAAAAAA==&#10;" strokecolor="lime" strokeweight="0"/>
              <v:line id="Line 628" o:spid="_x0000_s1646" style="position:absolute;flip:x;visibility:visible" from="4481,3896" to="4485,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NT0sUAAADcAAAADwAAAGRycy9kb3ducmV2LnhtbESPS2sCMRSF94X+h3AFdzVja61MJ4oI&#10;BTdSOx3o9jK587DJzTiJOv77Rii4PJzHx8lWgzXiTL1vHSuYThIQxKXTLdcKiu+PpwUIH5A1Gsek&#10;4EoeVsvHhwxT7S78Rec81CKOsE9RQRNCl0rpy4Ys+onriKNXud5iiLKvpe7xEsetkc9JMpcWW46E&#10;BjvaNFT+5icbudX68/g2s7v2sC9eiuuPkYuDUWo8GtbvIAIN4R7+b2+1gvnsFW5n4h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JNT0sUAAADcAAAADwAAAAAAAAAA&#10;AAAAAAChAgAAZHJzL2Rvd25yZXYueG1sUEsFBgAAAAAEAAQA+QAAAJMDAAAAAA==&#10;" strokecolor="lime" strokeweight="0"/>
              <v:line id="Line 629" o:spid="_x0000_s1647" style="position:absolute;visibility:visible" from="4480,3898" to="4481,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1qxsIAAADcAAAADwAAAGRycy9kb3ducmV2LnhtbESP0YrCMBRE3wX/IVzBN01dpEg1igiF&#10;3Ye16O4HXJprW2xuQhK1/r0RFvZxmJkzzGY3mF7cyYfOsoLFPANBXFvdcaPg96ecrUCEiKyxt0wK&#10;nhRgtx2PNlho++AT3c+xEQnCoUAFbYyukDLULRkMc+uIk3ex3mBM0jdSe3wkuOnlR5bl0mDHaaFF&#10;R4eW6uv5ZhSsyup4qr5DU9XuWHp0h/BVPpWaTob9GkSkIf6H/9qfWkG+zO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1qxsIAAADcAAAADwAAAAAAAAAAAAAA&#10;AAChAgAAZHJzL2Rvd25yZXYueG1sUEsFBgAAAAAEAAQA+QAAAJADAAAAAA==&#10;" strokecolor="lime" strokeweight="0"/>
              <v:line id="Line 630" o:spid="_x0000_s1648" style="position:absolute;visibility:visible" from="4480,3891" to="4481,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PXcMAAADcAAAADwAAAGRycy9kb3ducmV2LnhtbESP3YrCMBSE7xd8h3CEvVtTZVGpRhGh&#10;sHuhxZ8HODTHttichCRqfXuzsODlMDPfMMt1bzpxJx9aywrGowwEcWV1y7WC86n4moMIEVljZ5kU&#10;PCnAejX4WGKu7YMPdD/GWiQIhxwVNDG6XMpQNWQwjKwjTt7FeoMxSV9L7fGR4KaTkyybSoMtp4UG&#10;HW0bqq7Hm1EwL8r9odyFuqzcvvDotuG3eCr1Oew3CxCR+vgO/7d/tILp9wz+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hz13DAAAA3AAAAA8AAAAAAAAAAAAA&#10;AAAAoQIAAGRycy9kb3ducmV2LnhtbFBLBQYAAAAABAAEAPkAAACRAwAAAAA=&#10;" strokecolor="lime" strokeweight="0"/>
              <v:shape id="Freeform 631" o:spid="_x0000_s1649" style="position:absolute;left:4480;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80cEA&#10;AADcAAAADwAAAGRycy9kb3ducmV2LnhtbERPTWvCQBC9F/wPywje6sYiVqKrFEEoSg8xHjwO2WmS&#10;NjsbsqOu/949FHp8vO/1NrpO3WgIrWcDs2kGirjytuXawLncvy5BBUG22HkmAw8KsN2MXtaYW3/n&#10;gm4nqVUK4ZCjgUakz7UOVUMOw9T3xIn79oNDSXCotR3wnsJdp9+ybKEdtpwaGuxp11D1e7o6A20Z&#10;rxKL49e50nLYF135fsl+jJmM48cKlFCUf/Gf+9MaWMzT2nQmHQG9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vNHBAAAA3AAAAA8AAAAAAAAAAAAAAAAAmAIAAGRycy9kb3du&#10;cmV2LnhtbFBLBQYAAAAABAAEAPUAAACGAwAAAAA=&#10;" path="m,l,1,1,2r1,l3,2e" filled="f" strokecolor="lime" strokeweight="0">
                <v:path arrowok="t" o:connecttype="custom" o:connectlocs="0,0;0,1;0,1;1,1;1,1" o:connectangles="0,0,0,0,0"/>
              </v:shape>
              <v:shape id="Freeform 632" o:spid="_x0000_s1650" style="position:absolute;left:4480;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sb/ccA&#10;AADcAAAADwAAAGRycy9kb3ducmV2LnhtbESPQWvCQBSE7wX/w/IEL6VuKhI0uoq0FVIIlGh76O2Z&#10;fSbB7NuQXU38991CocdhZr5h1tvBNOJGnastK3ieRiCIC6trLhV8HvdPCxDOI2tsLJOCOznYbkYP&#10;a0y07Tmn28GXIkDYJaig8r5NpHRFRQbd1LbEwTvbzqAPsiul7rAPcNPIWRTF0mDNYaHCll4qKi6H&#10;q1GwfL249JRd394/vvPmEbN9kUVfSk3Gw24FwtPg/8N/7VQriOdL+D0Tj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rG/3HAAAA3AAAAA8AAAAAAAAAAAAAAAAAmAIAAGRy&#10;cy9kb3ducmV2LnhtbFBLBQYAAAAABAAEAPUAAACMAwAAAAA=&#10;" path="m3,l2,,1,1,,3,,4e" filled="f" strokecolor="lime" strokeweight="0">
                <v:path arrowok="t" o:connecttype="custom" o:connectlocs="1,0;1,0;0,0;0,1;0,1" o:connectangles="0,0,0,0,0"/>
              </v:shape>
              <v:shape id="Freeform 633" o:spid="_x0000_s1651" style="position:absolute;left:4624;top:2009;width:58;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cxxsIA&#10;AADcAAAADwAAAGRycy9kb3ducmV2LnhtbERPXWvCMBR9H/gfwhX2NlOF6ahG0cI2B0Ocis/X5toW&#10;m5uSZG3375cHwcfD+V6selOLlpyvLCsYjxIQxLnVFRcKTsf3lzcQPiBrrC2Tgj/ysFoOnhaYatvx&#10;D7WHUIgYwj5FBWUITSqlz0sy6Ee2IY7c1TqDIUJXSO2wi+GmlpMkmUqDFceGEhvKSspvh1+joPva&#10;X8ntdt91+7GZXfbb7PyZZ0o9D/v1HESgPjzEd/dWK5i+xvnxTD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zHGwgAAANwAAAAPAAAAAAAAAAAAAAAAAJgCAABkcnMvZG93&#10;bnJldi54bWxQSwUGAAAAAAQABAD1AAAAhwMAAAAA&#10;" path="m231,116r,-8l229,100r-1,-8l226,84r-3,-7l221,70r-4,-8l214,55r-5,-6l205,43r-6,-6l194,31r-6,-5l182,21r-7,-4l168,13r-7,-3l154,6,147,4,138,3,131,2,123,r-8,l108,,99,2,92,3,84,4,77,6r-7,4l62,13r-7,4l49,21r-6,5l37,31r-6,6l26,43r-5,6l16,55r-4,7l9,70,6,77,4,84,3,92r-1,8l,108r,8l,123r2,8l3,139r1,8l6,154r3,7l12,168r4,8l21,182r5,6l31,194r6,6l43,205r6,5l55,213r7,5l70,221r7,3l84,227r8,1l99,229r9,2l115,231r8,l131,229r7,-1l147,227r7,-3l161,221r7,-3l175,213r7,-3l188,205r6,-5l199,194r6,-6l209,182r5,-6l217,168r4,-7l223,154r3,-7l228,139r1,-8l231,123r,-7xe" filled="f" strokecolor="lime" strokeweight="0">
                <v:path arrowok="t" o:connecttype="custom" o:connectlocs="58,27;57,23;56,19;54,15;52,12;50,9;47,6;44,4;40,2;37,1;33,0;29,0;25,0;21,1;18,2;14,4;11,6;8,9;5,12;3,15;2,19;1,23;0,27;0,30;1,34;2,38;3,41;5,45;8,48;11,51;14,53;18,55;21,56;25,57;29,57;33,57;37,56;40,55;44,53;47,51;50,48;52,45;54,41;56,38;57,34;58,30" o:connectangles="0,0,0,0,0,0,0,0,0,0,0,0,0,0,0,0,0,0,0,0,0,0,0,0,0,0,0,0,0,0,0,0,0,0,0,0,0,0,0,0,0,0,0,0,0,0"/>
              </v:shape>
              <v:shape id="Freeform 634" o:spid="_x0000_s1652" style="position:absolute;left:4828;top:789;width:68;height:68;visibility:visible;mso-wrap-style:square;v-text-anchor:top" coordsize="274,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csQA&#10;AADcAAAADwAAAGRycy9kb3ducmV2LnhtbESPT2sCMRTE74V+h/AK3mpWQbFbo7T+AT1qW+jxsXnd&#10;LN28LEncXf30RhA8DjPzG2a+7G0tWvKhcqxgNMxAEBdOV1wq+P7avs5AhIissXZMCs4UYLl4fppj&#10;rl3HB2qPsRQJwiFHBSbGJpcyFIYshqFriJP357zFmKQvpfbYJbit5TjLptJixWnBYEMrQ8X/8WQV&#10;/GBX/2pvqvay2fdvxdpgdv5UavDSf7yDiNTHR/je3mkF08kIbmfSEZ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zv3LEAAAA3AAAAA8AAAAAAAAAAAAAAAAAmAIAAGRycy9k&#10;b3ducmV2LnhtbFBLBQYAAAAABAAEAPUAAACJAwAAAAA=&#10;" path="m274,l261,1,248,5,234,7r-12,5l210,16r-14,5l184,27r-11,6l161,39r-12,7l138,53r-11,8l117,69r-11,9l96,86,88,96,78,106r-8,9l61,126r-7,11l47,148r-8,13l33,171r-6,13l22,196r-5,12l12,221,9,234,5,247,3,259,,273e" filled="f" strokecolor="lime" strokeweight="0">
                <v:path arrowok="t" o:connecttype="custom" o:connectlocs="68,0;65,0;62,1;58,2;55,3;52,4;49,5;46,7;43,8;40,10;37,11;34,13;32,15;29,17;26,19;24,21;22,24;19,26;17,29;15,31;13,34;12,37;10,40;8,43;7,46;5,49;4,52;3,55;2,58;1,62;1,65;0,68" o:connectangles="0,0,0,0,0,0,0,0,0,0,0,0,0,0,0,0,0,0,0,0,0,0,0,0,0,0,0,0,0,0,0,0"/>
              </v:shape>
              <v:shape id="Freeform 635" o:spid="_x0000_s1653" style="position:absolute;left:4922;top:789;width:67;height:68;visibility:visible;mso-wrap-style:square;v-text-anchor:top" coordsize="269,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0Rj8YA&#10;AADcAAAADwAAAGRycy9kb3ducmV2LnhtbESP3WoCMRSE7wt9h3AKvatZt1RkNYq0CEKh+AfeHjfH&#10;zeLmZE3iuu3TN0Khl8PMfMNM571tREc+1I4VDAcZCOLS6ZorBfvd8mUMIkRkjY1jUvBNAeazx4cp&#10;FtrdeEPdNlYiQTgUqMDE2BZShtKQxTBwLXHyTs5bjEn6SmqPtwS3jcyzbCQt1pwWDLb0bqg8b69W&#10;wc8uP3ytLuv95+bjaLp4Gfvha1Dq+alfTEBE6uN/+K+90gpGbzncz6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0Rj8YAAADcAAAADwAAAAAAAAAAAAAAAACYAgAAZHJz&#10;L2Rvd25yZXYueG1sUEsFBgAAAAAEAAQA9QAAAIsDAAAAAA==&#10;" path="m269,273r-1,-14l264,247r-4,-13l257,221r-4,-12l248,197r-6,-12l237,173r-7,-12l224,150r-7,-11l209,128r-8,-11l192,107,184,97,174,87,164,79,154,70,143,62,133,55,122,47,111,40,100,34,87,28,75,22,63,17,51,12,37,8,25,5,12,2,,e" filled="f" strokecolor="lime" strokeweight="0">
                <v:path arrowok="t" o:connecttype="custom" o:connectlocs="67,68;67,65;66,62;65,58;64,55;63,52;62,49;60,46;59,43;57,40;56,37;54,35;52,32;50,29;48,27;46,24;43,22;41,20;38,17;36,15;33,14;30,12;28,10;25,8;22,7;19,5;16,4;13,3;9,2;6,1;3,0;0,0" o:connectangles="0,0,0,0,0,0,0,0,0,0,0,0,0,0,0,0,0,0,0,0,0,0,0,0,0,0,0,0,0,0,0,0"/>
              </v:shape>
              <v:shape id="Freeform 636" o:spid="_x0000_s1654" style="position:absolute;left:4808;top:769;width:201;height:201;visibility:visible;mso-wrap-style:square;v-text-anchor:top" coordsize="806,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3tMcA&#10;AADcAAAADwAAAGRycy9kb3ducmV2LnhtbESPT2sCMRTE7wW/Q3iF3rrZKvXP1ijVIlTBQ9WDx+fm&#10;dXft5mVJom799I0g9DjMzG+Y8bQ1tTiT85VlBS9JCoI4t7riQsFuu3gegvABWWNtmRT8kofppPMw&#10;xkzbC3/ReRMKESHsM1RQhtBkUvq8JIM+sQ1x9L6tMxiidIXUDi8RbmrZTdO+NFhxXCixoXlJ+c/m&#10;ZBQcd7PVodq74fKjbteHaz7a8kAr9fTYvr+BCNSG//C9/akV9F97cDsTj4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GN7THAAAA3AAAAA8AAAAAAAAAAAAAAAAAmAIAAGRy&#10;cy9kb3ducmV2LnhtbFBLBQYAAAAABAAEAPUAAACMAwAAAAA=&#10;" path="m806,403r,-14l805,374r-1,-13l803,346r-3,-14l798,318r-4,-14l791,290r-5,-14l781,262r-5,-13l770,235r-6,-12l758,210r-8,-12l743,186r-8,-13l726,162r-9,-12l708,139,698,128r-10,-9l678,109,668,99,657,89,644,81,633,72,621,64,609,56,597,49,583,43,571,37,558,31,544,26,531,21,516,16,503,13,488,9,475,7,460,4,446,3,432,2,418,,403,,388,,374,2,360,3,346,4,331,7,318,9r-15,4l290,16r-14,5l262,26r-14,5l236,37r-13,6l209,49r-12,7l185,64r-12,8l162,81r-12,8l139,99r-11,10l118,119r-10,9l98,139r-9,11l80,162r-8,11l64,186r-8,12l50,210r-8,13l36,235r-6,14l25,262r-4,14l16,290r-4,14l10,318,6,332,3,346,2,361,1,374,,389r,14l,418r1,15l2,447r1,14l6,475r4,15l12,503r4,14l21,531r4,14l30,558r6,13l42,584r8,13l56,609r8,12l72,634r8,12l89,657r9,11l108,679r10,9l128,699r11,10l150,718r12,8l173,735r12,8l197,750r12,8l223,764r13,7l248,776r14,6l276,786r14,5l303,794r15,4l331,800r15,3l360,805r14,1l388,806r15,l418,806r14,l446,805r14,-2l475,800r13,-2l503,794r13,-3l531,786r13,-4l558,776r13,-5l583,764r14,-6l609,750r12,-7l633,735r11,-9l657,718r11,-9l678,699r10,-11l698,679r10,-11l717,657r9,-11l735,634r8,-13l750,609r8,-12l764,584r6,-13l776,558r5,-13l786,531r5,-14l794,503r4,-13l800,475r3,-14l804,447r1,-14l806,418r,-15xe" filled="f" strokecolor="lime" strokeweight="0">
                <v:path arrowok="t" o:connecttype="custom" o:connectlocs="201,93;200,83;197,72;194,62;189,52;183,43;177,35;169,27;161,20;152,14;142,9;132,5;122,2;111,1;101,0;90,1;79,2;69,5;59,9;49,14;40,20;32,27;24,35;18,43;12,52;7,62;4,72;1,83;0,93;0,104;1,115;3,125;6,136;10,146;16,155;22,164;29,172;37,179;46,185;56,191;65,195;76,198;86,200;97,201;108,201;118,200;129,197;139,194;149,189;158,183;167,177;174,169;181,161;187,152;192,142;196,132;199,122;201,111;201,101" o:connectangles="0,0,0,0,0,0,0,0,0,0,0,0,0,0,0,0,0,0,0,0,0,0,0,0,0,0,0,0,0,0,0,0,0,0,0,0,0,0,0,0,0,0,0,0,0,0,0,0,0,0,0,0,0,0,0,0,0,0,0"/>
              </v:shape>
            </v:group>
            <v:group id="Group 838" o:spid="_x0000_s1655" style="position:absolute;left:27641;top:3568;width:14173;height:23400" coordorigin="4353,562" coordsize="2232,36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line id="Line 638" o:spid="_x0000_s1656" style="position:absolute;flip:x;visibility:visible" from="4893,950" to="4896,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FD8QAAADcAAAADwAAAGRycy9kb3ducmV2LnhtbESPS2sCMRSF94X+h3CF7mrG1hfjRJFC&#10;wY3Y2gG3l8mdhyY300mq4783QsHl4Tw+TrbqrRFn6nzjWMFomIAgLpxuuFKQ/3y+zkH4gKzROCYF&#10;V/KwWj4/ZZhqd+FvOu9DJeII+xQV1CG0qZS+qMmiH7qWOHql6yyGKLtK6g4vcdwa+ZYkU2mx4Uio&#10;saWPmorT/s9Gbrne/c7Gdtscv/L3/Howcn40Sr0M+vUCRKA+PML/7Y1WMJ1M4H4mHg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sUPxAAAANwAAAAPAAAAAAAAAAAA&#10;AAAAAKECAABkcnMvZG93bnJldi54bWxQSwUGAAAAAAQABAD5AAAAkgMAAAAA&#10;" strokecolor="lime" strokeweight="0"/>
              <v:shape id="Freeform 639" o:spid="_x0000_s1657" style="position:absolute;left:4828;top:884;width:68;height:67;visibility:visible;mso-wrap-style:square;v-text-anchor:top" coordsize="2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MgMQA&#10;AADcAAAADwAAAGRycy9kb3ducmV2LnhtbESPzWrDMBCE74W+g9hCbrWcQpzWtRyKIYmvTVp63Vrr&#10;H2qtjKUk9ttHgUKOw8x8w2SbyfTiTKPrLCtYRjEI4srqjhsFX8ft8ysI55E19pZJwUwONvnjQ4ap&#10;thf+pPPBNyJA2KWooPV+SKV0VUsGXWQH4uDVdjTogxwbqUe8BLjp5UscJ9Jgx2GhxYGKlqq/w8ko&#10;2Mufereck2J++3XFuqxL132XSi2epo93EJ4mfw//t0utIFklcDsTjo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ITIDEAAAA3AAAAA8AAAAAAAAAAAAAAAAAmAIAAGRycy9k&#10;b3ducmV2LnhtbFBLBQYAAAAABAAEAPUAAACJAwAAAAA=&#10;" path="m,l3,12,5,25,9,37r5,13l17,62r5,12l28,86r7,12l41,109r7,11l55,131r8,11l71,152r9,11l89,171r9,10l108,190r11,8l128,207r11,7l150,221r12,6l173,233r13,7l198,244r12,5l222,254r12,4l248,261r12,3l273,266e" filled="f" strokecolor="lime" strokeweight="0">
                <v:path arrowok="t" o:connecttype="custom" o:connectlocs="0,0;1,3;1,6;2,9;3,13;4,16;5,19;7,22;9,25;10,27;12,30;14,33;16,36;18,38;20,41;22,43;24,46;27,48;30,50;32,52;35,54;37,56;40,57;43,59;46,60;49,61;52,63;55,64;58,65;62,66;65,66;68,67" o:connectangles="0,0,0,0,0,0,0,0,0,0,0,0,0,0,0,0,0,0,0,0,0,0,0,0,0,0,0,0,0,0,0,0"/>
              </v:shape>
              <v:shape id="Freeform 640" o:spid="_x0000_s1658" style="position:absolute;left:4850;top:811;width:117;height:117;visibility:visible;mso-wrap-style:square;v-text-anchor:top" coordsize="468,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AX2cMA&#10;AADcAAAADwAAAGRycy9kb3ducmV2LnhtbESPQUsDMRSE70L/Q3gFbzZbwbasTYsUBS8iRuv5sXnu&#10;rua9LEnsrv56Iwgeh5n5htnuJ/bqRDH1QQwsFxUokia4XloDL893FxtQKaM49EHIwBcl2O9mZ1us&#10;XRjliU42t6pAJNVooMt5qLVOTUeMaREGkuK9hciYi4ytdhHHAmevL6tqpRl7KQsdDnToqPmwn2zA&#10;pkfrx9vjQ/aWj5v1N79zfDXmfD7dXIPKNOX/8F/73hlYXa3h90w5Anr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AX2cMAAADcAAAADwAAAAAAAAAAAAAAAACYAgAAZHJzL2Rv&#10;d25yZXYueG1sUEsFBgAAAAAEAAQA9QAAAIgDAAAAAA==&#10;" path="m468,233r,-11l468,212r-1,-11l464,190r-2,-11l460,168r-4,-11l452,147r-5,-11l442,126r-4,-9l431,107,425,97r-7,-8l411,80r-8,-8l396,64r-8,-7l379,50r-8,-8l361,36,351,30,341,25r-9,-5l322,16,311,12,300,8,289,6,278,3,267,2,256,,245,,234,,223,,212,,201,2,190,3,179,6,168,8r-11,4l148,16r-11,4l127,25r-10,5l107,36r-9,6l89,50r-8,7l72,64r-7,8l57,80r-7,9l43,97r-6,10l31,117r-5,9l21,136r-5,11l12,157r-2,11l6,179,4,190,3,201,1,212,,222r,11l,244r1,11l3,268r1,10l6,289r4,10l12,310r4,11l21,331r5,10l31,350r6,10l43,370r7,8l57,387r8,8l72,403r9,8l89,417r9,8l107,431r10,6l127,442r10,5l148,451r9,4l168,459r11,2l190,464r11,2l212,467r11,l234,468r11,-1l256,467r11,-1l278,464r11,-3l300,459r11,-4l322,451r10,-4l341,442r10,-5l361,431r10,-6l379,417r9,-6l396,403r7,-8l411,387r7,-9l425,370r6,-10l438,350r4,-9l447,331r5,-10l456,310r4,-11l462,289r2,-11l467,268r1,-13l468,244r,-11xe" filled="f" strokecolor="lime" strokeweight="0">
                <v:path arrowok="t" o:connecttype="custom" o:connectlocs="117,53;116,45;113,37;110,29;105,22;99,16;93,11;85,6;78,3;70,1;61,0;53,0;45,2;37,4;29,8;22,13;16,18;11,24;7,32;3,39;1,48;0,56;0,64;2,72;4,80;8,88;13,95;18,101;25,106;32,111;39,114;48,116;56,117;64,117;72,115;81,113;88,109;95,104;101,99;106,93;111,85;114,78;116,70;117,61" o:connectangles="0,0,0,0,0,0,0,0,0,0,0,0,0,0,0,0,0,0,0,0,0,0,0,0,0,0,0,0,0,0,0,0,0,0,0,0,0,0,0,0,0,0,0,0"/>
              </v:shape>
              <v:line id="Line 641" o:spid="_x0000_s1659" style="position:absolute;flip:x y;visibility:visible" from="4809,854" to="482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J/QMAAAADcAAAADwAAAGRycy9kb3ducmV2LnhtbERPy6rCMBDdC/5DGMGNaHoVH1SjyAXB&#10;jYJVBHdDM31gMylN1Pr3ZiG4PJz3atOaSjypcaVlBX+jCARxanXJuYLLeTdcgHAeWWNlmRS8ycFm&#10;3e2sMNb2xSd6Jj4XIYRdjAoK7+tYSpcWZNCNbE0cuMw2Bn2ATS51g68Qbio5jqKZNFhyaCiwpv+C&#10;0nvyMAomeDglg+z2Ps6zxB5ul+sx1Vel+r12uwThqfU/8de91wpm07A2nAlHQK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yf0DAAAAA3AAAAA8AAAAAAAAAAAAAAAAA&#10;oQIAAGRycy9kb3ducmV2LnhtbFBLBQYAAAAABAAEAPkAAACOAwAAAAA=&#10;" strokecolor="lime" strokeweight="0"/>
              <v:line id="Line 642" o:spid="_x0000_s1660" style="position:absolute;flip:x;visibility:visible" from="4809,883" to="4829,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fPCsUAAADcAAAADwAAAGRycy9kb3ducmV2LnhtbESPS2sCMRSF94X+h3AL7mqm1fqYThQp&#10;CG6kVgfcXibXeTS5mU6ijv/eFApdHs7j42TL3hpxoc7XjhW8DBMQxIXTNZcK8sP6eQbCB2SNxjEp&#10;uJGH5eLxIcNUuyt/0WUfShFH2KeooAqhTaX0RUUW/dC1xNE7uc5iiLIrpe7wGsetka9JMpEWa46E&#10;Clv6qKj43p9t5J5Wnz/Tsd3WzS4f5bejkbPGKDV46lfvIAL14T/8195oBZO3OfyeiUd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fPCsUAAADcAAAADwAAAAAAAAAA&#10;AAAAAAChAgAAZHJzL2Rvd25yZXYueG1sUEsFBgAAAAAEAAQA+QAAAJMDAAAAAA==&#10;" strokecolor="lime" strokeweight="0"/>
              <v:line id="Line 643" o:spid="_x0000_s1661" style="position:absolute;visibility:visible" from="4989,883" to="5008,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0LSb8AAADcAAAADwAAAGRycy9kb3ducmV2LnhtbERPzYrCMBC+C/sOYRa8aaqHItUoUiis&#10;h7Xo+gBDM7bFZhKSbK1vvzkIe/z4/neHyQxiJB96ywpWywwEcWN1z62C20+12IAIEVnjYJkUvCjA&#10;Yf8x22Gh7ZMvNF5jK1IIhwIVdDG6QsrQdGQwLK0jTtzdeoMxQd9K7fGZws0g11mWS4M9p4YOHZUd&#10;NY/rr1Gwqerzpf4Obd24c+XRleFUvZSaf07HLYhIU/wXv91fWkGep/npTDoCcv8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X0LSb8AAADcAAAADwAAAAAAAAAAAAAAAACh&#10;AgAAZHJzL2Rvd25yZXYueG1sUEsFBgAAAAAEAAQA+QAAAI0DAAAAAA==&#10;" strokecolor="lime" strokeweight="0"/>
              <v:line id="Line 644" o:spid="_x0000_s1662" style="position:absolute;flip:y;visibility:visible" from="4989,854" to="5007,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0JscMAAADcAAAADwAAAGRycy9kb3ducmV2LnhtbESPX2vCMBTF3wW/Q7jC3jR1G1WqUUQY&#10;+DKmruDrpbm21eSmNlHrt18EYY+H8+fHmS87a8SNWl87VjAeJSCIC6drLhXkv1/DKQgfkDUax6Tg&#10;QR6Wi35vjpl2d97RbR9KEUfYZ6igCqHJpPRFRRb9yDXE0Tu61mKIsi2lbvEex62R70mSSos1R0KF&#10;Da0rKs77q43c4+rnMvm03/Vpm3/kj4OR05NR6m3QrWYgAnXhP/xqb7SCNB3D80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dCbHDAAAA3AAAAA8AAAAAAAAAAAAA&#10;AAAAoQIAAGRycy9kb3ducmV2LnhtbFBLBQYAAAAABAAEAPkAAACRAwAAAAA=&#10;" strokecolor="lime" strokeweight="0"/>
              <v:shape id="Freeform 645" o:spid="_x0000_s1663" style="position:absolute;left:4922;top:883;width:67;height:67;visibility:visible;mso-wrap-style:square;v-text-anchor:top" coordsize="26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QH8QA&#10;AADcAAAADwAAAGRycy9kb3ducmV2LnhtbESPT4vCMBTE7wt+h/AEb2tqke5SjSL+AWG9bBX1+Gie&#10;bbF5KU3U+u03grDHYWZ+w0znnanFnVpXWVYwGkYgiHOrKy4UHPabz28QziNrrC2Tgic5mM96H1NM&#10;tX3wL90zX4gAYZeigtL7JpXS5SUZdEPbEAfvYluDPsi2kLrFR4CbWsZRlEiDFYeFEhtalpRfs5tR&#10;MD5VP1uz2n0d12fK9jjO48t6p9Sg3y0mIDx1/j/8bm+1giSJ4XU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xUB/EAAAA3AAAAA8AAAAAAAAAAAAAAAAAmAIAAGRycy9k&#10;b3ducmV2LnhtbFBLBQYAAAAABAAEAPUAAACJAwAAAAA=&#10;" path="m,268r12,-2l25,263r12,-3l50,256r12,-5l74,246r12,-5l98,235r11,-6l120,222r11,-7l142,207r10,-7l163,191r9,-9l181,173r9,-10l198,154r9,-11l214,133r7,-11l229,111r6,-12l241,88r5,-12l252,64r4,-13l259,38r4,-12l267,14,269,e" filled="f" strokecolor="lime" strokeweight="0">
                <v:path arrowok="t" o:connecttype="custom" o:connectlocs="0,67;3,67;6,66;9,65;12,64;15,63;18,62;21,60;24,59;27,57;30,56;33,54;35,52;38,50;41,48;43,46;45,43;47,41;49,39;52,36;53,33;55,31;57,28;59,25;60,22;61,19;63,16;64,13;65,10;66,7;67,4;67,0" o:connectangles="0,0,0,0,0,0,0,0,0,0,0,0,0,0,0,0,0,0,0,0,0,0,0,0,0,0,0,0,0,0,0,0"/>
              </v:shape>
              <v:line id="Line 646" o:spid="_x0000_s1664" style="position:absolute;flip:y;visibility:visible" from="4919,848" to="4920,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MyXcQAAADcAAAADwAAAGRycy9kb3ducmV2LnhtbESPS2vCQBSF90L/w3CF7nRilTRER5FC&#10;oZtSH4FuL5lrEp25k2amGv+9IwguD+fxcRar3hpxps43jhVMxgkI4tLphisFxf5zlIHwAVmjcUwK&#10;ruRhtXwZLDDX7sJbOu9CJeII+xwV1CG0uZS+rMmiH7uWOHoH11kMUXaV1B1e4rg18i1JUmmx4Uio&#10;saWPmsrT7t9G7mH98/c+s9/NcVNMi+uvkdnRKPU67NdzEIH68Aw/2l9aQZpO4X4mHg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gzJdxAAAANwAAAAPAAAAAAAAAAAA&#10;AAAAAKECAABkcnMvZG93bnJldi54bWxQSwUGAAAAAAQABAD5AAAAkgMAAAAA&#10;" strokecolor="lime" strokeweight="0"/>
              <v:line id="Line 647" o:spid="_x0000_s1665" style="position:absolute;visibility:visible" from="4919,848" to="493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NSsIAAADcAAAADwAAAGRycy9kb3ducmV2LnhtbESP0YrCMBRE3wX/IVzBN01dpEg1igiF&#10;3Ye16O4HXJprW2xuQhK1/r0RFvZxmJkzzGY3mF7cyYfOsoLFPANBXFvdcaPg96ecrUCEiKyxt0wK&#10;nhRgtx2PNlho++AT3c+xEQnCoUAFbYyukDLULRkMc+uIk3ex3mBM0jdSe3wkuOnlR5bl0mDHaaFF&#10;R4eW6uv5ZhSsyup4qr5DU9XuWHp0h/BVPpWaTob9GkSkIf6H/9qfWkGeL+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YNSsIAAADcAAAADwAAAAAAAAAAAAAA&#10;AAChAgAAZHJzL2Rvd25yZXYueG1sUEsFBgAAAAAEAAQA+QAAAJADAAAAAA==&#10;" strokecolor="lime" strokeweight="0"/>
              <v:line id="Line 648" o:spid="_x0000_s1666" style="position:absolute;visibility:visible" from="4930,848" to="493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qo0cIAAADcAAAADwAAAGRycy9kb3ducmV2LnhtbESP0YrCMBRE3wX/IVzBN01dsEg1igiF&#10;3Ye16O4HXJprW2xuQhK1/r0RFvZxmJkzzGY3mF7cyYfOsoLFPANBXFvdcaPg96ecrUCEiKyxt0wK&#10;nhRgtx2PNlho++AT3c+xEQnCoUAFbYyukDLULRkMc+uIk3ex3mBM0jdSe3wkuOnlR5bl0mDHaaFF&#10;R4eW6uv5ZhSsyup4qr5DU9XuWHp0h/BVPpWaTob9GkSkIf6H/9qfWkGeL+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Qqo0cIAAADcAAAADwAAAAAAAAAAAAAA&#10;AAChAgAAZHJzL2Rvd25yZXYueG1sUEsFBgAAAAAEAAQA+QAAAJADAAAAAA==&#10;" strokecolor="lime" strokeweight="0"/>
              <v:line id="Line 649" o:spid="_x0000_s1667" style="position:absolute;flip:x;visibility:visible" from="4919,859" to="4930,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RxcQAAADcAAAADwAAAGRycy9kb3ducmV2LnhtbESPS2vCQBSF94X+h+EWuqsTraQhZhQp&#10;CG5KWxtwe8lc83DmTpoZNf57p1BweTiPj1OsRmvEmQbfOlYwnSQgiCunW64VlD+blwyED8gajWNS&#10;cCUPq+XjQ4G5dhf+pvMu1CKOsM9RQRNCn0vpq4Ys+onriaN3cIPFEOVQSz3gJY5bI2dJkkqLLUdC&#10;gz29N1QddycbuYf15+/b3H603Vf5Wl73RmadUer5aVwvQAQawz38395qBWmawt+Ze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JHFxAAAANwAAAAPAAAAAAAAAAAA&#10;AAAAAKECAABkcnMvZG93bnJldi54bWxQSwUGAAAAAAQABAD5AAAAkgMAAAAA&#10;" strokecolor="lime" strokeweight="0"/>
              <v:line id="Line 650" o:spid="_x0000_s1668" style="position:absolute;flip:y;visibility:visible" from="4922,850" to="4923,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0XsMAAADcAAAADwAAAGRycy9kb3ducmV2LnhtbESPX2vCMBTF3wW/Q7jC3jR1G1WqUUQY&#10;+DKmruDrpbm21eSmNlHrt18EYY+H8+fHmS87a8SNWl87VjAeJSCIC6drLhXkv1/DKQgfkDUax6Tg&#10;QR6Wi35vjpl2d97RbR9KEUfYZ6igCqHJpPRFRRb9yDXE0Tu61mKIsi2lbvEex62R70mSSos1R0KF&#10;Da0rKs77q43c4+rnMvm03/Vpm3/kj4OR05NR6m3QrWYgAnXhP/xqb7SCNJ3A80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4NF7DAAAA3AAAAA8AAAAAAAAAAAAA&#10;AAAAoQIAAGRycy9kb3ducmV2LnhtbFBLBQYAAAAABAAEAPkAAACRAwAAAAA=&#10;" strokecolor="lime" strokeweight="0"/>
              <v:line id="Line 651" o:spid="_x0000_s1669" style="position:absolute;visibility:visible" from="4922,850" to="4928,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sHT78AAADcAAAADwAAAGRycy9kb3ducmV2LnhtbERPzYrCMBC+C/sOYRa8aaqHItUoUiis&#10;h7Xo+gBDM7bFZhKSbK1vvzkIe/z4/neHyQxiJB96ywpWywwEcWN1z62C20+12IAIEVnjYJkUvCjA&#10;Yf8x22Gh7ZMvNF5jK1IIhwIVdDG6QsrQdGQwLK0jTtzdeoMxQd9K7fGZws0g11mWS4M9p4YOHZUd&#10;NY/rr1Gwqerzpf4Obd24c+XRleFUvZSaf07HLYhIU/wXv91fWkGep7XpTDoCcv8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wsHT78AAADcAAAADwAAAAAAAAAAAAAAAACh&#10;AgAAZHJzL2Rvd25yZXYueG1sUEsFBgAAAAAEAAQA+QAAAI0DAAAAAA==&#10;" strokecolor="lime" strokeweight="0"/>
              <v:line id="Line 652" o:spid="_x0000_s1670" style="position:absolute;visibility:visible" from="4928,850" to="4929,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ei1MIAAADcAAAADwAAAGRycy9kb3ducmV2LnhtbESPQYvCMBSE7wv+h/AEb2vqHopbjSJC&#10;YT1o0d0f8GiebbF5CUnU+u+NIOxxmJlvmOV6ML24kQ+dZQWzaQaCuLa640bB32/5OQcRIrLG3jIp&#10;eFCA9Wr0scRC2zsf6XaKjUgQDgUqaGN0hZShbslgmFpHnLyz9QZjkr6R2uM9wU0vv7IslwY7Tgst&#10;Otq2VF9OV6NgXlaHY7UPTVW7Q+nRbcOufCg1GQ+bBYhIQ/wPv9s/WkGef8PrTDoC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Eei1MIAAADcAAAADwAAAAAAAAAAAAAA&#10;AAChAgAAZHJzL2Rvd25yZXYueG1sUEsFBgAAAAAEAAQA+QAAAJADAAAAAA==&#10;" strokecolor="lime" strokeweight="0"/>
              <v:line id="Line 653" o:spid="_x0000_s1671" style="position:absolute;flip:x;visibility:visible" from="4922,856" to="492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g698IAAADcAAAADwAAAGRycy9kb3ducmV2LnhtbERPS2vCQBC+C/0PyxS86cZaVFJXkUKh&#10;l1IfgV6H7JhEd2fT7Fbjv+8cBI8f33u57r1TF+piE9jAZJyBIi6DbbgyUBw+RgtQMSFbdIHJwI0i&#10;rFdPgyXmNlx5R5d9qpSEcMzRQJ1Sm2sdy5o8xnFoiYU7hs5jEthV2nZ4lXDv9EuWzbTHhqWhxpbe&#10;ayrP+z8vvcfN9+/81X81p20xLW4/Ti9Ozpjhc795A5WoTw/x3f1pDczmMl/OyBH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og698IAAADcAAAADwAAAAAAAAAAAAAA&#10;AAChAgAAZHJzL2Rvd25yZXYueG1sUEsFBgAAAAAEAAQA+QAAAJADAAAAAA==&#10;" strokecolor="lime" strokeweight="0"/>
              <v:line id="Line 654" o:spid="_x0000_s1672" style="position:absolute;visibility:visible" from="4919,864" to="4930,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4D8MAAADcAAAADwAAAGRycy9kb3ducmV2LnhtbESP3YrCMBSE74V9h3CEvdNUL1SqUUQo&#10;uBdr8ecBDs3ZtmxzEpJsrW+/EQQvh5n5htnsBtOJnnxoLSuYTTMQxJXVLdcKbtdisgIRIrLGzjIp&#10;eFCA3fZjtMFc2zufqb/EWiQIhxwVNDG6XMpQNWQwTK0jTt6P9QZjkr6W2uM9wU0n51m2kAZbTgsN&#10;Ojo0VP1e/oyCVVGezuV3qMvKnQqP7hC+iodSn+NhvwYRaYjv8Kt91AoWyxk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oOA/DAAAA3AAAAA8AAAAAAAAAAAAA&#10;AAAAoQIAAGRycy9kb3ducmV2LnhtbFBLBQYAAAAABAAEAPkAAACRAwAAAAA=&#10;" strokecolor="lime" strokeweight="0"/>
              <v:line id="Line 655" o:spid="_x0000_s1673" style="position:absolute;flip:y;visibility:visible" from="4919,881" to="4920,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YBG8QAAADcAAAADwAAAGRycy9kb3ducmV2LnhtbESPS2sCMRSF94L/IdxCd06mtqhMJ4oU&#10;Ct2UWh1we5nceTW5GSepjv++EQouD+fxcfLNaI040+BbxwqekhQEcel0y7WC4vA+W4HwAVmjcUwK&#10;ruRhs55Ocsy0u/A3nfehFnGEfYYKmhD6TEpfNmTRJ64njl7lBoshyqGWesBLHLdGztN0IS22HAkN&#10;9vTWUPmz/7WRW22/TssX+9l2u+K5uB6NXHVGqceHcfsKItAY7uH/9odWsFjO4XY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gEbxAAAANwAAAAPAAAAAAAAAAAA&#10;AAAAAKECAABkcnMvZG93bnJldi54bWxQSwUGAAAAAAQABAD5AAAAkgMAAAAA&#10;" strokecolor="lime" strokeweight="0"/>
              <v:line id="Line 656" o:spid="_x0000_s1674" style="position:absolute;visibility:visible" from="4919,881" to="4930,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YD48MAAADcAAAADwAAAGRycy9kb3ducmV2LnhtbESP3YrCMBSE7xd8h3CEvVtTXVCpRhGh&#10;sHuhxZ8HODTHttichCRqfXuzsODlMDPfMMt1bzpxJx9aywrGowwEcWV1y7WC86n4moMIEVljZ5kU&#10;PCnAejX4WGKu7YMPdD/GWiQIhxwVNDG6XMpQNWQwjKwjTt7FeoMxSV9L7fGR4KaTkyybSoMtp4UG&#10;HW0bqq7Hm1EwL8r9odyFuqzcvvDotuG3eCr1Oew3CxCR+vgO/7d/tILp7Bv+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2A+PDAAAA3AAAAA8AAAAAAAAAAAAA&#10;AAAAoQIAAGRycy9kb3ducmV2LnhtbFBLBQYAAAAABAAEAPkAAACRAwAAAAA=&#10;" strokecolor="lime" strokeweight="0"/>
              <v:line id="Line 657" o:spid="_x0000_s1675" style="position:absolute;visibility:visible" from="4930,881" to="4931,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bl8MAAADcAAAADwAAAGRycy9kb3ducmV2LnhtbESP3YrCMBSE7xd8h3CEvVtTZVGpRhGh&#10;sHuhxZ8HODTHttichCRqfXuzsODlMDPfMMt1bzpxJx9aywrGowwEcWV1y7WC86n4moMIEVljZ5kU&#10;PCnAejX4WGKu7YMPdD/GWiQIhxwVNDG6XMpQNWQwjKwjTt7FeoMxSV9L7fGR4KaTkyybSoMtp4UG&#10;HW0bqq7Hm1EwL8r9odyFuqzcvvDotuG3eCr1Oew3CxCR+vgO/7d/tILp7Bv+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fm5fDAAAA3AAAAA8AAAAAAAAAAAAA&#10;AAAAoQIAAGRycy9kb3ducmV2LnhtbFBLBQYAAAAABAAEAPkAAACRAwAAAAA=&#10;" strokecolor="lime" strokeweight="0"/>
              <v:line id="Line 658" o:spid="_x0000_s1676" style="position:absolute;flip:x;visibility:visible" from="4919,892" to="4930,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Zb8QAAADcAAAADwAAAGRycy9kb3ducmV2LnhtbESPS2vCQBSF94X+h+EW3NWJtT6IjiKC&#10;0E2xxoDbS+aaRGfupJmpxn/vFASXh/P4OPNlZ424UOtrxwoG/QQEceF0zaWCfL95n4LwAVmjcUwK&#10;buRhuXh9mWOq3ZV3dMlCKeII+xQVVCE0qZS+qMii77uGOHpH11oMUbal1C1e47g18iNJxtJizZFQ&#10;YUPriopz9mcj97ja/k4+7Xd9+smH+e1g5PRklOq9dasZiEBdeIYf7S+tYDwZwf+ZeAT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5lvxAAAANwAAAAPAAAAAAAAAAAA&#10;AAAAAKECAABkcnMvZG93bnJldi54bWxQSwUGAAAAAAQABAD5AAAAkgMAAAAA&#10;" strokecolor="lime" strokeweight="0"/>
              <v:line id="Line 659" o:spid="_x0000_s1677" style="position:absolute;flip:y;visibility:visible" from="4922,883" to="4923,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0HGMMAAADcAAAADwAAAGRycy9kb3ducmV2LnhtbESPX2vCMBTF3wW/Q7jC3jR1G1WqUUQY&#10;+DKmruDrpbm21eSmNlHrt18EYY+H8+fHmS87a8SNWl87VjAeJSCIC6drLhXkv1/DKQgfkDUax6Tg&#10;QR6Wi35vjpl2d97RbR9KEUfYZ6igCqHJpPRFRRb9yDXE0Tu61mKIsi2lbvEex62R70mSSos1R0KF&#10;Da0rKs77q43c4+rnMvm03/Vpm3/kj4OR05NR6m3QrWYgAnXhP/xqb7SCdJLC80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tBxjDAAAA3AAAAA8AAAAAAAAAAAAA&#10;AAAAoQIAAGRycy9kb3ducmV2LnhtbFBLBQYAAAAABAAEAPkAAACRAwAAAAA=&#10;" strokecolor="lime" strokeweight="0"/>
              <v:line id="Line 660" o:spid="_x0000_s1678" style="position:absolute;visibility:visible" from="4922,883" to="492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0F4MIAAADcAAAADwAAAGRycy9kb3ducmV2LnhtbESP3YrCMBSE7wXfIRzBO03dC5VqFBEK&#10;7oUWfx7g0BzbYnMSkqj17TcLC3s5zMw3zHrbm068yIfWsoLZNANBXFndcq3gdi0mSxAhImvsLJOC&#10;DwXYboaDNebavvlMr0usRYJwyFFBE6PLpQxVQwbD1Dri5N2tNxiT9LXUHt8Jbjr5lWVzabDltNCg&#10;o31D1ePyNAqWRXk6l8dQl5U7FR7dPnwXH6XGo363AhGpj//hv/ZBK5gvFvB7Jh0B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0F4MIAAADcAAAADwAAAAAAAAAAAAAA&#10;AAChAgAAZHJzL2Rvd25yZXYueG1sUEsFBgAAAAAEAAQA+QAAAJADAAAAAA==&#10;" strokecolor="lime" strokeweight="0"/>
              <v:line id="Line 661" o:spid="_x0000_s1679" style="position:absolute;visibility:visible" from="4928,883" to="4929,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KRksEAAADcAAAADwAAAGRycy9kb3ducmV2LnhtbERPS2rDMBDdF3IHMYHsarldpMGxEkrA&#10;kC4Sk88BBmlqm1ojISmJc/tqUejy8f71drKjuFOIg2MFb0UJglg7M3Cn4HppXlcgYkI2ODomBU+K&#10;sN3MXmqsjHvwie7n1IkcwrFCBX1KvpIy6p4sxsJ54sx9u2AxZRg6aQI+crgd5XtZLqXFgXNDj552&#10;Pemf880qWDXt8dQeYtdqf2wC+l38ap5KLebT5xpEoin9i//ce6Ng+ZHX5jP5CM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0pGSwQAAANwAAAAPAAAAAAAAAAAAAAAA&#10;AKECAABkcnMvZG93bnJldi54bWxQSwUGAAAAAAQABAD5AAAAjwMAAAAA&#10;" strokecolor="lime" strokeweight="0"/>
              <v:line id="Line 662" o:spid="_x0000_s1680" style="position:absolute;flip:x;visibility:visible" from="4922,889" to="4928,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KTasUAAADcAAAADwAAAGRycy9kb3ducmV2LnhtbESPS2sCMRSF90L/Q7gFd5ppLT7GiSIF&#10;oZvSdjrg9jK589DkZjqJOv77plBweTiPj5NtB2vEhXrfOlbwNE1AEJdOt1wrKL73kyUIH5A1Gsek&#10;4EYetpuHUYapdlf+okseahFH2KeooAmhS6X0ZUMW/dR1xNGrXG8xRNnXUvd4jePWyOckmUuLLUdC&#10;gx29NlSe8rON3Gr38bN4se/t8bOYFbeDkcujUWr8OOzWIAIN4R7+b79pBfPFCv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7KTasUAAADcAAAADwAAAAAAAAAA&#10;AAAAAAChAgAAZHJzL2Rvd25yZXYueG1sUEsFBgAAAAAEAAQA+QAAAJMDAAAAAA==&#10;" strokecolor="lime" strokeweight="0"/>
              <v:line id="Line 663" o:spid="_x0000_s1681" style="position:absolute;flip:x;visibility:visible" from="4922,872" to="4928,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1K0MIAAADcAAAADwAAAGRycy9kb3ducmV2LnhtbERPTWvCQBC9F/wPywi91Y1tsSG6igiF&#10;XkqtDXgdsmMS3Z2N2a3Gf985CD0+3vdiNXinLtTHNrCB6SQDRVwF23JtoPx5f8pBxYRs0QUmAzeK&#10;sFqOHhZY2HDlb7rsUq0khGOBBpqUukLrWDXkMU5CRyzcIfQek8C+1rbHq4R7p5+zbKY9tiwNDXa0&#10;aag67X699B7WX+e3V//ZHrflS3nbO50fnTGP42E9B5VoSP/iu/vDGpjlMl/OyBH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11K0MIAAADcAAAADwAAAAAAAAAAAAAA&#10;AAChAgAAZHJzL2Rvd25yZXYueG1sUEsFBgAAAAAEAAQA+QAAAJADAAAAAA==&#10;" strokecolor="lime" strokeweight="0"/>
              <v:line id="Line 664" o:spid="_x0000_s1682" style="position:absolute;visibility:visible" from="4928,867" to="4929,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1IKMEAAADcAAAADwAAAGRycy9kb3ducmV2LnhtbESPQYvCMBSE7wv+h/AEb2vqHqR0jSJC&#10;QQ9rUfcHPJpnW2xeQhK1/nsjCB6HmfmGWawG04sb+dBZVjCbZiCIa6s7bhT8n8rvHESIyBp7y6Tg&#10;QQFWy9HXAgtt73yg2zE2IkE4FKigjdEVUoa6JYNhah1x8s7WG4xJ+kZqj/cEN738ybK5NNhxWmjR&#10;0aal+nK8GgV5We0P1V9oqtrtS49uE3blQ6nJeFj/gog0xE/43d5qBfN8Bq8z6Qj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PUgowQAAANwAAAAPAAAAAAAAAAAAAAAA&#10;AKECAABkcnMvZG93bnJldi54bWxQSwUGAAAAAAQABAD5AAAAjwMAAAAA&#10;" strokecolor="lime" strokeweight="0"/>
              <v:line id="Line 665" o:spid="_x0000_s1683" style="position:absolute;visibility:visible" from="4922,867" to="4928,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WX8EAAADcAAAADwAAAGRycy9kb3ducmV2LnhtbESPQYvCMBSE74L/ITzBm6Z6kNI1iggF&#10;97AW3f0Bj+bZFpuXkESt/94Iwh6HmfmGWW8H04s7+dBZVrCYZyCIa6s7bhT8/ZazHESIyBp7y6Tg&#10;SQG2m/FojYW2Dz7R/RwbkSAcClTQxugKKUPdksEwt444eRfrDcYkfSO1x0eCm14us2wlDXacFlp0&#10;tG+pvp5vRkFeVsdT9ROaqnbH0qPbh+/yqdR0Muy+QEQa4n/40z5oBat8Ce8z6Qj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79ZfwQAAANwAAAAPAAAAAAAAAAAAAAAA&#10;AKECAABkcnMvZG93bnJldi54bWxQSwUGAAAAAAQABAD5AAAAjwMAAAAA&#10;" strokecolor="lime" strokeweight="0"/>
              <v:line id="Line 666" o:spid="_x0000_s1684" style="position:absolute;flip:y;visibility:visible" from="4922,867" to="4923,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Up8QAAADcAAAADwAAAGRycy9kb3ducmV2LnhtbESPS2vCQBSF9wX/w3AL7ppJtWhIM4oI&#10;gpvS1gbcXjI3DztzJ2ZGjf++Uyh0eTiPj1OsR2vElQbfOVbwnKQgiCunO24UlF+7pwyED8gajWNS&#10;cCcP69XkocBcuxt/0vUQGhFH2OeooA2hz6X0VUsWfeJ64ujVbrAYohwaqQe8xXFr5CxNF9Jix5HQ&#10;Yk/blqrvw8VGbr15Py9f7Ft3+ijn5f1oZHYySk0fx80riEBj+A//tfdawSKbw++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9SnxAAAANwAAAAPAAAAAAAAAAAA&#10;AAAAAKECAABkcnMvZG93bnJldi54bWxQSwUGAAAAAAQABAD5AAAAkgMAAAAA&#10;" strokecolor="lime" strokeweight="0"/>
              <v:line id="Line 667" o:spid="_x0000_s1685" style="position:absolute;flip:x;visibility:visible" from="4919,875" to="493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ZM08QAAADcAAAADwAAAGRycy9kb3ducmV2LnhtbESPS2vCQBSF9wX/w3AL3TWTqmhIM4oI&#10;gpvS1gbcXjI3DztzJ2ZGjf++Uyh0eTiPj1OsR2vElQbfOVbwkqQgiCunO24UlF+75wyED8gajWNS&#10;cCcP69XkocBcuxt/0vUQGhFH2OeooA2hz6X0VUsWfeJ64ujVbrAYohwaqQe8xXFr5DRNF9Jix5HQ&#10;Yk/blqrvw8VGbr15Py/n9q07fZSz8n40MjsZpZ4ex80riEBj+A//tfdawSKbw++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ZkzTxAAAANwAAAAPAAAAAAAAAAAA&#10;AAAAAKECAABkcnMvZG93bnJldi54bWxQSwUGAAAAAAQABAD5AAAAkgMAAAAA&#10;" strokecolor="lime" strokeweight="0"/>
              <v:line id="Line 668" o:spid="_x0000_s1686" style="position:absolute;visibility:visible" from="4930,864" to="4931,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ZOK8IAAADcAAAADwAAAGRycy9kb3ducmV2LnhtbESP0YrCMBRE3wX/IVzBN01dUEo1igiF&#10;3Ye16O4HXJprW2xuQhK1/r0RFvZxmJkzzGY3mF7cyYfOsoLFPANBXFvdcaPg96ec5SBCRNbYWyYF&#10;Twqw245HGyy0ffCJ7ufYiAThUKCCNkZXSBnqlgyGuXXEybtYbzAm6RupPT4S3PTyI8tW0mDHaaFF&#10;R4eW6uv5ZhTkZXU8Vd+hqWp3LD26Q/gqn0pNJ8N+DSLSEP/Df+1PrWCVL+F9Jh0B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ZOK8IAAADcAAAADwAAAAAAAAAAAAAA&#10;AAChAgAAZHJzL2Rvd25yZXYueG1sUEsFBgAAAAAEAAQA+QAAAJADAAAAAA==&#10;" strokecolor="lime" strokeweight="0"/>
              <v:line id="Line 669" o:spid="_x0000_s1687" style="position:absolute;visibility:visible" from="4919,864" to="4930,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TQXMIAAADcAAAADwAAAGRycy9kb3ducmV2LnhtbESP3YrCMBSE7xd8h3CEvVtTvSilGmUR&#10;CnqhxZ8HODTHtmxzEpKo9e03CwteDjPzDbPajGYQD/Kht6xgPstAEDdW99wquF6qrwJEiMgaB8uk&#10;4EUBNuvJxwpLbZ98osc5tiJBOJSooIvRlVKGpiODYWYdcfJu1huMSfpWao/PBDeDXGRZLg32nBY6&#10;dLTtqPk5342CoqqPp/oQ2rpxx8qj24Z99VLqczp+L0FEGuM7/N/eaQV5kcPfmXQE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TQXMIAAADcAAAADwAAAAAAAAAAAAAA&#10;AAChAgAAZHJzL2Rvd25yZXYueG1sUEsFBgAAAAAEAAQA+QAAAJADAAAAAA==&#10;" strokecolor="lime" strokeweight="0"/>
              <v:line id="Line 670" o:spid="_x0000_s1688" style="position:absolute;flip:y;visibility:visible" from="4919,864" to="4920,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TSpMQAAADcAAAADwAAAGRycy9kb3ducmV2LnhtbESPS2vCQBSF94X+h+EW3NWJDzRER5GC&#10;4EasNuD2krkm0Zk7aWbU+O+dgtDl4Tw+znzZWSNu1PrasYJBPwFBXDhdc6kg/1l/piB8QNZoHJOC&#10;B3lYLt7f5phpd+c93Q6hFHGEfYYKqhCaTEpfVGTR911DHL2Tay2GKNtS6hbvcdwaOUySibRYcyRU&#10;2NBXRcXlcLWRe1rtfqdju63P3/kofxyNTM9Gqd5Ht5qBCNSF//CrvdEKJukU/s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tNKkxAAAANwAAAAPAAAAAAAAAAAA&#10;AAAAAKECAABkcnMvZG93bnJldi54bWxQSwUGAAAAAAQABAD5AAAAkgMAAAAA&#10;" strokecolor="lime" strokeweight="0"/>
              <v:line id="Line 671" o:spid="_x0000_s1689" style="position:absolute;flip:y;visibility:visible" from="4909,815" to="4910,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G1sIAAADcAAAADwAAAGRycy9kb3ducmV2LnhtbERPTWvCQBC9F/wPywi91Y1tsSG6igiF&#10;XkqtDXgdsmMS3Z2N2a3Gf985CD0+3vdiNXinLtTHNrCB6SQDRVwF23JtoPx5f8pBxYRs0QUmAzeK&#10;sFqOHhZY2HDlb7rsUq0khGOBBpqUukLrWDXkMU5CRyzcIfQek8C+1rbHq4R7p5+zbKY9tiwNDXa0&#10;aag67X699B7WX+e3V//ZHrflS3nbO50fnTGP42E9B5VoSP/iu/vDGpjlslbOyBH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StG1sIAAADcAAAADwAAAAAAAAAAAAAA&#10;AAChAgAAZHJzL2Rvd25yZXYueG1sUEsFBgAAAAAEAAQA+QAAAJADAAAAAA==&#10;" strokecolor="lime" strokeweight="0"/>
              <v:line id="Line 672" o:spid="_x0000_s1690" style="position:absolute;flip:x;visibility:visible" from="4895,815" to="4909,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fjTcQAAADcAAAADwAAAGRycy9kb3ducmV2LnhtbESPX2vCMBTF34V9h3AHvmm6KVqrUWQw&#10;2Is4teDrpbm2dclN12Rav70ZCD4ezp8fZ7HqrBEXan3tWMHbMAFBXDhdc6kgP3wOUhA+IGs0jknB&#10;jTysli+9BWbaXXlHl30oRRxhn6GCKoQmk9IXFVn0Q9cQR+/kWoshyraUusVrHLdGvifJRFqsORIq&#10;bOijouJn/2cj97Te/k7HdlOfv/NRfjsamZ6NUv3Xbj0HEagLz/Cj/aUVTNIZ/J+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Z+NNxAAAANwAAAAPAAAAAAAAAAAA&#10;AAAAAKECAABkcnMvZG93bnJldi54bWxQSwUGAAAAAAQABAD5AAAAkgMAAAAA&#10;" strokecolor="lime" strokeweight="0"/>
              <v:line id="Line 673" o:spid="_x0000_s1691" style="position:absolute;visibility:visible" from="4895,815" to="4896,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h7bsEAAADcAAAADwAAAGRycy9kb3ducmV2LnhtbERPS2rDMBDdB3oHMYXuEjldGNeNbELA&#10;0C5q46QHGKypbWqNhKQmzu2rRaHLx/sf6tUs4ko+zJYV7HcZCOLB6plHBZ+XZluACBFZ42KZFNwp&#10;QF09bA5Yanvjnq7nOIoUwqFEBVOMrpQyDBMZDDvriBP3Zb3BmKAfpfZ4S+Fmkc9ZlkuDM6eGCR2d&#10;Jhq+zz9GQdF0bd99hLEbXNt4dKfw3tyVenpcj68gIq3xX/znftMK8pc0P51JR0B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qHtuwQAAANwAAAAPAAAAAAAAAAAAAAAA&#10;AKECAABkcnMvZG93bnJldi54bWxQSwUGAAAAAAQABAD5AAAAjwMAAAAA&#10;" strokecolor="lime" strokeweight="0"/>
              <v:line id="Line 674" o:spid="_x0000_s1692" style="position:absolute;visibility:visible" from="4895,829" to="4909,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e9cMAAADcAAAADwAAAGRycy9kb3ducmV2LnhtbESP3YrCMBSE74V9h3CEvdNUL0SrUUQo&#10;uBdr8ecBDs3ZtmxzEpJsrW+/EQQvh5n5htnsBtOJnnxoLSuYTTMQxJXVLdcKbtdisgQRIrLGzjIp&#10;eFCA3fZjtMFc2zufqb/EWiQIhxwVNDG6XMpQNWQwTK0jTt6P9QZjkr6W2uM9wU0n51m2kAZbTgsN&#10;Ojo0VP1e/oyCZVGezuV3qMvKnQqP7hC+iodSn+NhvwYRaYjv8Kt91AoWqxk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k3vXDAAAA3AAAAA8AAAAAAAAAAAAA&#10;AAAAoQIAAGRycy9kb3ducmV2LnhtbFBLBQYAAAAABAAEAPkAAACRAwAAAAA=&#10;" strokecolor="lime" strokeweight="0"/>
              <v:shape id="Freeform 675" o:spid="_x0000_s1693" style="position:absolute;left:4896;top:817;width:11;height:11;visibility:visible;mso-wrap-style:square;v-text-anchor:top" coordsize="4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TMsUA&#10;AADcAAAADwAAAGRycy9kb3ducmV2LnhtbESPQWvCQBSE74X+h+UVvDUbA5GauooIohcLjUI8PrKv&#10;STD7NmRXk/TXdwuFHoeZ+YZZbUbTigf1rrGsYB7FIIhLqxuuFFzO+9c3EM4ja2wtk4KJHGzWz08r&#10;zLQd+JMeua9EgLDLUEHtfZdJ6cqaDLrIdsTB+7K9QR9kX0nd4xDgppVJHC+kwYbDQo0d7Woqb/nd&#10;KLDJh26KYsL57vCdTvlFc3o9KTV7GbfvIDyN/j/81z5qBYtlAr9nwh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1MyxQAAANwAAAAPAAAAAAAAAAAAAAAAAJgCAABkcnMv&#10;ZG93bnJldi54bWxQSwUGAAAAAAQABAD1AAAAigMAAAAA&#10;" path="m44,22r,-4l43,14,42,12,41,8,38,6,34,3,32,2,28,1,26,,22,,19,,15,1,13,2,9,3,6,6,4,8,3,12,,14r,4l,22r,3l,29r3,2l4,35r2,2l9,40r4,1l15,42r4,1l22,43r4,l28,42r4,-1l34,40r4,-3l41,35r1,-4l43,29r1,-4l44,22xe" filled="f" strokecolor="lime" strokeweight="0">
                <v:path arrowok="t" o:connecttype="custom" o:connectlocs="11,6;11,5;11,4;11,3;10,2;10,2;9,1;8,1;7,0;7,0;6,0;5,0;4,0;3,1;2,1;2,2;1,2;1,3;0,4;0,5;0,6;0,6;0,7;1,8;1,9;2,9;2,10;3,10;4,11;5,11;6,11;7,11;7,11;8,10;9,10;10,9;10,9;11,8;11,7;11,6;11,6" o:connectangles="0,0,0,0,0,0,0,0,0,0,0,0,0,0,0,0,0,0,0,0,0,0,0,0,0,0,0,0,0,0,0,0,0,0,0,0,0,0,0,0,0"/>
              </v:shape>
              <v:line id="Line 676" o:spid="_x0000_s1694" style="position:absolute;flip:y;visibility:visible" from="4909,834" to="4910,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ZCesQAAADcAAAADwAAAGRycy9kb3ducmV2LnhtbESPS2sCMRSF9wX/Q7iCO82oRe3UKFIQ&#10;3BRfA91eJteZscnNdBJ1/PdGELo8nMfHmS9ba8SVGl85VjAcJCCIc6crLhRkx3V/BsIHZI3GMSm4&#10;k4flovM2x1S7G+/pegiFiCPsU1RQhlCnUvq8JIt+4Gri6J1cYzFE2RRSN3iL49bIUZJMpMWKI6HE&#10;mr5Kyn8PFxu5p9X2b/puv6vzLhtn9x8jZ2ejVK/brj5BBGrDf/jV3mgFk48x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VkJ6xAAAANwAAAAPAAAAAAAAAAAA&#10;AAAAAKECAABkcnMvZG93bnJldi54bWxQSwUGAAAAAAQABAD5AAAAkgMAAAAA&#10;" strokecolor="lime" strokeweight="0"/>
              <v:line id="Line 677" o:spid="_x0000_s1695" style="position:absolute;flip:x;visibility:visible" from="4895,834" to="4909,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aDsQAAADcAAAADwAAAGRycy9kb3ducmV2LnhtbESPX2vCMBTF34V9h3AHvmm6KU6rUWQg&#10;+CJOV/D10lzbanLTNVHrtzcDwcfD+fPjzBatNeJKja8cK/joJyCIc6crLhRkv6veGIQPyBqNY1Jw&#10;Jw+L+Vtnhql2N97RdR8KEUfYp6igDKFOpfR5SRZ939XE0Tu6xmKIsimkbvAWx62Rn0kykhYrjoQS&#10;a/ouKT/vLzZyj8vt39fQbqrTTzbI7gcjxyejVPe9XU5BBGrDK/xsr7WC0WQI/2fiE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v9oOxAAAANwAAAAPAAAAAAAAAAAA&#10;AAAAAKECAABkcnMvZG93bnJldi54bWxQSwUGAAAAAAQABAD5AAAAkgMAAAAA&#10;" strokecolor="lime" strokeweight="0"/>
              <v:line id="Line 678" o:spid="_x0000_s1696" style="position:absolute;visibility:visible" from="4895,834" to="4896,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Y9sMAAADcAAAADwAAAGRycy9kb3ducmV2LnhtbESP3YrCMBSE7xd8h3CEvVtTBUWrUUQo&#10;rBda/HmAQ3Nsi81JSLJa334jLOzlMDPfMKtNbzrxIB9aywrGowwEcWV1y7WC66X4moMIEVljZ5kU&#10;vCjAZj34WGGu7ZNP9DjHWiQIhxwVNDG6XMpQNWQwjKwjTt7NeoMxSV9L7fGZ4KaTkyybSYMtp4UG&#10;He0aqu7nH6NgXpTHU3kIdVm5Y+HR7cK+eCn1Oey3SxCR+vgf/mt/awWzxRTeZ9IR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f2PbDAAAA3AAAAA8AAAAAAAAAAAAA&#10;AAAAoQIAAGRycy9kb3ducmV2LnhtbFBLBQYAAAAABAAEAPkAAACRAwAAAAA=&#10;" strokecolor="lime" strokeweight="0"/>
              <v:line id="Line 679" o:spid="_x0000_s1697" style="position:absolute;visibility:visible" from="4895,848" to="490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1GgcIAAADcAAAADwAAAGRycy9kb3ducmV2LnhtbESPQYvCMBSE7wv+h/AEb2vqHopbjSJC&#10;YT1o0d0f8GiebbF5CUnU+u+NIOxxmJlvmOV6ML24kQ+dZQWzaQaCuLa640bB32/5OQcRIrLG3jIp&#10;eFCA9Wr0scRC2zsf6XaKjUgQDgUqaGN0hZShbslgmFpHnLyz9QZjkr6R2uM9wU0vv7IslwY7Tgst&#10;Otq2VF9OV6NgXlaHY7UPTVW7Q+nRbcOufCg1GQ+bBYhIQ/wPv9s/WkH+ncPrTDoC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A1GgcIAAADcAAAADwAAAAAAAAAAAAAA&#10;AAChAgAAZHJzL2Rvd25yZXYueG1sUEsFBgAAAAAEAAQA+QAAAJADAAAAAA==&#10;" strokecolor="lime" strokeweight="0"/>
              <v:shape id="Freeform 680" o:spid="_x0000_s1698" style="position:absolute;left:4896;top:836;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cAFMUA&#10;AADcAAAADwAAAGRycy9kb3ducmV2LnhtbESPQWvCQBSE74L/YXmCt7pRqLXRVbRFLNSL2kN7e2Sf&#10;STD7Ns0+Tfrvu4WCx2FmvmEWq85V6kZNKD0bGI8SUMSZtyXnBj5O24cZqCDIFivPZOCHAqyW/d4C&#10;U+tbPtDtKLmKEA4pGihE6lTrkBXkMIx8TRy9s28cSpRNrm2DbYS7Sk+SZKodlhwXCqzppaDscrw6&#10;A+77fVftSxZ5TcLX5vG8/tz41pjhoFvPQQl1cg//t9+sgenzE/ydiUdA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wAUxQAAANwAAAAPAAAAAAAAAAAAAAAAAJgCAABkcnMv&#10;ZG93bnJldi54bWxQSwUGAAAAAAQABAD1AAAAigMAAAAA&#10;" path="m44,22r,-3l43,15,42,11,41,9,38,6,34,4,32,3,28,,26,,22,,19,,15,,13,3,9,4,6,6,4,9,3,11,,15r,4l,22r,4l,28r3,4l4,34r2,4l9,39r4,3l15,43r4,1l22,44r4,l28,43r4,-1l34,39r4,-1l41,34r1,-2l43,28r1,-2l44,22xe" filled="f" strokecolor="lime" strokeweight="0">
                <v:path arrowok="t" o:connecttype="custom" o:connectlocs="11,6;11,5;11,4;11,3;10,2;10,2;9,1;8,1;7,0;7,0;6,0;5,0;4,0;3,1;2,1;2,2;1,2;1,3;0,4;0,5;0,6;0,7;0,7;1,8;1,9;2,10;2,10;3,11;4,11;5,11;6,11;7,11;7,11;8,11;9,10;10,10;10,9;11,8;11,7;11,7;11,6" o:connectangles="0,0,0,0,0,0,0,0,0,0,0,0,0,0,0,0,0,0,0,0,0,0,0,0,0,0,0,0,0,0,0,0,0,0,0,0,0,0,0,0,0"/>
              </v:shape>
              <v:line id="Line 681" o:spid="_x0000_s1699" style="position:absolute;flip:y;visibility:visible" from="4909,853" to="4910,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QC8IAAADcAAAADwAAAGRycy9kb3ducmV2LnhtbERPTWvCQBC9C/0PyxR6q5u2oja6ihQK&#10;XqRVA70O2TGJ7s6m2a3Gf+8cCh4f73u+7L1TZ+piE9jAyzADRVwG23BloNh/Pk9BxYRs0QUmA1eK&#10;sFw8DOaY23DhLZ13qVISwjFHA3VKba51LGvyGIehJRbuEDqPSWBXadvhRcK9069ZNtYeG5aGGlv6&#10;qKk87f689B5WX7+Tkd80x+/irbj+OD09OmOeHvvVDFSiPt3F/+61NTB+l7VyRo6A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PLQC8IAAADcAAAADwAAAAAAAAAAAAAA&#10;AAChAgAAZHJzL2Rvd25yZXYueG1sUEsFBgAAAAAEAAQA+QAAAJADAAAAAA==&#10;" strokecolor="lime" strokeweight="0"/>
              <v:line id="Line 682" o:spid="_x0000_s1700" style="position:absolute;flip:x;visibility:visible" from="4895,853" to="4909,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51kMQAAADcAAAADwAAAGRycy9kb3ducmV2LnhtbESPS2vCQBSF94X+h+EW3OnEWnxERxFB&#10;6KZYY8DtJXNNojN30sxU4793CkKXh/P4OItVZ424UutrxwqGgwQEceF0zaWC/LDtT0H4gKzROCYF&#10;d/KwWr6+LDDV7sZ7umahFHGEfYoKqhCaVEpfVGTRD1xDHL2Tay2GKNtS6hZvcdwa+Z4kY2mx5kio&#10;sKFNRcUl+7WRe1rvfiYf9qs+f+ej/H40cno2SvXeuvUcRKAu/Ief7U+tYDybwd+ZeAT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vnWQxAAAANwAAAAPAAAAAAAAAAAA&#10;AAAAAKECAABkcnMvZG93bnJldi54bWxQSwUGAAAAAAQABAD5AAAAkgMAAAAA&#10;" strokecolor="lime" strokeweight="0"/>
              <v:line id="Line 683" o:spid="_x0000_s1701" style="position:absolute;visibility:visible" from="4895,853" to="4896,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PhdL4AAADcAAAADwAAAGRycy9kb3ducmV2LnhtbERPzYrCMBC+C75DGMGbpnpwpRpFhIIe&#10;tOjuAwzN2BabSUii1rc3B2GPH9//etubTjzJh9aygtk0A0FcWd1yreDvt5gsQYSIrLGzTAreFGC7&#10;GQ7WmGv74gs9r7EWKYRDjgqaGF0uZagaMhim1hEn7ma9wZigr6X2+ErhppPzLFtIgy2nhgYd7Ruq&#10;7teHUbAsyvOlPIW6rNy58Oj24Vi8lRqP+t0KRKQ+/ou/7oNW8JOl+elMOgJy8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Q+F0vgAAANwAAAAPAAAAAAAAAAAAAAAAAKEC&#10;AABkcnMvZG93bnJldi54bWxQSwUGAAAAAAQABAD5AAAAjAMAAAAA&#10;" strokecolor="lime" strokeweight="0"/>
              <v:line id="Line 684" o:spid="_x0000_s1702" style="position:absolute;visibility:visible" from="4895,867" to="4909,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E78IAAADcAAAADwAAAGRycy9kb3ducmV2LnhtbESP3YrCMBSE7xd8h3CEvVtTvVCpRhGh&#10;oBda/HmAQ3Nsi81JSKLWt98sLHg5zMw3zHLdm048yYfWsoLxKANBXFndcq3geil+5iBCRNbYWSYF&#10;bwqwXg2+lphr++ITPc+xFgnCIUcFTYwulzJUDRkMI+uIk3ez3mBM0tdSe3wluOnkJMum0mDLaaFB&#10;R9uGqvv5YRTMi/J4Kg+hLit3LDy6bdgXb6W+h/1mASJSHz/h//ZOK5hlY/g7k46A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9E78IAAADcAAAADwAAAAAAAAAAAAAA&#10;AAChAgAAZHJzL2Rvd25yZXYueG1sUEsFBgAAAAAEAAQA+QAAAJADAAAAAA==&#10;" strokecolor="lime" strokeweight="0"/>
              <v:shape id="Freeform 685" o:spid="_x0000_s1703" style="position:absolute;left:4896;top:855;width:11;height:11;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nXcUA&#10;AADcAAAADwAAAGRycy9kb3ducmV2LnhtbESPT2vCQBTE7wW/w/KE3upGD22JrlIqQqEn/yA9vmaf&#10;m2j2bcg+k+in7xYKPQ4z8xtmsRp8rTpqYxXYwHSSgSIugq3YGTjsN0+voKIgW6wDk4EbRVgtRw8L&#10;zG3oeUvdTpxKEI45GihFmlzrWJTkMU5CQ5y8U2g9SpKt07bFPsF9rWdZ9qw9VpwWSmzovaTisrt6&#10;A9+dO5yPX1Jd68/1vd9Sv96LM+ZxPLzNQQkN8h/+a39YAy/ZDH7PpCO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OddxQAAANwAAAAPAAAAAAAAAAAAAAAAAJgCAABkcnMv&#10;ZG93bnJldi54bWxQSwUGAAAAAAQABAD1AAAAigMAAAAA&#10;" path="m44,22r,-3l43,16,42,12,41,10,38,7,34,5,32,2,28,1,26,,22,,19,,15,1,13,2,9,5,6,7,4,10,3,12,,16r,3l,22r,3l,29r3,4l4,35r2,3l9,40r4,2l15,44r4,l22,45r4,-1l28,44r4,-2l34,40r4,-2l41,35r1,-2l43,29r1,-4l44,22xe" filled="f" strokecolor="lime" strokeweight="0">
                <v:path arrowok="t" o:connecttype="custom" o:connectlocs="11,5;11,5;11,4;11,3;10,2;10,2;9,1;8,0;7,0;7,0;6,0;5,0;4,0;3,0;2,1;2,2;1,2;1,3;0,4;0,5;0,5;0,6;0,7;1,8;1,9;2,9;2,10;3,10;4,11;5,11;6,11;7,11;7,11;8,10;9,10;10,9;10,9;11,8;11,7;11,6;11,5" o:connectangles="0,0,0,0,0,0,0,0,0,0,0,0,0,0,0,0,0,0,0,0,0,0,0,0,0,0,0,0,0,0,0,0,0,0,0,0,0,0,0,0,0"/>
              </v:shape>
              <v:line id="Line 686" o:spid="_x0000_s1704" style="position:absolute;flip:y;visibility:visible" from="4909,873" to="4910,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3YYMMAAADcAAAADwAAAGRycy9kb3ducmV2LnhtbESPS4vCMBSF94L/IVzBnabqoFKNIgPC&#10;bGR8FNxemmtbTW46TUbrvzcDAy4P5/FxluvWGnGnxleOFYyGCQji3OmKCwXZaTuYg/ABWaNxTAqe&#10;5GG96naWmGr34APdj6EQcYR9igrKEOpUSp+XZNEPXU0cvYtrLIYom0LqBh9x3Bo5TpKptFhxJJRY&#10;02dJ+e34ayP3svn+mX3YXXXdZ5PseTZyfjVK9XvtZgEiUBve4f/2l1YwSybwdyYeAbl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92GDDAAAA3AAAAA8AAAAAAAAAAAAA&#10;AAAAoQIAAGRycy9kb3ducmV2LnhtbFBLBQYAAAAABAAEAPkAAACRAwAAAAA=&#10;" strokecolor="lime" strokeweight="0"/>
              <v:line id="Line 687" o:spid="_x0000_s1705" style="position:absolute;flip:x;visibility:visible" from="4895,873" to="4909,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RAFMMAAADcAAAADwAAAGRycy9kb3ducmV2LnhtbESPzYrCMBSF9wO+Q7iCuzF1FJVqFBEG&#10;ZiOOWnB7aa5tNbmpTUbr208EweXh/Hyc+bK1Rtyo8ZVjBYN+AoI4d7riQkF2+P6cgvABWaNxTAoe&#10;5GG56HzMMdXuzju67UMh4gj7FBWUIdSplD4vyaLvu5o4eifXWAxRNoXUDd7juDXyK0nG0mLFkVBi&#10;TeuS8sv+z0buabW9TkZ2U51/s2H2OBo5PRulet12NQMRqA3v8Kv9oxVMkhE8z8Qj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UQBTDAAAA3AAAAA8AAAAAAAAAAAAA&#10;AAAAoQIAAGRycy9kb3ducmV2LnhtbFBLBQYAAAAABAAEAPkAAACRAwAAAAA=&#10;" strokecolor="lime" strokeweight="0"/>
              <v:line id="Line 688" o:spid="_x0000_s1706" style="position:absolute;visibility:visible" from="4895,873" to="489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RC7MMAAADcAAAADwAAAGRycy9kb3ducmV2LnhtbESP3YrCMBSE74V9h3AWvNN0F1alaxQR&#10;Cu6FFn8e4NCcbYvNSUii1rc3guDlMDPfMPNlbzpxJR9aywq+xhkI4srqlmsFp2MxmoEIEVljZ5kU&#10;3CnAcvExmGOu7Y33dD3EWiQIhxwVNDG6XMpQNWQwjK0jTt6/9QZjkr6W2uMtwU0nv7NsIg22nBYa&#10;dLRuqDofLkbBrCh3+3Ib6rJyu8KjW4e/4q7U8LNf/YKI1Md3+NXeaAXT7AeeZ9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0QuzDAAAA3AAAAA8AAAAAAAAAAAAA&#10;AAAAoQIAAGRycy9kb3ducmV2LnhtbFBLBQYAAAAABAAEAPkAAACRAwAAAAA=&#10;" strokecolor="lime" strokeweight="0"/>
              <v:line id="Line 689" o:spid="_x0000_s1707" style="position:absolute;visibility:visible" from="4895,886" to="4909,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bcm8IAAADcAAAADwAAAGRycy9kb3ducmV2LnhtbESP3YrCMBSE7wXfIRzBO03dC5WuURah&#10;sF5o8ecBDs3ZtmxzEpKo9e2NIHg5zMw3zGrTm07cyIfWsoLZNANBXFndcq3gci4mSxAhImvsLJOC&#10;BwXYrIeDFeba3vlIt1OsRYJwyFFBE6PLpQxVQwbD1Dri5P1ZbzAm6WupPd4T3HTyK8vm0mDLaaFB&#10;R9uGqv/T1ShYFuXhWO5DXVbuUHh027ArHkqNR/3PN4hIffyE3+1frWCRzeF1Jh0BuX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bcm8IAAADcAAAADwAAAAAAAAAAAAAA&#10;AAChAgAAZHJzL2Rvd25yZXYueG1sUEsFBgAAAAAEAAQA+QAAAJADAAAAAA==&#10;" strokecolor="lime" strokeweight="0"/>
              <v:shape id="Freeform 690" o:spid="_x0000_s1708" style="position:absolute;left:4896;top:874;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aDsUA&#10;AADcAAAADwAAAGRycy9kb3ducmV2LnhtbESPQWvCQBSE74X+h+UVvNXdClVJXUUtRcFe1B7a2yP7&#10;TEKzb9Ps08R/7xYKPQ4z8w0zW/S+VhdqYxXYwtPQgCLOg6u4sPBxfHucgoqC7LAOTBauFGExv7+b&#10;YeZCx3u6HKRQCcIxQwulSJNpHfOSPMZhaIiTdwqtR0myLbRrsUtwX+uRMWPtseK0UGJD65Ly78PZ&#10;W/A/u039XrHIq4lfq+fT8nMVOmsHD/3yBZRQL//hv/bWWZiYCfyeSUdAz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JoOxQAAANwAAAAPAAAAAAAAAAAAAAAAAJgCAABkcnMv&#10;ZG93bnJldi54bWxQSwUGAAAAAAQABAD1AAAAigMAAAAA&#10;" path="m44,22r,-3l43,15,42,13,41,9,38,7,34,4,32,3,28,2,26,,22,,19,,15,2,13,3,9,4,6,7,4,9,3,13,,15r,4l,22r,4l,30r3,2l4,36r2,2l9,41r4,1l15,43r4,1l22,44r4,l28,43r4,-1l34,41r4,-3l41,36r1,-4l43,30r1,-4l44,22xe" filled="f" strokecolor="lime" strokeweight="0">
                <v:path arrowok="t" o:connecttype="custom" o:connectlocs="11,6;11,5;11,4;11,3;10,2;10,2;9,1;8,1;7,1;7,0;6,0;5,0;4,1;3,1;2,1;2,2;1,2;1,3;0,4;0,5;0,6;0,7;0,8;1,8;1,9;2,10;2,10;3,11;4,11;5,11;6,11;7,11;7,11;8,11;9,10;10,10;10,9;11,8;11,8;11,7;11,6" o:connectangles="0,0,0,0,0,0,0,0,0,0,0,0,0,0,0,0,0,0,0,0,0,0,0,0,0,0,0,0,0,0,0,0,0,0,0,0,0,0,0,0,0"/>
              </v:shape>
              <v:line id="Line 691" o:spid="_x0000_s1709" style="position:absolute;flip:y;visibility:visible" from="4909,892" to="4910,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lKEcEAAADcAAAADwAAAGRycy9kb3ducmV2LnhtbERPTWvCQBC9F/wPyxR6q5vWopK6ihQE&#10;L6VVA16H7JjE7s7G7Krx33cOgsfH+54teu/UhbrYBDbwNsxAEZfBNlwZKHar1ymomJAtusBk4EYR&#10;FvPB0wxzG668ocs2VUpCOOZooE6pzbWOZU0e4zC0xMIdQucxCewqbTu8Srh3+j3Lxtpjw9JQY0tf&#10;NZV/27OX3sPy5zT58N/N8bcYFbe909OjM+bluV9+gkrUp4f47l5bA5NM1soZOQJ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GUoRwQAAANwAAAAPAAAAAAAAAAAAAAAA&#10;AKECAABkcnMvZG93bnJldi54bWxQSwUGAAAAAAQABAD5AAAAjwMAAAAA&#10;" strokecolor="lime" strokeweight="0"/>
              <v:line id="Line 692" o:spid="_x0000_s1710" style="position:absolute;flip:x;visibility:visible" from="4895,892" to="4909,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XvisUAAADcAAAADwAAAGRycy9kb3ducmV2LnhtbESPS2sCMRSF94X+h3AL7mqmtVQdJ4oI&#10;QjdFnQ50e5ncedjkZjpJdfz3Rii4PJzHx8lWgzXiRL1vHSt4GScgiEunW64VFF/b5xkIH5A1Gsek&#10;4EIeVsvHhwxT7c58oFMeahFH2KeooAmhS6X0ZUMW/dh1xNGrXG8xRNnXUvd4juPWyNckeZcWW46E&#10;BjvaNFT+5H82cqv17nf6Zj/b476YFJdvI2dHo9ToaVgvQAQawj383/7QCqbJHG5n4hG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XvisUAAADcAAAADwAAAAAAAAAA&#10;AAAAAAChAgAAZHJzL2Rvd25yZXYueG1sUEsFBgAAAAAEAAQA+QAAAJMDAAAAAA==&#10;" strokecolor="lime" strokeweight="0"/>
              <v:line id="Line 693" o:spid="_x0000_s1711" style="position:absolute;visibility:visible" from="4895,892" to="4896,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p3qb8AAADcAAAADwAAAGRycy9kb3ducmV2LnhtbERPy4rCMBTdC/5DuAPuNNWFSjXKIBR0&#10;ocXHB1yaO22Z5iYkUevfm4Xg8nDe621vOvEgH1rLCqaTDARxZXXLtYLbtRgvQYSIrLGzTApeFGC7&#10;GQ7WmGv75DM9LrEWKYRDjgqaGF0uZagaMhgm1hEn7s96gzFBX0vt8ZnCTSdnWTaXBltODQ062jVU&#10;/V/uRsGyKE/n8hjqsnKnwqPbhUPxUmr00/+uQETq41f8ce+1gsU0zU9n0hGQm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5p3qb8AAADcAAAADwAAAAAAAAAAAAAAAACh&#10;AgAAZHJzL2Rvd25yZXYueG1sUEsFBgAAAAAEAAQA+QAAAI0DAAAAAA==&#10;" strokecolor="lime" strokeweight="0"/>
              <v:line id="Line 694" o:spid="_x0000_s1712" style="position:absolute;visibility:visible" from="4895,905" to="49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bSMsIAAADcAAAADwAAAGRycy9kb3ducmV2LnhtbESPQYvCMBSE7wv+h/CEva1pPbhSjSJC&#10;QQ9adPcHPJpnW2xeQhK1/vuNIOxxmJlvmOV6ML24kw+dZQX5JANBXFvdcaPg96f8moMIEVljb5kU&#10;PCnAejX6WGKh7YNPdD/HRiQIhwIVtDG6QspQt2QwTKwjTt7FeoMxSd9I7fGR4KaX0yybSYMdp4UW&#10;HW1bqq/nm1EwL6vjqTqEpqrdsfTotmFfPpX6HA+bBYhIQ/wPv9s7reA7z+F1Jh0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bSMsIAAADcAAAADwAAAAAAAAAAAAAA&#10;AAChAgAAZHJzL2Rvd25yZXYueG1sUEsFBgAAAAAEAAQA+QAAAJADAAAAAA==&#10;" strokecolor="lime" strokeweight="0"/>
              <v:shape id="Freeform 695" o:spid="_x0000_s1713" style="position:absolute;left:4896;top:893;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vS8UA&#10;AADcAAAADwAAAGRycy9kb3ducmV2LnhtbESPT2vCQBTE7wW/w/KE3upGobZEV/EPUsFeqh709sg+&#10;k2D2bcy+mvTbd4VCj8PM/IaZzjtXqTs1ofRsYDhIQBFn3pacGzgeNi/voIIgW6w8k4EfCjCf9Z6m&#10;mFrf8hfd95KrCOGQooFCpE61DllBDsPA18TRu/jGoUTZ5No22Ea4q/QoScbaYclxocCaVgVl1/23&#10;M+Buu4/qs2SRdRLOy9fL4rT0rTHP/W4xASXUyX/4r721Bt6GI3iciUdAz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q9LxQAAANwAAAAPAAAAAAAAAAAAAAAAAJgCAABkcnMv&#10;ZG93bnJldi54bWxQSwUGAAAAAAQABAD1AAAAigMAAAAA&#10;" path="m44,22r,-4l43,15,42,12,41,9,38,6,34,4,32,3,28,,26,,22,,19,,15,,13,3,9,4,6,6,4,9,3,12,,15r,3l,22r,4l,28r3,4l4,36r2,2l9,40r4,2l15,43r4,1l22,44r4,l28,43r4,-1l34,40r4,-2l41,36r1,-4l43,28r1,-2l44,22xe" filled="f" strokecolor="lime" strokeweight="0">
                <v:path arrowok="t" o:connecttype="custom" o:connectlocs="11,6;11,5;11,4;11,3;10,2;10,2;9,1;8,1;7,0;7,0;6,0;5,0;4,0;3,1;2,1;2,2;1,2;1,3;0,4;0,5;0,6;0,7;0,7;1,8;1,9;2,10;2,10;3,11;4,11;5,11;6,11;7,11;7,11;8,11;9,10;10,10;10,9;11,8;11,7;11,7;11,6" o:connectangles="0,0,0,0,0,0,0,0,0,0,0,0,0,0,0,0,0,0,0,0,0,0,0,0,0,0,0,0,0,0,0,0,0,0,0,0,0,0,0,0,0"/>
              </v:shape>
              <v:shape id="Freeform 696" o:spid="_x0000_s1714" style="position:absolute;left:4896;top:912;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4K0MUA&#10;AADcAAAADwAAAGRycy9kb3ducmV2LnhtbESPT2vCQBTE7wW/w/IEb3Wj0lqiq/iHUsFeqj20t0f2&#10;mQSzb2P21cRv7xYKPQ4z8xtmvuxcpa7UhNKzgdEwAUWceVtybuDz+Pr4AioIssXKMxm4UYDlovcw&#10;x9T6lj/oepBcRQiHFA0UInWqdcgKchiGviaO3sk3DiXKJte2wTbCXaXHSfKsHZYcFwqsaVNQdj78&#10;OAPusn+r3ksW2Sbhe/10Wn2tfWvMoN+tZqCEOvkP/7V31sB0NIHfM/EI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grQxQAAANwAAAAPAAAAAAAAAAAAAAAAAJgCAABkcnMv&#10;ZG93bnJldi54bWxQSwUGAAAAAAQABAD1AAAAigMAAAAA&#10;" path="m44,22r,-4l43,14,42,12,41,8,38,6,34,3,32,2,28,1,26,,22,,19,,15,1,13,2,9,3,6,6,4,8,3,12,,14r,4l,22r,3l,29r3,2l4,35r2,2l9,40r4,1l15,42r4,2l22,44r4,l28,42r4,-1l34,40r4,-3l41,35r1,-4l43,29r1,-4l44,22xe" filled="f" strokecolor="lime" strokeweight="0">
                <v:path arrowok="t" o:connecttype="custom" o:connectlocs="11,6;11,5;11,4;11,3;10,2;10,2;9,1;8,1;7,0;7,0;6,0;5,0;4,0;3,1;2,1;2,2;1,2;1,3;0,4;0,5;0,6;0,6;0,7;1,8;1,9;2,9;2,10;3,10;4,11;5,11;6,11;7,11;7,11;8,10;9,10;10,9;10,9;11,8;11,7;11,6;11,6" o:connectangles="0,0,0,0,0,0,0,0,0,0,0,0,0,0,0,0,0,0,0,0,0,0,0,0,0,0,0,0,0,0,0,0,0,0,0,0,0,0,0,0,0"/>
              </v:shape>
              <v:line id="Line 697" o:spid="_x0000_s1715" style="position:absolute;visibility:visible" from="4895,924" to="4909,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FxqsMAAADcAAAADwAAAGRycy9kb3ducmV2LnhtbESP3YrCMBSE7xd8h3AE79ZUkVWqUUQo&#10;rBdr8ecBDs2xLTYnIclqfXuzsODlMDPfMKtNbzpxJx9aywom4wwEcWV1y7WCy7n4XIAIEVljZ5kU&#10;PCnAZj34WGGu7YOPdD/FWiQIhxwVNDG6XMpQNWQwjK0jTt7VeoMxSV9L7fGR4KaT0yz7kgZbTgsN&#10;Oto1VN1Ov0bBoigPx/In1GXlDoVHtwv74qnUaNhvlyAi9fEd/m9/awXz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hcarDAAAA3AAAAA8AAAAAAAAAAAAA&#10;AAAAoQIAAGRycy9kb3ducmV2LnhtbFBLBQYAAAAABAAEAPkAAACRAwAAAAA=&#10;" strokecolor="lime" strokeweight="0"/>
              <v:line id="Line 698" o:spid="_x0000_s1716" style="position:absolute;visibility:visible" from="4895,910" to="4896,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UMcMAAADcAAAADwAAAGRycy9kb3ducmV2LnhtbESP3YrCMBSE7xd8h3AE79ZUwVWqUUQo&#10;rBdr8ecBDs2xLTYnIclqfXuzsODlMDPfMKtNbzpxJx9aywom4wwEcWV1y7WCy7n4XIAIEVljZ5kU&#10;PCnAZj34WGGu7YOPdD/FWiQIhxwVNDG6XMpQNWQwjK0jTt7VeoMxSV9L7fGR4KaT0yz7kgZbTgsN&#10;Oto1VN1Ov0bBoigPx/In1GXlDoVHtwv74qnUaNhvlyAi9fEd/m9/awXzyQz+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t1DHDAAAA3AAAAA8AAAAAAAAAAAAA&#10;AAAAoQIAAGRycy9kb3ducmV2LnhtbFBLBQYAAAAABAAEAPkAAACRAwAAAAA=&#10;" strokecolor="lime" strokeweight="0"/>
              <v:line id="Line 699" o:spid="_x0000_s1717" style="position:absolute;flip:x;visibility:visible" from="4895,910" to="4909,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PtJcMAAADcAAAADwAAAGRycy9kb3ducmV2LnhtbESPS4vCMBSF9wP+h3AFd2PqA5VqFBkQ&#10;3IijU5jtpbm21eSm00St/94MCC4P5/FxFqvWGnGjxleOFQz6CQji3OmKCwXZz+ZzBsIHZI3GMSl4&#10;kIfVsvOxwFS7Ox/odgyFiCPsU1RQhlCnUvq8JIu+72ri6J1cYzFE2RRSN3iP49bIYZJMpMWKI6HE&#10;mr5Kyi/Hq43c03r/Nx3bXXX+zkbZ49fI2dko1eu26zmIQG14h1/trVYwHUzg/0w8An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T7SXDAAAA3AAAAA8AAAAAAAAAAAAA&#10;AAAAoQIAAGRycy9kb3ducmV2LnhtbFBLBQYAAAAABAAEAPkAAACRAwAAAAA=&#10;" strokecolor="lime" strokeweight="0"/>
              <v:line id="Line 700" o:spid="_x0000_s1718" style="position:absolute;flip:y;visibility:visible" from="4909,910" to="4910,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9IvsQAAADcAAAADwAAAGRycy9kb3ducmV2LnhtbESPS2vCQBSF9wX/w3AL7urEB42kjiKC&#10;4Ea0NtDtJXNNYmfuxMyo8d87gtDl4Tw+zmzRWSOu1PrasYLhIAFBXDhdc6kg/1l/TEH4gKzROCYF&#10;d/KwmPfeZphpd+Nvuh5CKeII+wwVVCE0mZS+qMiiH7iGOHpH11oMUbal1C3e4rg1cpQkn9JizZFQ&#10;YUOrioq/w8VG7nG5O6cTu61P+3yc33+NnJ6MUv33bvkFIlAX/sOv9kYrSIcpPM/EI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X0i+xAAAANwAAAAPAAAAAAAAAAAA&#10;AAAAAKECAABkcnMvZG93bnJldi54bWxQSwUGAAAAAAQABAD5AAAAkgMAAAAA&#10;" strokecolor="lime" strokeweight="0"/>
              <v:line id="Line 701" o:spid="_x0000_s1719" style="position:absolute;visibility:visibl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x7r78AAADcAAAADwAAAGRycy9kb3ducmV2LnhtbERPy4rCMBTdC/5DuAPuNNWFSjXKIBR0&#10;ocXHB1yaO22Z5iYkUevfm4Xg8nDe621vOvEgH1rLCqaTDARxZXXLtYLbtRgvQYSIrLGzTApeFGC7&#10;GQ7WmGv75DM9LrEWKYRDjgqaGF0uZagaMhgm1hEn7s96gzFBX0vt8ZnCTSdnWTaXBltODQ062jVU&#10;/V/uRsGyKE/n8hjqsnKnwqPbhUPxUmr00/+uQETq41f8ce+1gsU0rU1n0hGQm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ex7r78AAADcAAAADwAAAAAAAAAAAAAAAACh&#10;AgAAZHJzL2Rvd25yZXYueG1sUEsFBgAAAAAEAAQA+QAAAI0DAAAAAA==&#10;" strokecolor="lime" strokeweight="0"/>
              <v:line id="Line 702" o:spid="_x0000_s1720" style="position:absolute;visibility:visibl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DeNMMAAADcAAAADwAAAGRycy9kb3ducmV2LnhtbESP3YrCMBSE7xd8h3CEvVtTvdjVahQR&#10;CrsXWvx5gENzbIvNSUii1rc3C4KXw8x8wyxWvenEjXxoLSsYjzIQxJXVLdcKTsfiawoiRGSNnWVS&#10;8KAAq+XgY4G5tnfe0+0Qa5EgHHJU0MTocilD1ZDBMLKOOHln6w3GJH0ttcd7gptOTrLsWxpsOS00&#10;6GjTUHU5XI2CaVHu9uU21GXldoVHtwl/xUOpz2G/noOI1Md3+NX+1Qp+xjP4P5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g3jTDAAAA3AAAAA8AAAAAAAAAAAAA&#10;AAAAoQIAAGRycy9kb3ducmV2LnhtbFBLBQYAAAAABAAEAPkAAACRAwAAAAA=&#10;" strokecolor="lime" strokeweight="0"/>
              <v:line id="Line 703" o:spid="_x0000_s1721" style="position:absolute;flip:y;visibility:visibl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oad8IAAADcAAAADwAAAGRycy9kb3ducmV2LnhtbERPTWvCQBC9C/0PyxR6041aVFJXkULB&#10;S2mNgV6H7JhEd2fT7Fbjv+8cCj0+3vd6O3inrtTHNrCB6SQDRVwF23JtoDy+jVegYkK26AKTgTtF&#10;2G4eRmvMbbjxga5FqpWEcMzRQJNSl2sdq4Y8xknoiIU7hd5jEtjX2vZ4k3Dv9CzLFtpjy9LQYEev&#10;DVWX4sdL72n38b189u/t+bOcl/cvp1dnZ8zT47B7AZVoSP/iP/feGljOZL6ckS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9oad8IAAADcAAAADwAAAAAAAAAAAAAA&#10;AAChAgAAZHJzL2Rvd25yZXYueG1sUEsFBgAAAAAEAAQA+QAAAJADAAAAAA==&#10;" strokecolor="lime" strokeweight="0"/>
              <v:line id="Line 704" o:spid="_x0000_s1722" style="position:absolute;visibility:visibl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oYj8IAAADcAAAADwAAAGRycy9kb3ducmV2LnhtbESP3YrCMBSE7xd8h3AE79ZUL1ypRhGh&#10;sHuhxZ8HODTHttichCRqfXsjCHs5zMw3zHLdm07cyYfWsoLJOANBXFndcq3gfCq+5yBCRNbYWSYF&#10;TwqwXg2+lphr++AD3Y+xFgnCIUcFTYwulzJUDRkMY+uIk3ex3mBM0tdSe3wkuOnkNMtm0mDLaaFB&#10;R9uGquvxZhTMi3J/KHehLiu3Lzy6bfgrnkqNhv1mASJSH//Dn/avVvAznc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oYj8IAAADcAAAADwAAAAAAAAAAAAAA&#10;AAChAgAAZHJzL2Rvd25yZXYueG1sUEsFBgAAAAAEAAQA+QAAAJADAAAAAA==&#10;" strokecolor="lime" strokeweight="0"/>
              <v:line id="Line 705" o:spid="_x0000_s1723" style="position:absolute;visibility:visibl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G+MIAAADcAAAADwAAAGRycy9kb3ducmV2LnhtbESPQYvCMBSE7wv+h/AEb2tqD65Uo4hQ&#10;2D1o0d0f8GiebbF5CUnU+u+NIOxxmJlvmNVmML24kQ+dZQWzaQaCuLa640bB32/5uQARIrLG3jIp&#10;eFCAzXr0scJC2zsf6XaKjUgQDgUqaGN0hZShbslgmFpHnLyz9QZjkr6R2uM9wU0v8yybS4Mdp4UW&#10;He1aqi+nq1GwKKvDsdqHpqrdofToduGnfCg1GQ/bJYhIQ/wPv9vfWsFXnsPrTDoCcv0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miG+MIAAADcAAAADwAAAAAAAAAAAAAA&#10;AAChAgAAZHJzL2Rvd25yZXYueG1sUEsFBgAAAAAEAAQA+QAAAJADAAAAAA==&#10;" strokecolor="lime" strokeweight="0"/>
              <v:line id="Line 706" o:spid="_x0000_s1724" style="position:absolute;visibility:visible" from="4921,950" to="4924,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QjY8MAAADcAAAADwAAAGRycy9kb3ducmV2LnhtbESP3YrCMBSE7wXfIRzBO03XBZVqlEUo&#10;uBdr8ecBDs3ZtmxzEpKo9e3NguDlMDPfMOttbzpxIx9aywo+phkI4srqlmsFl3MxWYIIEVljZ5kU&#10;PCjAdjMcrDHX9s5Hup1iLRKEQ44KmhhdLmWoGjIYptYRJ+/XeoMxSV9L7fGe4KaTsyybS4Mtp4UG&#10;He0aqv5OV6NgWZSHY/kT6rJyh8Kj24Xv4qHUeNR/rUBE6uM7/GrvtYLF7BP+z6QjID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kI2PDAAAA3AAAAA8AAAAAAAAAAAAA&#10;AAAAoQIAAGRycy9kb3ducmV2LnhtbFBLBQYAAAAABAAEAPkAAACRAwAAAAA=&#10;" strokecolor="lime" strokeweight="0"/>
              <v:line id="Line 707" o:spid="_x0000_s1725" style="position:absolute;flip:x y;visibility:visible" from="4893,771" to="4896,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gJpcYAAADcAAAADwAAAGRycy9kb3ducmV2LnhtbESPT2vCQBTE7wW/w/IEL0U3tUUluooU&#10;Cl4UjCHg7ZF9+YPZtyG7Ncm37xYKPQ4z8xtmdxhMI57UudqygrdFBII4t7rmUkF6+5pvQDiPrLGx&#10;TApGcnDYT152GGvb85WeiS9FgLCLUUHlfRtL6fKKDLqFbYmDV9jOoA+yK6XusA9w08hlFK2kwZrD&#10;QoUtfVaUP5Jvo+Adz9fktbiPl3WR2PM9zS65zpSaTYfjFoSnwf+H/9onrWC9/IDfM+EIyP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YCaXGAAAA3AAAAA8AAAAAAAAA&#10;AAAAAAAAoQIAAGRycy9kb3ducmV2LnhtbFBLBQYAAAAABAAEAPkAAACUAwAAAAA=&#10;" strokecolor="lime" strokeweight="0"/>
              <v:line id="Line 708" o:spid="_x0000_s1726" style="position:absolute;flip:y;visibility:visible" from="4921,770" to="4925,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2578QAAADcAAAADwAAAGRycy9kb3ducmV2LnhtbESPX2vCMBTF34V9h3AHe9NUp1OqUWQw&#10;8EWmXcHXS3Ntq8lN12Rav70ZCD4ezp8fZ7HqrBEXan3tWMFwkIAgLpyuuVSQ/3z1ZyB8QNZoHJOC&#10;G3lYLV96C0y1u/KeLlkoRRxhn6KCKoQmldIXFVn0A9cQR+/oWoshyraUusVrHLdGjpLkQ1qsORIq&#10;bOizouKc/dnIPa6/f6dju61Pu/w9vx2MnJ2MUm+v3XoOIlAXnuFHe6MVTEcT+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bnvxAAAANwAAAAPAAAAAAAAAAAA&#10;AAAAAKECAABkcnMvZG93bnJldi54bWxQSwUGAAAAAAQABAD5AAAAkgMAAAAA&#10;" strokecolor="lime" strokeweight="0"/>
              <v:shape id="Freeform 709" o:spid="_x0000_s1727" style="position:absolute;left:5588;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udnMQA&#10;AADcAAAADwAAAGRycy9kb3ducmV2LnhtbESPQWvCQBSE74X+h+UVeim6aQ4q0VVsQCl4KGp7f2Sf&#10;STD7NmQ3yebfu4VCj8PMfMNsdsE0YqDO1ZYVvM8TEMSF1TWXCr6vh9kKhPPIGhvLpGAiB7vt89MG&#10;M21HPtNw8aWIEHYZKqi8bzMpXVGRQTe3LXH0brYz6KPsSqk7HCPcNDJNkoU0WHNcqLClvKLifumN&#10;Am9OP4GOzTnkq6+3ZZj6j/3QK/X6EvZrEJ6C/w//tT+1gmW6gN8z8Qj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rnZzEAAAA3AAAAA8AAAAAAAAAAAAAAAAAmAIAAGRycy9k&#10;b3ducmV2LnhtbFBLBQYAAAAABAAEAPUAAACJAwAAAAA=&#10;" path="m47,24r,-3l46,18,45,14,44,11,41,8,39,6,36,5,34,2,30,1r-4,l23,,20,1r-3,l13,2,11,5,8,6,6,8,3,11,2,14,1,18,,21r,3l,28r1,4l2,34r1,4l6,40r2,2l11,44r2,2l17,47r3,l23,49r3,-2l30,47r4,-1l36,44r3,-2l41,40r3,-2l45,34r1,-2l47,28r,-4xe" filled="f" strokecolor="lime" strokeweight="0">
                <v:path arrowok="t" o:connecttype="custom" o:connectlocs="12,6;12,5;12,4;11,3;11,3;10,2;10,1;9,1;9,0;8,0;7,0;6,0;5,0;4,0;3,0;3,1;2,1;2,2;1,3;1,3;0,4;0,5;0,6;0,7;0,8;1,8;1,9;2,10;2,10;3,11;3,11;4,12;5,12;6,12;7,12;8,12;9,11;9,11;10,10;10,10;11,9;11,8;12,8;12,7;12,6" o:connectangles="0,0,0,0,0,0,0,0,0,0,0,0,0,0,0,0,0,0,0,0,0,0,0,0,0,0,0,0,0,0,0,0,0,0,0,0,0,0,0,0,0,0,0,0,0"/>
              </v:shape>
              <v:shape id="Freeform 710" o:spid="_x0000_s1728" style="position:absolute;left:5593;top:4169;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HAscA&#10;AADcAAAADwAAAGRycy9kb3ducmV2LnhtbESPQWvCQBSE70L/w/IK3nRTBZXUTWgLLYKUkrQovT2y&#10;zySafRuyq6b+elcoeBxm5htmmfamESfqXG1ZwdM4AkFcWF1zqeDn+320AOE8ssbGMin4Iwdp8jBY&#10;YqztmTM65b4UAcIuRgWV920spSsqMujGtiUO3s52Bn2QXSl1h+cAN42cRNFMGqw5LFTY0ltFxSE/&#10;GgWvv9uPss0Obnac7r9ymX1uLmuv1PCxf3kG4an39/B/e6UVzCdzuJ0JR0A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WxwLHAAAA3AAAAA8AAAAAAAAAAAAAAAAAmAIAAGRy&#10;cy9kb3ducmV2LnhtbFBLBQYAAAAABAAEAPUAAACMAwAAAAA=&#10;" path="m,4l,3r1,l2,1,2,e" filled="f" strokecolor="lime" strokeweight="0">
                <v:path arrowok="t" o:connecttype="custom" o:connectlocs="0,1;0,1;1,1;1,0;1,0" o:connectangles="0,0,0,0,0"/>
              </v:shape>
              <v:line id="Line 711" o:spid="_x0000_s1729" style="position:absolute;flip:x;visibility:visible" from="5588,4170" to="5593,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wWccIAAADcAAAADwAAAGRycy9kb3ducmV2LnhtbERPTWvCQBC9C/0PyxR6041aVFJXkULB&#10;S2mNgV6H7JhEd2fT7Fbjv+8cCj0+3vd6O3inrtTHNrCB6SQDRVwF23JtoDy+jVegYkK26AKTgTtF&#10;2G4eRmvMbbjxga5FqpWEcMzRQJNSl2sdq4Y8xknoiIU7hd5jEtjX2vZ4k3Dv9CzLFtpjy9LQYEev&#10;DVWX4sdL72n38b189u/t+bOcl/cvp1dnZ8zT47B7AZVoSP/iP/feGljOZK2ckS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awWccIAAADcAAAADwAAAAAAAAAAAAAA&#10;AAChAgAAZHJzL2Rvd25yZXYueG1sUEsFBgAAAAAEAAQA+QAAAJADAAAAAA==&#10;" strokecolor="lime" strokeweight="0"/>
              <v:line id="Line 712" o:spid="_x0000_s1730" style="position:absolute;flip:y;visibility:visible" from="5594,4165" to="5595,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Cz6sQAAADcAAAADwAAAGRycy9kb3ducmV2LnhtbESPS2sCMRSF9wX/Q7iCu5pRi4/RKFIo&#10;dFOsOuD2MrnOjCY34yTV8d+bguDycB4fZ7FqrRFXanzlWMGgn4Agzp2uuFCQ7b/epyB8QNZoHJOC&#10;O3lYLTtvC0y1u/GWrrtQiDjCPkUFZQh1KqXPS7Lo+64mjt7RNRZDlE0hdYO3OG6NHCbJWFqsOBJK&#10;rOmzpPy8+7ORe1xvLpMP+1OdfrNRdj8YOT0ZpXrddj0HEagNr/Cz/a0VTIYz+D8Tj4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4LPqxAAAANwAAAAPAAAAAAAAAAAA&#10;AAAAAKECAABkcnMvZG93bnJldi54bWxQSwUGAAAAAAQABAD5AAAAkgMAAAAA&#10;" strokecolor="lime" strokeweight="0"/>
              <v:line id="Line 713" o:spid="_x0000_s1731" style="position:absolute;flip:x;visibility:visible" from="5588,4171" to="5593,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OMqsIAAADcAAAADwAAAGRycy9kb3ducmV2LnhtbERPTWvCQBC9C/0PyxR60421qKSuIoVC&#10;L6UaA70O2TGJ7s6m2a3Gf+8cCj0+3vdqM3inLtTHNrCB6SQDRVwF23JtoDy8j5egYkK26AKTgRtF&#10;2KwfRivMbbjyni5FqpWEcMzRQJNSl2sdq4Y8xknoiIU7ht5jEtjX2vZ4lXDv9HOWzbXHlqWhwY7e&#10;GqrOxa+X3uP262fx4j/b066clbdvp5cnZ8zT47B9BZVoSP/iP/eHNbCYyXw5I0d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OMqsIAAADcAAAADwAAAAAAAAAAAAAA&#10;AAChAgAAZHJzL2Rvd25yZXYueG1sUEsFBgAAAAAEAAQA+QAAAJADAAAAAA==&#10;" strokecolor="lime" strokeweight="0"/>
              <v:line id="Line 714" o:spid="_x0000_s1732" style="position:absolute;visibility:visible" from="5594,4172" to="5595,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OOUsMAAADcAAAADwAAAGRycy9kb3ducmV2LnhtbESP3YrCMBSE7xd8h3AE79ZUhVWqUUQo&#10;rBdr8ecBDs2xLTYnIclqfXuzsODlMDPfMKtNbzpxJx9aywom4wwEcWV1y7WCy7n4XIAIEVljZ5kU&#10;PCnAZj34WGGu7YOPdD/FWiQIhxwVNDG6XMpQNWQwjK0jTt7VeoMxSV9L7fGR4KaT0yz7kgZbTgsN&#10;Oto1VN1Ov0bBoigPx/In1GXlDoVHtwv74qnUaNhvlyAi9fEd/m9/awXz2QT+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jjlLDAAAA3AAAAA8AAAAAAAAAAAAA&#10;AAAAoQIAAGRycy9kb3ducmV2LnhtbFBLBQYAAAAABAAEAPkAAACRAwAAAAA=&#10;" strokecolor="lime" strokeweight="0"/>
              <v:shape id="Freeform 715" o:spid="_x0000_s1733" style="position:absolute;left:5593;top:4171;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i9cIA&#10;AADcAAAADwAAAGRycy9kb3ducmV2LnhtbESPQYvCMBSE78L+h/AEb5rqYpVqlEVY8LSg9uLt0Tzb&#10;aPNSkqj135uFhT0OM/MNs972thUP8sE4VjCdZCCIK6cN1wrK0/d4CSJEZI2tY1LwogDbzcdgjYV2&#10;Tz7Q4xhrkSAcClTQxNgVUoaqIYth4jri5F2ctxiT9LXUHp8Jbls5y7JcWjScFhrsaNdQdTverQK/&#10;v51P1/ML56W75nn9Y5CtUWo07L9WICL18T/8195rBYvPGfyeSUd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bKL1wgAAANwAAAAPAAAAAAAAAAAAAAAAAJgCAABkcnMvZG93&#10;bnJldi54bWxQSwUGAAAAAAQABAD1AAAAhwMAAAAA&#10;" path="m2,3l2,2,1,1,,1,,e" filled="f" strokecolor="lime" strokeweight="0">
                <v:path arrowok="t" o:connecttype="custom" o:connectlocs="1,1;1,1;1,0;0,0;0,0" o:connectangles="0,0,0,0,0"/>
              </v:shape>
              <v:line id="Line 716" o:spid="_x0000_s1734" style="position:absolute;flip:x;visibility:visible" from="5596,4170" to="5600,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ES3cUAAADcAAAADwAAAGRycy9kb3ducmV2LnhtbESPy2rDMBBF94H+g5hCd4ncOsTBtRJC&#10;odBNyaOGbgdr/EilkWupifP3USDQ5eU+DrdYj9aIEw2+c6zgeZaAIK6c7rhRUH69T5cgfEDWaByT&#10;ggt5WK8eJgXm2p15T6dDaEQcYZ+jgjaEPpfSVy1Z9DPXE0evdoPFEOXQSD3gOY5bI1+SZCEtdhwJ&#10;Lfb01lL1c/izkVtvtr/Z3H52x12ZlpdvI5dHo9TT47h5BRFoDP/he/tDK8jSFG5n4h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ES3cUAAADcAAAADwAAAAAAAAAA&#10;AAAAAAChAgAAZHJzL2Rvd25yZXYueG1sUEsFBgAAAAAEAAQA+QAAAJMDAAAAAA==&#10;" strokecolor="lime" strokeweight="0"/>
              <v:line id="Line 717" o:spid="_x0000_s1735" style="position:absolute;visibility:visible" from="5595,4165" to="5596,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QtysMAAADcAAAADwAAAGRycy9kb3ducmV2LnhtbESP3WoCMRSE7wu+QziCdzWrliqrUURY&#10;qBd18ecBDpvj7uLmJCSprm9vCoVeDjPzDbPa9KYTd/KhtaxgMs5AEFdWt1wruJyL9wWIEJE1dpZJ&#10;wZMCbNaDtxXm2j74SPdTrEWCcMhRQROjy6UMVUMGw9g64uRdrTcYk/S11B4fCW46Oc2yT2mw5bTQ&#10;oKNdQ9Xt9GMULIrycCy/Q11W7lB4dLuwL55KjYb9dgkiUh//w3/tL61gPvu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ULcrDAAAA3AAAAA8AAAAAAAAAAAAA&#10;AAAAoQIAAGRycy9kb3ducmV2LnhtbFBLBQYAAAAABAAEAPkAAACRAwAAAAA=&#10;" strokecolor="lime" strokeweight="0"/>
              <v:shape id="Freeform 718" o:spid="_x0000_s1736" style="position:absolute;left:5595;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tGMcA&#10;AADcAAAADwAAAGRycy9kb3ducmV2LnhtbESPQWvCQBSE70L/w/IEL6XZVKltY1YpVUEhINr20Nsz&#10;+0yC2bchu2r6792C4HGYmW+YdNaZWpypdZVlBc9RDII4t7riQsH31/LpDYTzyBpry6TgjxzMpg+9&#10;FBNtL7yl884XIkDYJaig9L5JpHR5SQZdZBvi4B1sa9AH2RZSt3gJcFPLYRyPpcGKw0KJDX2WlB93&#10;J6PgfX50q312Wqw3v9v6EbNlnsU/Sg363ccEhKfO38O39koreB29wP+Zc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bRjHAAAA3AAAAA8AAAAAAAAAAAAAAAAAmAIAAGRy&#10;cy9kb3ducmV2LnhtbFBLBQYAAAAABAAEAPUAAACMAwAAAAA=&#10;" path="m,l,1,2,3,3,4e" filled="f" strokecolor="lime" strokeweight="0">
                <v:path arrowok="t" o:connecttype="custom" o:connectlocs="0,0;0,0;1,1;1,1" o:connectangles="0,0,0,0"/>
              </v:shape>
              <v:line id="Line 719" o:spid="_x0000_s1737" style="position:absolute;visibility:visible" from="5596,4171" to="5600,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oWJsMAAADcAAAADwAAAGRycy9kb3ducmV2LnhtbESP3YrCMBSE7xd8h3CEvVtTXVCpRhGh&#10;sHuhxZ8HODTHttichCRqfXuzsODlMDPfMMt1bzpxJx9aywrGowwEcWV1y7WC86n4moMIEVljZ5kU&#10;PCnAejX4WGKu7YMPdD/GWiQIhxwVNDG6XMpQNWQwjKwjTt7FeoMxSV9L7fGR4KaTkyybSoMtp4UG&#10;HW0bqq7Hm1EwL8r9odyFuqzcvvDotuG3eCr1Oew3CxCR+vgO/7d/tILZ9xT+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KFibDAAAA3AAAAA8AAAAAAAAAAAAA&#10;AAAAoQIAAGRycy9kb3ducmV2LnhtbFBLBQYAAAAABAAEAPkAAACRAwAAAAA=&#10;" strokecolor="lime" strokeweight="0"/>
              <v:line id="Line 720" o:spid="_x0000_s1738" style="position:absolute;visibility:visible" from="5595,4172" to="5596,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azvcMAAADcAAAADwAAAGRycy9kb3ducmV2LnhtbESP3YrCMBSE7xd8h3CEvVtTXVilGkWE&#10;wu6FFn8e4NAc22JzEpKo9e3NguDlMDPfMItVbzpxIx9aywrGowwEcWV1y7WC07H4moEIEVljZ5kU&#10;PCjAajn4WGCu7Z33dDvEWiQIhxwVNDG6XMpQNWQwjKwjTt7ZeoMxSV9L7fGe4KaTkyz7kQZbTgsN&#10;Oto0VF0OV6NgVpS7fbkNdVm5XeHRbcJf8VDqc9iv5yAi9fEdfrV/tYLp9xT+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Gs73DAAAA3AAAAA8AAAAAAAAAAAAA&#10;AAAAoQIAAGRycy9kb3ducmV2LnhtbFBLBQYAAAAABAAEAPkAAACRAwAAAAA=&#10;" strokecolor="lime" strokeweight="0"/>
              <v:shape id="Freeform 721" o:spid="_x0000_s1739" style="position:absolute;left:5595;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JEsIA&#10;AADcAAAADwAAAGRycy9kb3ducmV2LnhtbERPu27CMBTdkfgH6yJ1A4eHaBUwiCJVZWgH0or5Kr7Y&#10;EfF1GrtJ+Hs8VOp4dN7b/eBq0VEbKs8K5rMMBHHpdcVGwffX2/QFRIjIGmvPpOBOAfa78WiLufY9&#10;n6krohEphEOOCmyMTS5lKC05DDPfECfu6luHMcHWSN1in8JdLRdZtpYOK04NFhs6Wipvxa9TsDod&#10;etP0ZK4X+/75070Wy/XHXamnyXDYgIg0xH/xn/ukFTwv09p0Jh0Bu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8skSwgAAANwAAAAPAAAAAAAAAAAAAAAAAJgCAABkcnMvZG93&#10;bnJldi54bWxQSwUGAAAAAAQABAD1AAAAhwMAAAAA&#10;" path="m3,l2,1,,2,,3e" filled="f" strokecolor="lime" strokeweight="0">
                <v:path arrowok="t" o:connecttype="custom" o:connectlocs="1,0;1,0;0,1;0,1" o:connectangles="0,0,0,0"/>
              </v:shape>
              <v:shape id="Freeform 722" o:spid="_x0000_s1740" style="position:absolute;left:5588;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LPhMUA&#10;AADcAAAADwAAAGRycy9kb3ducmV2LnhtbESP3WrCQBSE7wu+w3KE3gSzsYWq0VVEKYgXLTU+wCF7&#10;TILZsyG7zc/buwWhl8PMfMNsdoOpRUetqywrmMcJCOLc6ooLBdfsc7YE4TyyxtoyKRjJwW47edlg&#10;qm3PP9RdfCEChF2KCkrvm1RKl5dk0MW2IQ7ezbYGfZBtIXWLfYCbWr4lyYc0WHFYKLGhQ0n5/fJr&#10;FFB9zGQ/nOcJjffu6BbRdx59KfU6HfZrEJ4G/x9+tk9aweJ9BX9nwhG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Qs+ExQAAANwAAAAPAAAAAAAAAAAAAAAAAJgCAABkcnMv&#10;ZG93bnJldi54bWxQSwUGAAAAAAQABAD1AAAAigMAAAAA&#10;" path="m47,25r,-4l46,17,45,15,44,11,41,9,39,6,36,4,34,3,30,2,26,,23,,20,,17,2,13,3,11,4,8,6,6,9,3,11,2,15,1,17,,21r,4l,27r1,4l2,34r1,3l6,39r2,3l11,44r2,1l17,47r3,1l23,48r3,l30,47r4,-2l36,44r3,-2l41,39r3,-2l45,34r1,-3l47,27r,-2xe" filled="f" strokecolor="lime" strokeweight="0">
                <v:path arrowok="t" o:connecttype="custom" o:connectlocs="12,6;12,5;12,4;11,3;11,3;10,2;10,1;9,1;9,1;8,0;7,0;6,0;5,0;4,0;3,1;3,1;2,1;2,2;1,3;1,3;0,4;0,5;0,6;0,6;0,7;1,8;1,8;2,9;2,10;3,10;3,10;4,11;5,11;6,11;7,11;8,11;9,10;9,10;10,10;10,9;11,8;11,8;12,7;12,6;12,6" o:connectangles="0,0,0,0,0,0,0,0,0,0,0,0,0,0,0,0,0,0,0,0,0,0,0,0,0,0,0,0,0,0,0,0,0,0,0,0,0,0,0,0,0,0,0,0,0"/>
              </v:shape>
              <v:shape id="Freeform 723" o:spid="_x0000_s1741" style="position:absolute;left:5593;top:3897;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61sQA&#10;AADcAAAADwAAAGRycy9kb3ducmV2LnhtbERPy2rCQBTdC/2H4QrudOIDW1JHaQVFkCJJRXF3ydwm&#10;qZk7ITNq9OudRaHLw3nPFq2pxJUaV1pWMBxEIIgzq0vOFey/V/03EM4ja6wsk4I7OVjMXzozjLW9&#10;cULX1OcihLCLUUHhfR1L6bKCDLqBrYkD92Mbgz7AJpe6wVsIN5UcRdFUGiw5NBRY07Kg7JxejILP&#10;03Gd18nZTS/j310qk6/DY+uV6nXbj3cQnlr/L/5zb7SC10mYH86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utbEAAAA3AAAAA8AAAAAAAAAAAAAAAAAmAIAAGRycy9k&#10;b3ducmV2LnhtbFBLBQYAAAAABAAEAPUAAACJAwAAAAA=&#10;" path="m2,4l2,3,1,1,,e" filled="f" strokecolor="lime" strokeweight="0">
                <v:path arrowok="t" o:connecttype="custom" o:connectlocs="1,1;1,1;1,0;0,0" o:connectangles="0,0,0,0"/>
              </v:shape>
              <v:shape id="Freeform 724" o:spid="_x0000_s1742" style="position:absolute;left:5593;top:389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UTLcQA&#10;AADcAAAADwAAAGRycy9kb3ducmV2LnhtbESPT2sCMRTE7wW/Q3iF3mqiSCurUaqwIoiH+u/8unlu&#10;lm5elk3U9dubQsHjMDO/YabzztXiSm2oPGsY9BUI4sKbiksNh33+PgYRIrLB2jNpuFOA+az3MsXM&#10;+Bt/03UXS5EgHDLUYGNsMilDYclh6PuGOHln3zqMSbalNC3eEtzVcqjUh3RYcVqw2NDSUvG7uzgN&#10;3fp8Om5XVX7fjJTKf8zC7DdW67fX7msCIlIXn+H/9tpo+BwN4O9MOg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VEy3EAAAA3AAAAA8AAAAAAAAAAAAAAAAAmAIAAGRycy9k&#10;b3ducmV2LnhtbFBLBQYAAAAABAAEAPUAAACJAwAAAAA=&#10;" path="m,2r1,l2,1,2,e" filled="f" strokecolor="lime" strokeweight="0">
                <v:path arrowok="t" o:connecttype="custom" o:connectlocs="0,1;1,1;1,1;1,0" o:connectangles="0,0,0,0"/>
              </v:shape>
              <v:line id="Line 725" o:spid="_x0000_s1743" style="position:absolute;flip:x;visibility:visible" from="5588,3896" to="5593,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vEO8MAAADcAAAADwAAAGRycy9kb3ducmV2LnhtbESPS4vCMBSF98L8h3AFd5r6QKUaRQRh&#10;NuJjCrO9NNe2mtx0mozWf28GBlwezuPjLNetNeJOja8cKxgOEhDEudMVFwqyr11/DsIHZI3GMSl4&#10;kof16qOzxFS7B5/ofg6FiCPsU1RQhlCnUvq8JIt+4Gri6F1cYzFE2RRSN/iI49bIUZJMpcWKI6HE&#10;mrYl5bfzr43cy+bwM5vYfXU9ZuPs+W3k/GqU6nXbzQJEoDa8w//tT61gNhnB35l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bxDvDAAAA3AAAAA8AAAAAAAAAAAAA&#10;AAAAoQIAAGRycy9kb3ducmV2LnhtbFBLBQYAAAAABAAEAPkAAACRAwAAAAA=&#10;" strokecolor="lime" strokeweight="0"/>
              <v:line id="Line 726" o:spid="_x0000_s1744" style="position:absolute;flip:y;visibility:visible" from="5594,3891" to="5595,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dhoMUAAADcAAAADwAAAGRycy9kb3ducmV2LnhtbESPX2vCMBTF3wd+h3AHvs10U6Z0pqUM&#10;BF/GNi34emmubV1yU5tY67dfBgMfD+fPj7POR2vEQL1vHSt4niUgiCunW64VlPvN0wqED8gajWNS&#10;cCMPeTZ5WGOq3ZW/adiFWsQR9ikqaELoUil91ZBFP3MdcfSOrrcYouxrqXu8xnFr5EuSvEqLLUdC&#10;gx29N1T97C42co/F53m5sB/t6aucl7eDkauTUWr6OBZvIAKN4R7+b2+1guViDn9n4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tdhoMUAAADcAAAADwAAAAAAAAAA&#10;AAAAAAChAgAAZHJzL2Rvd25yZXYueG1sUEsFBgAAAAAEAAQA+QAAAJMDAAAAAA==&#10;" strokecolor="lime" strokeweight="0"/>
              <v:line id="Line 727" o:spid="_x0000_s1745" style="position:absolute;flip:x;visibility:visible" from="5588,3897" to="5593,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751MQAAADcAAAADwAAAGRycy9kb3ducmV2LnhtbESPS2vCQBSF90L/w3AL7nRSDUZSR5GC&#10;0I34CnR7yVyT2Jk7aWaq8d87hYLLw3l8nMWqt0ZcqfONYwVv4wQEcel0w5WC4rQZzUH4gKzROCYF&#10;d/KwWr4MFphrd+MDXY+hEnGEfY4K6hDaXEpf1mTRj11LHL2z6yyGKLtK6g5vcdwaOUmSmbTYcCTU&#10;2NJHTeX38ddG7nm9+8lSu20u+2Ja3L+MnF+MUsPXfv0OIlAfnuH/9qdWkKUp/J2JR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PvnUxAAAANwAAAAPAAAAAAAAAAAA&#10;AAAAAKECAABkcnMvZG93bnJldi54bWxQSwUGAAAAAAQABAD5AAAAkgMAAAAA&#10;" strokecolor="lime" strokeweight="0"/>
              <v:line id="Line 728" o:spid="_x0000_s1746" style="position:absolute;visibility:visible" from="5594,3898" to="5595,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77LMMAAADcAAAADwAAAGRycy9kb3ducmV2LnhtbESP3WoCMRSE7wu+QziCdzWr2CqrUURY&#10;qBd18ecBDpvj7uLmJCSprm9vCoVeDjPzDbPa9KYTd/KhtaxgMs5AEFdWt1wruJyL9wWIEJE1dpZJ&#10;wZMCbNaDtxXm2j74SPdTrEWCcMhRQROjy6UMVUMGw9g64uRdrTcYk/S11B4fCW46Oc2yT2mw5bTQ&#10;oKNdQ9Xt9GMULIrycCy/Q11W7lB4dLuwL55KjYb9dgkiUh//w3/tL61gPvu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e+yzDAAAA3AAAAA8AAAAAAAAAAAAA&#10;AAAAoQIAAGRycy9kb3ducmV2LnhtbFBLBQYAAAAABAAEAPkAAACRAwAAAAA=&#10;" strokecolor="lime" strokeweight="0"/>
              <v:line id="Line 729" o:spid="_x0000_s1747" style="position:absolute;visibility:visible" from="5596,3897" to="5600,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xlW8MAAADcAAAADwAAAGRycy9kb3ducmV2LnhtbESP3YrCMBSE7xd8h3CEvVtTZVGpRhGh&#10;sHuhxZ8HODTHttichCRqfXuzsODlMDPfMMt1bzpxJx9aywrGowwEcWV1y7WC86n4moMIEVljZ5kU&#10;PCnAejX4WGKu7YMPdD/GWiQIhxwVNDG6XMpQNWQwjKwjTt7FeoMxSV9L7fGR4KaTkyybSoMtp4UG&#10;HW0bqq7Hm1EwL8r9odyFuqzcvvDotuG3eCr1Oew3CxCR+vgO/7d/tILZ9xT+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MZVvDAAAA3AAAAA8AAAAAAAAAAAAA&#10;AAAAoQIAAGRycy9kb3ducmV2LnhtbFBLBQYAAAAABAAEAPkAAACRAwAAAAA=&#10;" strokecolor="lime" strokeweight="0"/>
              <v:line id="Line 730" o:spid="_x0000_s1748" style="position:absolute;flip:x;visibility:visible" from="5596,3896" to="5600,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xno8QAAADcAAAADwAAAGRycy9kb3ducmV2LnhtbESPS2sCMRSF90L/Q7gFd5qxiiPjRJFC&#10;oZvSqgNuL5PrPExuppNUx3/fFAouD+fxcfLtYI24Uu8bxwpm0wQEcel0w5WC4vg2WYHwAVmjcUwK&#10;7uRhu3ka5Zhpd+M9XQ+hEnGEfYYK6hC6TEpf1mTRT11HHL2z6y2GKPtK6h5vcdwa+ZIkS2mx4Uio&#10;saPXmsrL4cdG7nn3+Z0u7EfTfhXz4n4yctUapcbPw24NItAQHuH/9rtWkC5S+DsTj4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7GejxAAAANwAAAAPAAAAAAAAAAAA&#10;AAAAAKECAABkcnMvZG93bnJldi54bWxQSwUGAAAAAAQABAD5AAAAkgMAAAAA&#10;" strokecolor="lime" strokeweight="0"/>
              <v:line id="Line 731" o:spid="_x0000_s1749" style="position:absolute;visibility:visible" from="5595,3898" to="5596,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UssEAAADcAAAADwAAAGRycy9kb3ducmV2LnhtbERPS2rDMBDdF3IHMYHuGrmhNMGJEkrA&#10;0C4ak88BBmlqm1ojISm2c/tqUcjy8f7b/WR7MVCInWMFr4sCBLF2puNGwfVSvaxBxIRssHdMCu4U&#10;Yb+bPW2xNG7kEw3n1IgcwrFEBW1KvpQy6pYsxoXzxJn7ccFiyjA00gQcc7jt5bIo3qXFjnNDi54O&#10;Lenf880qWFf18VR/x6bW/lgF9If4Vd2Vep5PHxsQiab0EP+7P42C1Vtem8/kIyB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1SywQAAANwAAAAPAAAAAAAAAAAAAAAA&#10;AKECAABkcnMvZG93bnJldi54bWxQSwUGAAAAAAQABAD5AAAAjwMAAAAA&#10;" strokecolor="lime" strokeweight="0"/>
              <v:line id="Line 732" o:spid="_x0000_s1750" style="position:absolute;visibility:visible" from="5595,3891" to="5596,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PxKcMAAADcAAAADwAAAGRycy9kb3ducmV2LnhtbESP3WoCMRSE7wu+QziCdzWrSKurUURY&#10;qBd18ecBDpvj7uLmJCSprm9vCoVeDjPzDbPa9KYTd/KhtaxgMs5AEFdWt1wruJyL9zmIEJE1dpZJ&#10;wZMCbNaDtxXm2j74SPdTrEWCcMhRQROjy6UMVUMGw9g64uRdrTcYk/S11B4fCW46Oc2yD2mw5bTQ&#10;oKNdQ9Xt9GMUzIvycCy/Q11W7lB4dLuwL55KjYb9dgkiUh//w3/tL63gc7aA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T8SnDAAAA3AAAAA8AAAAAAAAAAAAA&#10;AAAAoQIAAGRycy9kb3ducmV2LnhtbFBLBQYAAAAABAAEAPkAAACRAwAAAAA=&#10;" strokecolor="lime" strokeweight="0"/>
              <v:shape id="Freeform 733" o:spid="_x0000_s1751" style="position:absolute;left:5595;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8pl8EA&#10;AADcAAAADwAAAGRycy9kb3ducmV2LnhtbERPTWvCQBC9F/wPywje6saCVaKrFEEoSg8xHjwO2WmS&#10;NjsbsqOu/949FHp8vO/1NrpO3WgIrWcDs2kGirjytuXawLncvy5BBUG22HkmAw8KsN2MXtaYW3/n&#10;gm4nqVUK4ZCjgUakz7UOVUMOw9T3xIn79oNDSXCotR3wnsJdp9+y7F07bDk1NNjTrqHq93R1Btoy&#10;XiUWx69zpeWwL7pyccl+jJmM48cKlFCUf/Gf+9MaWMzT/HQmHQG9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fKZfBAAAA3AAAAA8AAAAAAAAAAAAAAAAAmAIAAGRycy9kb3du&#10;cmV2LnhtbFBLBQYAAAAABAAEAPUAAACGAwAAAAA=&#10;" path="m,l,1,2,2r1,e" filled="f" strokecolor="lime" strokeweight="0">
                <v:path arrowok="t" o:connecttype="custom" o:connectlocs="0,0;0,1;1,1;1,1" o:connectangles="0,0,0,0"/>
              </v:shape>
              <v:shape id="Freeform 734" o:spid="_x0000_s1752" style="position:absolute;left:5595;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u8gA&#10;AADcAAAADwAAAGRycy9kb3ducmV2LnhtbESPW2vCQBSE3wv+h+UU+iJmY6EX06wiWsFCoMTLg2+n&#10;2dMkmD0bsqvGf+8WhD4OM/MNk85604gzda62rGAcxSCIC6trLhXstqvROwjnkTU2lknBlRzMpoOH&#10;FBNtL5zTeeNLESDsElRQed8mUrqiIoMusi1x8H5tZ9AH2ZVSd3gJcNPI5zh+lQZrDgsVtrSoqDhu&#10;TkbBZHl065/s9Pn1fcibIWarIov3Sj099vMPEJ56/x++t9dawdvLGP7OhCM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5Y67yAAAANwAAAAPAAAAAAAAAAAAAAAAAJgCAABk&#10;cnMvZG93bnJldi54bWxQSwUGAAAAAAQABAD1AAAAjQMAAAAA&#10;" path="m3,l2,r,1l,3,,4e" filled="f" strokecolor="lime" strokeweight="0">
                <v:path arrowok="t" o:connecttype="custom" o:connectlocs="1,0;1,0;1,0;0,1;0,1" o:connectangles="0,0,0,0,0"/>
              </v:shape>
              <v:shape id="Freeform 735" o:spid="_x0000_s1753" style="position:absolute;left:6461;top:416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q0xcQA&#10;AADcAAAADwAAAGRycy9kb3ducmV2LnhtbESPQWvCQBSE7wX/w/KE3uom0hqJboK0hPZaG++P7DOJ&#10;Zt/G7DbG/vpuQehxmJlvmG0+mU6MNLjWsoJ4EYEgrqxuuVZQfhVPaxDOI2vsLJOCGznIs9nDFlNt&#10;r/xJ497XIkDYpaig8b5PpXRVQwbdwvbEwTvawaAPcqilHvAa4KaTyyhaSYMth4UGe3ptqDrvv42C&#10;Im5/ZDlykTxfktMbJ4f3+NYp9TifdhsQnib/H763P7SC5GUJf2fCEZ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KtMXEAAAA3AAAAA8AAAAAAAAAAAAAAAAAmAIAAGRycy9k&#10;b3ducmV2LnhtbFBLBQYAAAAABAAEAPUAAACJAwAAAAA=&#10;" path="m,l,1,2,3r1,l4,4e" filled="f" strokecolor="lime" strokeweight="0">
                <v:path arrowok="t" o:connecttype="custom" o:connectlocs="0,0;0,0;1,1;1,1;1,1" o:connectangles="0,0,0,0,0"/>
              </v:shape>
              <v:line id="Line 736" o:spid="_x0000_s1754" style="position:absolute;flip:x;visibility:visible" from="6462,4170" to="6466,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73fcQAAADcAAAADwAAAGRycy9kb3ducmV2LnhtbESPX2vCMBTF34V9h3AHe9PUqVOqUUQQ&#10;9jKmXcHXS3Ntq8lN12Rav70ZCD4ezp8fZ7HqrBEXan3tWMFwkIAgLpyuuVSQ/2z7MxA+IGs0jknB&#10;jTysli+9BabaXXlPlyyUIo6wT1FBFUKTSumLiiz6gWuIo3d0rcUQZVtK3eI1jlsj35PkQ1qsORIq&#10;bGhTUXHO/mzkHtffv9Ox/apPu3yU3w5Gzk5GqbfXbj0HEagLz/Cj/akVTCcj+D8Tj4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Dvd9xAAAANwAAAAPAAAAAAAAAAAA&#10;AAAAAKECAABkcnMvZG93bnJldi54bWxQSwUGAAAAAAQABAD5AAAAkgMAAAAA&#10;" strokecolor="lime" strokeweight="0"/>
              <v:line id="Line 737" o:spid="_x0000_s1755" style="position:absolute;visibility:visible" from="6461,4165" to="6462,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IasMAAADcAAAADwAAAGRycy9kb3ducmV2LnhtbESP3WoCMRSE7wu+QziCdzWr2CqrUURY&#10;qBd18ecBDpvj7uLmJCSprm9vCoVeDjPzDbPa9KYTd/KhtaxgMs5AEFdWt1wruJyL9wWIEJE1dpZJ&#10;wZMCbNaDtxXm2j74SPdTrEWCcMhRQROjy6UMVUMGw9g64uRdrTcYk/S11B4fCW46Oc2yT2mw5bTQ&#10;oKNdQ9Xt9GMULIrycCy/Q11W7lB4dLuwL55KjYb9dgkiUh//w3/tL61g/j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LyGrDAAAA3AAAAA8AAAAAAAAAAAAA&#10;AAAAoQIAAGRycy9kb3ducmV2LnhtbFBLBQYAAAAABAAEAPkAAACRAwAAAAA=&#10;" strokecolor="lime" strokeweight="0"/>
              <v:line id="Line 738" o:spid="_x0000_s1756" style="position:absolute;visibility:visible" from="6462,4171" to="6466,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dt8cMAAADcAAAADwAAAGRycy9kb3ducmV2LnhtbESP3YrCMBSE7xd8h3AE79Z0BVepRlmE&#10;gl5o8ecBDs3ZtmxzEpKo9e2NsODlMDPfMMt1bzpxIx9aywq+xhkI4srqlmsFl3PxOQcRIrLGzjIp&#10;eFCA9WrwscRc2zsf6XaKtUgQDjkqaGJ0uZShashgGFtHnLxf6w3GJH0ttcd7gptOTrLsWxpsOS00&#10;6GjTUPV3uhoF86I8HMt9qMvKHQqPbhN2xUOp0bD/WYCI1Md3+L+91Qpm0ym8zq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HbfHDAAAA3AAAAA8AAAAAAAAAAAAA&#10;AAAAoQIAAGRycy9kb3ducmV2LnhtbFBLBQYAAAAABAAEAPkAAACRAwAAAAA=&#10;" strokecolor="lime" strokeweight="0"/>
              <v:line id="Line 739" o:spid="_x0000_s1757" style="position:absolute;visibility:visible" from="6461,4172" to="6462,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zhsMAAADcAAAADwAAAGRycy9kb3ducmV2LnhtbESP3YrCMBSE7xd8h3CEvVtThVWpRhGh&#10;sHuhxZ8HODTHttichCRqfXuzsODlMDPfMMt1bzpxJx9aywrGowwEcWV1y7WC86n4moMIEVljZ5kU&#10;PCnAejX4WGKu7YMPdD/GWiQIhxwVNDG6XMpQNWQwjKwjTt7FeoMxSV9L7fGR4KaTkyybSoMtp4UG&#10;HW0bqq7Hm1EwL8r9odyFuqzcvvDotuG3eCr1Oew3CxCR+vgO/7d/tILZ9xT+zq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V84bDAAAA3AAAAA8AAAAAAAAAAAAA&#10;AAAAoQIAAGRycy9kb3ducmV2LnhtbFBLBQYAAAAABAAEAPkAAACRAwAAAAA=&#10;" strokecolor="lime" strokeweight="0"/>
              <v:shape id="Freeform 740" o:spid="_x0000_s1758" style="position:absolute;left:6461;top:417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SO/cYA&#10;AADcAAAADwAAAGRycy9kb3ducmV2LnhtbESPQUvDQBSE70L/w/KE3uzGFluN3ZZYKKbQHoxevD2y&#10;zySYfRuzr238912h4HGYmW+Y5XpwrTpRHxrPBu4nCSji0tuGKwMf79u7R1BBkC22nsnALwVYr0Y3&#10;S0ytP/MbnQqpVIRwSNFALdKlWoeyJodh4jvi6H353qFE2Vfa9niOcNfqaZLMtcOG40KNHW1qKr+L&#10;ozPwM+NWitcs3z/ln5v9YScv2fxgzPh2yJ5BCQ3yH762c2tg8bCAvzPxCO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SO/cYAAADcAAAADwAAAAAAAAAAAAAAAACYAgAAZHJz&#10;L2Rvd25yZXYueG1sUEsFBgAAAAAEAAQA9QAAAIsDAAAAAA==&#10;" path="m4,l3,1,2,1,,2,,3e" filled="f" strokecolor="lime" strokeweight="0">
                <v:path arrowok="t" o:connecttype="custom" o:connectlocs="1,0;1,0;1,0;0,1;0,1" o:connectangles="0,0,0,0,0"/>
              </v:shape>
              <v:shape id="Freeform 741" o:spid="_x0000_s1759" style="position:absolute;left:6459;top:4169;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8gDcMA&#10;AADcAAAADwAAAGRycy9kb3ducmV2LnhtbERPTWvCQBC9C/0PywjedKOiLamrtIIiSJGkongbstMk&#10;NTsbsqtGf717KPT4eN+zRWsqcaXGlZYVDAcRCOLM6pJzBfvvVf8NhPPIGivLpOBODhbzl84MY21v&#10;nNA19bkIIexiVFB4X8dSuqwgg25ga+LA/djGoA+wyaVu8BbCTSVHUTSVBksODQXWtCwoO6cXo+Dz&#10;dFzndXJ208v4d5fK5Ovw2Hqlet324x2Ep9b/i//cG63gdRLWhj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8gDcMAAADcAAAADwAAAAAAAAAAAAAAAACYAgAAZHJzL2Rv&#10;d25yZXYueG1sUEsFBgAAAAAEAAQA9QAAAIgDAAAAAA==&#10;" path="m,4l1,3r1,l2,1,2,e" filled="f" strokecolor="lime" strokeweight="0">
                <v:path arrowok="t" o:connecttype="custom" o:connectlocs="0,1;1,1;1,1;1,0;1,0" o:connectangles="0,0,0,0,0"/>
              </v:shape>
              <v:line id="Line 742" o:spid="_x0000_s1760" style="position:absolute;flip:y;visibility:visible" from="6459,4165" to="6460,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bAl8QAAADcAAAADwAAAGRycy9kb3ducmV2LnhtbESPS2sCMRSF94L/IVyhO81ofXVqFCkU&#10;upGqHej2MrnOjCY34yTV8d83guDycB4fZ7FqrREXanzlWMFwkIAgzp2uuFCQ/Xz25yB8QNZoHJOC&#10;G3lYLbudBabaXXlHl30oRBxhn6KCMoQ6ldLnJVn0A1cTR+/gGoshyqaQusFrHLdGjpJkKi1WHAkl&#10;1vRRUn7a/9nIPay/z7Ox3VTHbfaa3X6NnB+NUi+9dv0OIlAbnuFH+0srmE3e4H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5sCXxAAAANwAAAAPAAAAAAAAAAAA&#10;AAAAAKECAABkcnMvZG93bnJldi54bWxQSwUGAAAAAAQABAD5AAAAkgMAAAAA&#10;" strokecolor="lime" strokeweight="0"/>
              <v:line id="Line 743" o:spid="_x0000_s1761" style="position:absolute;flip:x;visibility:visible" from="6454,4170" to="6459,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Cjt8IAAADcAAAADwAAAGRycy9kb3ducmV2LnhtbERPS2vCQBC+C/0PyxS86cZaVFJXkUKh&#10;l1IfgV6H7JhEd2fT7Fbjv+8cBI8f33u57r1TF+piE9jAZJyBIi6DbbgyUBw+RgtQMSFbdIHJwI0i&#10;rFdPgyXmNlx5R5d9qpSEcMzRQJ1Sm2sdy5o8xnFoiYU7hs5jEthV2nZ4lXDv9EuWzbTHhqWhxpbe&#10;ayrP+z8vvcfN9+/81X81p20xLW4/Ti9Ozpjhc795A5WoTw/x3f1pDcxnMl/OyBH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bCjt8IAAADcAAAADwAAAAAAAAAAAAAA&#10;AAChAgAAZHJzL2Rvd25yZXYueG1sUEsFBgAAAAAEAAQA+QAAAJADAAAAAA==&#10;" strokecolor="lime" strokeweight="0"/>
              <v:line id="Line 744" o:spid="_x0000_s1762" style="position:absolute;visibility:visible" from="6459,4172" to="6460,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ChT8MAAADcAAAADwAAAGRycy9kb3ducmV2LnhtbESP3YrCMBSE74V9h3CEvdNUL1SqUUQo&#10;uBdr8ecBDs3ZtmxzEpJsrW+/EQQvh5n5htnsBtOJnnxoLSuYTTMQxJXVLdcKbtdisgIRIrLGzjIp&#10;eFCA3fZjtMFc2zufqb/EWiQIhxwVNDG6XMpQNWQwTK0jTt6P9QZjkr6W2uM9wU0n51m2kAZbTgsN&#10;Ojo0VP1e/oyCVVGezuV3qMvKnQqP7hC+iodSn+NhvwYRaYjv8Kt91AqWixk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QoU/DAAAA3AAAAA8AAAAAAAAAAAAA&#10;AAAAoQIAAGRycy9kb3ducmV2LnhtbFBLBQYAAAAABAAEAPkAAACRAwAAAAA=&#10;" strokecolor="lime" strokeweight="0"/>
              <v:line id="Line 745" o:spid="_x0000_s1763" style="position:absolute;flip:x;visibility:visible" from="6454,4171" to="6459,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YW8QAAADcAAAADwAAAGRycy9kb3ducmV2LnhtbESPS2sCMRSF94L/IdxCd06mtqhMJ4oU&#10;Ct2UWh1we5nceTW5GSepjv++EQouD+fxcfLNaI040+BbxwqekhQEcel0y7WC4vA+W4HwAVmjcUwK&#10;ruRhs55Ocsy0u/A3nfehFnGEfYYKmhD6TEpfNmTRJ64njl7lBoshyqGWesBLHLdGztN0IS22HAkN&#10;9vTWUPmz/7WRW22/TssX+9l2u+K5uB6NXHVGqceHcfsKItAY7uH/9odWsFzM4XY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LphbxAAAANwAAAAPAAAAAAAAAAAA&#10;AAAAAKECAABkcnMvZG93bnJldi54bWxQSwUGAAAAAAQABAD5AAAAkgMAAAAA&#10;" strokecolor="lime" strokeweight="0"/>
              <v:shape id="Freeform 746" o:spid="_x0000_s1764" style="position:absolute;left:6459;top:4171;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oc8MA&#10;AADcAAAADwAAAGRycy9kb3ducmV2LnhtbESPwWrDMBBE74H+g9hCbrHcljjFjRxKoZBTIYkvvi3W&#10;1lZsrYykJs7fR4VCj8PMvGG2u9mO4kI+GMcKnrIcBHHrtOFOQX36XL2CCBFZ4+iYFNwowK56WGyx&#10;1O7KB7ocYycShEOJCvoYp1LK0PZkMWRuIk7et/MWY5K+k9rjNcHtKJ/zvJAWDaeFHif66Kkdjj9W&#10;gd8Pzenc3HBdu3NRdF8G2Rqllo/z+xuISHP8D/+191rBpniB3zPpCMj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Moc8MAAADcAAAADwAAAAAAAAAAAAAAAACYAgAAZHJzL2Rv&#10;d25yZXYueG1sUEsFBgAAAAAEAAQA9QAAAIgDAAAAAA==&#10;" path="m2,3l2,2,2,1,1,1,,e" filled="f" strokecolor="lime" strokeweight="0">
                <v:path arrowok="t" o:connecttype="custom" o:connectlocs="1,1;1,1;1,0;1,0;0,0" o:connectangles="0,0,0,0,0"/>
              </v:shape>
              <v:shape id="Freeform 747" o:spid="_x0000_s1765" style="position:absolute;left:6454;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fsMMA&#10;AADcAAAADwAAAGRycy9kb3ducmV2LnhtbESPQYvCMBSE78L+h/AW9iJruiIq1Siu4CJ4EHW9P5pn&#10;W2xeSpPW+O+NIHgcZuYbZr4MphIdNa60rOBnkIAgzqwuOVfwf9p8T0E4j6yxskwK7uRgufjozTHV&#10;9sYH6o4+FxHCLkUFhfd1KqXLCjLoBrYmjt7FNgZ9lE0udYO3CDeVHCbJWBosOS4UWNO6oOx6bI0C&#10;b3bnQH/VIayn+/4k3NvfVdcq9fUZVjMQnoJ/h1/trVYwGY/geS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fsMMAAADcAAAADwAAAAAAAAAAAAAAAACYAgAAZHJzL2Rv&#10;d25yZXYueG1sUEsFBgAAAAAEAAQA9QAAAIgDAAAAAA==&#10;" path="m47,24r,-3l46,18r,-4l43,11,42,8,40,6,36,5,34,2,30,1r-2,l24,,20,1r-3,l14,2,10,5,8,6,6,8,3,11,2,14,1,18,,21r,3l,28r1,4l2,34r1,4l6,40r2,2l10,44r4,2l17,47r3,l24,49r4,-2l30,47r4,-1l36,44r4,-2l42,40r1,-2l46,34r,-2l47,28r,-4xe" filled="f" strokecolor="lime" strokeweight="0">
                <v:path arrowok="t" o:connecttype="custom" o:connectlocs="12,6;12,5;12,4;12,3;11,3;11,2;10,1;9,1;9,0;8,0;7,0;6,0;5,0;4,0;4,0;3,1;2,1;2,2;1,3;1,3;0,4;0,5;0,6;0,7;0,8;1,8;1,9;2,10;2,10;3,11;4,11;4,12;5,12;6,12;7,12;8,12;9,11;9,11;10,10;11,10;11,9;12,8;12,8;12,7;12,6" o:connectangles="0,0,0,0,0,0,0,0,0,0,0,0,0,0,0,0,0,0,0,0,0,0,0,0,0,0,0,0,0,0,0,0,0,0,0,0,0,0,0,0,0,0,0,0,0"/>
              </v:shape>
              <v:shape id="Freeform 748" o:spid="_x0000_s1766" style="position:absolute;left:6461;top:389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eWs8UA&#10;AADcAAAADwAAAGRycy9kb3ducmV2LnhtbESPQWsCMRCF7wX/QxjBW81a0LarUbRisfTUbQ96Gzbj&#10;ZnEzCZvorv++EQo9Pt68781brHrbiCu1oXasYDLOQBCXTtdcKfj53j2+gAgRWWPjmBTcKMBqOXhY&#10;YK5dx190LWIlEoRDjgpMjD6XMpSGLIax88TJO7nWYkyyraRusUtw28inLJtJizWnBoOe3gyV5+Ji&#10;0xvd7eD7jZHvx2K9Lc+vHj8+p0qNhv16DiJSH/+P/9J7reB5NoX7mEQ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5azxQAAANwAAAAPAAAAAAAAAAAAAAAAAJgCAABkcnMv&#10;ZG93bnJldi54bWxQSwUGAAAAAAQABAD1AAAAigMAAAAA&#10;" path="m,l,1,2,2r1,l4,2e" filled="f" strokecolor="lime" strokeweight="0">
                <v:path arrowok="t" o:connecttype="custom" o:connectlocs="0,0;0,1;1,1;1,1;1,1" o:connectangles="0,0,0,0,0"/>
              </v:shape>
              <v:shape id="Freeform 749" o:spid="_x0000_s1767" style="position:absolute;left:6461;top:3897;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14e8MA&#10;AADcAAAADwAAAGRycy9kb3ducmV2LnhtbESPQWuDQBSE74X8h+UFemtWS9FgskpJkfSa1Nwf7qva&#10;um+NuzGmvz5bKPQ4zMw3zLaYTS8mGl1nWUG8ikAQ11Z33CioPsqnNQjnkTX2lknBjRwU+eJhi5m2&#10;Vz7QdPSNCBB2GSpovR8yKV3dkkG3sgNx8D7taNAHOTZSj3gNcNPL5yhKpMGOw0KLA+1aqr+PF6Og&#10;jLsfWU1cpi/n9OuN09M+vvVKPS7n1w0IT7P/D/+137WCNEng90w4Aj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14e8MAAADcAAAADwAAAAAAAAAAAAAAAACYAgAAZHJzL2Rv&#10;d25yZXYueG1sUEsFBgAAAAAEAAQA9QAAAIgDAAAAAA==&#10;" path="m4,l3,,2,1,,3,,4e" filled="f" strokecolor="lime" strokeweight="0">
                <v:path arrowok="t" o:connecttype="custom" o:connectlocs="1,0;1,0;1,0;0,1;0,1" o:connectangles="0,0,0,0,0"/>
              </v:shape>
              <v:line id="Line 750" o:spid="_x0000_s1768" style="position:absolute;visibility:visible" from="6462,3897" to="6466,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WcoMIAAADcAAAADwAAAGRycy9kb3ducmV2LnhtbESP3YrCMBSE7wXfIRzBO03dC5VqFBEK&#10;7oUWfx7g0BzbYnMSkqj17TcLC3s5zMw3zHrbm068yIfWsoLZNANBXFndcq3gdi0mSxAhImvsLJOC&#10;DwXYboaDNebavvlMr0usRYJwyFFBE6PLpQxVQwbD1Dri5N2tNxiT9LXUHt8Jbjr5lWVzabDltNCg&#10;o31D1ePyNAqWRXk6l8dQl5U7FR7dPnwXH6XGo363AhGpj//hv/ZBK1jMF/B7Jh0B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HWcoMIAAADcAAAADwAAAAAAAAAAAAAA&#10;AAChAgAAZHJzL2Rvd25yZXYueG1sUEsFBgAAAAAEAAQA+QAAAJADAAAAAA==&#10;" strokecolor="lime" strokeweight="0"/>
              <v:line id="Line 751" o:spid="_x0000_s1769" style="position:absolute;visibility:visible" from="6461,3898" to="6462,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oI0sEAAADcAAAADwAAAGRycy9kb3ducmV2LnhtbERPS2rDMBDdF3IHMYHsarldpMGxEkrA&#10;kC4Sk88BBmlqm1ojISmJc/tqUejy8f71drKjuFOIg2MFb0UJglg7M3Cn4HppXlcgYkI2ODomBU+K&#10;sN3MXmqsjHvwie7n1IkcwrFCBX1KvpIy6p4sxsJ54sx9u2AxZRg6aQI+crgd5XtZLqXFgXNDj552&#10;Pemf880qWDXt8dQeYtdqf2wC+l38ap5KLebT5xpEoin9i//ce6PgY5nX5jP5CM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6gjSwQAAANwAAAAPAAAAAAAAAAAAAAAA&#10;AKECAABkcnMvZG93bnJldi54bWxQSwUGAAAAAAQABAD5AAAAjwMAAAAA&#10;" strokecolor="lime" strokeweight="0"/>
              <v:line id="Line 752" o:spid="_x0000_s1770" style="position:absolute;flip:x;visibility:visible" from="6462,3896" to="6466,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oKKsUAAADcAAAADwAAAGRycy9kb3ducmV2LnhtbESPS2sCMRSF90L/Q7gFd5ppLT7GiSIF&#10;oZvSdjrg9jK589DkZjqJOv77plBweTiPj5NtB2vEhXrfOlbwNE1AEJdOt1wrKL73kyUIH5A1Gsek&#10;4EYetpuHUYapdlf+okseahFH2KeooAmhS6X0ZUMW/dR1xNGrXG8xRNnXUvd4jePWyOckmUuLLUdC&#10;gx29NlSe8rON3Gr38bN4se/t8bOYFbeDkcujUWr8OOzWIAIN4R7+b79pBYv5Cv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oKKsUAAADcAAAADwAAAAAAAAAA&#10;AAAAAAChAgAAZHJzL2Rvd25yZXYueG1sUEsFBgAAAAAEAAQA+QAAAJMDAAAAAA==&#10;" strokecolor="lime" strokeweight="0"/>
              <v:line id="Line 753" o:spid="_x0000_s1771" style="position:absolute;visibility:visible" from="6461,3891" to="6462,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WSCcAAAADcAAAADwAAAGRycy9kb3ducmV2LnhtbERPzYrCMBC+C/sOYRa8aeoeVLqmRYTC&#10;7kGLug8wNGNbbCYhyWp9e3MQPH58/5tyNIO4kQ+9ZQWLeQaCuLG651bB37marUGEiKxxsEwKHhSg&#10;LD4mG8y1vfORbqfYihTCIUcFXYwulzI0HRkMc+uIE3ex3mBM0LdSe7yncDPIryxbSoM9p4YOHe06&#10;aq6nf6NgXdWHY70Pbd24Q+XR7cJv9VBq+jluv0FEGuNb/HL/aAWrVZqfzqQjII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FkgnAAAAA3AAAAA8AAAAAAAAAAAAAAAAA&#10;oQIAAGRycy9kb3ducmV2LnhtbFBLBQYAAAAABAAEAPkAAACOAwAAAAA=&#10;" strokecolor="lime" strokeweight="0"/>
              <v:shape id="Freeform 754" o:spid="_x0000_s1772" style="position:absolute;left:6459;top:3897;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DV8McA&#10;AADcAAAADwAAAGRycy9kb3ducmV2LnhtbESPQWvCQBSE70L/w/IK3nSjgpbUTWiFFkFKSVqU3h7Z&#10;ZxLNvg3ZVVN/vSsUehxm5htmmfamEWfqXG1ZwWQcgSAurK65VPD99TZ6AuE8ssbGMin4JQdp8jBY&#10;YqzthTM6574UAcIuRgWV920spSsqMujGtiUO3t52Bn2QXSl1h5cAN42cRtFcGqw5LFTY0qqi4pif&#10;jILXn9172WZHNz/NDp+5zD62141XavjYvzyD8NT7//Bfe60VLBYTuJ8JR0A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A1fDHAAAA3AAAAA8AAAAAAAAAAAAAAAAAmAIAAGRy&#10;cy9kb3ducmV2LnhtbFBLBQYAAAAABAAEAPUAAACMAwAAAAA=&#10;" path="m2,4l2,3,2,1,1,,,e" filled="f" strokecolor="lime" strokeweight="0">
                <v:path arrowok="t" o:connecttype="custom" o:connectlocs="1,1;1,1;1,0;1,0;0,0" o:connectangles="0,0,0,0,0"/>
              </v:shape>
              <v:shape id="Freeform 755" o:spid="_x0000_s1773" style="position:absolute;left:6459;top:389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tH58QA&#10;AADcAAAADwAAAGRycy9kb3ducmV2LnhtbESPT2sCMRTE70K/Q3iF3jSpFJXVKFVYEaSH+u/8unlu&#10;lm5elk3U9dubQsHjMDO/YWaLztXiSm2oPGt4HygQxIU3FZcaDvu8PwERIrLB2jNpuFOAxfylN8PM&#10;+Bt/03UXS5EgHDLUYGNsMilDYclhGPiGOHln3zqMSbalNC3eEtzVcqjUSDqsOC1YbGhlqfjdXZyG&#10;bnM+Hb/WVX7ffiiV/5il2W+t1m+v3ecURKQuPsP/7Y3RMB4P4e9MOg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rR+fEAAAA3AAAAA8AAAAAAAAAAAAAAAAAmAIAAGRycy9k&#10;b3ducmV2LnhtbFBLBQYAAAAABAAEAPUAAACJAwAAAAA=&#10;" path="m,2r1,l2,2,2,1,2,e" filled="f" strokecolor="lime" strokeweight="0">
                <v:path arrowok="t" o:connecttype="custom" o:connectlocs="0,1;1,1;1,1;1,1;1,0" o:connectangles="0,0,0,0,0"/>
              </v:shape>
              <v:line id="Line 756" o:spid="_x0000_s1774" style="position:absolute;flip:y;visibility:visible" from="6459,3891" to="6460,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urHcQAAADcAAAADwAAAGRycy9kb3ducmV2LnhtbESPS2vCQBSF9wX/w3CF7urEB41ERxFB&#10;cFNsNeD2krkm0Zk7MTNq/PedQsHl4Tw+znzZWSPu1PrasYLhIAFBXDhdc6kgP2w+piB8QNZoHJOC&#10;J3lYLnpvc8y0e/AP3fehFHGEfYYKqhCaTEpfVGTRD1xDHL2Tay2GKNtS6hYfcdwaOUqST2mx5kio&#10;sKF1RcVlf7ORe1rtrunEftXn73ycP49GTs9Gqfd+t5qBCNSFV/i/vdUK0nQMf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u6sdxAAAANwAAAAPAAAAAAAAAAAA&#10;AAAAAKECAABkcnMvZG93bnJldi54bWxQSwUGAAAAAAQABAD5AAAAkgMAAAAA&#10;" strokecolor="lime" strokeweight="0"/>
              <v:line id="Line 757" o:spid="_x0000_s1775" style="position:absolute;visibility:visible" from="6459,3898" to="6460,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6UCsMAAADcAAAADwAAAGRycy9kb3ducmV2LnhtbESP3YrCMBSE7xd8h3CEvVtTZVmlGkWE&#10;wu6FFn8e4NAc22JzEpKo9e3NguDlMDPfMItVbzpxIx9aywrGowwEcWV1y7WC07H4moEIEVljZ5kU&#10;PCjAajn4WGCu7Z33dDvEWiQIhxwVNDG6XMpQNWQwjKwjTt7ZeoMxSV9L7fGe4KaTkyz7kQZbTgsN&#10;Oto0VF0OV6NgVpS7fbkNdVm5XeHRbcJf8VDqc9iv5yAi9fEdfrV/tYLp9B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lArDAAAA3AAAAA8AAAAAAAAAAAAA&#10;AAAAoQIAAGRycy9kb3ducmV2LnhtbFBLBQYAAAAABAAEAPkAAACRAwAAAAA=&#10;" strokecolor="lime" strokeweight="0"/>
              <v:line id="Line 758" o:spid="_x0000_s1776" style="position:absolute;flip:x;visibility:visible" from="6454,3896" to="6459,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6W8sUAAADcAAAADwAAAGRycy9kb3ducmV2LnhtbESPS2sCMRSF9wX/Q7iCO82obUemE0UK&#10;QjfF1g50e5lc59HkZjqJOv77RhC6PJzHx8k3gzXiTL1vHCuYzxIQxKXTDVcKiq/ddAXCB2SNxjEp&#10;uJKHzXr0kGOm3YU/6XwIlYgj7DNUUIfQZVL6siaLfuY64ugdXW8xRNlXUvd4iePWyEWSPEuLDUdC&#10;jR291lT+HE42co/b/W/6aN+b9qNYFtdvI1etUWoyHrYvIAIN4T98b79pBWn6BLcz8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6W8sUAAADcAAAADwAAAAAAAAAA&#10;AAAAAAChAgAAZHJzL2Rvd25yZXYueG1sUEsFBgAAAAAEAAQA+QAAAJMDAAAAAA==&#10;" strokecolor="lime" strokeweight="0"/>
              <v:line id="Line 759" o:spid="_x0000_s1777" style="position:absolute;flip:x;visibility:visible" from="6454,3897" to="6459,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wIhcQAAADcAAAADwAAAGRycy9kb3ducmV2LnhtbESPS2vCQBSF94X+h+EW3NWJD4xER5GC&#10;4EasNuD2krkm0Zk7aWbU+O+dgtDl4Tw+znzZWSNu1PrasYJBPwFBXDhdc6kg/1l/TkH4gKzROCYF&#10;D/KwXLy/zTHT7s57uh1CKeII+wwVVCE0mZS+qMii77uGOHon11oMUbal1C3e47g1cpgkE2mx5kio&#10;sKGviorL4Woj97Ta/aZju63P3/kofxyNnJ6NUr2PbjUDEagL/+FXe6MVpOkE/s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zAiFxAAAANwAAAAPAAAAAAAAAAAA&#10;AAAAAKECAABkcnMvZG93bnJldi54bWxQSwUGAAAAAAQABAD5AAAAkgMAAAAA&#10;" strokecolor="lime" strokeweight="0"/>
              <v:shape id="Freeform 760" o:spid="_x0000_s1778" style="position:absolute;left:6454;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HrcMA&#10;AADcAAAADwAAAGRycy9kb3ducmV2LnhtbESPQYvCMBSE74L/ITxhL2JT92CXahRRBNmDou4PeDTP&#10;trR5KU1s67/fCILHYWa+YVabwdSio9aVlhXMoxgEcWZ1ybmCv9th9gPCeWSNtWVS8CQHm/V4tMJU&#10;254v1F19LgKEXYoKCu+bVEqXFWTQRbYhDt7dtgZ9kG0udYt9gJtafsfxQhosOSwU2NCuoKy6PowC&#10;qvc32Q+/85ieVbd3yfScTU9KfU2G7RKEp8F/wu/2UStIkgReZ8IR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HrcMAAADcAAAADwAAAAAAAAAAAAAAAACYAgAAZHJzL2Rv&#10;d25yZXYueG1sUEsFBgAAAAAEAAQA9QAAAIgDAAAAAA==&#10;" path="m47,25r,-4l46,17r,-2l43,11,42,9,40,6,36,4,34,3,30,2,28,,24,,20,,17,2,14,3,10,4,8,6,6,9,3,11,2,15,1,17,,21r,4l,27r1,4l2,34r1,3l6,39r2,3l10,44r4,1l17,47r3,1l24,48r4,l30,47r4,-2l36,44r4,-2l42,39r1,-2l46,34r,-3l47,27r,-2xe" filled="f" strokecolor="lime" strokeweight="0">
                <v:path arrowok="t" o:connecttype="custom" o:connectlocs="12,6;12,5;12,4;12,3;11,3;11,2;10,1;9,1;9,1;8,0;7,0;6,0;5,0;4,0;4,1;3,1;2,1;2,2;1,3;1,3;0,4;0,5;0,6;0,6;0,7;1,8;1,8;2,9;2,10;3,10;4,10;4,11;5,11;6,11;7,11;8,11;9,10;9,10;10,10;11,9;11,8;12,8;12,7;12,6;12,6" o:connectangles="0,0,0,0,0,0,0,0,0,0,0,0,0,0,0,0,0,0,0,0,0,0,0,0,0,0,0,0,0,0,0,0,0,0,0,0,0,0,0,0,0,0,0,0,0"/>
              </v:shape>
              <v:shape id="Freeform 761" o:spid="_x0000_s1779" style="position:absolute;left:5466;top:562;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UoucIA&#10;AADcAAAADwAAAGRycy9kb3ducmV2LnhtbERPy4rCMBTdC/5DuMJsRFNd+KhGEUERBgd8LFxem2tT&#10;bW5Kk9GOXz9ZDMzycN7zZWNL8aTaF44VDPoJCOLM6YJzBefTpjcB4QOyxtIxKfghD8tFuzXHVLsX&#10;H+h5DLmIIexTVGBCqFIpfWbIou+7ijhyN1dbDBHWudQ1vmK4LeUwSUbSYsGxwWBFa0PZ4/htFdzf&#10;uDt09XZiRuV0bz8vX9dQkFIfnWY1AxGoCf/iP/dOKxiP49p4Jh4B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xSi5wgAAANwAAAAPAAAAAAAAAAAAAAAAAJgCAABkcnMvZG93&#10;bnJldi54bWxQSwUGAAAAAAQABAD1AAAAhwMAAAAA&#10;" path="m12,12r,-3l11,7,10,6,9,3,7,2,5,1,3,,,e" filled="f" strokecolor="red" strokeweight="0">
                <v:path arrowok="t" o:connecttype="custom" o:connectlocs="3,3;3,2;3,2;3,2;2,1;2,1;1,0;1,0;0,0" o:connectangles="0,0,0,0,0,0,0,0,0"/>
              </v:shape>
              <v:line id="Line 762" o:spid="_x0000_s1780" style="position:absolute;flip:y;visibility:visible" from="5538,652" to="5539,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UZOsMAAADcAAAADwAAAGRycy9kb3ducmV2LnhtbESPQYvCMBSE7wv+h/AEb2taD7pbjaJi&#10;YQVhWfXi7dE822LzUpKo3X9vBMHjMDPfMLNFZxpxI+drywrSYQKCuLC65lLB8ZB/foHwAVljY5kU&#10;/JOHxbz3McNM2zv/0W0fShEh7DNUUIXQZlL6oiKDfmhb4uidrTMYonSl1A7vEW4aOUqSsTRYc1yo&#10;sKV1RcVlfzWRskrTbuc2uTnpcbrUpf/d5l6pQb9bTkEE6sI7/Gr/aAWTyTc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FGTrDAAAA3AAAAA8AAAAAAAAAAAAA&#10;AAAAoQIAAGRycy9kb3ducmV2LnhtbFBLBQYAAAAABAAEAPkAAACRAwAAAAA=&#10;" strokecolor="red" strokeweight="0"/>
              <v:line id="Line 763" o:spid="_x0000_s1781" style="position:absolute;visibility:visible" from="5543,646" to="650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Mw88EAAADcAAAADwAAAGRycy9kb3ducmV2LnhtbERPTWvCQBC9F/wPywi9lLqpYBuiq4gg&#10;lOKhjS1eh+yYDWZnQ3bV+O+dg9Dj430vVoNv1YX62AQ28DbJQBFXwTZcG/jdb19zUDEhW2wDk4Eb&#10;RVgtR08LLGy48g9dylQrCeFYoAGXUldoHStHHuMkdMTCHUPvMQnsa217vEq4b/U0y961x4alwWFH&#10;G0fVqTx7KcGynu4cfZ8Rd1/59jB7+dt3xjyPh/UcVKIh/Ysf7k9r4COX+XJGjoBe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AzDzwQAAANwAAAAPAAAAAAAAAAAAAAAA&#10;AKECAABkcnMvZG93bnJldi54bWxQSwUGAAAAAAQABAD5AAAAjwMAAAAA&#10;" strokecolor="red" strokeweight="0"/>
              <v:line id="Line 764" o:spid="_x0000_s1782" style="position:absolute;visibility:visible" from="5549,651" to="6497,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VaMQAAADcAAAADwAAAGRycy9kb3ducmV2LnhtbESPX2vCMBTF3wf7DuEO9jJmakFXqlHG&#10;QBijD1o3fL00d01Zc1Oa2Hbf3giCj4fz58dZbyfbioF63zhWMJ8lIIgrpxuuFXwfd68ZCB+QNbaO&#10;ScE/edhuHh/WmGs38oGGMtQijrDPUYEJocul9JUhi37mOuLo/breYoiyr6XucYzjtpVpkiylxYYj&#10;wWBHH4aqv/JsIwTLOi0M7c+IxVe2Oy1efo6dUs9P0/sKRKAp3MO39qdW8JbN4XomHgG5u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VoxAAAANwAAAAPAAAAAAAAAAAA&#10;AAAAAKECAABkcnMvZG93bnJldi54bWxQSwUGAAAAAAQABAD5AAAAkgMAAAAA&#10;" strokecolor="red" strokeweight="0"/>
              <v:shape id="Freeform 765" o:spid="_x0000_s1783" style="position:absolute;left:5543;top:651;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PBscA&#10;AADcAAAADwAAAGRycy9kb3ducmV2LnhtbESPT2vCQBTE70K/w/IKvenGHPwT3YgWaiWUgrEFj8/s&#10;Mwlm34bsNqbfvlso9DjMzG+Y9WYwjeipc7VlBdNJBIK4sLrmUsHH6WW8AOE8ssbGMin4Jgeb9GG0&#10;xkTbOx+pz30pAoRdggoq79tESldUZNBNbEscvKvtDPogu1LqDu8BbhoZR9FMGqw5LFTY0nNFxS3/&#10;Mgqy0zu/neNDua+Hz+X8dZdd9rNMqafHYbsC4Wnw/+G/9kErmC9i+D0Tj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6zwbHAAAA3AAAAA8AAAAAAAAAAAAAAAAAmAIAAGRy&#10;cy9kb3ducmV2LnhtbFBLBQYAAAAABAAEAPUAAACMAwAAAAA=&#10;" path="m25,l21,,17,2,15,3,11,4,9,7,6,9,5,11,3,14,1,18r,3l,24e" filled="f" strokecolor="red" strokeweight="0">
                <v:path arrowok="t" o:connecttype="custom" o:connectlocs="6,0;5,0;4,1;4,1;3,1;2,2;1,2;1,3;1,4;0,5;0,5;0,6" o:connectangles="0,0,0,0,0,0,0,0,0,0,0,0"/>
              </v:shape>
              <v:shape id="Freeform 766" o:spid="_x0000_s1784" style="position:absolute;left:5538;top:646;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ktBcMA&#10;AADcAAAADwAAAGRycy9kb3ducmV2LnhtbESPQYvCMBSE78L+h/AW9qapFrR0jeIuCHoStSB7ezTP&#10;tti8lCRq998bQfA4zMw3zHzZm1bcyPnGsoLxKAFBXFrdcKWgOK6HGQgfkDW2lknBP3lYLj4Gc8y1&#10;vfOebodQiQhhn6OCOoQul9KXNRn0I9sRR+9sncEQpaukdniPcNPKSZJMpcGG40KNHf3WVF4OV6Ng&#10;+1NeQ7s6ufF+kpLO/k662KVKfX32q28QgfrwDr/aG61glqXwPBOP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ktBcMAAADcAAAADwAAAAAAAAAAAAAAAACYAgAAZHJzL2Rv&#10;d25yZXYueG1sUEsFBgAAAAAEAAQA9QAAAIgDAAAAAA==&#10;" path="m23,l21,,17,2,14,3,11,4,9,6,6,9,4,11,3,15,1,17,,21r,4e" filled="f" strokecolor="red" strokeweight="0">
                <v:path arrowok="t" o:connecttype="custom" o:connectlocs="5,0;5,0;4,0;3,1;2,1;2,1;1,2;1,3;1,4;0,4;0,5;0,6" o:connectangles="0,0,0,0,0,0,0,0,0,0,0,0"/>
              </v:shape>
              <v:shape id="Freeform 767" o:spid="_x0000_s1785" style="position:absolute;left:5476;top:568;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jU3cUA&#10;AADcAAAADwAAAGRycy9kb3ducmV2LnhtbESPT2vCQBTE7wW/w/KE3upGKf6JriJtCjkVqj3o7Zl9&#10;JsHs27C7Ncm3dwuFHoeZ+Q2z2fWmEXdyvrasYDpJQBAXVtdcKvg+frwsQfiArLGxTAoG8rDbjp42&#10;mGrb8RfdD6EUEcI+RQVVCG0qpS8qMugntiWO3tU6gyFKV0rtsItw08hZksylwZrjQoUtvVVU3A4/&#10;RsF+yGdugatzljXX95O9OD5+XpR6Hvf7NYhAffgP/7VzrWCxfIXfM/EI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TdxQAAANwAAAAPAAAAAAAAAAAAAAAAAJgCAABkcnMv&#10;ZG93bnJldi54bWxQSwUGAAAAAAQABAD1AAAAigMAAAAA&#10;" path="m23,l20,,17,1,13,2,11,4,7,6,5,8,4,11,1,13,,17r,4l,23e" filled="f" strokecolor="red" strokeweight="0">
                <v:path arrowok="t" o:connecttype="custom" o:connectlocs="6,0;5,0;4,0;3,1;3,1;2,2;1,2;1,3;0,3;0,4;0,5;0,6" o:connectangles="0,0,0,0,0,0,0,0,0,0,0,0"/>
              </v:shape>
              <v:shape id="Freeform 768" o:spid="_x0000_s1786" style="position:absolute;left:4353;top:568;width:6;height:6;visibility:visible;mso-wrap-style:square;v-text-anchor:top" coordsize="2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s75MQA&#10;AADcAAAADwAAAGRycy9kb3ducmV2LnhtbESPQWvCQBSE70L/w/IKvenGQKtEV5GC4KFUo4Xi7ZF9&#10;JsG8tyG71fjv3YLgcZiZb5j5sudGXajztRMD41ECiqRwtpbSwM9hPZyC8gHFYuOEDNzIw3LxMphj&#10;Zt1VcrrsQ6kiRHyGBqoQ2kxrX1TE6EeuJYneyXWMIcqu1LbDa4Rzo9Mk+dCMtcSFClv6rKg47//Y&#10;gKxX55Tzgr942+e33YZ/v4+pMW+v/WoGKlAfnuFHe2MNTKbv8H8mHgG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7O+TEAAAA3AAAAA8AAAAAAAAAAAAAAAAAmAIAAGRycy9k&#10;b3ducmV2LnhtbFBLBQYAAAAABAAEAPUAAACJAwAAAAA=&#10;" path="m24,l21,,17,1,13,2,11,4,8,6,6,8,4,11,2,13,1,17,,21r,2e" filled="f" strokecolor="red" strokeweight="0">
                <v:path arrowok="t" o:connecttype="custom" o:connectlocs="6,0;5,0;4,0;3,1;3,1;2,2;2,2;1,3;1,3;0,4;0,5;0,6" o:connectangles="0,0,0,0,0,0,0,0,0,0,0,0"/>
              </v:shape>
              <v:shape id="Freeform 769" o:spid="_x0000_s1787" style="position:absolute;left:6579;top:568;width:6;height:6;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Wmh8YA&#10;AADcAAAADwAAAGRycy9kb3ducmV2LnhtbESP0WrCQBRE34X+w3ILfRHd2Acr0VWkoBRKqU3zAdfs&#10;NRubvZtm15j8fVco+DjMzBlmteltLTpqfeVYwWyagCAunK64VJB/7yYLED4ga6wdk4KBPGzWD6MV&#10;ptpd+Yu6LJQiQtinqMCE0KRS+sKQRT91DXH0Tq61GKJsS6lbvEa4reVzksylxYrjgsGGXg0VP9nF&#10;Ksg+9JY6kx/2w3H4/D1fjuN9/q7U02O/XYII1Id7+L/9phW8LOZ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Wmh8YAAADcAAAADwAAAAAAAAAAAAAAAACYAgAAZHJz&#10;L2Rvd25yZXYueG1sUEsFBgAAAAAEAAQA9QAAAIsDAAAAAA==&#10;" path="m25,23r,-2l23,17,22,13,21,11,19,8,16,6,14,4,11,2,8,1,4,,,e" filled="f" strokecolor="red" strokeweight="0">
                <v:path arrowok="t" o:connecttype="custom" o:connectlocs="6,6;6,5;6,4;5,3;5,3;5,2;4,2;3,1;3,1;2,0;1,0;0,0" o:connectangles="0,0,0,0,0,0,0,0,0,0,0,0"/>
              </v:shape>
              <v:shape id="Freeform 770" o:spid="_x0000_s1788" style="position:absolute;left:6503;top:4241;width:6;height:6;visibility:visible;mso-wrap-style:square;v-text-anchor:top" coordsize="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hWMQA&#10;AADcAAAADwAAAGRycy9kb3ducmV2LnhtbESPzW7CMBCE75X6DtZW6q047aFAikH8CIkLBwjivIq3&#10;cdR4HdkuSXh6jITEcTQz32hmi9424kI+1I4VfI4yEMSl0zVXCk7F9mMCIkRkjY1jUjBQgMX89WWG&#10;uXYdH+hyjJVIEA45KjAxtrmUoTRkMYxcS5y8X+ctxiR9JbXHLsFtI7+y7FtarDktGGxpbaj8O/5b&#10;Bdx2xhd7uztvrB+iu+6Xw2qq1Ptbv/wBEamPz/CjvdMKxpMx3M+kI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x4VjEAAAA3AAAAA8AAAAAAAAAAAAAAAAAmAIAAGRycy9k&#10;b3ducmV2LnhtbFBLBQYAAAAABAAEAPUAAACJAwAAAAA=&#10;" path="m,25l3,24r4,l10,22r3,-1l15,19r3,-3l20,14r1,-4l22,8,24,4,24,e" filled="f" strokecolor="red" strokeweight="0">
                <v:path arrowok="t" o:connecttype="custom" o:connectlocs="0,6;1,6;2,6;3,5;3,5;4,5;5,4;5,3;5,2;6,2;6,1;6,0" o:connectangles="0,0,0,0,0,0,0,0,0,0,0,0"/>
              </v:shape>
              <v:line id="Line 771" o:spid="_x0000_s1789" style="position:absolute;visibility:visible" from="5318,2395" to="5319,3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buKMAAAADcAAAADwAAAGRycy9kb3ducmV2LnhtbERPy4rCMBTdC/MP4Q7MzqbjYizVKCIU&#10;dKHFxwdcmmtbbG5CktH695PFgMvDeS/XoxnEg3zoLSv4znIQxI3VPbcKrpdqWoAIEVnjYJkUvCjA&#10;evUxWWKp7ZNP9DjHVqQQDiUq6GJ0pZSh6chgyKwjTtzNeoMxQd9K7fGZws0gZ3n+Iw32nBo6dLTt&#10;qLmff42CoqqPp/oQ2rpxx8qj24Z99VLq63PcLEBEGuNb/O/eaQXzIq1NZ9IRkK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m7ijAAAAA3AAAAA8AAAAAAAAAAAAAAAAA&#10;oQIAAGRycy9kb3ducmV2LnhtbFBLBQYAAAAABAAEAPkAAACOAwAAAAA=&#10;" strokecolor="lime" strokeweight="0"/>
              <v:line id="Line 772" o:spid="_x0000_s1790" style="position:absolute;flip:x;visibility:visible" from="5572,4241" to="6478,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s0MQAAADcAAAADwAAAGRycy9kb3ducmV2LnhtbESPX2vCMBTF34V9h3AHvmm6KVqrUWQw&#10;2Is4teDrpbm2dclN12Rav70ZCD4ezp8fZ7HqrBEXan3tWMHbMAFBXDhdc6kgP3wOUhA+IGs0jknB&#10;jTysli+9BWbaXXlHl30oRRxhn6GCKoQmk9IXFVn0Q9cQR+/kWoshyraUusVrHLdGvifJRFqsORIq&#10;bOijouJn/2cj97Te/k7HdlOfv/NRfjsamZ6NUv3Xbj0HEagLz/Cj/aUVTNMZ/J+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huzQxAAAANwAAAAPAAAAAAAAAAAA&#10;AAAAAKECAABkcnMvZG93bnJldi54bWxQSwUGAAAAAAQABAD5AAAAkgMAAAAA&#10;" strokecolor="lime" strokeweight="0"/>
              <v:line id="Line 773" o:spid="_x0000_s1791" style="position:absolute;visibility:visible" from="5621,2044" to="562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l0878AAADcAAAADwAAAGRycy9kb3ducmV2LnhtbERPy4rCMBTdC/5DuII7TXXho2OUQSiM&#10;Cy0+PuDS3GnLNDchyWj9e7MQXB7Oe7PrTSfu5ENrWcFsmoEgrqxuuVZwuxaTFYgQkTV2lknBkwLs&#10;tsPBBnNtH3ym+yXWIoVwyFFBE6PLpQxVQwbD1DrixP1abzAm6GupPT5SuOnkPMsW0mDLqaFBR/uG&#10;qr/Lv1GwKsrTuTyGuqzcqfDo9uFQPJUaj/rvLxCR+vgRv90/WsFyneanM+kIyO0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kl0878AAADcAAAADwAAAAAAAAAAAAAAAACh&#10;AgAAZHJzL2Rvd25yZXYueG1sUEsFBgAAAAAEAAQA+QAAAI0DAAAAAA==&#10;" strokecolor="lime" strokeweight="0"/>
              <v:line id="Line 774" o:spid="_x0000_s1792" style="position:absolute;flip:y;visibility:visible" from="5609,2044" to="5610,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2C8UAAADcAAAADwAAAGRycy9kb3ducmV2LnhtbESPS2sCMRSF9wX/Q7hCdzWjLdVOJ4oI&#10;QjfFOg50e5ncedjkZpykOv57Uyi4PJzHx8lWgzXiTL1vHSuYThIQxKXTLdcKisP2aQHCB2SNxjEp&#10;uJKH1XL0kGGq3YX3dM5DLeII+xQVNCF0qZS+bMiin7iOOHqV6y2GKPta6h4vcdwaOUuSV2mx5Uho&#10;sKNNQ+VP/msjt1rvTvMX+9kev4rn4vpt5OJolHocD+t3EIGGcA//tz+0gvnbFP7Ox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l2C8UAAADcAAAADwAAAAAAAAAA&#10;AAAAAAChAgAAZHJzL2Rvd25yZXYueG1sUEsFBgAAAAAEAAQA+QAAAJMDAAAAAA==&#10;" strokecolor="lime" strokeweight="0"/>
              <v:line id="Line 775" o:spid="_x0000_s1793" style="position:absolute;flip:x;visibility:visible" from="5589,2298" to="5593,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ofMQAAADcAAAADwAAAGRycy9kb3ducmV2LnhtbESPS2sCMRSF9wX/Q7iCu5pRi4/RKFIo&#10;dFOsOuD2MrnOjCY34yTV8d+bguDycB4fZ7FqrRFXanzlWMGgn4Agzp2uuFCQ7b/epyB8QNZoHJOC&#10;O3lYLTtvC0y1u/GWrrtQiDjCPkUFZQh1KqXPS7Lo+64mjt7RNRZDlE0hdYO3OG6NHCbJWFqsOBJK&#10;rOmzpPy8+7ORe1xvLpMP+1OdfrNRdj8YOT0ZpXrddj0HEagNr/Cz/a0VTGZD+D8Tj4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h8xAAAANwAAAAPAAAAAAAAAAAA&#10;AAAAAKECAABkcnMvZG93bnJldi54bWxQSwUGAAAAAAQABAD5AAAAkgMAAAAA&#10;" strokecolor="lime" strokeweight="0"/>
              <v:line id="Line 776" o:spid="_x0000_s1794" style="position:absolute;visibility:visible" from="5589,2300" to="5593,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vqhMMAAADcAAAADwAAAGRycy9kb3ducmV2LnhtbESP3WoCMRSE7wu+QziCdzWrQqurUURY&#10;qBd18ecBDpvj7uLmJCSprm9vCoVeDjPzDbPa9KYTd/KhtaxgMs5AEFdWt1wruJyL9zmIEJE1dpZJ&#10;wZMCbNaDtxXm2j74SPdTrEWCcMhRQROjy6UMVUMGw9g64uRdrTcYk/S11B4fCW46Oc2yD2mw5bTQ&#10;oKNdQ9Xt9GMUzIvycCy/Q11W7lB4dLuwL55KjYb9dgkiUh//w3/tL63gcz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b6oTDAAAA3AAAAA8AAAAAAAAAAAAA&#10;AAAAoQIAAGRycy9kb3ducmV2LnhtbFBLBQYAAAAABAAEAPkAAACRAwAAAAA=&#10;" strokecolor="lime" strokeweight="0"/>
              <v:line id="Line 777" o:spid="_x0000_s1795" style="position:absolute;visibility:visible" from="5588,2293" to="5589,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Jy8MMAAADcAAAADwAAAGRycy9kb3ducmV2LnhtbESP3WoCMRSE7wu+QziCdzWrSKurUURY&#10;qBd18ecBDpvj7uLmJCSprm9vCoVeDjPzDbPa9KYTd/KhtaxgMs5AEFdWt1wruJyL9zmIEJE1dpZJ&#10;wZMCbNaDtxXm2j74SPdTrEWCcMhRQROjy6UMVUMGw9g64uRdrTcYk/S11B4fCW46Oc2yD2mw5bTQ&#10;oKNdQ9Xt9GMUzIvycCy/Q11W7lB4dLuwL55KjYb9dgkiUh//w3/tL63gczGD3zPpCM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ycvDDAAAA3AAAAA8AAAAAAAAAAAAA&#10;AAAAoQIAAGRycy9kb3ducmV2LnhtbFBLBQYAAAAABAAEAPkAAACRAwAAAAA=&#10;" strokecolor="lime" strokeweight="0"/>
              <v:shape id="Freeform 778" o:spid="_x0000_s1796" style="position:absolute;left:5588;top:2297;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Pi8YA&#10;AADcAAAADwAAAGRycy9kb3ducmV2LnhtbESPQUvDQBSE70L/w/KE3uzGFquN3ZZYKKbQHoxevD2y&#10;zySYfRuzr238912h4HGYmW+Y5XpwrTpRHxrPBu4nCSji0tuGKwMf79u7J1BBkC22nsnALwVYr0Y3&#10;S0ytP/MbnQqpVIRwSNFALdKlWoeyJodh4jvi6H353qFE2Vfa9niOcNfqaZLMtcOG40KNHW1qKr+L&#10;ozPwM+NWitcs3y/yz83+sJOXbH4wZnw7ZM+ghAb5D1/buTXwuHiAvzPxCO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MPi8YAAADcAAAADwAAAAAAAAAAAAAAAACYAgAAZHJz&#10;L2Rvd25yZXYueG1sUEsFBgAAAAAEAAQA9QAAAIsDAAAAAA==&#10;" path="m,l,1,1,2,3,3r1,e" filled="f" strokecolor="lime" strokeweight="0">
                <v:path arrowok="t" o:connecttype="custom" o:connectlocs="0,0;0,0;0,1;1,1;1,1" o:connectangles="0,0,0,0,0"/>
              </v:shape>
              <v:line id="Line 779" o:spid="_x0000_s1797" style="position:absolute;visibility:visible" from="5588,2300" to="5589,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xJHMMAAADcAAAADwAAAGRycy9kb3ducmV2LnhtbESP3YrCMBSE7wXfIZyFvdN0vfCnaxQR&#10;Cu7FWvx5gENzti02JyGJWt9+IwheDjPzDbNc96YTN/Khtazga5yBIK6sbrlWcD4VozmIEJE1dpZJ&#10;wYMCrFfDwRJzbe98oNsx1iJBOOSooInR5VKGqiGDYWwdcfL+rDcYk/S11B7vCW46OcmyqTTYclpo&#10;0NG2oepyvBoF86LcH8rfUJeV2xce3Tb8FA+lPj/6zTeISH18h1/tnVYwW0zheSYd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sSRzDAAAA3AAAAA8AAAAAAAAAAAAA&#10;AAAAoQIAAGRycy9kb3ducmV2LnhtbFBLBQYAAAAABAAEAPkAAACRAwAAAAA=&#10;" strokecolor="lime" strokeweight="0"/>
              <v:shape id="Freeform 780" o:spid="_x0000_s1798" style="position:absolute;left:5588;top:2300;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00Z8YA&#10;AADcAAAADwAAAGRycy9kb3ducmV2LnhtbESPQWvCQBSE74X+h+UVequbtqA1dZVUKEbQQ9Neentk&#10;n0kw+zbNvmr8964geBxm5htmthhcqw7Uh8azgedRAoq49LbhysDP9+fTG6ggyBZbz2TgRAEW8/u7&#10;GabWH/mLDoVUKkI4pGigFulSrUNZk8Mw8h1x9Ha+dyhR9pW2PR4j3LX6JUnG2mHDcaHGjpY1lfvi&#10;3xn4e+VWilWWb6b573KzXctHNt4a8/gwZO+ghAa5ha/t3BqYTCdwOROPgJ6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00Z8YAAADcAAAADwAAAAAAAAAAAAAAAACYAgAAZHJz&#10;L2Rvd25yZXYueG1sUEsFBgAAAAAEAAQA9QAAAIsDAAAAAA==&#10;" path="m4,l3,,1,2,,2,,3e" filled="f" strokecolor="lime" strokeweight="0">
                <v:path arrowok="t" o:connecttype="custom" o:connectlocs="1,0;1,0;0,1;0,1;0,1" o:connectangles="0,0,0,0,0"/>
              </v:shape>
              <v:shape id="Freeform 781" o:spid="_x0000_s1799" style="position:absolute;left:5609;top:2282;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xHMMA&#10;AADcAAAADwAAAGRycy9kb3ducmV2LnhtbERPy2rCQBTdF/yH4QrdlGYSqa2mGUUChRaEYtT9JXOb&#10;BDN3QmbM4+87i0KXh/PO9pNpxUC9aywrSKIYBHFpdcOVgsv543kDwnlkja1lUjCTg/1u8ZBhqu3I&#10;JxoKX4kQwi5FBbX3XSqlK2sy6CLbEQfux/YGfYB9JXWPYwg3rVzF8as02HBoqLGjvKbyVtyNgq82&#10;b87Xl8uJkuH7uC5imovrk1KPy+nwDsLT5P/Ff+5PreBtG9aG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HxHMMAAADcAAAADwAAAAAAAAAAAAAAAACYAgAAZHJzL2Rv&#10;d25yZXYueG1sUEsFBgAAAAAEAAQA9QAAAIgDAAAAAA==&#10;" path="m,l,3,1,7,2,9r1,4l6,15r2,3l11,20r2,1l17,23r3,l23,24r4,-1l30,23r4,-2l36,20r3,-2l41,15r3,-2l45,9,46,7,47,3,47,e" filled="f" strokecolor="lime" strokeweight="0">
                <v:path arrowok="t" o:connecttype="custom" o:connectlocs="0,0;0,1;0,2;1,2;1,3;2,4;2,5;3,5;3,5;4,6;5,6;6,6;7,6;8,6;9,5;9,5;10,5;10,4;11,3;11,2;12,2;12,1;12,0" o:connectangles="0,0,0,0,0,0,0,0,0,0,0,0,0,0,0,0,0,0,0,0,0,0,0"/>
              </v:shape>
              <v:shape id="Freeform 782" o:spid="_x0000_s1800" style="position:absolute;left:5586;top:2297;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5vvsIA&#10;AADcAAAADwAAAGRycy9kb3ducmV2LnhtbESPT4vCMBTE7wt+h/CEva2pgnWtRhFB8CT45+Lt0bxt&#10;o81LSaLWb78RBI/DzPyGmS8724g7+WAcKxgOMhDEpdOGKwWn4+bnF0SIyBobx6TgSQGWi97XHAvt&#10;Hryn+yFWIkE4FKigjrEtpAxlTRbDwLXEyftz3mJM0ldSe3wkuG3kKMtyadFwWqixpXVN5fVwswr8&#10;9no+Xs5PHJ/cJc+rnUG2RqnvfreagYjUxU/43d5qBZPpFF5n0h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m++wgAAANwAAAAPAAAAAAAAAAAAAAAAAJgCAABkcnMvZG93&#10;bnJldi54bWxQSwUGAAAAAAQABAD1AAAAhwMAAAAA&#10;" path="m,3r1,l1,2,2,1,2,e" filled="f" strokecolor="lime" strokeweight="0">
                <v:path arrowok="t" o:connecttype="custom" o:connectlocs="0,1;1,1;1,1;1,0;1,0" o:connectangles="0,0,0,0,0"/>
              </v:shape>
              <v:line id="Line 783" o:spid="_x0000_s1801" style="position:absolute;flip:x;visibility:visible" from="5581,2298" to="5586,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vSQcIAAADcAAAADwAAAGRycy9kb3ducmV2LnhtbERPTWvCQBC9C/0Pywi96cZabEhdRQoF&#10;L6VVA70O2TGJ3Z1Ns1uN/75zEDw+3vdyPXinztTHNrCB2TQDRVwF23JtoDy8T3JQMSFbdIHJwJUi&#10;rFcPoyUWNlx4R+d9qpWEcCzQQJNSV2gdq4Y8xmnoiIU7ht5jEtjX2vZ4kXDv9FOWLbTHlqWhwY7e&#10;Gqp+9n9eeo+bz9+XZ//Rnr7KeXn9djo/OWMex8PmFVSiId3FN/fWGsgzmS9n5Ajo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vSQcIAAADcAAAADwAAAAAAAAAAAAAA&#10;AAChAgAAZHJzL2Rvd25yZXYueG1sUEsFBgAAAAAEAAQA+QAAAJADAAAAAA==&#10;" strokecolor="lime" strokeweight="0"/>
              <v:line id="Line 784" o:spid="_x0000_s1802" style="position:absolute;flip:y;visibility:visible" from="5586,2293" to="5587,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d32sQAAADcAAAADwAAAGRycy9kb3ducmV2LnhtbESPS2sCMRSF94X+h3AFdzWjlXYYzYgI&#10;hW7E1g64vUyu8zC5mU5SHf99IwguD+fxcZarwRpxpt43jhVMJwkI4tLphisFxc/HSwrCB2SNxjEp&#10;uJKHVf78tMRMuwt/03kfKhFH2GeooA6hy6T0ZU0W/cR1xNE7ut5iiLKvpO7xEsetkbMkeZMWG46E&#10;Gjva1FSe9n82co/r3e/73G6b9qt4La4HI9PWKDUeDesFiEBDeITv7U+tIE2mcDsTj4DM/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3faxAAAANwAAAAPAAAAAAAAAAAA&#10;AAAAAKECAABkcnMvZG93bnJldi54bWxQSwUGAAAAAAQABAD5AAAAkgMAAAAA&#10;" strokecolor="lime" strokeweight="0"/>
              <v:line id="Line 785" o:spid="_x0000_s1803" style="position:absolute;flip:x;visibility:visible" from="5581,2300" to="5586,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XprcQAAADcAAAADwAAAGRycy9kb3ducmV2LnhtbESPS2vCQBSF90L/w3AL7sykKjakjiKF&#10;ghvx0UC3l8w1iZ25k2amGv+9IwguD+fxcebL3hpxps43jhW8JSkI4tLphisFxffXKAPhA7JG45gU&#10;XMnDcvEymGOu3YX3dD6ESsQR9jkqqENocyl9WZNFn7iWOHpH11kMUXaV1B1e4rg1cpymM2mx4Uio&#10;saXPmsrfw7+N3ONq+/c+tZvmtCsmxfXHyOxklBq+9qsPEIH68Aw/2mutIEvHcD8Tj4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emtxAAAANwAAAAPAAAAAAAAAAAA&#10;AAAAAKECAABkcnMvZG93bnJldi54bWxQSwUGAAAAAAQABAD5AAAAkgMAAAAA&#10;" strokecolor="lime" strokeweight="0"/>
              <v:line id="Line 786" o:spid="_x0000_s1804" style="position:absolute;visibility:visible" from="5586,2300" to="5587,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XrVcMAAADcAAAADwAAAGRycy9kb3ducmV2LnhtbESPwWrDMBBE74H+g9hCb7GcFopxo4QQ&#10;MLSH2jjpByzWxjaxVkJSE/vvq0Khx2HmzTDb/WwmcSMfRssKNlkOgrizeuRewde5WhcgQkTWOFkm&#10;BQsF2O8eVlsstb1zS7dT7EUq4VCigiFGV0oZuoEMhsw64uRdrDcYk/S91B7vqdxM8jnPX6XBkdPC&#10;gI6OA3XX07dRUFRN3TafoW86V1ce3TF8VItST4/z4Q1EpDn+h//od524/AV+z6QjIH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l61XDAAAA3AAAAA8AAAAAAAAAAAAA&#10;AAAAoQIAAGRycy9kb3ducmV2LnhtbFBLBQYAAAAABAAEAPkAAACRAwAAAAA=&#10;" strokecolor="lime" strokeweight="0"/>
              <v:shape id="Freeform 787" o:spid="_x0000_s1805" style="position:absolute;left:5586;top:2300;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B8cMA&#10;AADcAAAADwAAAGRycy9kb3ducmV2LnhtbESPQWvCQBSE7wX/w/IK3uqmYkOIriJCISeh6iW3R/aZ&#10;rGbfht2tJv++Wyj0OMzMN8xmN9pePMgH41jB+yIDQdw4bbhVcDl/vhUgQkTW2DsmBRMF2G1nLxss&#10;tXvyFz1OsRUJwqFEBV2MQyllaDqyGBZuIE7e1XmLMUnfSu3xmeC2l8ssy6VFw2mhw4EOHTX307dV&#10;4Kt7fb7VE35c3C3P26NBtkap+eu4X4OINMb/8F+70gqKbAW/Z9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HB8cMAAADcAAAADwAAAAAAAAAAAAAAAACYAgAAZHJzL2Rv&#10;d25yZXYueG1sUEsFBgAAAAAEAAQA9QAAAIgDAAAAAA==&#10;" path="m2,3l2,2,1,2,1,,,e" filled="f" strokecolor="lime" strokeweight="0">
                <v:path arrowok="t" o:connecttype="custom" o:connectlocs="1,1;1,1;1,1;1,0;0,0" o:connectangles="0,0,0,0,0"/>
              </v:shape>
              <v:shape id="Freeform 788" o:spid="_x0000_s1806" style="position:absolute;left:5581;top:229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j4MQA&#10;AADcAAAADwAAAGRycy9kb3ducmV2LnhtbESPT2sCMRTE7wW/Q3gFbzWxoNWtUUQqSA+Cf/D82Lzu&#10;Lk1elk3U6KdvBKHHYWZ+w8wWyVlxoS40njUMBwoEcelNw5WG42H9NgERIrJB65k03CjAYt57mWFh&#10;/JV3dNnHSmQIhwI11DG2hZShrMlhGPiWOHs/vnMYs+wqaTq8Zriz8l2psXTYcF6osaVVTeXv/uw0&#10;bM3Xzn5PV+kjnOk0vSer1qOh1v3XtPwEESnF//CzvTEaJmoEjzP5CM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0I+DEAAAA3AAAAA8AAAAAAAAAAAAAAAAAmAIAAGRycy9k&#10;b3ducmV2LnhtbFBLBQYAAAAABAAEAPUAAACJAwAAAAA=&#10;" path="m48,23r,-3l47,17,46,13,44,11,42,8,39,6,37,3,35,2,31,1,27,,25,,21,,18,1,15,2,11,3,9,6,7,8,4,11,3,13,2,17,,20r,3l,26r2,4l3,32r1,4l7,39r2,2l11,43r4,2l18,46r3,1l25,47r2,l31,46r4,-1l37,43r2,-2l42,39r2,-3l46,32r1,-2l48,26r,-3xe" filled="f" strokecolor="lime" strokeweight="0">
                <v:path arrowok="t" o:connecttype="custom" o:connectlocs="12,6;12,5;12,4;12,3;11,3;11,2;10,2;9,1;9,1;8,0;7,0;6,0;5,0;5,0;4,1;3,1;2,2;2,2;1,3;1,3;1,4;0,5;0,6;0,7;1,8;1,8;1,9;2,10;2,10;3,11;4,11;5,12;5,12;6,12;7,12;8,12;9,11;9,11;10,10;11,10;11,9;12,8;12,8;12,7;12,6" o:connectangles="0,0,0,0,0,0,0,0,0,0,0,0,0,0,0,0,0,0,0,0,0,0,0,0,0,0,0,0,0,0,0,0,0,0,0,0,0,0,0,0,0,0,0,0,0"/>
              </v:shape>
              <v:shape id="Freeform 789" o:spid="_x0000_s1807" style="position:absolute;left:5671;top:2195;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aUocQA&#10;AADcAAAADwAAAGRycy9kb3ducmV2LnhtbESPQWsCMRSE74L/IbxCL6KJHhZZN4pULHpR3PYHPDav&#10;m6Wbl2WT6ra/vhEEj8PMfMMUm8G14kp9aDxrmM8UCOLKm4ZrDZ8f++kSRIjIBlvPpOGXAmzW41GB&#10;ufE3vtC1jLVIEA45arAxdrmUobLkMMx8R5y8L987jEn2tTQ93hLctXKhVCYdNpwWLHb0Zqn6Ln+c&#10;Bq9253NVHrdDcP5yPP1lk3ebaf36MmxXICIN8Rl+tA9Gw1JlcD+Tj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GlKHEAAAA3AAAAA8AAAAAAAAAAAAAAAAAmAIAAGRycy9k&#10;b3ducmV2LnhtbFBLBQYAAAAABAAEAPUAAACJAwAAAAA=&#10;" path="m72,37r,-5l71,28,70,23,68,20,66,16,63,12,60,10,56,6,52,5,49,3,45,2,40,,37,,32,,28,2,23,3,20,5,16,6r-4,4l10,12,6,16,5,20,3,23,1,28r,4l,37r1,3l1,45r2,4l5,53r1,3l10,60r2,2l16,66r4,2l23,70r5,1l32,72r5,l40,72r5,-1l49,70r3,-2l56,66r4,-4l63,60r3,-4l68,53r2,-4l71,45r1,-5l72,37xe" filled="f" strokecolor="lime" strokeweight="0">
                <v:path arrowok="t" o:connecttype="custom" o:connectlocs="18,9;18,8;18,7;18,6;17,5;17,4;16,3;15,3;14,2;13,1;12,1;11,1;10,0;9,0;8,0;7,1;6,1;5,1;4,2;3,3;3,3;2,4;1,5;1,6;0,7;0,8;0,9;0,10;0,11;1,12;1,13;2,14;3,15;3,16;4,17;5,17;6,18;7,18;8,18;9,18;10,18;11,18;12,18;13,17;14,17;15,16;16,15;17,14;17,13;18,12;18,11;18,10;18,9" o:connectangles="0,0,0,0,0,0,0,0,0,0,0,0,0,0,0,0,0,0,0,0,0,0,0,0,0,0,0,0,0,0,0,0,0,0,0,0,0,0,0,0,0,0,0,0,0,0,0,0,0,0,0,0,0"/>
              </v:shape>
              <v:shape id="Freeform 790" o:spid="_x0000_s1808" style="position:absolute;left:5674;top:2114;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oYDMUA&#10;AADcAAAADwAAAGRycy9kb3ducmV2LnhtbESPT2sCMRTE74LfIbxCb5pYaNXtZkWkQumh4B88Pzav&#10;u0uTl2UTNe2nbwqCx2FmfsOUq+SsuNAQOs8aZlMFgrj2puNGw/GwnSxAhIhs0HomDT8UYFWNRyUW&#10;xl95R5d9bESGcChQQxtjX0gZ6pYchqnvibP35QeHMcuhkWbAa4Y7K5+UepEOO84LLfa0aan+3p+d&#10;hk/ztrMfy02ahzOdlr/Jqu3zTOvHh7R+BREpxXv41n43GhZqDv9n8hGQ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6hgMxQAAANwAAAAPAAAAAAAAAAAAAAAAAJgCAABkcnMv&#10;ZG93bnJldi54bWxQSwUGAAAAAAQABAD1AAAAigMAAAAA&#10;" path="m48,24r,-3l47,17,45,14,44,11,42,8,39,6,37,4,34,2,31,1,27,,25,,21,,17,1,14,2,11,4,9,6,6,8,4,11,3,14,2,17,,21r,3l,28r2,2l3,34r1,2l6,40r3,2l11,44r3,2l17,47r4,l25,47r2,l31,47r3,-1l37,44r2,-2l42,40r2,-4l45,34r2,-4l48,28r,-4xe" filled="f" strokecolor="lime" strokeweight="0">
                <v:path arrowok="t" o:connecttype="custom" o:connectlocs="12,6;12,5;12,4;11,4;11,3;11,2;10,2;9,1;9,1;8,0;7,0;6,0;5,0;4,0;4,1;3,1;2,2;2,2;1,3;1,4;1,4;0,5;0,6;0,7;1,8;1,9;1,9;2,10;2,11;3,11;4,12;4,12;5,12;6,12;7,12;8,12;9,12;9,11;10,11;11,10;11,9;11,9;12,8;12,7;12,6" o:connectangles="0,0,0,0,0,0,0,0,0,0,0,0,0,0,0,0,0,0,0,0,0,0,0,0,0,0,0,0,0,0,0,0,0,0,0,0,0,0,0,0,0,0,0,0,0"/>
              </v:shape>
              <v:shape id="Freeform 791" o:spid="_x0000_s1809" style="position:absolute;left:5659;top:2099;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9a8EA&#10;AADcAAAADwAAAGRycy9kb3ducmV2LnhtbERPTYvCMBC9L/gfwgje1lRdVqmmRYSKsHhYK+hxaMa2&#10;tJmUJmr995vDgsfH+96kg2nFg3pXW1Ywm0YgiAuray4VnPPscwXCeWSNrWVS8CIHaTL62GCs7ZN/&#10;6XHypQgh7GJUUHnfxVK6oiKDbmo74sDdbG/QB9iXUvf4DOGmlfMo+pYGaw4NFXa0q6hoTnejIP9a&#10;HneHxdXss+514fKncVneKDUZD9s1CE+Df4v/3QetYBWFteFMO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f/WvBAAAA3AAAAA8AAAAAAAAAAAAAAAAAmAIAAGRycy9kb3du&#10;cmV2LnhtbFBLBQYAAAAABAAEAPUAAACGAwAAAAA=&#10;" path="m167,84r,-7l165,71r-1,-6l163,59r-3,-6l158,46r-4,-6l151,36r-4,-7l142,25r-5,-4l132,16r-6,-4l121,10,115,8,109,5,103,3,96,1r-6,l84,,76,1r-6,l64,3,57,5,51,8r-5,2l40,12r-6,4l29,21r-5,4l20,29r-5,7l12,40,9,46,6,53,4,59,2,65,1,71,,77r,7l,90r1,8l2,104r2,6l6,116r3,6l12,128r3,5l20,138r4,5l29,148r5,3l40,155r6,4l51,161r6,2l64,165r6,1l76,167r8,l90,167r6,-1l103,165r6,-2l115,161r6,-2l126,155r6,-4l137,148r5,-5l147,138r4,-5l154,128r4,-6l160,116r3,-6l164,104r1,-6l167,90r,-6xe" filled="f" strokecolor="lime" strokeweight="0">
                <v:path arrowok="t" o:connecttype="custom" o:connectlocs="42,19;41,16;40,13;39,10;37,7;34,5;32,3;29,2;26,1;23,0;19,0;16,1;13,2;10,3;7,5;5,7;3,10;2,13;1,16;0,19;0,23;1,26;2,29;3,32;5,35;7,37;10,39;13,40;16,41;19,42;23,42;26,41;29,40;32,39;34,37;37,35;39,32;40,29;41,26;42,23" o:connectangles="0,0,0,0,0,0,0,0,0,0,0,0,0,0,0,0,0,0,0,0,0,0,0,0,0,0,0,0,0,0,0,0,0,0,0,0,0,0,0,0"/>
              </v:shape>
              <v:shape id="Freeform 792" o:spid="_x0000_s1810" style="position:absolute;left:5654;top:2177;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WHMMA&#10;AADcAAAADwAAAGRycy9kb3ducmV2LnhtbESP0YrCMBRE34X9h3AX9k3TdUFq1yhSWBBF1LofcGmu&#10;bbG5KU1s698bQfBxmJkzzGI1mFp01LrKsoLvSQSCOLe64kLB//lvHINwHlljbZkU3MnBavkxWmCi&#10;bc8n6jJfiABhl6CC0vsmkdLlJRl0E9sQB+9iW4M+yLaQusU+wE0tp1E0kwYrDgslNpSWlF+zm1Gw&#10;xcM1HVycdv1xu+tuP5me7zOlvj6H9S8IT4N/h1/tjVYQR3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iWHMMAAADcAAAADwAAAAAAAAAAAAAAAACYAgAAZHJzL2Rv&#10;d25yZXYueG1sUEsFBgAAAAAEAAQA9QAAAIgDAAAAAA==&#10;" path="m215,107r-1,-7l214,92r-2,-7l210,78r-2,-8l205,63r-2,-6l199,51r-5,-6l191,39r-5,-6l181,28r-6,-5l169,19r-7,-5l156,11,150,8,143,6,136,3,128,1,122,r-7,l108,r-8,l93,,86,1,78,3,71,6,65,8r-7,3l52,14r-6,5l39,23r-4,5l28,33r-4,6l20,45r-5,6l13,57,9,63,7,70,4,78,3,85,2,92,,100r,7l,114r2,7l3,128r1,7l7,142r2,7l13,156r2,6l20,168r4,6l28,180r7,5l39,190r7,3l52,198r6,4l65,204r6,3l78,209r8,3l93,213r7,l108,214r7,-1l122,213r6,-1l136,209r7,-2l150,204r6,-2l162,198r7,-5l175,190r6,-5l186,180r5,-6l194,168r5,-6l203,156r2,-7l208,142r2,-7l212,128r2,-7l214,114r1,-7xe" filled="f" strokecolor="lime" strokeweight="0">
                <v:path arrowok="t" o:connecttype="custom" o:connectlocs="53,25;52,21;51,17;50,14;48,11;46,8;43,6;40,3;37,2;34,1;30,0;27,0;23,0;19,1;16,2;13,3;10,6;7,8;5,11;3,14;2,17;1,21;0,25;0,28;1,32;2,35;3,39;5,42;7,45;10,47;13,49;16,51;19,52;23,53;27,53;30,53;34,52;37,51;40,49;43,47;46,45;48,42;50,39;51,35;52,32;53,28" o:connectangles="0,0,0,0,0,0,0,0,0,0,0,0,0,0,0,0,0,0,0,0,0,0,0,0,0,0,0,0,0,0,0,0,0,0,0,0,0,0,0,0,0,0,0,0,0,0"/>
              </v:shape>
              <v:shape id="Freeform 793" o:spid="_x0000_s1811" style="position:absolute;left:5659;top:2183;width:42;height:41;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BnsMIA&#10;AADcAAAADwAAAGRycy9kb3ducmV2LnhtbERPy4rCMBTdC/5DuII7TX2g0jEtInQQBhdaYWZ5ae60&#10;pc1NaTJa/36yEFweznufDqYVd+pdbVnBYh6BIC6srrlUcMuz2Q6E88gaW8uk4EkO0mQ82mOs7YMv&#10;dL/6UoQQdjEqqLzvYildUZFBN7cdceB+bW/QB9iXUvf4COGmlcso2kiDNYeGCjs6VlQ01z+jIF9v&#10;z8fT6sd8Zt3zm8uvxmV5o9R0Mhw+QHga/Fv8cp+0gt0izA9nwhG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MGewwgAAANwAAAAPAAAAAAAAAAAAAAAAAJgCAABkcnMvZG93&#10;bnJldi54bWxQSwUGAAAAAAQABAD1AAAAhwMAAAAA&#10;" path="m167,84r,-7l165,70r-1,-6l163,57r-3,-6l158,45r-4,-5l151,34r-4,-5l142,24r-5,-3l132,16r-6,-4l121,10,115,6,109,3,103,2,96,1,90,,84,,76,,70,1,64,2,57,3,51,6r-5,4l40,12r-6,4l29,21r-5,3l20,29r-5,5l12,40,9,45,6,51,4,57,2,64,1,70,,77r,7l,90r1,6l2,103r2,6l6,115r3,7l12,126r3,7l20,137r4,5l29,147r5,4l40,154r6,4l51,161r6,2l64,164r6,1l76,167r8,l90,167r6,-2l103,164r6,-1l115,161r6,-3l126,154r6,-3l137,147r5,-5l147,137r4,-4l154,126r4,-4l160,115r3,-6l164,103r1,-7l167,90r,-6xe" filled="f" strokecolor="lime" strokeweight="0">
                <v:path arrowok="t" o:connecttype="custom" o:connectlocs="42,19;41,16;40,13;39,10;37,7;34,5;32,3;29,1;26,0;23,0;19,0;16,0;13,1;10,3;7,5;5,7;3,10;2,13;1,16;0,19;0,22;1,25;2,28;3,31;5,34;7,36;10,38;13,40;16,40;19,41;23,41;26,40;29,40;32,38;34,36;37,34;39,31;40,28;41,25;42,22" o:connectangles="0,0,0,0,0,0,0,0,0,0,0,0,0,0,0,0,0,0,0,0,0,0,0,0,0,0,0,0,0,0,0,0,0,0,0,0,0,0,0,0"/>
              </v:shape>
              <v:shape id="Freeform 794" o:spid="_x0000_s1812" style="position:absolute;left:5665;top:2105;width:30;height:30;visibility:visible;mso-wrap-style:square;v-text-anchor:top" coordsize="11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OTMYA&#10;AADcAAAADwAAAGRycy9kb3ducmV2LnhtbESPQWvCQBSE74L/YXlCL6KbFFokuoq0tPRSaFUi3h7Z&#10;l2w0+zbNbjX++25B8DjMzDfMYtXbRpyp87VjBek0AUFcOF1zpWC3fZvMQPiArLFxTAqu5GG1HA4W&#10;mGl34W86b0IlIoR9hgpMCG0mpS8MWfRT1xJHr3SdxRBlV0nd4SXCbSMfk+RZWqw5Lhhs6cVQcdr8&#10;WgVjLMvrl3zf56/9U27M8efwuUelHkb9eg4iUB/u4Vv7QyuYpSn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BOTMYAAADcAAAADwAAAAAAAAAAAAAAAACYAgAAZHJz&#10;L2Rvd25yZXYueG1sUEsFBgAAAAAEAAQA9QAAAIsDAAAAAA==&#10;" path="m118,59r,-6l118,48r-1,-6l114,37r-2,-5l110,28r-3,-5l104,19,99,15,95,12,90,8,85,6,80,3,75,2,71,1,65,,60,,54,,49,1,43,2,38,3,33,6,28,8r-5,4l19,15r-3,4l12,23,8,28,6,32,4,37,2,42,1,48,,53r,6l,64r1,6l2,75r2,5l6,86r2,5l12,95r4,4l19,103r4,4l28,109r5,4l38,114r5,2l49,118r5,l60,119r5,-1l71,118r4,-2l80,114r5,-1l90,109r5,-2l99,103r5,-4l107,95r3,-4l112,86r2,-6l117,75r1,-5l118,64r,-5xe" filled="f" strokecolor="lime" strokeweight="0">
                <v:path arrowok="t" o:connecttype="custom" o:connectlocs="30,13;30,11;28,8;27,6;25,4;23,2;20,1;18,0;15,0;12,0;10,1;7,2;5,4;3,6;2,8;1,11;0,13;0,16;1,19;2,22;3,24;5,26;7,27;10,29;12,30;15,30;18,30;20,29;23,27;25,26;27,24;28,22;30,19;30,16" o:connectangles="0,0,0,0,0,0,0,0,0,0,0,0,0,0,0,0,0,0,0,0,0,0,0,0,0,0,0,0,0,0,0,0,0,0"/>
              </v:shape>
              <v:shape id="Freeform 795" o:spid="_x0000_s1813" style="position:absolute;left:5669;top:2275;width:23;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lkcUA&#10;AADcAAAADwAAAGRycy9kb3ducmV2LnhtbESPT4vCMBTE74LfITxhL7KmCmrtGkWEBXsR/MOen83b&#10;ttq8lCardT+9EQSPw8z8hpkvW1OJKzWutKxgOIhAEGdWl5wrOB6+P2MQziNrrCyTgjs5WC66nTkm&#10;2t54R9e9z0WAsEtQQeF9nUjpsoIMuoGtiYP3axuDPsgml7rBW4CbSo6iaCINlhwWCqxpXVB22f8Z&#10;BZvZeXvv/9BpXE126f80SvPUjJX66LWrLxCeWv8Ov9obrSAejuB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9KWRxQAAANwAAAAPAAAAAAAAAAAAAAAAAJgCAABkcnMv&#10;ZG93bnJldi54bWxQSwUGAAAAAAQABAD1AAAAigMAAAAA&#10;" path="m95,47l94,42r,-5l93,33,90,28,88,24,85,19,83,16,79,12,76,9,71,6,66,5,62,2,57,1,53,,48,,43,,37,1,33,2,28,5,23,6,20,9r-5,3l12,16,9,19,6,24,4,28,1,33,,37r,5l,47r,5l,57r1,5l4,67r2,5l9,75r3,4l15,83r5,3l23,89r5,2l33,92r4,1l43,95r5,l53,95r4,-2l62,92r4,-1l71,89r5,-3l79,83r4,-4l85,75r3,-3l90,67r3,-5l94,57r,-5l95,47xe" filled="f" strokecolor="lime" strokeweight="0">
                <v:path arrowok="t" o:connecttype="custom" o:connectlocs="23,12;23,11;23,9;23,8;22,7;21,6;21,5;20,4;19,3;18,2;17,2;16,1;15,1;14,0;13,0;12,0;10,0;9,0;8,1;7,1;6,2;5,2;4,3;3,4;2,5;1,6;1,7;0,8;0,9;0,11;0,12;0,13;0,14;0,16;1,17;1,18;2,19;3,20;4,21;5,22;6,22;7,23;8,23;9,23;10,24;12,24;13,24;14,23;15,23;16,23;17,22;18,22;19,21;20,20;21,19;21,18;22,17;23,16;23,14;23,13;23,12" o:connectangles="0,0,0,0,0,0,0,0,0,0,0,0,0,0,0,0,0,0,0,0,0,0,0,0,0,0,0,0,0,0,0,0,0,0,0,0,0,0,0,0,0,0,0,0,0,0,0,0,0,0,0,0,0,0,0,0,0,0,0,0,0"/>
              </v:shape>
              <v:shape id="Freeform 796" o:spid="_x0000_s1814" style="position:absolute;left:5656;top:2263;width:48;height:48;visibility:visible;mso-wrap-style:square;v-text-anchor:top" coordsize="19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eK18UA&#10;AADcAAAADwAAAGRycy9kb3ducmV2LnhtbESP3WrCQBSE7wXfYTlCb6RuUrFIdBURLYJQbCp4e8ie&#10;/LTZsyG7jfHt3YLg5TAz3zDLdW9q0VHrKssK4kkEgjizuuJCwfl7/zoH4TyyxtoyKbiRg/VqOFhi&#10;ou2Vv6hLfSEChF2CCkrvm0RKl5Vk0E1sQxy83LYGfZBtIXWL1wA3tXyLondpsOKwUGJD25Ky3/TP&#10;KPj5zP2xm91iV48/dvklo/H5REq9jPrNAoSn3j/Dj/ZBK5jHU/g/E4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4rXxQAAANwAAAAPAAAAAAAAAAAAAAAAAJgCAABkcnMv&#10;ZG93bnJldi54bWxQSwUGAAAAAAQABAD1AAAAigMAAAAA&#10;" path="m192,95r,-7l190,82r-1,-7l187,67r-3,-6l182,54r-4,-6l175,42r-4,-6l166,31r-5,-5l155,21r-5,-4l144,14r-6,-4l131,6,125,5,117,3,110,1,103,,97,,89,,82,1,75,3,69,5,61,6r-6,4l49,14r-6,3l37,21r-6,5l26,31r-4,5l17,42r-3,6l10,54,8,61,5,67,3,75,2,82r,6l,95r2,8l2,110r1,7l5,123r3,8l10,137r4,6l17,149r5,6l26,160r5,6l37,169r6,5l49,178r6,4l61,184r8,3l75,188r7,2l89,190r8,l103,190r7,l117,188r8,-1l131,184r7,-2l144,178r6,-4l155,169r6,-3l166,160r5,-5l175,149r3,-6l182,137r2,-6l187,123r2,-6l190,110r2,-7l192,95xe" filled="f" strokecolor="lime" strokeweight="0">
                <v:path arrowok="t" o:connecttype="custom" o:connectlocs="48,22;47,19;46,15;45,12;43,9;40,7;38,4;35,3;31,1;28,0;24,0;21,0;17,1;14,3;11,4;8,7;6,9;4,12;2,15;1,19;1,22;1,26;1,30;2,33;4,36;6,39;8,42;11,44;14,46;17,47;21,48;24,48;28,48;31,47;35,46;38,44;40,42;43,39;45,36;46,33;47,30;48,26" o:connectangles="0,0,0,0,0,0,0,0,0,0,0,0,0,0,0,0,0,0,0,0,0,0,0,0,0,0,0,0,0,0,0,0,0,0,0,0,0,0,0,0,0,0"/>
              </v:shape>
              <v:shape id="Freeform 797" o:spid="_x0000_s1815" style="position:absolute;left:5651;top:2257;width:59;height:60;visibility:visible;mso-wrap-style:square;v-text-anchor:top" coordsize="238,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XLsMA&#10;AADcAAAADwAAAGRycy9kb3ducmV2LnhtbESPT4vCMBTE74LfITxhb5oqi9auUYqysKfFf7jXR/Ns&#10;i81LaaJ2++mNIHgcZuY3zGLVmkrcqHGlZQXjUQSCOLO65FzB8fA9jEE4j6yxskwK/snBatnvLTDR&#10;9s47uu19LgKEXYIKCu/rREqXFWTQjWxNHLyzbQz6IJtc6gbvAW4qOYmiqTRYclgosKZ1QdllfzUK&#10;6CT5b3vqZl1adXpzkdvf+TVV6mPQpl8gPLX+HX61f7SCePwJ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XLsMAAADcAAAADwAAAAAAAAAAAAAAAACYAgAAZHJzL2Rv&#10;d25yZXYueG1sUEsFBgAAAAAEAAQA9QAAAIgDAAAAAA==&#10;" path="m238,119r,-7l237,103r-2,-7l234,89r-2,-8l229,74r-3,-7l222,60r-4,-7l213,47r-4,-6l204,35r-6,-5l192,25r-7,-4l178,17r-6,-4l165,10,157,7,150,5,143,2,134,1r-7,l120,r-9,1l104,1,97,2,88,5,81,7r-8,3l66,13r-6,4l53,21r-6,4l40,30r-4,5l29,41r-4,6l20,53r-4,7l12,67,9,74,6,81,4,89,3,96r-2,7l,112r,7l,128r1,7l3,142r1,9l6,158r3,7l12,172r4,7l20,186r5,6l29,198r7,5l40,209r7,5l53,219r7,4l66,226r7,4l81,232r7,3l97,236r7,1l111,239r9,l127,239r7,-2l143,236r7,-1l157,232r8,-2l172,226r6,-3l185,219r7,-5l198,209r6,-6l209,198r4,-6l218,186r4,-7l226,172r3,-7l232,158r2,-7l235,142r2,-7l238,128r,-9xe" filled="f" strokecolor="lime" strokeweight="0">
                <v:path arrowok="t" o:connecttype="custom" o:connectlocs="59,28;58,24;58,20;56,17;54,13;52,10;49,8;46,5;43,3;39,2;35,1;31,0;28,0;24,1;20,2;16,3;13,5;10,8;7,10;5,13;3,17;1,20;1,24;0,28;0,32;1,36;1,40;3,43;5,47;7,50;10,52;13,55;16,57;20,58;24,59;28,60;31,60;35,59;39,58;43,57;46,55;49,52;52,50;54,47;56,43;58,40;58,36;59,32" o:connectangles="0,0,0,0,0,0,0,0,0,0,0,0,0,0,0,0,0,0,0,0,0,0,0,0,0,0,0,0,0,0,0,0,0,0,0,0,0,0,0,0,0,0,0,0,0,0,0,0"/>
              </v:shape>
              <v:line id="Line 798" o:spid="_x0000_s1816" style="position:absolute;visibility:visible" from="5589,2026" to="5593,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lAZ8MAAADcAAAADwAAAGRycy9kb3ducmV2LnhtbESPwWrDMBBE74H+g9hCbrGcQktwo4Ri&#10;MLSH2jjtByzW1ja1VkJSHefvo0Cgx2HmzTD742ImMZMPo2UF2ywHQdxZPXKv4Pur2uxAhIiscbJM&#10;Ci4U4Hh4WO2x0PbMLc2n2ItUwqFABUOMrpAydAMZDJl1xMn7sd5gTNL3Uns8p3Izyac8f5EGR04L&#10;AzoqB+p+T39Gwa5q6rb5DH3Tubry6MrwUV2UWj8ub68gIi3xP3yn33Xits9wO5OOgDx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ZQGfDAAAA3AAAAA8AAAAAAAAAAAAA&#10;AAAAoQIAAGRycy9kb3ducmV2LnhtbFBLBQYAAAAABAAEAPkAAACRAwAAAAA=&#10;" strokecolor="lime" strokeweight="0"/>
              <v:line id="Line 799" o:spid="_x0000_s1817" style="position:absolute;flip:x;visibility:visible" from="5589,2024" to="5593,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d5c8QAAADcAAAADwAAAGRycy9kb3ducmV2LnhtbESPS2vCQBSF94X+h+EW3DUTH9iQOooU&#10;BDdi1UC3l8w1iZ25k2ZGjf/eKQguD+fxcWaL3hpxoc43jhUMkxQEcel0w5WC4rB6z0D4gKzROCYF&#10;N/KwmL++zDDX7so7uuxDJeII+xwV1CG0uZS+rMmiT1xLHL2j6yyGKLtK6g6vcdwaOUrTqbTYcCTU&#10;2NJXTeXv/mwj97jc/n1M7KY5fRfj4vZjZHYySg3e+uUniEB9eIYf7bVWkA2n8H8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p3lzxAAAANwAAAAPAAAAAAAAAAAA&#10;AAAAAKECAABkcnMvZG93bnJldi54bWxQSwUGAAAAAAQABAD5AAAAkgMAAAAA&#10;" strokecolor="lime" strokeweight="0"/>
              <v:line id="Line 800" o:spid="_x0000_s1818" style="position:absolute;visibility:visible" from="5588,2027" to="5589,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d7i8MAAADcAAAADwAAAGRycy9kb3ducmV2LnhtbESPwWrDMBBE74H+g9hCbrGcHtrgRgnF&#10;YGgPtXHaD1isrW1qrYSkOs7fR4FAj8PMm2H2x8VMYiYfRssKtlkOgrizeuRewfdXtdmBCBFZ42SZ&#10;FFwowPHwsNpjoe2ZW5pPsRephEOBCoYYXSFl6AYyGDLriJP3Y73BmKTvpfZ4TuVmkk95/iwNjpwW&#10;BnRUDtT9nv6Mgl3V1G3zGfqmc3Xl0ZXho7ootX5c3l5BRFrif/hOv+vEbV/gdiYdAXm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He4vDAAAA3AAAAA8AAAAAAAAAAAAA&#10;AAAAoQIAAGRycy9kb3ducmV2LnhtbFBLBQYAAAAABAAEAPkAAACRAwAAAAA=&#10;" strokecolor="lime" strokeweight="0"/>
              <v:line id="Line 801" o:spid="_x0000_s1819" style="position:absolute;visibility:visible" from="5588,2019" to="5589,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jv+b8AAADcAAAADwAAAGRycy9kb3ducmV2LnhtbERPzYrCMBC+C/sOYQRvmuphka5RRCis&#10;By26+wBDM9uWbSYhiVrffucg7PHj+9/sRjeoO8XUezawXBSgiBtve24NfH9V8zWolJEtDp7JwJMS&#10;7LZvkw2W1j/4QvdrbpWEcCrRQJdzKLVOTUcO08IHYuF+fHSYBcZW24gPCXeDXhXFu3bYszR0GOjQ&#10;UfN7vTkD66o+X+pTausmnKuI4ZCO1dOY2XTcf4DKNOZ/8cv9acW3lLVyRo6A3v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1jv+b8AAADcAAAADwAAAAAAAAAAAAAAAACh&#10;AgAAZHJzL2Rvd25yZXYueG1sUEsFBgAAAAAEAAQA+QAAAI0DAAAAAA==&#10;" strokecolor="lime" strokeweight="0"/>
              <v:shape id="Freeform 802" o:spid="_x0000_s1820" style="position:absolute;left:5588;top:2024;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LIsIA&#10;AADcAAAADwAAAGRycy9kb3ducmV2LnhtbESPQWvCQBSE74L/YXmCN92kiLHRVaQS9Fpr74/sM0mb&#10;fRuza4z++q4g9DjMzDfMatObWnTUusqygngagSDOra64UHD6yiYLEM4ja6wtk4I7Odish4MVptre&#10;+JO6oy9EgLBLUUHpfZNK6fKSDLqpbYiDd7atQR9kW0jd4i3ATS3fomguDVYcFkps6KOk/Pd4NQqy&#10;uHrIU8dZMrskPztOvvfxvVZqPOq3SxCeev8ffrUPWsEifofnmXA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AsiwgAAANwAAAAPAAAAAAAAAAAAAAAAAJgCAABkcnMvZG93&#10;bnJldi54bWxQSwUGAAAAAAQABAD1AAAAhwMAAAAA&#10;" path="m,l,1,1,2r2,l4,4e" filled="f" strokecolor="lime" strokeweight="0">
                <v:path arrowok="t" o:connecttype="custom" o:connectlocs="0,0;0,0;0,1;1,1;1,1" o:connectangles="0,0,0,0,0"/>
              </v:shape>
              <v:shape id="Freeform 803" o:spid="_x0000_s1821" style="position:absolute;left:5588;top:202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xosIA&#10;AADcAAAADwAAAGRycy9kb3ducmV2LnhtbERPTWvCQBC9F/wPywi91U0VRKOrRKGYgh6MvfQ2ZMck&#10;NDsbs1NN/333UOjx8b7X28G16k59aDwbeJ0koIhLbxuuDHxc3l4WoIIgW2w9k4EfCrDdjJ7WmFr/&#10;4DPdC6lUDOGQooFapEu1DmVNDsPEd8SRu/reoUTYV9r2+IjhrtXTJJlrhw3Hhho72tdUfhXfzsBt&#10;xq0Uhyw/LvPP/fH0LrtsfjLmeTxkK1BCg/yL/9y5NbCYxvnxTDwC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GiwgAAANwAAAAPAAAAAAAAAAAAAAAAAJgCAABkcnMvZG93&#10;bnJldi54bWxQSwUGAAAAAAQABAD1AAAAhwMAAAAA&#10;" path="m4,l3,1,1,1,,2,,3e" filled="f" strokecolor="lime" strokeweight="0">
                <v:path arrowok="t" o:connecttype="custom" o:connectlocs="1,0;1,0;0,0;0,1;0,1" o:connectangles="0,0,0,0,0"/>
              </v:shape>
              <v:shape id="Freeform 804" o:spid="_x0000_s1822" style="position:absolute;left:5609;top:2038;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zaI8IA&#10;AADcAAAADwAAAGRycy9kb3ducmV2LnhtbESPQYvCMBSE78L+h/AW9mZTexCpRhFlsZ4WtXh+NM+m&#10;2Lx0m6jdf78RBI/DzHzDLFaDbcWdet84VjBJUhDEldMN1wrK0/d4BsIHZI2tY1LwRx5Wy4/RAnPt&#10;Hnyg+zHUIkLY56jAhNDlUvrKkEWfuI44ehfXWwxR9rXUPT4i3LYyS9OptNhwXDDY0cZQdT3erIKi&#10;PutbVuzLX4eb/S77OZTbxij19Tms5yACDeEdfrULrWCWTeB5Jh4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jNojwgAAANwAAAAPAAAAAAAAAAAAAAAAAJgCAABkcnMvZG93&#10;bnJldi54bWxQSwUGAAAAAAQABAD1AAAAhwMAAAAA&#10;" path="m47,23r,-3l46,17,45,14,44,11,41,8,39,5,36,4,34,2,30,,27,,23,,20,,17,,13,2,11,4,8,5,6,8,3,11,2,14,1,17,,20r,3e" filled="f" strokecolor="lime" strokeweight="0">
                <v:path arrowok="t" o:connecttype="custom" o:connectlocs="12,6;12,5;12,4;11,4;11,3;10,2;10,1;9,1;9,1;8,0;7,0;6,0;5,0;4,0;3,1;3,1;2,1;2,2;1,3;1,4;0,4;0,5;0,6" o:connectangles="0,0,0,0,0,0,0,0,0,0,0,0,0,0,0,0,0,0,0,0,0,0,0"/>
              </v:shape>
              <v:shape id="Freeform 805" o:spid="_x0000_s1823" style="position:absolute;left:5586;top:2026;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gfsEA&#10;AADcAAAADwAAAGRycy9kb3ducmV2LnhtbESPzarCMBSE9xd8h3AEd9fUgkWqUUQQXAn+bNwdmmMb&#10;bU5KErW+vREu3OUwM98wi1VvW/EkH4xjBZNxBoK4ctpwreB82v7OQISIrLF1TAreFGC1HPwssNTu&#10;xQd6HmMtEoRDiQqaGLtSylA1ZDGMXUecvKvzFmOSvpba4yvBbSvzLCukRcNpocGONg1V9+PDKvC7&#10;++V0u7xxena3oqj3BtkapUbDfj0HEamP/+G/9k4rmOU5fM+kIy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BoH7BAAAA3AAAAA8AAAAAAAAAAAAAAAAAmAIAAGRycy9kb3du&#10;cmV2LnhtbFBLBQYAAAAABAAEAPUAAACGAwAAAAA=&#10;" path="m2,3l2,2,1,1,,e" filled="f" strokecolor="lime" strokeweight="0">
                <v:path arrowok="t" o:connecttype="custom" o:connectlocs="1,1;1,1;1,0;0,0" o:connectangles="0,0,0,0"/>
              </v:shape>
              <v:shape id="Freeform 806" o:spid="_x0000_s1824" style="position:absolute;left:5586;top:2024;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VV8UA&#10;AADcAAAADwAAAGRycy9kb3ducmV2LnhtbESPQWvCQBSE7wX/w/IEb3Wjgkh0lSoogogkLZXeHtnX&#10;JDX7NmRXjf56VxB6HGbmG2a2aE0lLtS40rKCQT8CQZxZXXKu4Otz/T4B4TyyxsoyKbiRg8W88zbD&#10;WNsrJ3RJfS4ChF2MCgrv61hKlxVk0PVtTRy8X9sY9EE2udQNXgPcVHIYRWNpsOSwUGBNq4KyU3o2&#10;CpY/x01eJyc3Po/+DqlM9t/3nVeq120/piA8tf4//GpvtYLJcAT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VXxQAAANwAAAAPAAAAAAAAAAAAAAAAAJgCAABkcnMv&#10;ZG93bnJldi54bWxQSwUGAAAAAAQABAD1AAAAigMAAAAA&#10;" path="m,4l1,2,2,1,2,e" filled="f" strokecolor="lime" strokeweight="0">
                <v:path arrowok="t" o:connecttype="custom" o:connectlocs="0,1;1,1;1,0;1,0" o:connectangles="0,0,0,0"/>
              </v:shape>
              <v:line id="Line 807" o:spid="_x0000_s1825" style="position:absolute;flip:x;visibility:visible" from="5581,2024" to="5586,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WIIsQAAADcAAAADwAAAGRycy9kb3ducmV2LnhtbESPS2sCMRSF94L/IdxCd5qpFR2mE0UK&#10;BTel1Q64vUzuPGxyM06ijv++EYQuD+fxcfL1YI24UO9bxwpepgkI4tLplmsFxc/HJAXhA7JG45gU&#10;3MjDejUe5Zhpd+UdXfahFnGEfYYKmhC6TEpfNmTRT11HHL3K9RZDlH0tdY/XOG6NnCXJQlpsORIa&#10;7Oi9ofJ3f7aRW22+Tsu5/WyP38VrcTsYmR6NUs9Pw+YNRKAh/Icf7a1WkM7mcD8Tj4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VYgixAAAANwAAAAPAAAAAAAAAAAA&#10;AAAAAKECAABkcnMvZG93bnJldi54bWxQSwUGAAAAAAQABAD5AAAAkgMAAAAA&#10;" strokecolor="lime" strokeweight="0"/>
              <v:line id="Line 808" o:spid="_x0000_s1826" style="position:absolute;flip:y;visibility:visible" from="5586,2019" to="5587,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ktucQAAADcAAAADwAAAGRycy9kb3ducmV2LnhtbESPX2vCMBTF3wf7DuEOfNN06rRUo8hA&#10;8EU2teDrpbm2dclN10St394MhD0ezp8fZ77srBFXan3tWMH7IAFBXDhdc6kgP6z7KQgfkDUax6Tg&#10;Th6Wi9eXOWba3XhH130oRRxhn6GCKoQmk9IXFVn0A9cQR+/kWoshyraUusVbHLdGDpNkIi3WHAkV&#10;NvRZUfGzv9jIPa2+fqdju63P3/kovx+NTM9Gqd5bt5qBCNSF//CzvdEK0uEH/J2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S25xAAAANwAAAAPAAAAAAAAAAAA&#10;AAAAAKECAABkcnMvZG93bnJldi54bWxQSwUGAAAAAAQABAD5AAAAkgMAAAAA&#10;" strokecolor="lime" strokeweight="0"/>
              <v:line id="Line 809" o:spid="_x0000_s1827" style="position:absolute;flip:x;visibility:visible" from="5581,2026" to="5586,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uzzsQAAADcAAAADwAAAGRycy9kb3ducmV2LnhtbESPX2vCMBTF3wW/Q7iDvWk6N7R0xiKD&#10;gS+icwVfL821rUtuahNr/faLMNjj4fz5cZb5YI3oqfONYwUv0wQEcel0w5WC4vtzkoLwAVmjcUwK&#10;7uQhX41HS8y0u/EX9YdQiTjCPkMFdQhtJqUva7Lop64ljt7JdRZDlF0ldYe3OG6NnCXJXFpsOBJq&#10;bOmjpvLncLWRe1rvLos3u23O++K1uB+NTM9GqeenYf0OItAQ/sN/7Y1WkM7m8Dg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y7POxAAAANwAAAAPAAAAAAAAAAAA&#10;AAAAAKECAABkcnMvZG93bnJldi54bWxQSwUGAAAAAAQABAD5AAAAkgMAAAAA&#10;" strokecolor="lime" strokeweight="0"/>
              <v:line id="Line 810" o:spid="_x0000_s1828" style="position:absolute;visibility:visible" from="5586,2027" to="5587,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uxNsEAAADcAAAADwAAAGRycy9kb3ducmV2LnhtbESPQYvCMBSE74L/ITxhb5rqQaUaRYTC&#10;7kGL7v6AR/Nsi81LSKLWf78RBI/DzDfDrLe96cSdfGgtK5hOMhDEldUt1wr+fovxEkSIyBo7y6Tg&#10;SQG2m+Fgjbm2Dz7R/RxrkUo45KigidHlUoaqIYNhYh1x8i7WG4xJ+lpqj49Ubjo5y7K5NNhyWmjQ&#10;0b6h6nq+GQXLojyeykOoy8odC49uH36Kp1Jfo363AhGpj5/wm/7WiZst4HUmHQG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q7E2wQAAANwAAAAPAAAAAAAAAAAAAAAA&#10;AKECAABkcnMvZG93bnJldi54bWxQSwUGAAAAAAQABAD5AAAAjwMAAAAA&#10;" strokecolor="lime" strokeweight="0"/>
              <v:rect id="Rectangle 811" o:spid="_x0000_s1829" style="position:absolute;left:6061;top:2083;width:46;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5Jr4A&#10;AADcAAAADwAAAGRycy9kb3ducmV2LnhtbERPy4rCMBTdD/gP4QruxtQupHSMIoLgiBurH3Bpbh9M&#10;clOSaDt/bxaCy8N5b3aTNeJJPvSOFayWGQji2umeWwX32/G7ABEiskbjmBT8U4Dddva1wVK7ka/0&#10;rGIrUgiHEhV0MQ6llKHuyGJYuoE4cY3zFmOCvpXa45jCrZF5lq2lxZ5TQ4cDHTqq/6qHVSBv1XEs&#10;KuMzd86bi/k9XRtySi3m0/4HRKQpfsRv90krKPK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0nuSa+AAAA3AAAAA8AAAAAAAAAAAAAAAAAmAIAAGRycy9kb3ducmV2&#10;LnhtbFBLBQYAAAAABAAEAPUAAACDAwAAAAA=&#10;" filled="f" stroked="f">
                <v:textbox style="mso-next-textbox:#Rectangle 811;mso-fit-shape-to-text:t" inset="0,0,0,0">
                  <w:txbxContent>
                    <w:p w:rsidR="00FF74C8" w:rsidRDefault="00FF74C8">
                      <w:r>
                        <w:rPr>
                          <w:rFonts w:ascii="Arial" w:hAnsi="Arial" w:cs="Arial"/>
                          <w:color w:val="00FFFF"/>
                          <w:sz w:val="2"/>
                          <w:szCs w:val="2"/>
                        </w:rPr>
                        <w:t>IDLE</w:t>
                      </w:r>
                    </w:p>
                  </w:txbxContent>
                </v:textbox>
              </v:rect>
              <v:rect id="Rectangle 812" o:spid="_x0000_s1830" style="position:absolute;left:6022;top:2155;width:13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cvcIA&#10;AADcAAAADwAAAGRycy9kb3ducmV2LnhtbESP3WoCMRSE7wu+QziCdzXbvZDt1iilIKh449oHOGzO&#10;/tDkZEmiu769EYReDjPzDbPeTtaIG/nQO1bwscxAENdO99wq+L3s3gsQISJrNI5JwZ0CbDeztzWW&#10;2o18plsVW5EgHEpU0MU4lFKGuiOLYekG4uQ1zluMSfpWao9jglsj8yxbSYs9p4UOB/rpqP6rrlaB&#10;vFS7saiMz9wxb07msD835JRazKfvLxCRpvgffrX3WkGRf8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axy9wgAAANwAAAAPAAAAAAAAAAAAAAAAAJgCAABkcnMvZG93&#10;bnJldi54bWxQSwUGAAAAAAQABAD1AAAAhwMAAAAA&#10;" filled="f" stroked="f">
                <v:textbox style="mso-next-textbox:#Rectangle 812;mso-fit-shape-to-text:t" inset="0,0,0,0">
                  <w:txbxContent>
                    <w:p w:rsidR="00FF74C8" w:rsidRDefault="00FF74C8">
                      <w:r>
                        <w:rPr>
                          <w:rFonts w:ascii="Arial" w:hAnsi="Arial" w:cs="Arial"/>
                          <w:color w:val="00FFFF"/>
                          <w:sz w:val="2"/>
                          <w:szCs w:val="2"/>
                        </w:rPr>
                        <w:t>LEAK CHECK</w:t>
                      </w:r>
                    </w:p>
                  </w:txbxContent>
                </v:textbox>
              </v:rect>
              <v:rect id="Rectangle 813" o:spid="_x0000_s1831" style="position:absolute;left:6055;top:2226;width:7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gj/b4A&#10;AADcAAAADwAAAGRycy9kb3ducmV2LnhtbERPy4rCMBTdD/gP4QruxlSFoVSjiCA44sbqB1ya2wcm&#10;NyWJtvP3ZiHM8nDem91ojXiRD51jBYt5BoK4crrjRsH9dvzOQYSIrNE4JgV/FGC3nXxtsNBu4Cu9&#10;ytiIFMKhQAVtjH0hZahashjmridOXO28xZigb6T2OKRwa+Qyy36kxY5TQ4s9HVqqHuXTKpC38jjk&#10;pfGZOy/ri/k9XWtySs2m434NItIY/8Uf90kryFd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aII/2+AAAA3AAAAA8AAAAAAAAAAAAAAAAAmAIAAGRycy9kb3ducmV2&#10;LnhtbFBLBQYAAAAABAAEAPUAAACDAwAAAAA=&#10;" filled="f" stroked="f">
                <v:textbox style="mso-next-textbox:#Rectangle 813;mso-fit-shape-to-text:t" inset="0,0,0,0">
                  <w:txbxContent>
                    <w:p w:rsidR="00FF74C8" w:rsidRDefault="00FF74C8">
                      <w:r>
                        <w:rPr>
                          <w:rFonts w:ascii="Arial" w:hAnsi="Arial" w:cs="Arial"/>
                          <w:color w:val="00FFFF"/>
                          <w:sz w:val="2"/>
                          <w:szCs w:val="2"/>
                        </w:rPr>
                        <w:t>PURGE</w:t>
                      </w:r>
                    </w:p>
                  </w:txbxContent>
                </v:textbox>
              </v:rect>
              <v:rect id="Rectangle 814" o:spid="_x0000_s1832" style="position:absolute;left:6056;top:2191;width:57;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GZsEA&#10;AADcAAAADwAAAGRycy9kb3ducmV2LnhtbESP3YrCMBSE7xd8h3AE79ZUhaVUo4gguLI3Vh/g0Jz+&#10;YHJSkqytb2+Ehb0cZuYbZrMbrREP8qFzrGAxz0AQV0533Ci4XY+fOYgQkTUax6TgSQF228nHBgvt&#10;Br7Qo4yNSBAOBSpoY+wLKUPVksUwdz1x8mrnLcYkfSO1xyHBrZHLLPuSFjtOCy32dGipupe/VoG8&#10;lschL43P3HlZ/5jv06Ump9RsOu7XICKN8T/81z5pBflq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EhmbBAAAA3AAAAA8AAAAAAAAAAAAAAAAAmAIAAGRycy9kb3du&#10;cmV2LnhtbFBLBQYAAAAABAAEAPUAAACGAwAAAAA=&#10;" filled="f" stroked="f">
                <v:textbox style="mso-next-textbox:#Rectangle 814;mso-fit-shape-to-text:t" inset="0,0,0,0">
                  <w:txbxContent>
                    <w:p w:rsidR="00FF74C8" w:rsidRDefault="00FF74C8">
                      <w:r>
                        <w:rPr>
                          <w:rFonts w:ascii="Arial" w:hAnsi="Arial" w:cs="Arial"/>
                          <w:color w:val="00FFFF"/>
                          <w:sz w:val="2"/>
                          <w:szCs w:val="2"/>
                        </w:rPr>
                        <w:t>LOAD</w:t>
                      </w:r>
                    </w:p>
                  </w:txbxContent>
                </v:textbox>
              </v:rect>
              <v:rect id="Rectangle 815" o:spid="_x0000_s1833" style="position:absolute;left:6049;top:2119;width:69;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YEcIA&#10;AADcAAAADwAAAGRycy9kb3ducmV2LnhtbESP3WoCMRSE7wu+QziCdzXbFcqyNUopCCreuPYBDpuz&#10;PzQ5WZLorm9vBKGXw8x8w6y3kzXiRj70jhV8LDMQxLXTPbcKfi+79wJEiMgajWNScKcA283sbY2l&#10;diOf6VbFViQIhxIVdDEOpZSh7shiWLqBOHmN8xZjkr6V2uOY4NbIPMs+pcWe00KHA/10VP9VV6tA&#10;XqrdWFTGZ+6YNydz2J8bckot5tP3F4hIU/wPv9p7raBY5f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FhgRwgAAANwAAAAPAAAAAAAAAAAAAAAAAJgCAABkcnMvZG93&#10;bnJldi54bWxQSwUGAAAAAAQABAD1AAAAhwMAAAAA&#10;" filled="f" stroked="f">
                <v:textbox style="mso-next-textbox:#Rectangle 815;mso-fit-shape-to-text:t" inset="0,0,0,0">
                  <w:txbxContent>
                    <w:p w:rsidR="00FF74C8" w:rsidRDefault="00FF74C8">
                      <w:r>
                        <w:rPr>
                          <w:rFonts w:ascii="Arial" w:hAnsi="Arial" w:cs="Arial"/>
                          <w:color w:val="00FFFF"/>
                          <w:sz w:val="2"/>
                          <w:szCs w:val="2"/>
                        </w:rPr>
                        <w:t>PAUSE</w:t>
                      </w:r>
                    </w:p>
                  </w:txbxContent>
                </v:textbox>
              </v:rect>
              <v:rect id="Rectangle 816" o:spid="_x0000_s1834" style="position:absolute;left:5922;top:1983;width:232;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9isEA&#10;AADcAAAADwAAAGRycy9kb3ducmV2LnhtbESP3YrCMBSE7xd8h3AE79ZUhaVUo4gguLI3Vh/g0Jz+&#10;YHJSkmi7b2+Ehb0cZuYbZrMbrRFP8qFzrGAxz0AQV0533Ci4XY+fOYgQkTUax6TglwLstpOPDRba&#10;DXyhZxkbkSAcClTQxtgXUoaqJYth7nri5NXOW4xJ+kZqj0OCWyOXWfYlLXacFlrs6dBSdS8fVoG8&#10;lschL43P3HlZ/5jv06Ump9RsOu7XICKN8T/81z5pBflq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vYrBAAAA3AAAAA8AAAAAAAAAAAAAAAAAmAIAAGRycy9kb3du&#10;cmV2LnhtbFBLBQYAAAAABAAEAPUAAACGAwAAAAA=&#10;" filled="f" stroked="f">
                <v:textbox style="mso-next-textbox:#Rectangle 816;mso-fit-shape-to-text:t" inset="0,0,0,0">
                  <w:txbxContent>
                    <w:p w:rsidR="00FF74C8" w:rsidRDefault="00FF74C8">
                      <w:r>
                        <w:rPr>
                          <w:rFonts w:ascii="Arial" w:hAnsi="Arial" w:cs="Arial"/>
                          <w:color w:val="00FFFF"/>
                          <w:sz w:val="4"/>
                          <w:szCs w:val="4"/>
                        </w:rPr>
                        <w:t>STATION #2</w:t>
                      </w:r>
                    </w:p>
                  </w:txbxContent>
                </v:textbox>
              </v:rect>
              <v:shape id="Freeform 817" o:spid="_x0000_s1835" style="position:absolute;left:5581;top:2019;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FjsIA&#10;AADcAAAADwAAAGRycy9kb3ducmV2LnhtbESPzWrDMBCE74W8g9hAb7WctBTjRAmJoaX0EqL2ARZr&#10;/UOslbDU2H37KhDocZiZb5jtfraDuNIYescKVlkOgrh2pudWwffX21MBIkRkg4NjUvBLAfa7xcMW&#10;S+MmPtNVx1YkCIcSFXQx+lLKUHdkMWTOEyevcaPFmOTYSjPilOB2kOs8f5UWe04LHXqqOqov+scq&#10;0LJ6982nnQJKf8QKT7N2jVKPy/mwARFpjv/he/vDKCieX+B2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MWOwgAAANwAAAAPAAAAAAAAAAAAAAAAAJgCAABkcnMvZG93&#10;bnJldi54bWxQSwUGAAAAAAQABAD1AAAAhwMAAAAA&#10;" path="m48,24r,-4l47,17,46,14,44,11,42,8,39,6,37,5,35,2,31,1r-4,l25,,21,1r-3,l15,2,11,5,9,6,7,8,4,11,3,14,2,17,,20r,4l,28r2,3l3,34r1,4l7,40r2,2l11,44r4,2l18,47r3,l25,49r2,-2l31,47r4,-1l37,44r2,-2l42,40r2,-2l46,34r1,-3l48,28r,-4xe" filled="f" strokecolor="lime" strokeweight="0">
                <v:path arrowok="t" o:connecttype="custom" o:connectlocs="12,6;12,5;12,4;12,3;11,3;11,2;10,1;9,1;9,0;8,0;7,0;6,0;5,0;5,0;4,0;3,1;2,1;2,2;1,3;1,3;1,4;0,5;0,6;0,7;1,8;1,8;1,9;2,10;2,10;3,11;4,11;5,12;5,12;6,12;7,12;8,12;9,11;9,11;10,10;11,10;11,9;12,8;12,8;12,7;12,6" o:connectangles="0,0,0,0,0,0,0,0,0,0,0,0,0,0,0,0,0,0,0,0,0,0,0,0,0,0,0,0,0,0,0,0,0,0,0,0,0,0,0,0,0,0,0,0,0"/>
              </v:shape>
              <v:shape id="Freeform 818" o:spid="_x0000_s1836" style="position:absolute;left:5674;top:2032;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jpXcUA&#10;AADcAAAADwAAAGRycy9kb3ducmV2LnhtbESPT2sCMRTE7wW/Q3hCbzW7FltdzYpIBemh4B88PzbP&#10;3cXkZdlETf30TaHQ4zAzv2EWy2iNuFHvW8cK8lEGgrhyuuVawfGweZmC8AFZo3FMCr7Jw7IcPC2w&#10;0O7OO7rtQy0ShH2BCpoQukJKXzVk0Y9cR5y8s+sthiT7Wuoe7wlujRxn2Zu02HJaaLCjdUPVZX+1&#10;Cr70x858ztbx3V/pNHtEk20muVLPw7iagwgUw3/4r73VCqavE/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OldxQAAANwAAAAPAAAAAAAAAAAAAAAAAJgCAABkcnMv&#10;ZG93bnJldi54bWxQSwUGAAAAAAQABAD1AAAAigMAAAAA&#10;" path="m48,24r,-3l47,17,45,13,44,11,42,8,39,6,37,4,34,2,31,1,27,,25,,21,,17,1,14,2,11,4,9,6,6,8,4,11,3,13,2,17,,21r,3l,27r2,3l3,34r1,2l6,39r3,2l11,44r3,1l17,46r4,1l25,47r2,l31,46r3,-1l37,44r2,-3l42,39r2,-3l45,34r2,-4l48,27r,-3xe" filled="f" strokecolor="lime" strokeweight="0">
                <v:path arrowok="t" o:connecttype="custom" o:connectlocs="12,6;12,5;12,4;11,3;11,3;11,2;10,2;9,1;9,1;8,0;7,0;6,0;5,0;4,0;4,1;3,1;2,2;2,2;1,3;1,3;1,4;0,5;0,6;0,7;1,8;1,9;1,9;2,10;2,10;3,11;4,11;4,12;5,12;6,12;7,12;8,12;9,11;9,11;10,10;11,10;11,9;11,9;12,8;12,7;12,6" o:connectangles="0,0,0,0,0,0,0,0,0,0,0,0,0,0,0,0,0,0,0,0,0,0,0,0,0,0,0,0,0,0,0,0,0,0,0,0,0,0,0,0,0,0,0,0,0"/>
              </v:shape>
              <v:shape id="Freeform 819" o:spid="_x0000_s1837" style="position:absolute;left:5665;top:2023;width:30;height:29;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1Y68YA&#10;AADcAAAADwAAAGRycy9kb3ducmV2LnhtbESPW2vCQBSE34X+h+UUfNNNVVKbukoRvPRJtAX7eJo9&#10;udDs2ZBdk/jv3YLg4zAz3zCLVW8q0VLjSssKXsYRCOLU6pJzBd9fm9EchPPIGivLpOBKDlbLp8EC&#10;E207PlJ78rkIEHYJKii8rxMpXVqQQTe2NXHwMtsY9EE2udQNdgFuKjmJolgaLDksFFjTuqD073Qx&#10;Cs7dW/qDM737/dzG69fMZ4fztlVq+Nx/vIPw1PtH+N7eawXzaQz/Z8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1Y68YAAADcAAAADwAAAAAAAAAAAAAAAACYAgAAZHJz&#10;L2Rvd25yZXYueG1sUEsFBgAAAAAEAAQA9QAAAIsDAAAAAA==&#10;" path="m118,59r,-6l118,48r-1,-6l114,37r-2,-4l110,28r-3,-5l104,19,99,14,95,12,90,8,85,6,80,3,75,2,71,1,65,,60,,54,,49,1,43,2,38,3,33,6,28,8r-5,4l19,14r-3,5l12,23,8,28,6,33,4,37,2,42,1,48,,53r,6l,64r1,6l2,75r2,5l6,85r2,5l12,95r4,3l19,103r4,4l28,109r5,3l38,114r5,3l49,118r5,l60,118r5,l71,118r4,-1l80,114r5,-2l90,109r5,-2l99,103r5,-5l107,95r3,-5l112,85r2,-5l117,75r1,-5l118,64r,-5xe" filled="f" strokecolor="lime" strokeweight="0">
                <v:path arrowok="t" o:connecttype="custom" o:connectlocs="30,13;30,10;28,8;27,6;25,3;23,2;20,1;18,0;15,0;12,0;10,1;7,2;5,3;3,6;2,8;1,10;0,13;0,16;1,18;2,21;3,23;5,25;7,27;10,28;12,29;15,29;18,29;20,28;23,27;25,25;27,23;28,21;30,18;30,16" o:connectangles="0,0,0,0,0,0,0,0,0,0,0,0,0,0,0,0,0,0,0,0,0,0,0,0,0,0,0,0,0,0,0,0,0,0"/>
              </v:shape>
              <v:shape id="Freeform 820" o:spid="_x0000_s1838" style="position:absolute;left:5659;top:2017;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yjpMQA&#10;AADcAAAADwAAAGRycy9kb3ducmV2LnhtbESPQYvCMBSE78L+h/AW9qapq6hUoyxCF0E82Ap6fDTP&#10;trR5KU1W67/fCILHYWa+YVab3jTiRp2rLCsYjyIQxLnVFRcKTlkyXIBwHlljY5kUPMjBZv0xWGGs&#10;7Z2PdEt9IQKEXYwKSu/bWEqXl2TQjWxLHLyr7Qz6ILtC6g7vAW4a+R1FM2mw4rBQYkvbkvI6/TMK&#10;sun8sN1NLuY3aR9nLva1S7Jaqa/P/mcJwlPv3+FXe6cVLCZzeJ4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so6TEAAAA3AAAAA8AAAAAAAAAAAAAAAAAmAIAAGRycy9k&#10;b3ducmV2LnhtbFBLBQYAAAAABAAEAPUAAACJAwAAAAA=&#10;" path="m167,84r,-7l165,71r-1,-6l163,58r-3,-7l158,45r-4,-5l151,34r-4,-5l142,25r-5,-4l132,16r-6,-4l121,10,115,6,109,4,103,3,96,1,90,,84,,76,,70,1,64,3,57,4,51,6r-5,4l40,12r-6,4l29,21r-5,4l20,29r-5,5l12,40,9,45,6,51,4,58,2,65,1,71,,77r,7l,90r1,6l2,104r2,6l6,116r3,6l12,127r3,6l20,138r4,5l29,148r5,3l40,155r6,4l51,161r6,2l64,165r6,1l76,167r8,l90,167r6,-1l103,165r6,-2l115,161r6,-2l126,155r6,-4l137,148r5,-5l147,138r4,-5l154,127r4,-5l160,116r3,-6l164,104r1,-8l167,90r,-6xe" filled="f" strokecolor="lime" strokeweight="0">
                <v:path arrowok="t" o:connecttype="custom" o:connectlocs="42,19;41,16;40,13;39,10;37,7;34,5;32,3;29,2;26,1;23,0;19,0;16,1;13,2;10,3;7,5;5,7;3,10;2,13;1,16;0,19;0,23;1,26;2,29;3,32;5,35;7,37;10,39;13,40;16,41;19,42;23,42;26,41;29,40;32,39;34,37;37,35;39,32;40,29;41,26;42,23" o:connectangles="0,0,0,0,0,0,0,0,0,0,0,0,0,0,0,0,0,0,0,0,0,0,0,0,0,0,0,0,0,0,0,0,0,0,0,0,0,0,0,0"/>
              </v:shape>
              <v:shape id="Freeform 821" o:spid="_x0000_s1839" style="position:absolute;left:6156;top:2227;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XZIsEA&#10;AADcAAAADwAAAGRycy9kb3ducmV2LnhtbERPTU/CQBC9m/gfNmPCTbaCkKayEDUBuYJor5Pu2K10&#10;Z5vuAPXfuwcSji/ve7EafKvO1McmsIGncQaKuAq24drA4XP9mIOKgmyxDUwG/ijCanl/t8DChgvv&#10;6LyXWqUQjgUacCJdoXWsHHmM49ARJ+4n9B4lwb7WtsdLCvetnmTZXHtsODU47OjdUXXcn7yB5jkv&#10;38rZcfMlbnL4bucfU/ktjRk9DK8voIQGuYmv7q01kE/T2nQmHQG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2SLBAAAA3AAAAA8AAAAAAAAAAAAAAAAAmAIAAGRycy9kb3du&#10;cmV2LnhtbFBLBQYAAAAABAAEAPUAAACGAwAAAAA=&#10;" path="m49,23l47,20r,-3l46,13,44,11,43,7,40,6,38,3,34,2,30,1,28,,24,,21,,17,1,14,2,11,3,8,6,6,7,5,11,2,13,1,17r,3l,23r1,4l1,30r1,3l5,36r1,3l8,41r3,3l14,45r3,1l21,47r3,l28,47r2,-1l34,45r4,-1l40,41r3,-2l44,36r2,-3l47,30r,-3l49,23xe" filled="f" strokecolor="lime" strokeweight="0">
                <v:path arrowok="t" o:connecttype="custom" o:connectlocs="12,6;12,5;12,4;11,3;11,3;11,2;10,2;9,1;8,1;7,0;7,0;6,0;5,0;4,0;3,1;3,1;2,2;1,2;1,3;0,3;0,4;0,5;0,6;0,7;0,8;0,8;1,9;1,10;2,10;3,11;3,11;4,12;5,12;6,12;7,12;7,12;8,11;9,11;10,10;11,10;11,9;11,8;12,8;12,7;12,6" o:connectangles="0,0,0,0,0,0,0,0,0,0,0,0,0,0,0,0,0,0,0,0,0,0,0,0,0,0,0,0,0,0,0,0,0,0,0,0,0,0,0,0,0,0,0,0,0"/>
              </v:shape>
              <v:shape id="Freeform 822" o:spid="_x0000_s1840" style="position:absolute;left:6156;top:2120;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hXcYA&#10;AADcAAAADwAAAGRycy9kb3ducmV2LnhtbESPQWvCQBSE74L/YXmCF6kbrW3T1FVEEOylUhV6fWSf&#10;SUj2bciua9pf3y0IPQ4z8w2zXPemEYE6V1lWMJsmIIhzqysuFJxPu4cUhPPIGhvLpOCbHKxXw8ES&#10;M21v/Enh6AsRIewyVFB632ZSurwkg25qW+LoXWxn0EfZFVJ3eItw08h5kjxLgxXHhRJb2paU18er&#10;UdA/peHjcHivL1+7xf4l/QmTWgelxqN+8wbCU+//w/f2XitIH1/h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VhXcYAAADcAAAADwAAAAAAAAAAAAAAAACYAgAAZHJz&#10;L2Rvd25yZXYueG1sUEsFBgAAAAAEAAQA9QAAAIsDAAAAAA==&#10;" path="m49,23l47,21r,-4l46,14,44,11,43,9,40,6,38,4,34,3,30,1,28,,24,,21,,17,1,14,3,11,4,8,6,6,9,5,11,2,14,1,17r,4l,23r1,4l1,31r1,2l5,37r1,2l8,42r3,2l14,45r3,2l21,48r3,l28,48r2,-1l34,45r4,-1l40,42r3,-3l44,37r2,-4l47,31r,-4l49,23xe" filled="f" strokecolor="lime" strokeweight="0">
                <v:path arrowok="t" o:connecttype="custom" o:connectlocs="12,6;12,5;12,4;11,4;11,3;11,2;10,2;9,1;8,1;7,0;7,0;6,0;5,0;4,0;3,1;3,1;2,2;1,2;1,3;0,4;0,4;0,5;0,6;0,7;0,8;0,8;1,9;1,10;2,11;3,11;3,11;4,12;5,12;6,12;7,12;7,12;8,11;9,11;10,11;11,10;11,9;11,8;12,8;12,7;12,6" o:connectangles="0,0,0,0,0,0,0,0,0,0,0,0,0,0,0,0,0,0,0,0,0,0,0,0,0,0,0,0,0,0,0,0,0,0,0,0,0,0,0,0,0,0,0,0,0"/>
              </v:shape>
              <v:shape id="Freeform 823" o:spid="_x0000_s1841" style="position:absolute;left:6156;top:2156;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WmWcEA&#10;AADcAAAADwAAAGRycy9kb3ducmV2LnhtbERPTU/CQBC9m/gfNmPCTbYCkqayECFBvYpor5Pu2K10&#10;Z5vuAOXfswcTji/ve7EafKtO1McmsIGncQaKuAq24drA/mv7mIOKgmyxDUwGLhRhtby/W2Bhw5k/&#10;6bSTWqUQjgUacCJdoXWsHHmM49ARJ+439B4lwb7WtsdzCvetnmTZXHtsODU47GjjqDrsjt5AM8vL&#10;dfl8ePsWN9n/tPP3qfyVxowehtcXUEKD3MT/7g9rIJ+l+elMOgJ6e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1plnBAAAA3AAAAA8AAAAAAAAAAAAAAAAAmAIAAGRycy9kb3du&#10;cmV2LnhtbFBLBQYAAAAABAAEAPUAAACGAwAAAAA=&#10;" path="m49,24l47,20r,-3l46,14,44,11,43,8,40,6,38,3,34,2,30,1,28,,24,,21,,17,1,14,2,11,3,8,6,6,8,5,11,2,14,1,17r,3l,24r1,2l1,30r1,4l5,36r1,3l8,41r3,3l14,45r3,1l21,47r3,l28,47r2,-1l34,45r4,-1l40,41r3,-2l44,36r2,-2l47,30r,-4l49,24xe" filled="f" strokecolor="lime" strokeweight="0">
                <v:path arrowok="t" o:connecttype="custom" o:connectlocs="12,6;12,5;12,4;11,4;11,3;11,2;10,2;9,1;8,1;7,0;7,0;6,0;5,0;4,0;3,1;3,1;2,2;1,2;1,3;0,4;0,4;0,5;0,6;0,7;0,8;0,9;1,9;1,10;2,10;3,11;3,11;4,12;5,12;6,12;7,12;7,12;8,11;9,11;10,10;11,10;11,9;11,9;12,8;12,7;12,6" o:connectangles="0,0,0,0,0,0,0,0,0,0,0,0,0,0,0,0,0,0,0,0,0,0,0,0,0,0,0,0,0,0,0,0,0,0,0,0,0,0,0,0,0,0,0,0,0"/>
              </v:shape>
              <v:shape id="Freeform 824" o:spid="_x0000_s1842" style="position:absolute;left:6156;top:2192;width:12;height:12;visibility:visible;mso-wrap-style:square;v-text-anchor:top" coordsize="4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MrmcUA&#10;AADcAAAADwAAAGRycy9kb3ducmV2LnhtbESPQWvCQBSE74X+h+UVvNVNVEKaukoRBAlCUVt6fWRf&#10;s8Hs25hdTfz33UKhx2FmvmGW69G24ka9bxwrSKcJCOLK6YZrBR+n7XMOwgdkja1jUnAnD+vV48MS&#10;C+0GPtDtGGoRIewLVGBC6AopfWXIop+6jjh63663GKLsa6l7HCLctnKWJJm02HBcMNjRxlB1Pl6t&#10;guxzno7XF3O6DHv39Z658lweSqUmT+PbK4hAY/gP/7V3WkG+SOH3TD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oyuZxQAAANwAAAAPAAAAAAAAAAAAAAAAAJgCAABkcnMv&#10;ZG93bnJldi54bWxQSwUGAAAAAAQABAD1AAAAigMAAAAA&#10;" path="m49,24l47,21r,-4l46,15,44,11,43,9,40,6,38,5,34,3,30,1r-2,l24,,21,1r-4,l14,3,11,5,8,6,6,9,5,11,2,15,1,17r,4l,24r1,4l1,31r1,3l5,38r1,2l8,43r3,1l14,46r3,2l21,48r3,1l28,48r2,l34,46r4,-2l40,43r3,-3l44,38r2,-4l47,31r,-3l49,24xe" filled="f" strokecolor="lime" strokeweight="0">
                <v:path arrowok="t" o:connecttype="custom" o:connectlocs="12,6;12,5;12,4;11,4;11,3;11,2;10,1;9,1;8,1;7,0;7,0;6,0;5,0;4,0;3,1;3,1;2,1;1,2;1,3;0,4;0,4;0,5;0,6;0,7;0,8;0,8;1,9;1,10;2,11;3,11;3,11;4,12;5,12;6,12;7,12;7,12;8,11;9,11;10,11;11,10;11,9;11,8;12,8;12,7;12,6" o:connectangles="0,0,0,0,0,0,0,0,0,0,0,0,0,0,0,0,0,0,0,0,0,0,0,0,0,0,0,0,0,0,0,0,0,0,0,0,0,0,0,0,0,0,0,0,0"/>
              </v:shape>
              <v:shape id="Freeform 825" o:spid="_x0000_s1843" style="position:absolute;left:6156;top:2085;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dtcUA&#10;AADcAAAADwAAAGRycy9kb3ducmV2LnhtbESPzU7DMBCE70h9B2srcaMOoVRRWrdqkfi5Ugq5ruJt&#10;HBqvo3hpw9tjJCSOo5n5RrPajL5TZxpiG9jA7SwDRVwH23Jj4PD2eFOAioJssQtMBr4pwmY9uVph&#10;acOFX+m8l0YlCMcSDTiRvtQ61o48xlnoiZN3DINHSXJotB3wkuC+03mWLbTHltOCw54eHNWn/Zc3&#10;0M6Lalfdn57exeWHj27xfCeflTHX03G7BCU0yn/4r/1iDRTzHH7Pp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521xQAAANwAAAAPAAAAAAAAAAAAAAAAAJgCAABkcnMv&#10;ZG93bnJldi54bWxQSwUGAAAAAAQABAD1AAAAigMAAAAA&#10;" path="m49,23l47,19r,-2l46,13,44,10,43,7,40,5,38,3,34,1,30,,28,,24,,21,,17,,14,1,11,3,8,5,6,7,5,10,2,13,1,17r,2l,23r1,4l1,30r1,3l5,36r1,3l8,41r3,3l14,45r3,1l21,46r3,1l28,46r2,l34,45r4,-1l40,41r3,-2l44,36r2,-3l47,30r,-3l49,23xe" filled="f" strokecolor="lime" strokeweight="0">
                <v:path arrowok="t" o:connecttype="custom" o:connectlocs="12,6;12,5;12,4;11,3;11,3;11,2;10,1;9,1;8,0;7,0;7,0;6,0;5,0;4,0;3,0;3,1;2,1;1,2;1,3;0,3;0,4;0,5;0,6;0,7;0,8;0,8;1,9;1,10;2,10;3,11;3,11;4,12;5,12;6,12;7,12;7,12;8,11;9,11;10,10;11,10;11,9;11,8;12,8;12,7;12,6" o:connectangles="0,0,0,0,0,0,0,0,0,0,0,0,0,0,0,0,0,0,0,0,0,0,0,0,0,0,0,0,0,0,0,0,0,0,0,0,0,0,0,0,0,0,0,0,0"/>
              </v:shape>
              <v:line id="Line 826" o:spid="_x0000_s1844" style="position:absolute;visibility:visible" from="6431,2044" to="643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9SlcIAAADcAAAADwAAAGRycy9kb3ducmV2LnhtbESP3YrCMBSE7xd8h3CEvVtTfxCpRhGh&#10;oBdr0d0HODTHttichCRqffvNguDlMPPNMKtNbzpxJx9aywrGowwEcWV1y7WC35/iawEiRGSNnWVS&#10;8KQAm/XgY4W5tg8+0f0ca5FKOOSooInR5VKGqiGDYWQdcfIu1huMSfpaao+PVG46OcmyuTTYclpo&#10;0NGuoep6vhkFi6I8nsrvUJeVOxYe3S4ciqdSn8N+uwQRqY/v8Ive68TNp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9SlcIAAADcAAAADwAAAAAAAAAAAAAA&#10;AAChAgAAZHJzL2Rvd25yZXYueG1sUEsFBgAAAAAEAAQA+QAAAJADAAAAAA==&#10;" strokecolor="lime" strokeweight="0"/>
              <v:line id="Line 827" o:spid="_x0000_s1845" style="position:absolute;flip:y;visibility:visible" from="6419,2044" to="6420,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ptgsQAAADcAAAADwAAAGRycy9kb3ducmV2LnhtbESPS2vCQBSF94X+h+EWuqsTbaghzSgi&#10;CN2IrQa6vWSueThzJ2amGv99p1BweTiPj1MsR2vEhQbfOlYwnSQgiCunW64VlIfNSwbCB2SNxjEp&#10;uJGH5eLxocBcuyt/0WUfahFH2OeooAmhz6X0VUMW/cT1xNE7usFiiHKopR7wGsetkbMkeZMWW46E&#10;BntaN1Sd9j82co+r3Xme2m3bfZav5e3byKwzSj0/jat3EIHGcA//tz+0gixN4e9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im2CxAAAANwAAAAPAAAAAAAAAAAA&#10;AAAAAKECAABkcnMvZG93bnJldi54bWxQSwUGAAAAAAQABAD5AAAAkgMAAAAA&#10;" strokecolor="lime" strokeweight="0"/>
              <v:shape id="Freeform 828" o:spid="_x0000_s1846" style="position:absolute;left:6419;top:2282;width:12;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LQNMUA&#10;AADcAAAADwAAAGRycy9kb3ducmV2LnhtbESPQWsCMRSE70L/Q3gFL1KzLVp0NYqUCurNtdAeH5vn&#10;ZnXzsmyirv56Iwg9DjPzDTOdt7YSZ2p86VjBez8BQZw7XXKh4Ge3fBuB8AFZY+WYFFzJw3z20pli&#10;qt2Ft3TOQiEihH2KCkwIdSqlzw1Z9H1XE0dv7xqLIcqmkLrBS4TbSn4kyae0WHJcMFjTl6H8mJ2s&#10;gvaY0Z9c9Lbj9ca4w/fvbrgxN6W6r+1iAiJQG/7Dz/ZKKxgNh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tA0xQAAANwAAAAPAAAAAAAAAAAAAAAAAJgCAABkcnMv&#10;ZG93bnJldi54bWxQSwUGAAAAAAQABAD1AAAAigMAAAAA&#10;" path="m,l,3,,7,1,9r3,4l5,15r2,3l11,20r3,1l17,23r3,l23,24r4,-1l31,23r2,-2l37,20r2,-2l42,15r2,-2l45,9,46,7,48,3,48,e" filled="f" strokecolor="lime" strokeweight="0">
                <v:path arrowok="t" o:connecttype="custom" o:connectlocs="0,0;0,1;0,2;0,2;1,3;1,4;2,5;3,5;4,5;4,6;5,6;6,6;7,6;8,6;8,5;9,5;10,5;11,4;11,3;11,2;12,2;12,1;12,0" o:connectangles="0,0,0,0,0,0,0,0,0,0,0,0,0,0,0,0,0,0,0,0,0,0,0"/>
              </v:shape>
              <v:line id="Line 829" o:spid="_x0000_s1847" style="position:absolute;flip:x;visibility:visible" from="6454,2298" to="6459,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RWbsQAAADcAAAADwAAAGRycy9kb3ducmV2LnhtbESPS2vCQBSF9wX/w3AL3TWTqmhIM4oI&#10;gpvS1gbcXjI3DztzJ2ZGjf++Uyh0eTiPj1OsR2vElQbfOVbwkqQgiCunO24UlF+75wyED8gajWNS&#10;cCcP69XkocBcuxt/0vUQGhFH2OeooA2hz6X0VUsWfeJ64ujVbrAYohwaqQe8xXFr5DRNF9Jix5HQ&#10;Yk/blqrvw8VGbr15Py/n9q07fZSz8n40MjsZpZ4ex80riEBj+A//tfdaQTZfwO+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FFZuxAAAANwAAAAPAAAAAAAAAAAA&#10;AAAAAKECAABkcnMvZG93bnJldi54bWxQSwUGAAAAAAQABAD5AAAAkgMAAAAA&#10;" strokecolor="lime" strokeweight="0"/>
              <v:line id="Line 830" o:spid="_x0000_s1848" style="position:absolute;visibility:visible" from="6454,2300" to="6459,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RUlsIAAADcAAAADwAAAGRycy9kb3ducmV2LnhtbESP0YrCMBRE3xf8h3CFfVtTRVSqUUQo&#10;6MNadPcDLs21LTY3IYla/36zIPg4zJwZZrXpTSfu5ENrWcF4lIEgrqxuuVbw+1N8LUCEiKyxs0wK&#10;nhRgsx58rDDX9sEnup9jLVIJhxwVNDG6XMpQNWQwjKwjTt7FeoMxSV9L7fGRyk0nJ1k2kwZbTgsN&#10;Oto1VF3PN6NgUZTHU/kd6rJyx8Kj24VD8VTqc9hvlyAi9fEdftF7nbjpHP7PpCM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RUlsIAAADcAAAADwAAAAAAAAAAAAAA&#10;AAChAgAAZHJzL2Rvd25yZXYueG1sUEsFBgAAAAAEAAQA+QAAAJADAAAAAA==&#10;" strokecolor="lime" strokeweight="0"/>
              <v:shape id="Freeform 831" o:spid="_x0000_s1849" style="position:absolute;left:6447;top:229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81vsAA&#10;AADcAAAADwAAAGRycy9kb3ducmV2LnhtbERPTYvCMBC9L/gfwgje1tRFd7UaRWQF8bCgK56HZmyL&#10;yaQ0UaO/3hwEj4/3PVtEa8SVWl87VjDoZyCIC6drLhUc/tefYxA+IGs0jknBnTws5p2PGeba3XhH&#10;130oRQphn6OCKoQml9IXFVn0fdcQJ+7kWoshwbaUusVbCrdGfmXZt7RYc2qosKFVRcV5f7EK/vTv&#10;zmwnq/jjL3ScPKLJ1qOBUr1uXE5BBIrhLX65N1rBeJjWpjPpCM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h81vsAAAADcAAAADwAAAAAAAAAAAAAAAACYAgAAZHJzL2Rvd25y&#10;ZXYueG1sUEsFBgAAAAAEAAQA9QAAAIUDAAAAAA==&#10;" path="m48,23r,-3l48,17,47,13,44,11,43,8,40,6,38,3,34,2,31,1,28,,25,,21,,17,1,15,2,11,3,9,6,6,8,5,11,3,13,1,17r,3l,23r1,3l1,30r2,2l5,36r1,3l9,41r2,2l15,45r2,1l21,47r4,l28,47r3,-1l34,45r4,-2l40,41r3,-2l44,36r3,-4l48,30r,-4l48,23xe" filled="f" strokecolor="lime" strokeweight="0">
                <v:path arrowok="t" o:connecttype="custom" o:connectlocs="12,6;12,5;12,4;12,3;11,3;11,2;10,2;10,1;9,1;8,0;7,0;6,0;5,0;4,0;4,1;3,1;2,2;2,2;1,3;1,3;0,4;0,5;0,6;0,7;0,8;1,8;1,9;2,10;2,10;3,11;4,11;4,12;5,12;6,12;7,12;8,12;9,11;10,11;10,10;11,10;11,9;12,8;12,8;12,7;12,6" o:connectangles="0,0,0,0,0,0,0,0,0,0,0,0,0,0,0,0,0,0,0,0,0,0,0,0,0,0,0,0,0,0,0,0,0,0,0,0,0,0,0,0,0,0,0,0,0"/>
              </v:shape>
              <v:shape id="Freeform 832" o:spid="_x0000_s1850" style="position:absolute;left:6454;top:2297;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9n8YA&#10;AADcAAAADwAAAGRycy9kb3ducmV2LnhtbESPQWvCQBSE70L/w/IK3nTTWkRTV0mF0gh6MPbS2yP7&#10;moRm36bZV03/vVsoeBxm5htmtRlcq87Uh8azgYdpAoq49LbhysD76XWyABUE2WLrmQz8UoDN+m60&#10;wtT6Cx/pXEilIoRDigZqkS7VOpQ1OQxT3xFH79P3DiXKvtK2x0uEu1Y/JslcO2w4LtTY0bam8qv4&#10;cQa+Z9xK8Zbl+2X+sd0fdvKSzQ/GjO+H7BmU0CC38H87twYWT0v4Ox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q9n8YAAADcAAAADwAAAAAAAAAAAAAAAACYAgAAZHJz&#10;L2Rvd25yZXYueG1sUEsFBgAAAAAEAAQA9QAAAIsDAAAAAA==&#10;" path="m,l1,1r,1l3,3r1,e" filled="f" strokecolor="lime" strokeweight="0">
                <v:path arrowok="t" o:connecttype="custom" o:connectlocs="0,0;0,0;0,1;1,1;1,1" o:connectangles="0,0,0,0,0"/>
              </v:shape>
              <v:line id="Line 833" o:spid="_x0000_s1851" style="position:absolute;visibility:visible" from="6454,2293" to="6455,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RaP78AAADcAAAADwAAAGRycy9kb3ducmV2LnhtbERPzWoCMRC+C32HMAVvmq1gka1RRFjQ&#10;gy7aPsCwme4ubiYhSXV9+86h0OPH97/ejm5Qd4qp92zgbV6AIm687bk18PVZzVagUka2OHgmA09K&#10;sN28TNZYWv/gC92vuVUSwqlEA13OodQ6NR05THMfiIX79tFhFhhbbSM+JNwNelEU79phz9LQYaB9&#10;R83t+uMMrKr6fKlPqa2bcK4ihn06Vk9jpq/j7gNUpjH/i//cByu+pcyXM3IE9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RaP78AAADcAAAADwAAAAAAAAAAAAAAAACh&#10;AgAAZHJzL2Rvd25yZXYueG1sUEsFBgAAAAAEAAQA+QAAAI0DAAAAAA==&#10;" strokecolor="lime" strokeweight="0"/>
              <v:shape id="Freeform 834" o:spid="_x0000_s1852" style="position:absolute;left:6451;top:229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RecUA&#10;AADcAAAADwAAAGRycy9kb3ducmV2LnhtbESPQWsCMRSE7wX/Q3hCbzVrW0VWo9hCqYd66FY8PzbP&#10;ZHHzst2ku+u/bwTB4zAz3zCrzeBq0VEbKs8KppMMBHHpdcVGweHn42kBIkRkjbVnUnChAJv16GGF&#10;ufY9f1NXRCMShEOOCmyMTS5lKC05DBPfECfv5FuHMcnWSN1in+Culs9ZNpcOK04LFht6t1Seiz+n&#10;4HW37U3Tkzkd7ef+t3srXuZfF6Uex8N2CSLSEO/hW3unFSxmU7ieS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xF5xQAAANwAAAAPAAAAAAAAAAAAAAAAAJgCAABkcnMv&#10;ZG93bnJldi54bWxQSwUGAAAAAAQABAD1AAAAigMAAAAA&#10;" path="m,3r1,l2,2,2,1,3,e" filled="f" strokecolor="lime" strokeweight="0">
                <v:path arrowok="t" o:connecttype="custom" o:connectlocs="0,1;0,1;1,1;1,0;1,0" o:connectangles="0,0,0,0,0"/>
              </v:shape>
              <v:line id="Line 835" o:spid="_x0000_s1853" style="position:absolute;flip:y;visibility:visible" from="6452,2293" to="6453,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GsMQAAADcAAAADwAAAGRycy9kb3ducmV2LnhtbESPX2vCMBTF3wf7DuEOfNN06rRUo8hA&#10;8EU2teDrpbm2dclN10St394MhD0ezp8fZ77srBFXan3tWMH7IAFBXDhdc6kgP6z7KQgfkDUax6Tg&#10;Th6Wi9eXOWba3XhH130oRRxhn6GCKoQmk9IXFVn0A9cQR+/kWoshyraUusVbHLdGDpNkIi3WHAkV&#10;NvRZUfGzv9jIPa2+fqdju63P3/kovx+NTM9Gqd5bt5qBCNSF//CzvdEK0o8h/J2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9sawxAAAANwAAAAPAAAAAAAAAAAA&#10;AAAAAKECAABkcnMvZG93bnJldi54bWxQSwUGAAAAAAQABAD5AAAAkgMAAAAA&#10;" strokecolor="lime" strokeweight="0"/>
              <v:line id="Line 836" o:spid="_x0000_s1854" style="position:absolute;flip:x;visibility:visible" from="6447,2298" to="645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pjK8QAAADcAAAADwAAAGRycy9kb3ducmV2LnhtbESPX2vCMBTF3wf7DuEOfNN002mpRhFB&#10;8EU2teDrpbm2dclN10St394MhD0ezp8fZ7borBFXan3tWMH7IAFBXDhdc6kgP6z7KQgfkDUax6Tg&#10;Th4W89eXGWba3XhH130oRRxhn6GCKoQmk9IXFVn0A9cQR+/kWoshyraUusVbHLdGfiTJWFqsORIq&#10;bGhVUfGzv9jIPS2/ficju63P3/kwvx+NTM9Gqd5bt5yCCNSF//CzvdEK0s8h/J2JR0D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umMrxAAAANwAAAAPAAAAAAAAAAAA&#10;AAAAAKECAABkcnMvZG93bnJldi54bWxQSwUGAAAAAAQABAD5AAAAkgMAAAAA&#10;" strokecolor="lime" strokeweight="0"/>
              <v:line id="Line 837" o:spid="_x0000_s1855" style="position:absolute;visibility:visible" from="6454,2300" to="6455,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9cPMIAAADcAAAADwAAAGRycy9kb3ducmV2LnhtbESP0YrCMBRE3xf8h3CFfVtTRUWqUUQo&#10;6MNadPcDLs21LTY3IYla/36zIPg4zJwZZrXpTSfu5ENrWcF4lIEgrqxuuVbw+1N8LUCEiKyxs0wK&#10;nhRgsx58rDDX9sEnup9jLVIJhxwVNDG6XMpQNWQwjKwjTt7FeoMxSV9L7fGRyk0nJ1k2lwZbTgsN&#10;Oto1VF3PN6NgUZTHU/kd6rJyx8Kj24VD8VTqc9hvlyAi9fEdftF7nbjZFP7PpCM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9cPMIAAADcAAAADwAAAAAAAAAAAAAA&#10;AAChAgAAZHJzL2Rvd25yZXYueG1sUEsFBgAAAAAEAAQA+QAAAJADAAAAAA==&#10;" strokecolor="lime" strokeweight="0"/>
            </v:group>
            <v:group id="Group 1039" o:spid="_x0000_s1856" style="position:absolute;left:35382;top:6191;width:5759;height:8864" coordorigin="5572,975" coordsize="907,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Ad8QAAADcAAAADwAAAGRycy9kb3ducmV2LnhtbESPQYvCMBSE7wv+h/AE&#10;b2valS5SjSLiigdZWBXE26N5tsXmpTSxrf/eLAgeh5n5hpkve1OJlhpXWlYQjyMQxJnVJecKTsef&#10;zykI55E1VpZJwYMcLBeDjzmm2nb8R+3B5yJA2KWooPC+TqV0WUEG3djWxMG72sagD7LJpW6wC3BT&#10;ya8o+pYGSw4LBda0Lii7He5GwbbDbjWJN+3+dl0/Lsfk97yPSanRsF/NQHjq/Tv8au+0gmmS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9Ad8QAAADcAAAA&#10;DwAAAAAAAAAAAAAAAACqAgAAZHJzL2Rvd25yZXYueG1sUEsFBgAAAAAEAAQA+gAAAJsDAAAAAA==&#10;">
              <v:line id="Line 839" o:spid="_x0000_s1857" style="position:absolute;visibility:visible" from="6452,2300" to="6453,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n0MEAAADcAAAADwAAAGRycy9kb3ducmV2LnhtbESP0YrCMBRE3wX/IVzBN01dUKQaRYTC&#10;+qBFdz/g0lzbYnMTkqj1742wsI/DzJlh1tvedOJBPrSWFcymGQjiyuqWawW/P8VkCSJEZI2dZVLw&#10;ogDbzXCwxlzbJ5/pcYm1SCUcclTQxOhyKUPVkMEwtY44eVfrDcYkfS21x2cqN538yrKFNNhyWmjQ&#10;0b6h6na5GwXLojydy2Ooy8qdCo9uHw7FS6nxqN+tQETq43/4j/7WiZsv4HMmHQG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4WfQwQAAANwAAAAPAAAAAAAAAAAAAAAA&#10;AKECAABkcnMvZG93bnJldi54bWxQSwUGAAAAAAQABAD5AAAAjwMAAAAA&#10;" strokecolor="lime" strokeweight="0"/>
              <v:line id="Line 840" o:spid="_x0000_s1858" style="position:absolute;flip:x;visibility:visible" from="6447,2300" to="6451,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lKMQAAADcAAAADwAAAGRycy9kb3ducmV2LnhtbESPS2vCQBSF90L/w3AL3dVJWx8hOooI&#10;BTdSHwG3l8w1ic7ciZmpxn/vFAouD+fxcabzzhpxpdbXjhV89BMQxIXTNZcK8v33ewrCB2SNxjEp&#10;uJOH+eylN8VMuxtv6boLpYgj7DNUUIXQZFL6oiKLvu8a4ugdXWsxRNmWUrd4i+PWyM8kGUmLNUdC&#10;hQ0tKyrOu18bucfFz2U8sOv6tMm/8vvByPRklHp77RYTEIG68Az/t1daQTocw9+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gWUoxAAAANwAAAAPAAAAAAAAAAAA&#10;AAAAAKECAABkcnMvZG93bnJldi54bWxQSwUGAAAAAAQABAD5AAAAkgMAAAAA&#10;" strokecolor="lime" strokeweight="0"/>
              <v:shape id="Freeform 841" o:spid="_x0000_s1859" style="position:absolute;left:6454;top:2300;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2cMA&#10;AADcAAAADwAAAGRycy9kb3ducmV2LnhtbERPTWvCQBC9C/0PyxR6000rFY2ukgrSFPRg9OJtyE6T&#10;0Oxsmp1q+u+7h4LHx/tebQbXqiv1ofFs4HmSgCIuvW24MnA+7cZzUEGQLbaeycAvBdisH0YrTK2/&#10;8ZGuhVQqhnBI0UAt0qVah7Imh2HiO+LIffreoUTYV9r2eIvhrtUvSTLTDhuODTV2tK2p/Cp+nIHv&#10;KbdSvGf5fpFftvvDh7xls4MxT49DtgQlNMhd/O/OrYH5a1wbz8Qj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O2cMAAADcAAAADwAAAAAAAAAAAAAAAACYAgAAZHJzL2Rv&#10;d25yZXYueG1sUEsFBgAAAAAEAAQA9QAAAIgDAAAAAA==&#10;" path="m4,l3,,1,2,,3e" filled="f" strokecolor="lime" strokeweight="0">
                <v:path arrowok="t" o:connecttype="custom" o:connectlocs="1,0;1,0;0,1;0,1" o:connectangles="0,0,0,0"/>
              </v:shape>
              <v:shape id="Freeform 842" o:spid="_x0000_s1860" style="position:absolute;left:6451;top:2300;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df8UA&#10;AADcAAAADwAAAGRycy9kb3ducmV2LnhtbESPQWsCMRSE74X+h/AKvdWsbRVdjWILpR700K14fmye&#10;yeLmZbtJd9d/b4RCj8PMfMMs14OrRUdtqDwrGI8yEMSl1xUbBYfvj6cZiBCRNdaeScGFAqxX93dL&#10;zLXv+Yu6IhqRIBxyVGBjbHIpQ2nJYRj5hjh5J986jEm2RuoW+wR3tXzOsql0WHFasNjQu6XyXPw6&#10;Ba/bTW+anszpaD/3P91b8TLdXZR6fBg2CxCRhvgf/mtvtYLZZA63M+k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1R1/xQAAANwAAAAPAAAAAAAAAAAAAAAAAJgCAABkcnMv&#10;ZG93bnJldi54bWxQSwUGAAAAAAQABAD1AAAAigMAAAAA&#10;" path="m3,3l2,2,1,,,e" filled="f" strokecolor="lime" strokeweight="0">
                <v:path arrowok="t" o:connecttype="custom" o:connectlocs="1,1;1,1;0,0;0,0" o:connectangles="0,0,0,0"/>
              </v:shape>
              <v:shape id="Freeform 843" o:spid="_x0000_s1861" style="position:absolute;left:6419;top:2038;width:12;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3TcAA&#10;AADcAAAADwAAAGRycy9kb3ducmV2LnhtbERPzYrCMBC+C75DGMGbpipbam0qIiu7h/Vg9QGGZmyL&#10;zaQ0We369Oaw4PHj+8+2g2nFnXrXWFawmEcgiEurG64UXM6HWQLCeWSNrWVS8EcOtvl4lGGq7YNP&#10;dC98JUIIuxQV1N53qZSurMmgm9uOOHBX2xv0AfaV1D0+Qrhp5TKKYmmw4dBQY0f7mspb8WsUrNaf&#10;8XH98/wi130UpFdJu7NOqelk2G1AeBr8W/zv/tYKkjjMD2fCEZD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Q3TcAAAADcAAAADwAAAAAAAAAAAAAAAACYAgAAZHJzL2Rvd25y&#10;ZXYueG1sUEsFBgAAAAAEAAQA9QAAAIUDAAAAAA==&#10;" path="m48,23r,-3l46,17,45,14,44,11,42,8,39,5,37,4,33,2,31,,27,,23,,20,,17,,14,2,11,4,7,5,5,8,4,11,1,14,,17r,3l,23e" filled="f" strokecolor="lime" strokeweight="0">
                <v:path arrowok="t" o:connecttype="custom" o:connectlocs="12,6;12,5;12,4;11,4;11,3;11,2;10,1;9,1;8,1;8,0;7,0;6,0;5,0;4,0;4,1;3,1;2,1;1,2;1,3;0,4;0,4;0,5;0,6" o:connectangles="0,0,0,0,0,0,0,0,0,0,0,0,0,0,0,0,0,0,0,0,0,0,0"/>
              </v:shape>
              <v:line id="Line 844" o:spid="_x0000_s1862" style="position:absolute;visibility:visible" from="6454,2026" to="6459,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Q1GcMAAADcAAAADwAAAGRycy9kb3ducmV2LnhtbESPwWrDMBBE74X8g9hCb42cHExwI5sS&#10;MKSH2CTtByzWxjaxVkJSE+fvq0Cgx2HmzTDbajaTuJIPo2UFq2UGgrizeuRewc93/b4BESKyxsky&#10;KbhTgKpcvGyx0PbGR7qeYi9SCYcCFQwxukLK0A1kMCytI07e2XqDMUnfS+3xlsrNJNdZlkuDI6eF&#10;AR3tBuoup1+jYFO3zbE9hL7tXFN7dLvwVd+VenudPz9ARJrjf/hJ73Xi8hU8zqQjI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kNRnDAAAA3AAAAA8AAAAAAAAAAAAA&#10;AAAAoQIAAGRycy9kb3ducmV2LnhtbFBLBQYAAAAABAAEAPkAAACRAwAAAAA=&#10;" strokecolor="lime" strokeweight="0"/>
              <v:line id="Line 845" o:spid="_x0000_s1863" style="position:absolute;flip:x;visibility:visible" from="6454,2024" to="6459,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MDcQAAADcAAAADwAAAGRycy9kb3ducmV2LnhtbESPX2vCMBTF3wW/Q7iDvWk6N7R0xiKD&#10;gS+icwVfL821rUtuahNr/faLMNjj4fz5cZb5YI3oqfONYwUv0wQEcel0w5WC4vtzkoLwAVmjcUwK&#10;7uQhX41HS8y0u/EX9YdQiTjCPkMFdQhtJqUva7Lop64ljt7JdRZDlF0ldYe3OG6NnCXJXFpsOBJq&#10;bOmjpvLncLWRe1rvLos3u23O++K1uB+NTM9GqeenYf0OItAQ/sN/7Y1WkM5n8Dg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mgwNxAAAANwAAAAPAAAAAAAAAAAA&#10;AAAAAKECAABkcnMvZG93bnJldi54bWxQSwUGAAAAAAQABAD5AAAAkgMAAAAA&#10;" strokecolor="lime" strokeweight="0"/>
              <v:shape id="Freeform 846" o:spid="_x0000_s1864" style="position:absolute;left:6447;top:2019;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y58IA&#10;AADcAAAADwAAAGRycy9kb3ducmV2LnhtbESPwWrDMBBE74H8g9hAb4mcFoxxooTE0FJ6KXH7AYu1&#10;tkyslbCU2P37qlDIcZiZN8z+ONtB3GkMvWMF200GgrhxuudOwffX67oAESKyxsExKfihAMfDcrHH&#10;UruJL3SvYycShEOJCkyMvpQyNIYsho3zxMlr3WgxJjl2Uo84Jbgd5HOW5dJiz2nBoKfKUHOtb1ZB&#10;Las3337YKaD0Z6zwc65dq9TTaj7tQESa4yP8337XCor8Bf7Op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KnLnwgAAANwAAAAPAAAAAAAAAAAAAAAAAJgCAABkcnMvZG93&#10;bnJldi54bWxQSwUGAAAAAAQABAD1AAAAhwMAAAAA&#10;" path="m48,24r,-4l48,17,47,14,44,11,43,8,40,6,38,5,34,2,31,1r-3,l25,,21,1r-4,l15,2,11,5,9,6,6,8,5,11,3,14,1,17r,3l,24r1,4l1,31r2,3l5,38r1,2l9,42r2,2l15,46r2,1l21,47r4,2l28,47r3,l34,46r4,-2l40,42r3,-2l44,38r3,-4l48,31r,-3l48,24xe" filled="f" strokecolor="lime" strokeweight="0">
                <v:path arrowok="t" o:connecttype="custom" o:connectlocs="12,6;12,5;12,4;12,3;11,3;11,2;10,1;10,1;9,0;8,0;7,0;6,0;5,0;4,0;4,0;3,1;2,1;2,2;1,3;1,3;0,4;0,5;0,6;0,7;0,8;1,8;1,9;2,10;2,10;3,11;4,11;4,12;5,12;6,12;7,12;8,12;9,11;10,11;10,10;11,10;11,9;12,8;12,8;12,7;12,6" o:connectangles="0,0,0,0,0,0,0,0,0,0,0,0,0,0,0,0,0,0,0,0,0,0,0,0,0,0,0,0,0,0,0,0,0,0,0,0,0,0,0,0,0,0,0,0,0"/>
              </v:shape>
              <v:shape id="Freeform 847" o:spid="_x0000_s1865" style="position:absolute;left:6454;top:2024;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XwcQA&#10;AADcAAAADwAAAGRycy9kb3ducmV2LnhtbESPzWrDMBCE74W8g9hCbo3sYuzgRgmlxaTXpMl9sba2&#10;E2vlWKp/+vRRodDjMDPfMJvdZFoxUO8aywriVQSCuLS64UrB6bN4WoNwHllja5kUzORgt108bDDX&#10;duQDDUdfiQBhl6OC2vsul9KVNRl0K9sRB+/L9gZ9kH0ldY9jgJtWPkdRKg02HBZq7OitpvJ6/DYK&#10;irj5kaeBiyy5ZZd3zs77eG6VWj5Ory8gPE3+P/zX/tAK1mkCv2fCEZ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318HEAAAA3AAAAA8AAAAAAAAAAAAAAAAAmAIAAGRycy9k&#10;b3ducmV2LnhtbFBLBQYAAAAABAAEAPUAAACJAwAAAAA=&#10;" path="m,l1,1r,1l3,2,4,4e" filled="f" strokecolor="lime" strokeweight="0">
                <v:path arrowok="t" o:connecttype="custom" o:connectlocs="0,0;0,0;0,1;1,1;1,1" o:connectangles="0,0,0,0,0"/>
              </v:shape>
              <v:shape id="Freeform 848" o:spid="_x0000_s1866" style="position:absolute;left:6454;top:202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Lr+sYA&#10;AADcAAAADwAAAGRycy9kb3ducmV2LnhtbESPQUvDQBSE7wX/w/KE3tqNFkON3ZZYkKbQHoxevD2y&#10;zySYfRuzr238911B8DjMzDfMajO6Tp1pCK1nA3fzBBRx5W3LtYH3t5fZElQQZIudZzLwQwE265vJ&#10;CjPrL/xK51JqFSEcMjTQiPSZ1qFqyGGY+544ep9+cChRDrW2A14i3HX6PklS7bDluNBgT9uGqq/y&#10;5Ax8L7iTcpcXh8fiY3s47uU5T4/GTG/H/AmU0Cj/4b92YQ0s0wf4PROP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Lr+sYAAADcAAAADwAAAAAAAAAAAAAAAACYAgAAZHJz&#10;L2Rvd25yZXYueG1sUEsFBgAAAAAEAAQA9QAAAIsDAAAAAA==&#10;" path="m4,l3,1,1,1r,1l,3e" filled="f" strokecolor="lime" strokeweight="0">
                <v:path arrowok="t" o:connecttype="custom" o:connectlocs="1,0;1,0;0,0;0,1;0,1" o:connectangles="0,0,0,0,0"/>
              </v:shape>
              <v:line id="Line 849" o:spid="_x0000_s1867" style="position:absolute;visibility:visible" from="6454,2027" to="6455,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2tbcIAAADcAAAADwAAAGRycy9kb3ducmV2LnhtbESP3YrCMBSE74V9h3AE72zqXhSpRlmE&#10;wnqxFn8e4NAc27LNSUii1rc3CwteDjPfDLPejmYQd/Kht6xgkeUgiBure24VXM7VfAkiRGSNg2VS&#10;8KQA283HZI2ltg8+0v0UW5FKOJSooIvRlVKGpiODIbOOOHlX6w3GJH0rtcdHKjeD/MzzQhrsOS10&#10;6GjXUfN7uhkFy6o+HOuf0NaNO1Qe3S7sq6dSs+n4tQIRaYzv8D/9rRNXFPB3Jh0BuX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2tbcIAAADcAAAADwAAAAAAAAAAAAAA&#10;AAChAgAAZHJzL2Rvd25yZXYueG1sUEsFBgAAAAAEAAQA+QAAAJADAAAAAA==&#10;" strokecolor="lime" strokeweight="0"/>
              <v:line id="Line 850" o:spid="_x0000_s1868" style="position:absolute;visibility:visible" from="6454,2019" to="6455,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I9sMAAADcAAAADwAAAGRycy9kb3ducmV2LnhtbESPwWrDMBBE74X8g9hAbrWcHtLgWgkl&#10;YGgPtXHaD1isrW1qrYSkJM7fR4FAj8PMm2HK/WwmcSYfRssK1lkOgrizeuRewc939bwFESKyxsky&#10;KbhSgP1u8VRioe2FWzofYy9SCYcCFQwxukLK0A1kMGTWESfv13qDMUnfS+3xksrNJF/yfCMNjpwW&#10;BnR0GKj7O56Mgm3V1G3zFfqmc3Xl0R3CZ3VVarWc399ARJrjf/hBf+jEbV7hfiYdAb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BCPbDAAAA3AAAAA8AAAAAAAAAAAAA&#10;AAAAoQIAAGRycy9kb3ducmV2LnhtbFBLBQYAAAAABAAEAPkAAACRAwAAAAA=&#10;" strokecolor="lime" strokeweight="0"/>
              <v:shape id="Freeform 851" o:spid="_x0000_s1869" style="position:absolute;left:6451;top:202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WcEA&#10;AADcAAAADwAAAGRycy9kb3ducmV2LnhtbERPz2vCMBS+D/wfwhN2m+l0FOmMooLoYTvYjZ0fzTMp&#10;a15qE9v63y+HgceP7/dqM7pG9NSF2rOC11kGgrjyumaj4Pvr8LIEESKyxsYzKbhTgM168rTCQvuB&#10;z9SX0YgUwqFABTbGtpAyVJYchplviRN38Z3DmGBnpO5wSOGukfMsy6XDmlODxZb2lqrf8uYUvJ22&#10;g2kHMpcfe/y89rtykX/clXqejtt3EJHG+BD/u09awTJPa9OZd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1clnBAAAA3AAAAA8AAAAAAAAAAAAAAAAAmAIAAGRycy9kb3du&#10;cmV2LnhtbFBLBQYAAAAABAAEAPUAAACGAwAAAAA=&#10;" path="m3,3l2,2,2,1,1,1,,e" filled="f" strokecolor="lime" strokeweight="0">
                <v:path arrowok="t" o:connecttype="custom" o:connectlocs="1,1;1,1;1,0;0,0;0,0" o:connectangles="0,0,0,0,0"/>
              </v:shape>
              <v:shape id="Freeform 852" o:spid="_x0000_s1870" style="position:absolute;left:6451;top:2024;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cVsYA&#10;AADcAAAADwAAAGRycy9kb3ducmV2LnhtbESPS4vCQBCE74L/YWjBi6wTPYhmHUV8gEJAfOxhb22m&#10;TYKZnpAZNf57R1jYY1FVX1HTeWNK8aDaFZYVDPoRCOLU6oIzBefT5msMwnlkjaVlUvAiB/NZuzXF&#10;WNsnH+hx9JkIEHYxKsi9r2IpXZqTQde3FXHwrrY26IOsM6lrfAa4KeUwikbSYMFhIceKljmlt+Pd&#10;KJisbm57Se7r3f73UPYw2aRJ9KNUt9MsvkF4avx/+K+91QrGowl8zoQjIG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cVsYAAADcAAAADwAAAAAAAAAAAAAAAACYAgAAZHJz&#10;L2Rvd25yZXYueG1sUEsFBgAAAAAEAAQA9QAAAIsDAAAAAA==&#10;" path="m,4l1,2r1,l2,1,3,e" filled="f" strokecolor="lime" strokeweight="0">
                <v:path arrowok="t" o:connecttype="custom" o:connectlocs="0,1;0,1;1,1;1,0;1,0" o:connectangles="0,0,0,0,0"/>
              </v:shape>
              <v:line id="Line 853" o:spid="_x0000_s1871" style="position:absolute;flip:y;visibility:visible" from="6452,2019" to="6453,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2hPMIAAADcAAAADwAAAGRycy9kb3ducmV2LnhtbERPS2vCQBC+C/0PyxR6000faIiuIoVC&#10;L6U+Al6H7JhEd2fT7Fbjv3cOhR4/vvdiNXinLtTHNrCB50kGirgKtuXaQLn/GOegYkK26AKTgRtF&#10;WC0fRgssbLjyli67VCsJ4ViggSalrtA6Vg15jJPQEQt3DL3HJLCvte3xKuHe6Zcsm2qPLUtDgx29&#10;N1Sdd79eeo/r75/Zm/9qT5vytbwdnM5Pzpinx2E9B5VoSP/iP/enNZDPZL6ckSO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2hPMIAAADcAAAADwAAAAAAAAAAAAAA&#10;AAChAgAAZHJzL2Rvd25yZXYueG1sUEsFBgAAAAAEAAQA+QAAAJADAAAAAA==&#10;" strokecolor="lime" strokeweight="0"/>
              <v:line id="Line 854" o:spid="_x0000_s1872" style="position:absolute;visibility:visible" from="6452,2027" to="6453,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2jxMMAAADcAAAADwAAAGRycy9kb3ducmV2LnhtbESPwWrDMBBE74H+g9hCbrGcHtrgRgnF&#10;YGgPtXHaD1isrW1qrYSkOs7fR4FAj8PMm2H2x8VMYiYfRssKtlkOgrizeuRewfdXtdmBCBFZ42SZ&#10;FFwowPHwsNpjoe2ZW5pPsRephEOBCoYYXSFl6AYyGDLriJP3Y73BmKTvpfZ4TuVmkk95/iwNjpwW&#10;BnRUDtT9nv6Mgl3V1G3zGfqmc3Xl0ZXho7ootX5c3l5BRFrif/hOv+vEvWzhdiYdAXm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9o8TDAAAA3AAAAA8AAAAAAAAAAAAA&#10;AAAAoQIAAGRycy9kb3ducmV2LnhtbFBLBQYAAAAABAAEAPkAAACRAwAAAAA=&#10;" strokecolor="lime" strokeweight="0"/>
              <v:line id="Line 855" o:spid="_x0000_s1873" style="position:absolute;flip:x;visibility:visible" from="6447,2024" to="6451,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Oa0MQAAADcAAAADwAAAGRycy9kb3ducmV2LnhtbESPS2vCQBSF94L/YbhCdzqpliakGUUE&#10;wU1pawPdXjLXPDpzJ2ZGjf++Uyh0eTiPj1NsRmvElQbfOlbwuEhAEFdOt1wrKD/38wyED8gajWNS&#10;cCcPm/V0UmCu3Y0/6HoMtYgj7HNU0ITQ51L6qiGLfuF64uid3GAxRDnUUg94i+PWyGWSPEuLLUdC&#10;gz3tGqq+jxcbuaft2zl9sq9t916uyvuXkVlnlHqYjdsXEIHG8B/+ax+0gixdwu+Ze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Q5rQxAAAANwAAAAPAAAAAAAAAAAA&#10;AAAAAKECAABkcnMvZG93bnJldi54bWxQSwUGAAAAAAQABAD5AAAAkgMAAAAA&#10;" strokecolor="lime" strokeweight="0"/>
              <v:line id="Line 856" o:spid="_x0000_s1874" style="position:absolute;flip:x;visibility:visible" from="6447,2026" to="6451,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8/S8QAAADcAAAADwAAAGRycy9kb3ducmV2LnhtbESPS2vCQBSF9wX/w3CF7urEBzVERxFB&#10;cFNsNeD2krkm0Zk7MTNq/PedQsHl4Tw+znzZWSPu1PrasYLhIAFBXDhdc6kgP2w+UhA+IGs0jknB&#10;kzwsF723OWbaPfiH7vtQijjCPkMFVQhNJqUvKrLoB64hjt7JtRZDlG0pdYuPOG6NHCXJp7RYcyRU&#10;2NC6ouKyv9nIPa121+nEftXn73ycP49Gpmej1Hu/W81ABOrCK/zf3moF6XQMf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Dz9LxAAAANwAAAAPAAAAAAAAAAAA&#10;AAAAAKECAABkcnMvZG93bnJldi54bWxQSwUGAAAAAAQABAD5AAAAkgMAAAAA&#10;" strokecolor="lime" strokeweight="0"/>
              <v:line id="Line 857" o:spid="_x0000_s1875" style="position:absolute;visibility:visible" from="5572,1954" to="6479,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oAXMIAAADcAAAADwAAAGRycy9kb3ducmV2LnhtbESP0YrCMBRE3xf8h3CFfVtTRVSqUUQo&#10;6MNadPcDLs21LTY3IYla/36zIPg4zJwZZrXpTSfu5ENrWcF4lIEgrqxuuVbw+1N8LUCEiKyxs0wK&#10;nhRgsx58rDDX9sEnup9jLVIJhxwVNDG6XMpQNWQwjKwjTt7FeoMxSV9L7fGRyk0nJ1k2kwZbTgsN&#10;Oto1VF3PN6NgUZTHU/kd6rJyx8Kj24VD8VTqc9hvlyAi9fEdftF7nbj5FP7PpCM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8oAXMIAAADcAAAADwAAAAAAAAAAAAAA&#10;AAChAgAAZHJzL2Rvd25yZXYueG1sUEsFBgAAAAAEAAQA+QAAAJADAAAAAA==&#10;" strokecolor="lime" strokeweight="0"/>
              <v:line id="Line 858" o:spid="_x0000_s1876" style="position:absolute;flip:x;visibility:visible" from="5572,2370" to="6479,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oCpMQAAADcAAAADwAAAGRycy9kb3ducmV2LnhtbESPS2vCQBSF90L/w3AL3dVJWx8hOooI&#10;BTdSHwG3l8w1ic7ciZmpxn/vFAouD+fxcabzzhpxpdbXjhV89BMQxIXTNZcK8v33ewrCB2SNxjEp&#10;uJOH+eylN8VMuxtv6boLpYgj7DNUUIXQZFL6oiKLvu8a4ugdXWsxRNmWUrd4i+PWyM8kGUmLNUdC&#10;hQ0tKyrOu18bucfFz2U8sOv6tMm/8vvByPRklHp77RYTEIG68Az/t1daQToewt+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qgKkxAAAANwAAAAPAAAAAAAAAAAA&#10;AAAAAKECAABkcnMvZG93bnJldi54bWxQSwUGAAAAAAQABAD5AAAAkgMAAAAA&#10;" strokecolor="lime" strokeweight="0"/>
              <v:line id="Line 859" o:spid="_x0000_s1877" style="position:absolute;flip:x;visibility:visible" from="5797,975" to="643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ic08QAAADcAAAADwAAAGRycy9kb3ducmV2LnhtbESPS2vCQBSF94X+h+EW3NWJDzRER5GC&#10;4EasNuD2krkm0Zk7aWbU+O+dgtDl4Tw+znzZWSNu1PrasYJBPwFBXDhdc6kg/1l/piB8QNZoHJOC&#10;B3lYLt7f5phpd+c93Q6hFHGEfYYKqhCaTEpfVGTR911DHL2Tay2GKNtS6hbvcdwaOUySibRYcyRU&#10;2NBXRcXlcLWRe1rtfqdju63P3/kofxyNTM9Gqd5Ht5qBCNSF//CrvdEK0ukE/s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eJzTxAAAANwAAAAPAAAAAAAAAAAA&#10;AAAAAKECAABkcnMvZG93bnJldi54bWxQSwUGAAAAAAQABAD5AAAAkgMAAAAA&#10;" strokecolor="lime" strokeweight="0"/>
              <v:line id="Line 860" o:spid="_x0000_s1878" style="position:absolute;flip:x;visibility:visible" from="6035,1070" to="6310,1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Q5SMQAAADcAAAADwAAAGRycy9kb3ducmV2LnhtbESPX2vCMBTF3wd+h3CFvc3UTdZSjSID&#10;YS/DTQu+XpprW01uahO1fvtFEHw8nD8/zmzRWyMu1PnGsYLxKAFBXDrdcKWg2K7eMhA+IGs0jknB&#10;jTws5oOXGebaXfmPLptQiTjCPkcFdQhtLqUva7LoR64ljt7edRZDlF0ldYfXOG6NfE+ST2mx4Uio&#10;saWvmsrj5mwjd79cn9KJ/WkOv8VHcdsZmR2MUq/DfjkFEagPz/Cj/a0VZGkK9zPxCM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NDlIxAAAANwAAAAPAAAAAAAAAAAA&#10;AAAAAKECAABkcnMvZG93bnJldi54bWxQSwUGAAAAAAQABAD5AAAAkgMAAAAA&#10;" strokecolor="lime" strokeweight="0"/>
              <v:line id="Line 861" o:spid="_x0000_s1879" style="position:absolute;visibility:visible" from="5999,1106" to="6000,1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cKWcAAAADcAAAADwAAAGRycy9kb3ducmV2LnhtbERPzWoCMRC+C32HMAVvmq0HK1ujiLCg&#10;B120fYBhM91d3ExCkur69p1DoceP73+9Hd2g7hRT79nA27wARdx423Nr4Ouzmq1ApYxscfBMBp6U&#10;YLt5mayxtP7BF7pfc6skhFOJBrqcQ6l1ajpymOY+EAv37aPDLDC22kZ8SLgb9KIoltphz9LQYaB9&#10;R83t+uMMrKr6fKlPqa2bcK4ihn06Vk9jpq/j7gNUpjH/i//cByu+d1krZ+QI6M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aHClnAAAAA3AAAAA8AAAAAAAAAAAAAAAAA&#10;oQIAAGRycy9kb3ducmV2LnhtbFBLBQYAAAAABAAEAPkAAACOAwAAAAA=&#10;" strokecolor="lime" strokeweight="0"/>
              <v:line id="Line 862" o:spid="_x0000_s1880" style="position:absolute;visibility:visible" from="5794,978" to="5795,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uvwsIAAADcAAAADwAAAGRycy9kb3ducmV2LnhtbESP3YrCMBSE7xd8h3AE79ZUL1ytRhGh&#10;oBdr8ecBDs3ZtmxzEpKo9e03C4KXw8w3w6w2venEnXxoLSuYjDMQxJXVLdcKrpficw4iRGSNnWVS&#10;8KQAm/XgY4W5tg8+0f0ca5FKOOSooInR5VKGqiGDYWwdcfJ+rDcYk/S11B4fqdx0cpplM2mw5bTQ&#10;oKNdQ9Xv+WYUzIvyeCq/Q11W7lh4dLtwKJ5KjYb9dgkiUh/f4Re914n7WsD/mXQ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uvwsIAAADcAAAADwAAAAAAAAAAAAAA&#10;AAChAgAAZHJzL2Rvd25yZXYueG1sUEsFBgAAAAAEAAQA+QAAAJADAAAAAA==&#10;" strokecolor="lime" strokeweight="0"/>
              <v:line id="Line 863" o:spid="_x0000_s1881" style="position:absolute;visibility:visible" from="5704,1032" to="5751,1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R2eL8AAADcAAAADwAAAGRycy9kb3ducmV2LnhtbERPzWrCQBC+C32HZQredFMPJaSuUoRA&#10;PWjQ+gBDdpqEZmeX3VXj23cOQo8f3/96O7lR3SimwbOBt2UBirj1duDOwOW7XpSgUka2OHomAw9K&#10;sN28zNZYWX/nE93OuVMSwqlCA33OodI6tT05TEsfiIX78dFhFhg7bSPeJdyNelUU79rhwNLQY6Bd&#10;T+3v+eoMlHVzPDWH1DVtONYRwy7t64cx89fp8wNUpin/i5/uLyu+UubLGTkCevM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SR2eL8AAADcAAAADwAAAAAAAAAAAAAAAACh&#10;AgAAZHJzL2Rvd25yZXYueG1sUEsFBgAAAAAEAAQA+QAAAI0DAAAAAA==&#10;" strokecolor="lime" strokeweight="0"/>
              <v:line id="Line 864" o:spid="_x0000_s1882" style="position:absolute;visibility:visible" from="5704,1222" to="575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jT48EAAADcAAAADwAAAGRycy9kb3ducmV2LnhtbESPQYvCMBSE7wv+h/AEb2vqHqRUo4hQ&#10;cA9adP0Bj+bZFpuXkESt/94Iwh6HmW+GWa4H04s7+dBZVjCbZiCIa6s7bhSc/8rvHESIyBp7y6Tg&#10;SQHWq9HXEgttH3yk+yk2IpVwKFBBG6MrpAx1SwbD1Dri5F2sNxiT9I3UHh+p3PTyJ8vm0mDHaaFF&#10;R9uW6uvpZhTkZXU4VvvQVLU7lB7dNvyWT6Um42GzABFpiP/hD73Tictn8D6TjoB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aNPjwQAAANwAAAAPAAAAAAAAAAAAAAAA&#10;AKECAABkcnMvZG93bnJldi54bWxQSwUGAAAAAAQABAD5AAAAjwMAAAAA&#10;" strokecolor="lime" strokeweight="0"/>
              <v:line id="Line 865" o:spid="_x0000_s1883" style="position:absolute;visibility:visible" from="5704,1032" to="5705,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pNlMIAAADcAAAADwAAAGRycy9kb3ducmV2LnhtbESP3YrCMBSE74V9h3AE72yqF1KqURah&#10;sF6sxZ8HODTHtmxzEpKo9e03CwteDjPfDLPZjWYQD/Kht6xgkeUgiBure24VXC/VvAARIrLGwTIp&#10;eFGA3fZjssFS2yef6HGOrUglHEpU0MXoSilD05HBkFlHnLyb9QZjkr6V2uMzlZtBLvN8JQ32nBY6&#10;dLTvqPk5342CoqqPp/o7tHXjjpVHtw+H6qXUbDp+rkFEGuM7/E9/6cQVS/g7k46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rpNlMIAAADcAAAADwAAAAAAAAAAAAAA&#10;AAChAgAAZHJzL2Rvd25yZXYueG1sUEsFBgAAAAAEAAQA+QAAAJADAAAAAA==&#10;" strokecolor="lime" strokeweight="0"/>
              <v:shape id="Freeform 866" o:spid="_x0000_s1884" style="position:absolute;left:5722;top:119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KMUA&#10;AADcAAAADwAAAGRycy9kb3ducmV2LnhtbESPQWvCQBSE7wX/w/IEb3VjBU2jq1hBkAqC1la8PbLP&#10;JJp9G7Jbjf/eFQSPw8x8w4ynjSnFhWpXWFbQ60YgiFOrC84U7H4W7zEI55E1lpZJwY0cTCettzEm&#10;2l55Q5etz0SAsEtQQe59lUjp0pwMuq6tiIN3tLVBH2SdSV3jNcBNKT+iaCANFhwWcqxonlN63v4b&#10;BeYwXw13n9/7v6+15t/+qayK1UKpTruZjUB4avwr/GwvtYI47sPjTDgC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1soxQAAANwAAAAPAAAAAAAAAAAAAAAAAJgCAABkcnMv&#10;ZG93bnJldi54bWxQSwUGAAAAAAQABAD1AAAAigMAAAAA&#10;" path="m48,23l47,21r,-4l45,14,44,11,42,9,39,6,37,4,33,3,31,1,27,,24,,20,,17,1,14,3,11,4,8,6,5,9,4,11,2,14,,17r,4l,23r,4l,31r2,2l4,37r1,2l8,42r3,2l14,45r3,2l20,48r4,l27,48r4,-1l33,45r4,-1l39,42r3,-3l44,37r1,-4l47,31r,-4l48,23xe" filled="f" strokecolor="lime" strokeweight="0">
                <v:path arrowok="t" o:connecttype="custom" o:connectlocs="12,5;12,5;12,4;11,3;11,3;11,2;10,1;9,1;8,1;8,0;7,0;6,0;5,0;4,0;4,1;3,1;2,1;1,2;1,3;1,3;0,4;0,5;0,5;0,6;0,7;1,8;1,8;1,9;2,10;3,10;4,10;4,11;5,11;6,11;7,11;8,11;8,10;9,10;10,10;11,9;11,8;11,8;12,7;12,6;12,5" o:connectangles="0,0,0,0,0,0,0,0,0,0,0,0,0,0,0,0,0,0,0,0,0,0,0,0,0,0,0,0,0,0,0,0,0,0,0,0,0,0,0,0,0,0,0,0,0"/>
              </v:shape>
              <v:line id="Line 867" o:spid="_x0000_s1885" style="position:absolute;visibility:visible" from="5715,1138" to="5740,1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9we8IAAADcAAAADwAAAGRycy9kb3ducmV2LnhtbESP0YrCMBRE3wX/IVzBN01dFildo4hQ&#10;cB/Wou4HXJq7bdnmJiRR698bQfBxmDkzzGozmF5cyYfOsoLFPANBXFvdcaPg91zOchAhImvsLZOC&#10;OwXYrMejFRba3vhI11NsRCrhUKCCNkZXSBnqlgyGuXXEyfuz3mBM0jdSe7ylctPLjyxbSoMdp4UW&#10;He1aqv9PF6MgL6vDsfoJTVW7Q+nR7cJ3eVdqOhm2XyAiDfEdftF7nbj8E55n0hG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9we8IAAADcAAAADwAAAAAAAAAAAAAA&#10;AAChAgAAZHJzL2Rvd25yZXYueG1sUEsFBgAAAAAEAAQA+QAAAJADAAAAAA==&#10;" strokecolor="lime" strokeweight="0"/>
              <v:line id="Line 868" o:spid="_x0000_s1886" style="position:absolute;visibility:visible" from="5715,1144" to="5740,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V4MIAAADcAAAADwAAAGRycy9kb3ducmV2LnhtbESP0YrCMBRE3wX/IVzBN01dWCldo4hQ&#10;cB/Wou4HXJq7bdnmJiRR698bQfBxmDkzzGozmF5cyYfOsoLFPANBXFvdcaPg91zOchAhImvsLZOC&#10;OwXYrMejFRba3vhI11NsRCrhUKCCNkZXSBnqlgyGuXXEyfuz3mBM0jdSe7ylctPLjyxbSoMdp4UW&#10;He1aqv9PF6MgL6vDsfoJTVW7Q+nR7cJ3eVdqOhm2XyAiDfEdftF7nbj8E55n0hG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PV4MIAAADcAAAADwAAAAAAAAAAAAAA&#10;AAChAgAAZHJzL2Rvd25yZXYueG1sUEsFBgAAAAAEAAQA+QAAAJADAAAAAA==&#10;" strokecolor="lime" strokeweight="0"/>
              <v:line id="Line 869" o:spid="_x0000_s1887" style="position:absolute;visibility:visible" from="5715,1150" to="5740,1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Ll8IAAADcAAAADwAAAGRycy9kb3ducmV2LnhtbESP3YrCMBSE74V9h3AE72zqXkipRlmE&#10;wnqxFn8e4NAc27LNSUii1rc3CwteDjPfDLPejmYQd/Kht6xgkeUgiBure24VXM7VvAARIrLGwTIp&#10;eFKA7eZjssZS2wcf6X6KrUglHEpU0MXoSilD05HBkFlHnLyr9QZjkr6V2uMjlZtBfub5UhrsOS10&#10;6GjXUfN7uhkFRVUfjvVPaOvGHSqPbhf21VOp2XT8WoGINMZ3+J/+1okrlvB3Jh0BuX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FLl8IAAADcAAAADwAAAAAAAAAAAAAA&#10;AAChAgAAZHJzL2Rvd25yZXYueG1sUEsFBgAAAAAEAAQA+QAAAJADAAAAAA==&#10;" strokecolor="lime" strokeweight="0"/>
              <v:line id="Line 870" o:spid="_x0000_s1888" style="position:absolute;visibility:visible" from="5715,1156" to="5740,1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3uDMIAAADcAAAADwAAAGRycy9kb3ducmV2LnhtbESPQYvCMBSE74L/ITzBm6buYS1do4hQ&#10;cA9rUfcHPJq3bdnmJSRR6783guBxmPlmmNVmML24kg+dZQWLeQaCuLa640bB77mc5SBCRNbYWyYF&#10;dwqwWY9HKyy0vfGRrqfYiFTCoUAFbYyukDLULRkMc+uIk/dnvcGYpG+k9nhL5aaXH1n2KQ12nBZa&#10;dLRrqf4/XYyCvKwOx+onNFXtDqVHtwvf5V2p6WTYfoGINMR3+EXvdeLyJTzPp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3uDMIAAADcAAAADwAAAAAAAAAAAAAA&#10;AAChAgAAZHJzL2Rvd25yZXYueG1sUEsFBgAAAAAEAAQA+QAAAJADAAAAAA==&#10;" strokecolor="lime" strokeweight="0"/>
              <v:line id="Line 871" o:spid="_x0000_s1889" style="position:absolute;visibility:visible" from="5715,1162" to="5740,1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6fr8AAADcAAAADwAAAGRycy9kb3ducmV2LnhtbERPzWrCQBC+C32HZQredFMPJaSuUoRA&#10;PWjQ+gBDdpqEZmeX3VXj23cOQo8f3/96O7lR3SimwbOBt2UBirj1duDOwOW7XpSgUka2OHomAw9K&#10;sN28zNZYWX/nE93OuVMSwqlCA33OodI6tT05TEsfiIX78dFhFhg7bSPeJdyNelUU79rhwNLQY6Bd&#10;T+3v+eoMlHVzPDWH1DVtONYRwy7t64cx89fp8wNUpin/i5/uLyu+UtbKGTkCevM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1J6fr8AAADcAAAADwAAAAAAAAAAAAAAAACh&#10;AgAAZHJzL2Rvd25yZXYueG1sUEsFBgAAAAAEAAQA+QAAAI0DAAAAAA==&#10;" strokecolor="lime" strokeweight="0"/>
              <v:line id="Line 872" o:spid="_x0000_s1890" style="position:absolute;visibility:visible" from="5715,1168" to="5740,1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7f5cIAAADcAAAADwAAAGRycy9kb3ducmV2LnhtbESPQYvCMBSE74L/ITzBm6buYaldo4hQ&#10;cA9rUfcHPJq3bdnmJSRR6783guBxmPlmmNVmML24kg+dZQWLeQaCuLa640bB77mc5SBCRNbYWyYF&#10;dwqwWY9HKyy0vfGRrqfYiFTCoUAFbYyukDLULRkMc+uIk/dnvcGYpG+k9nhL5aaXH1n2KQ12nBZa&#10;dLRrqf4/XYyCvKwOx+onNFXtDqVHtwvf5V2p6WTYfoGINMR3+EXvdeLyJTzPpCM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7f5cIAAADcAAAADwAAAAAAAAAAAAAA&#10;AAChAgAAZHJzL2Rvd25yZXYueG1sUEsFBgAAAAAEAAQA+QAAAJADAAAAAA==&#10;" strokecolor="lime" strokeweight="0"/>
              <v:line id="Line 873" o:spid="_x0000_s1891" style="position:absolute;visibility:visible" from="5715,1174" to="5740,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3gpcAAAADcAAAADwAAAGRycy9kb3ducmV2LnhtbERPzWoCMRC+F/oOYQrearYeRLdGEWFB&#10;D7po+wDDZrq7uJmEJNX17TuHgseP73+1Gd2gbhRT79nAx7QARdx423Nr4Purel+AShnZ4uCZDDwo&#10;wWb9+rLC0vo7n+l2ya2SEE4lGuhyDqXWqenIYZr6QCzcj48Os8DYahvxLuFu0LOimGuHPUtDh4F2&#10;HTXXy68zsKjq07k+prZuwqmKGHbpUD2MmbyN209Qmcb8FP+791Z8S5kvZ+QI6P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j94KXAAAAA3AAAAA8AAAAAAAAAAAAAAAAA&#10;oQIAAGRycy9kb3ducmV2LnhtbFBLBQYAAAAABAAEAPkAAACOAwAAAAA=&#10;" strokecolor="lime" strokeweight="0"/>
              <v:shape id="Freeform 874" o:spid="_x0000_s1892" style="position:absolute;left:5716;top:1186;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4vMYA&#10;AADcAAAADwAAAGRycy9kb3ducmV2LnhtbESPT2vCQBTE74LfYXlCL1I3EfyT6BqkIJhLQSs9v2Zf&#10;k2j2bchuY+yn7xYKPQ4z8xtmmw2mET11rrasIJ5FIIgLq2suFVzeDs9rEM4ja2wsk4IHOch249EW&#10;U23vfKL+7EsRIOxSVFB536ZSuqIig25mW+LgfdrOoA+yK6Xu8B7gppHzKFpKgzWHhQpbeqmouJ2/&#10;jIJjcn19TN/pY9EsT/n3KsrL3CyUepoM+w0IT4P/D/+1j1rBOonh90w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4vMYAAADcAAAADwAAAAAAAAAAAAAAAACYAgAAZHJz&#10;L2Rvd25yZXYueG1sUEsFBgAAAAAEAAQA9QAAAIsDAAAAAA==&#10;" path="m95,47r,-4l94,38,93,33,91,28,89,24,87,19,83,16,79,12,76,10,72,6,67,5,62,2,57,1,52,,48,,43,,38,1,33,2,28,5,24,6r-5,4l16,12r-4,4l10,19,6,24,4,28,2,33,1,38,,43r,4l,52r1,5l2,62r2,5l6,72r4,3l12,79r4,4l19,86r5,3l28,91r5,3l38,95r5,l48,95r4,l57,95r5,-1l67,91r5,-2l76,86r3,-3l83,79r4,-4l89,72r2,-5l93,62r1,-5l95,52r,-5xe" filled="f" strokecolor="lime" strokeweight="0">
                <v:path arrowok="t" o:connecttype="custom" o:connectlocs="24,12;24,11;24,10;23,8;23,7;22,6;22,5;21,4;20,3;19,3;18,2;17,1;16,1;14,0;13,0;12,0;11,0;10,0;8,1;7,1;6,2;5,3;4,3;3,4;3,5;2,6;1,7;1,8;0,10;0,11;0,12;0,13;0,14;1,16;1,17;2,18;3,19;3,20;4,21;5,22;6,22;7,23;8,24;10,24;11,24;12,24;13,24;14,24;16,24;17,23;18,22;19,22;20,21;21,20;22,19;22,18;23,17;23,16;24,14;24,13;24,12" o:connectangles="0,0,0,0,0,0,0,0,0,0,0,0,0,0,0,0,0,0,0,0,0,0,0,0,0,0,0,0,0,0,0,0,0,0,0,0,0,0,0,0,0,0,0,0,0,0,0,0,0,0,0,0,0,0,0,0,0,0,0,0,0"/>
              </v:shape>
              <v:line id="Line 875" o:spid="_x0000_s1893" style="position:absolute;visibility:visible" from="5715,1073" to="5740,1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PbScEAAADcAAAADwAAAGRycy9kb3ducmV2LnhtbESPQYvCMBSE74L/ITxhb5rqQbQaRYTC&#10;7kGL7v6AR/Nsi81LSKLWf78RBI/DzDfDrLe96cSdfGgtK5hOMhDEldUt1wr+fovxAkSIyBo7y6Tg&#10;SQG2m+Fgjbm2Dz7R/RxrkUo45KigidHlUoaqIYNhYh1x8i7WG4xJ+lpqj49Ubjo5y7K5NNhyWmjQ&#10;0b6h6nq+GQWLojyeykOoy8odC49uH36Kp1Jfo363AhGpj5/wm/7WiVvO4HUmHQG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Y9tJwQAAANwAAAAPAAAAAAAAAAAAAAAA&#10;AKECAABkcnMvZG93bnJldi54bWxQSwUGAAAAAAQABAD5AAAAjwMAAAAA&#10;" strokecolor="lime" strokeweight="0"/>
              <v:line id="Line 876" o:spid="_x0000_s1894" style="position:absolute;visibility:visible" from="5715,1120" to="5740,1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9+0sIAAADcAAAADwAAAGRycy9kb3ducmV2LnhtbESP3YrCMBSE7xd8h3AE79ZUhUWrUUQo&#10;6MVa/HmAQ3O2LduchCRqffvNguDlMPPNMKtNbzpxJx9aywom4wwEcWV1y7WC66X4nIMIEVljZ5kU&#10;PCnAZj34WGGu7YNPdD/HWqQSDjkqaGJ0uZShashgGFtHnLwf6w3GJH0ttcdHKjednGbZlzTYclpo&#10;0NGuoer3fDMK5kV5PJXfoS4rdyw8ul04FE+lRsN+uwQRqY/v8Ive68QtZ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C9+0sIAAADcAAAADwAAAAAAAAAAAAAA&#10;AAChAgAAZHJzL2Rvd25yZXYueG1sUEsFBgAAAAAEAAQA+QAAAJADAAAAAA==&#10;" strokecolor="lime" strokeweight="0"/>
              <v:line id="Line 877" o:spid="_x0000_s1895" style="position:absolute;visibility:visible" from="5715,1114" to="5740,1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mpsIAAADcAAAADwAAAGRycy9kb3ducmV2LnhtbESP3YrCMBSE7xd8h3AE79ZUkUWrUUQo&#10;6MVa/HmAQ3O2LduchCRqffvNguDlMPPNMKtNbzpxJx9aywom4wwEcWV1y7WC66X4nIMIEVljZ5kU&#10;PCnAZj34WGGu7YNPdD/HWqQSDjkqaGJ0uZShashgGFtHnLwf6w3GJH0ttcdHKjednGbZlzTYclpo&#10;0NGuoer3fDMK5kV5PJXfoS4rdyw8ul04FE+lRsN+uwQRqY/v8Ive68QtZ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8bmpsIAAADcAAAADwAAAAAAAAAAAAAA&#10;AAChAgAAZHJzL2Rvd25yZXYueG1sUEsFBgAAAAAEAAQA+QAAAJADAAAAAA==&#10;" strokecolor="lime" strokeweight="0"/>
              <v:line id="Line 878" o:spid="_x0000_s1896" style="position:absolute;visibility:visible" from="5715,1109" to="5740,1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DPcIAAADcAAAADwAAAGRycy9kb3ducmV2LnhtbESP3YrCMBSE7xd8h3AE79ZUwUWrUUQo&#10;6MVa/HmAQ3O2LduchCRqffvNguDlMPPNMKtNbzpxJx9aywom4wwEcWV1y7WC66X4nIMIEVljZ5kU&#10;PCnAZj34WGGu7YNPdD/HWqQSDjkqaGJ0uZShashgGFtHnLwf6w3GJH0ttcdHKjednGbZlzTYclpo&#10;0NGuoer3fDMK5kV5PJXfoS4rdyw8ul04FE+lRsN+uwQRqY/v8Ive68QtZvB/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IpDPcIAAADcAAAADwAAAAAAAAAAAAAA&#10;AAChAgAAZHJzL2Rvd25yZXYueG1sUEsFBgAAAAAEAAQA+QAAAJADAAAAAA==&#10;" strokecolor="lime" strokeweight="0"/>
              <v:line id="Line 879" o:spid="_x0000_s1897" style="position:absolute;visibility:visible" from="5715,1102" to="5740,1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jdSsMAAADcAAAADwAAAGRycy9kb3ducmV2LnhtbESPwWrDMBBE74X8g9hAbrWcHoLrWgkl&#10;YGgPtUnaD1isrW1qrYSkJM7fR4FAj8PMm2Gq3WwmcSYfRssK1lkOgrizeuRewc93/VyACBFZ42SZ&#10;FFwpwG67eKqw1PbCBzofYy9SCYcSFQwxulLK0A1kMGTWESfv13qDMUnfS+3xksrNJF/yfCMNjpwW&#10;BnS0H6j7O56MgqJum0P7Ffq2c03t0e3DZ31VarWc399ARJrjf/hBf+jEvW7gfiYdAb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Y3UrDAAAA3AAAAA8AAAAAAAAAAAAA&#10;AAAAoQIAAGRycy9kb3ducmV2LnhtbFBLBQYAAAAABAAEAPkAAACRAwAAAAA=&#10;" strokecolor="lime" strokeweight="0"/>
              <v:line id="Line 880" o:spid="_x0000_s1898" style="position:absolute;visibility:visible" from="5715,1097" to="5740,1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R40cIAAADcAAAADwAAAGRycy9kb3ducmV2LnhtbESP3YrCMBSE7xd8h3AE79ZUL1ytRhGh&#10;oBdr8ecBDs3ZtmxzEpKo9e03C4KXw8w3w6w2venEnXxoLSuYjDMQxJXVLdcKrpficw4iRGSNnWVS&#10;8KQAm/XgY4W5tg8+0f0ca5FKOOSooInR5VKGqiGDYWwdcfJ+rDcYk/S11B4fqdx0cpplM2mw5bTQ&#10;oKNdQ9Xv+WYUzIvyeCq/Q11W7lh4dLtwKJ5KjYb9dgkiUh/f4Re914lbfMH/mXQ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R40cIAAADcAAAADwAAAAAAAAAAAAAA&#10;AAChAgAAZHJzL2Rvd25yZXYueG1sUEsFBgAAAAAEAAQA+QAAAJADAAAAAA==&#10;" strokecolor="lime" strokeweight="0"/>
              <v:line id="Line 881" o:spid="_x0000_s1899" style="position:absolute;visibility:visible" from="5715,1091" to="5740,1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vso8AAAADcAAAADwAAAGRycy9kb3ducmV2LnhtbERPzWoCMRC+F/oOYQrearYeRLdGEWFB&#10;D7po+wDDZrq7uJmEJNX17TuHgseP73+1Gd2gbhRT79nAx7QARdx423Nr4Purel+AShnZ4uCZDDwo&#10;wWb9+rLC0vo7n+l2ya2SEE4lGuhyDqXWqenIYZr6QCzcj48Os8DYahvxLuFu0LOimGuHPUtDh4F2&#10;HTXXy68zsKjq07k+prZuwqmKGHbpUD2MmbyN209Qmcb8FP+791Z8S1krZ+QI6P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aL7KPAAAAA3AAAAA8AAAAAAAAAAAAAAAAA&#10;oQIAAGRycy9kb3ducmV2LnhtbFBLBQYAAAAABAAEAPkAAACOAwAAAAA=&#10;" strokecolor="lime" strokeweight="0"/>
              <v:line id="Line 882" o:spid="_x0000_s1900" style="position:absolute;visibility:visible" from="5715,1085" to="5740,1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JOMEAAADcAAAADwAAAGRycy9kb3ducmV2LnhtbESPQYvCMBSE74L/ITzBm6buQbQaRYTC&#10;etCiuz/g0TzbYvMSkqj13xthYY/DzDfDrLe96cSDfGgtK5hNMxDEldUt1wp+f4rJAkSIyBo7y6Tg&#10;RQG2m+Fgjbm2Tz7T4xJrkUo45KigidHlUoaqIYNhah1x8q7WG4xJ+lpqj89Ubjr5lWVzabDltNCg&#10;o31D1e1yNwoWRXk6l8dQl5U7FR7dPhyKl1LjUb9bgYjUx//wH/2tE7dcwudMOgJy8w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x0k4wQAAANwAAAAPAAAAAAAAAAAAAAAA&#10;AKECAABkcnMvZG93bnJldi54bWxQSwUGAAAAAAQABAD5AAAAjwMAAAAA&#10;" strokecolor="lime" strokeweight="0"/>
              <v:line id="Line 883" o:spid="_x0000_s1901" style="position:absolute;visibility:visible" from="5715,1079" to="574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Z6v8AAAADcAAAADwAAAGRycy9kb3ducmV2LnhtbERPy4rCMBTdC/MP4Q6403RciHZMiwgF&#10;XWjx8QGX5k5bbG5CktH695PFgMvDeW/K0QziQT70lhV8zTMQxI3VPbcKbtdqtgIRIrLGwTIpeFGA&#10;sviYbDDX9slnelxiK1IIhxwVdDG6XMrQdGQwzK0jTtyP9QZjgr6V2uMzhZtBLrJsKQ32nBo6dLTr&#10;qLlffo2CVVWfzvUxtHXjTpVHtwuH6qXU9HPcfoOINMa3+N+91wrWWZqfzqQjI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YWer/AAAAA3AAAAA8AAAAAAAAAAAAAAAAA&#10;oQIAAGRycy9kb3ducmV2LnhtbFBLBQYAAAAABAAEAPkAAACOAwAAAAA=&#10;" strokecolor="lime" strokeweight="0"/>
              <v:line id="Line 884" o:spid="_x0000_s1902" style="position:absolute;visibility:visible" from="5715,1126" to="5740,1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rfJMIAAADcAAAADwAAAGRycy9kb3ducmV2LnhtbESP3YrCMBSE7xd8h3CEvVtTvRCtRhGh&#10;oBda/HmAQ3Nsi81JSKLWt98sLHg5zMw3zHLdm048yYfWsoLxKANBXFndcq3geil+ZiBCRNbYWSYF&#10;bwqwXg2+lphr++ITPc+xFgnCIUcFTYwulzJUDRkMI+uIk3ez3mBM0tdSe3wluOnkJMum0mDLaaFB&#10;R9uGqvv5YRTMivJ4Kg+hLit3LDy6bdgXb6W+h/1mASJSHz/h//ZOK5hnY/g7k46A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rfJMIAAADcAAAADwAAAAAAAAAAAAAA&#10;AAChAgAAZHJzL2Rvd25yZXYueG1sUEsFBgAAAAAEAAQA+QAAAJADAAAAAA==&#10;" strokecolor="lime" strokeweight="0"/>
              <v:line id="Line 885" o:spid="_x0000_s1903" style="position:absolute;visibility:visible" from="5715,1132" to="5740,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hBU8IAAADcAAAADwAAAGRycy9kb3ducmV2LnhtbESPQYvCMBSE74L/ITxhb5rqQbQaRYTC&#10;7kGL7v6AR/Nsi81LSKLWf78RBI/DzHzDrLe96cSdfGgtK5hOMhDEldUt1wr+fovxAkSIyBo7y6Tg&#10;SQG2m+Fgjbm2Dz7R/RxrkSAcclTQxOhyKUPVkMEwsY44eRfrDcYkfS21x0eCm07OsmwuDbacFhp0&#10;tG+oup5vRsGiKI+n8hDqsnLHwqPbh5/iqdTXqN+tQETq4yf8bn9rBctsBq8z6QjI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YhBU8IAAADcAAAADwAAAAAAAAAAAAAA&#10;AAChAgAAZHJzL2Rvd25yZXYueG1sUEsFBgAAAAAEAAQA+QAAAJADAAAAAA==&#10;" strokecolor="lime" strokeweight="0"/>
              <v:shape id="Freeform 886" o:spid="_x0000_s1904" style="position:absolute;left:5711;top:1016;width:4;height:5;visibility:visible;mso-wrap-style:square;v-text-anchor:top" coordsize="1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UZMQA&#10;AADcAAAADwAAAGRycy9kb3ducmV2LnhtbESPT4vCMBTE7wt+h/AEb5rqgn+qUURZUNCDVsHjo3m2&#10;xealNLHWb28WFvY4zMxvmMWqNaVoqHaFZQXDQQSCOLW64EzBJfnpT0E4j6yxtEwK3uRgtex8LTDW&#10;9sUnas4+EwHCLkYFufdVLKVLczLoBrYiDt7d1gZ9kHUmdY2vADelHEXRWBosOCzkWNEmp/RxfhoF&#10;21ly3Prn6Lbf3yfGNMnmMLkWSvW67XoOwlPr/8N/7Z1WMIu+4fdMOAJ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21GTEAAAA3AAAAA8AAAAAAAAAAAAAAAAAmAIAAGRycy9k&#10;b3ducmV2LnhtbFBLBQYAAAAABAAEAPUAAACJAwAAAAA=&#10;" path="m,l9,23,18,e" filled="f" strokecolor="lime" strokeweight="0">
                <v:path arrowok="t" o:connecttype="custom" o:connectlocs="0,0;2,5;4,0" o:connectangles="0,0,0"/>
              </v:shape>
              <v:shape id="Freeform 887" o:spid="_x0000_s1905" style="position:absolute;left:5717;top:1016;width:4;height:5;visibility:visible;mso-wrap-style:square;v-text-anchor:top" coordsize="1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MEMQA&#10;AADcAAAADwAAAGRycy9kb3ducmV2LnhtbESPT4vCMBTE7wt+h/AEb5oqi3+qUURZUNCDVsHjo3m2&#10;xealNLHWb28WFvY4zMxvmMWqNaVoqHaFZQXDQQSCOLW64EzBJfnpT0E4j6yxtEwK3uRgtex8LTDW&#10;9sUnas4+EwHCLkYFufdVLKVLczLoBrYiDt7d1gZ9kHUmdY2vADelHEXRWBosOCzkWNEmp/RxfhoF&#10;21ly3Prn6Lbf3yfGNMnmMLkWSvW67XoOwlPr/8N/7Z1WMIu+4fdMOAJ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TBDEAAAA3AAAAA8AAAAAAAAAAAAAAAAAmAIAAGRycy9k&#10;b3ducmV2LnhtbFBLBQYAAAAABAAEAPUAAACJAwAAAAA=&#10;" path="m,23l8,,18,23e" filled="f" strokecolor="lime" strokeweight="0">
                <v:path arrowok="t" o:connecttype="custom" o:connectlocs="0,5;2,0;4,5" o:connectangles="0,0,0"/>
              </v:shape>
              <v:line id="Line 888" o:spid="_x0000_s1906" style="position:absolute;visibility:visible" from="5718,1020" to="5720,1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HZJ8MAAADcAAAADwAAAGRycy9kb3ducmV2LnhtbESP3YrCMBSE7xd8h3AE79ZUwUWrUUQo&#10;6MVa/HmAQ3O2LduchCRqffvNguDlMDPfMKtNbzpxJx9aywom4wwEcWV1y7WC66X4nIMIEVljZ5kU&#10;PCnAZj34WGGu7YNPdD/HWiQIhxwVNDG6XMpQNWQwjK0jTt6P9QZjkr6W2uMjwU0np1n2JQ22nBYa&#10;dLRrqPo934yCeVEeT+V3qMvKHQuPbhcOxVOp0bDfLkFE6uM7/GrvtYJFNoP/M+k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h2SfDAAAA3AAAAA8AAAAAAAAAAAAA&#10;AAAAoQIAAGRycy9kb3ducmV2LnhtbFBLBQYAAAAABAAEAPkAAACRAwAAAAA=&#10;" strokecolor="lime" strokeweight="0"/>
              <v:shape id="Freeform 889" o:spid="_x0000_s1907" style="position:absolute;left:5723;top:1016;width:4;height:5;visibility:visible;mso-wrap-style:square;v-text-anchor:top" coordsize="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mgsQA&#10;AADcAAAADwAAAGRycy9kb3ducmV2LnhtbESP0WrCQBRE3wv+w3IF3+rGPoiNriKCNGCLNPEDLtlr&#10;Eszejdk1m/59Vyj0cZiZM8xmN5pWDNS7xrKCxTwBQVxa3XCl4FIcX1cgnEfW2FomBT/kYLedvGww&#10;1TbwNw25r0SEsEtRQe19l0rpypoMurntiKN3tb1BH2VfSd1jiHDTyrckWUqDDceFGjs61FTe8odR&#10;cL/lg/k4daE4fX2Gc2GHLGRnpWbTcb8G4Wn0/+G/dqYVvCdLeJ6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rJoLEAAAA3AAAAA8AAAAAAAAAAAAAAAAAmAIAAGRycy9k&#10;b3ducmV2LnhtbFBLBQYAAAAABAAEAPUAAACJAwAAAAA=&#10;" path="m17,5l16,4,13,1,11,,7,,5,1,2,4,1,5,,8r,6l1,18r1,1l5,22r2,1l11,23r2,-1l16,19r1,-1e" filled="f" strokecolor="lime" strokeweight="0">
                <v:path arrowok="t" o:connecttype="custom" o:connectlocs="4,1;4,1;3,0;3,0;2,0;1,0;0,1;0,1;0,2;0,3;0,4;0,4;1,5;2,5;3,5;3,5;4,4;4,4" o:connectangles="0,0,0,0,0,0,0,0,0,0,0,0,0,0,0,0,0,0"/>
              </v:shape>
              <v:shape id="Freeform 890" o:spid="_x0000_s1908" style="position:absolute;left:5729;top:1016;width:4;height:5;visibility:visible;mso-wrap-style:square;v-text-anchor:top" coordsize="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eIMUA&#10;AADcAAAADwAAAGRycy9kb3ducmV2LnhtbESPQUsDMRSE74L/ITyhN5sopdq1aSnCqj14sMrS42Pz&#10;3Cy7eVk2aTf+e1MQPA4z8w2z3ibXizONofWs4W6uQBDX3rTcaPj6LG8fQYSIbLD3TBp+KMB2c321&#10;xsL4iT/ofIiNyBAOBWqwMQ6FlKG25DDM/UCcvW8/OoxZjo00I04Z7np5r9RSOmw5L1gc6NlS3R1O&#10;TkMqbblIx2X12u1P07t66XZV1Wk9u0m7JxCRUvwP/7XfjIaVeoDLmXw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4gxQAAANwAAAAPAAAAAAAAAAAAAAAAAJgCAABkcnMv&#10;ZG93bnJldi54bWxQSwUGAAAAAAQABAD1AAAAigMAAAAA&#10;" path="m,l,17r2,2l4,22r2,1l9,23r4,-1l15,19r1,-2l16,e" filled="f" strokecolor="lime" strokeweight="0">
                <v:path arrowok="t" o:connecttype="custom" o:connectlocs="0,0;0,4;1,4;1,5;2,5;2,5;3,5;4,4;4,4;4,0" o:connectangles="0,0,0,0,0,0,0,0,0,0"/>
              </v:shape>
              <v:shape id="Freeform 891" o:spid="_x0000_s1909" style="position:absolute;left:5735;top:1016;width:4;height:5;visibility:visible;mso-wrap-style:square;v-text-anchor:top" coordsize="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UsIA&#10;AADcAAAADwAAAGRycy9kb3ducmV2LnhtbERPz0vDMBS+D/wfwhO8bYlDxqzLxhA69eBhVYrHR/Ns&#10;SpuX0mRr/O/NQfD48f3eHZIbxJWm0HnWcL9SIIgbbzpuNXx+lMstiBCRDQ6eScMPBTjsbxY7LIyf&#10;+UzXKrYih3AoUIONcSykDI0lh2HlR+LMffvJYcxwaqWZcM7hbpBrpTbSYce5weJIz5aavro4Dam0&#10;5UP62tQv/dtlflen/ljXvdZ3t+n4BCJSiv/iP/er0fCo8tp8Jh8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pSwgAAANwAAAAPAAAAAAAAAAAAAAAAAJgCAABkcnMvZG93&#10;bnJldi54bWxQSwUGAAAAAAQABAD1AAAAhwMAAAAA&#10;" path="m,l,17r1,2l3,22r4,1l10,23r2,-1l14,19r2,-2l16,e" filled="f" strokecolor="lime" strokeweight="0">
                <v:path arrowok="t" o:connecttype="custom" o:connectlocs="0,0;0,4;0,4;1,5;2,5;3,5;3,5;4,4;4,4;4,0" o:connectangles="0,0,0,0,0,0,0,0,0,0"/>
              </v:shape>
              <v:shape id="Freeform 892" o:spid="_x0000_s1910" style="position:absolute;left:5741;top:1016;width:5;height:5;visibility:visible;mso-wrap-style:square;v-text-anchor:top" coordsize="1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MQA&#10;AADcAAAADwAAAGRycy9kb3ducmV2LnhtbESPT2vCQBTE7wW/w/KE3upGBampq4ggCB5a/xzq7ZF9&#10;JsHdtyH7NOm37xaEHoeZ+Q2zWPXeqQe1sQ5sYDzKQBEXwdZcGjiftm/voKIgW3SBycAPRVgtBy8L&#10;zG3o+ECPo5QqQTjmaKASaXKtY1GRxzgKDXHyrqH1KEm2pbYtdgnunZ5k2Ux7rDktVNjQpqLidrx7&#10;AywXwe5r+30+OT37lM5dpntnzOuwX3+AEurlP/xs76yBeTaHvzPpC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ri/jEAAAA3AAAAA8AAAAAAAAAAAAAAAAAmAIAAGRycy9k&#10;b3ducmV2LnhtbFBLBQYAAAAABAAEAPUAAACJAwAAAAA=&#10;" path="m,23l,,9,23,19,r,23e" filled="f" strokecolor="lime" strokeweight="0">
                <v:path arrowok="t" o:connecttype="custom" o:connectlocs="0,5;0,0;2,5;5,0;5,5" o:connectangles="0,0,0,0,0"/>
              </v:shape>
              <v:shape id="Freeform 893" o:spid="_x0000_s1911" style="position:absolute;left:5713;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7w5sIA&#10;AADcAAAADwAAAGRycy9kb3ducmV2LnhtbERPy4rCMBTdD/gP4QqzG1NHcLQaRQYHVCj4Wuju0lzb&#10;YnNTklg7fz9ZCLM8nPd82ZlatOR8ZVnBcJCAIM6trrhQcD79fExA+ICssbZMCn7Jw3LRe5tjqu2T&#10;D9QeQyFiCPsUFZQhNKmUPi/JoB/YhjhyN+sMhghdIbXDZww3tfxMkrE0WHFsKLGh75Ly+/FhFBy+&#10;RrJdr91lt79eR3xps63JMqXe+91qBiJQF/7FL/dGK5gO4/x4Jh4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vDmwgAAANwAAAAPAAAAAAAAAAAAAAAAAJgCAABkcnMvZG93&#10;bnJldi54bWxQSwUGAAAAAAQABAD1AAAAhwMAAAAA&#10;" path="m,24l,,11,r2,1l15,2r1,3l16,8r-1,2l13,11r-2,1l,12e" filled="f" strokecolor="lime" strokeweight="0">
                <v:path arrowok="t" o:connecttype="custom" o:connectlocs="0,6;0,0;3,0;3,0;4,1;4,1;4,2;4,3;3,3;3,3;0,3" o:connectangles="0,0,0,0,0,0,0,0,0,0,0"/>
              </v:shape>
              <v:shape id="Freeform 894" o:spid="_x0000_s1912" style="position:absolute;left:5719;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VfcYA&#10;AADcAAAADwAAAGRycy9kb3ducmV2LnhtbESPT2vCQBTE7wW/w/IEb3UThbZGVxFRaAuB+uegt0f2&#10;mQSzb8PuGtNv3y0Uehxm5jfMYtWbRnTkfG1ZQTpOQBAXVtdcKjgdd89vIHxA1thYJgXf5GG1HDwt&#10;MNP2wXvqDqEUEcI+QwVVCG0mpS8qMujHtiWO3tU6gyFKV0rt8BHhppGTJHmRBmuOCxW2tKmouB3u&#10;RsH+dSq77dadP78ulymfu/zD5LlSo2G/noMI1If/8F/7XSuYpSn8no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JVfcYAAADcAAAADwAAAAAAAAAAAAAAAACYAgAAZHJz&#10;L2Rvd25yZXYueG1sUEsFBgAAAAAEAAQA9QAAAIsDAAAAAA==&#10;" path="m,l,17r2,4l4,23r2,1l9,24r4,-1l15,21r1,-4l16,e" filled="f" strokecolor="lime" strokeweight="0">
                <v:path arrowok="t" o:connecttype="custom" o:connectlocs="0,0;0,4;1,5;1,6;2,6;2,6;3,6;4,5;4,4;4,0" o:connectangles="0,0,0,0,0,0,0,0,0,0"/>
              </v:shape>
              <v:shape id="Freeform 895" o:spid="_x0000_s1913" style="position:absolute;left:5725;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DLCsYA&#10;AADcAAAADwAAAGRycy9kb3ducmV2LnhtbESPT2vCQBTE7wW/w/IKvdWNCmqjq4gotELAPz3o7ZF9&#10;JqHZt2F3G+O3d4VCj8PM/IaZLztTi5acrywrGPQTEMS51RUXCr5P2/cpCB+QNdaWScGdPCwXvZc5&#10;ptre+EDtMRQiQtinqKAMoUml9HlJBn3fNsTRu1pnMETpCqkd3iLc1HKYJGNpsOK4UGJD65Lyn+Ov&#10;UXCYjGS72bjzbn+5jPjcZl8my5R6e+1WMxCBuvAf/mt/agUfgyE8z8Qj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DLCsYAAADcAAAADwAAAAAAAAAAAAAAAACYAgAAZHJz&#10;L2Rvd25yZXYueG1sUEsFBgAAAAAEAAQA9QAAAIsDAAAAAA==&#10;" path="m,24l,,11,r2,1l14,2r2,3l16,7,14,8r-1,2l11,11,,11e" filled="f" strokecolor="lime" strokeweight="0">
                <v:path arrowok="t" o:connecttype="custom" o:connectlocs="0,6;0,0;3,0;3,0;4,1;4,1;4,2;4,2;3,3;3,3;0,3" o:connectangles="0,0,0,0,0,0,0,0,0,0,0"/>
              </v:shape>
              <v:line id="Line 896" o:spid="_x0000_s1914" style="position:absolute;visibility:visible" from="5727,1009" to="5729,1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yFcMAAADcAAAADwAAAGRycy9kb3ducmV2LnhtbESP3YrCMBSE7xd8h3CEvVtTXVi0GkWE&#10;wu6FFn8e4NAc22JzEpKo9e3NguDlMDPfMItVbzpxIx9aywrGowwEcWV1y7WC07H4moIIEVljZ5kU&#10;PCjAajn4WGCu7Z33dDvEWiQIhxwVNDG6XMpQNWQwjKwjTt7ZeoMxSV9L7fGe4KaTkyz7kQZbTgsN&#10;Oto0VF0OV6NgWpS7fbkNdVm5XeHRbcJf8VDqc9iv5yAi9fEdfrV/tYLZ+Bv+z6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dchXDAAAA3AAAAA8AAAAAAAAAAAAA&#10;AAAAoQIAAGRycy9kb3ducmV2LnhtbFBLBQYAAAAABAAEAPkAAACRAwAAAAA=&#10;" strokecolor="lime" strokeweight="0"/>
              <v:shape id="Freeform 897" o:spid="_x0000_s1915" style="position:absolute;left:5731;top:1006;width:5;height:6;visibility:visible;mso-wrap-style:square;v-text-anchor:top" coordsize="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XsMUA&#10;AADcAAAADwAAAGRycy9kb3ducmV2LnhtbESPQWsCMRCF70L/Q5hCbzW7Ukq7GkWKitR60Apex824&#10;WbuZLJuoq7/eCAWPjzfve/MGo9ZW4kSNLx0rSLsJCOLc6ZILBZvf6esHCB+QNVaOScGFPIyGT50B&#10;ZtqdeUWndShEhLDPUIEJoc6k9Lkhi77rauLo7V1jMUTZFFI3eI5wW8lekrxLiyXHBoM1fRnK/9ZH&#10;G98wEtPJEn8W39v9zEwPk911mSj18tyO+yACteFx/J+eawWf6Rvcx0QCyO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5ewxQAAANwAAAAPAAAAAAAAAAAAAAAAAJgCAABkcnMv&#10;ZG93bnJldi54bWxQSwUGAAAAAAQABAD1AAAAigMAAAAA&#10;" path="m17,6l16,4,14,1,11,,6,,4,1,3,4,1,6,,8r,7l1,18r2,3l4,23r2,1l11,24r3,-1l16,21r1,-3l17,15r-6,e" filled="f" strokecolor="lime" strokeweight="0">
                <v:path arrowok="t" o:connecttype="custom" o:connectlocs="5,2;5,1;4,0;3,0;2,0;1,0;1,1;0,2;0,2;0,4;0,5;1,5;1,6;2,6;3,6;4,6;5,5;5,5;5,4;3,4" o:connectangles="0,0,0,0,0,0,0,0,0,0,0,0,0,0,0,0,0,0,0,0"/>
              </v:shape>
              <v:shape id="Freeform 898" o:spid="_x0000_s1916" style="position:absolute;left:5737;top:1006;width:4;height: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HTcYA&#10;AADcAAAADwAAAGRycy9kb3ducmV2LnhtbESPQWvCQBSE70L/w/IK3nRjqbamrlICglCwxPbi7Zl9&#10;JqHZt2F3m6T+ercgeBxm5htmtRlMIzpyvrasYDZNQBAXVtdcKvj+2k5eQfiArLGxTAr+yMNm/TBa&#10;Yaptzzl1h1CKCGGfooIqhDaV0hcVGfRT2xJH72ydwRClK6V22Ee4aeRTkiykwZrjQoUtZRUVP4df&#10;o+Dj0uf16XOfu+fLudseZbZfvmRKjR+H9zcQgYZwD9/aO61gOZvD/5l4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uHTcYAAADcAAAADwAAAAAAAAAAAAAAAACYAgAAZHJz&#10;L2Rvd25yZXYueG1sUEsFBgAAAAAEAAQA9QAAAIsDAAAAAA==&#10;" path="m,24l,,15,e" filled="f" strokecolor="lime" strokeweight="0">
                <v:path arrowok="t" o:connecttype="custom" o:connectlocs="0,6;0,0;4,0" o:connectangles="0,0,0"/>
              </v:shape>
              <v:line id="Line 899" o:spid="_x0000_s1917" style="position:absolute;visibility:visible" from="5737,1009" to="5740,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rRjcMAAADcAAAADwAAAGRycy9kb3ducmV2LnhtbESP3YrCMBSE74V9h3CEvdNUL0SrUUQo&#10;uBdr8ecBDs3ZtmxzEpJsrW+/EQQvh5n5htnsBtOJnnxoLSuYTTMQxJXVLdcKbtdisgQRIrLGzjIp&#10;eFCA3fZjtMFc2zufqb/EWiQIhxwVNDG6XMpQNWQwTK0jTt6P9QZjkr6W2uM9wU0n51m2kAZbTgsN&#10;Ojo0VP1e/oyCZVGezuV3qMvKnQqP7hC+iodSn+NhvwYRaYjv8Kt91ApWswU8z6Qj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q0Y3DAAAA3AAAAA8AAAAAAAAAAAAA&#10;AAAAoQIAAGRycy9kb3ducmV2LnhtbFBLBQYAAAAABAAEAPkAAACRAwAAAAA=&#10;" strokecolor="lime" strokeweight="0"/>
              <v:line id="Line 900" o:spid="_x0000_s1918" style="position:absolute;visibility:visible" from="5737,1012" to="5741,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Z0FsMAAADcAAAADwAAAGRycy9kb3ducmV2LnhtbESP3YrCMBSE7xd8h3CEvVtTvdjVahQR&#10;CrsXWvx5gENzbIvNSUii1rc3C4KXw8x8wyxWvenEjXxoLSsYjzIQxJXVLdcKTsfiawoiRGSNnWVS&#10;8KAAq+XgY4G5tnfe0+0Qa5EgHHJU0MTocilD1ZDBMLKOOHln6w3GJH0ttcd7gptOTrLsWxpsOS00&#10;6GjTUHU5XI2CaVHu9uU21GXldoVHtwl/xUOpz2G/noOI1Md3+NX+1Qpm4x/4P5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mdBbDAAAA3AAAAA8AAAAAAAAAAAAA&#10;AAAAoQIAAGRycy9kb3ducmV2LnhtbFBLBQYAAAAABAAEAPkAAACRAwAAAAA=&#10;" strokecolor="lime" strokeweight="0"/>
              <v:line id="Line 901" o:spid="_x0000_s1919" style="position:absolute;visibility:visible" from="5751,1032" to="5752,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ngZMAAAADcAAAADwAAAGRycy9kb3ducmV2LnhtbERPzYrCMBC+C/sOYYS9aaqHRbumRYSC&#10;HrSo+wBDM7bFZhKSrNa33xwWPH58/5tyNIN4kA+9ZQWLeQaCuLG651bBz7WarUCEiKxxsEwKXhSg&#10;LD4mG8y1ffKZHpfYihTCIUcFXYwulzI0HRkMc+uIE3ez3mBM0LdSe3ymcDPIZZZ9SYM9p4YOHe06&#10;au6XX6NgVdWnc30Mbd24U+XR7cKhein1OR233yAijfEt/nfvtYL1Iq1NZ9IRkM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254GTAAAAA3AAAAA8AAAAAAAAAAAAAAAAA&#10;oQIAAGRycy9kb3ducmV2LnhtbFBLBQYAAAAABAAEAPkAAACOAwAAAAA=&#10;" strokecolor="lime" strokeweight="0"/>
              <v:shape id="Freeform 902" o:spid="_x0000_s1920" style="position:absolute;left:5794;top:975;width:3;height:3;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1eMQA&#10;AADcAAAADwAAAGRycy9kb3ducmV2LnhtbESPUWsCMRCE3wv+h7CCL0VzChY9jSIFQR8q1fYHLJf1&#10;LnjZHJetnv76Rij0cZiZb5jluvO1ulIbXWAD41EGirgI1nFp4PtrO5yBioJssQ5MBu4UYb3qvSwx&#10;t+HGR7qepFQJwjFHA5VIk2sdi4o8xlFoiJN3Dq1HSbIttW3xluC+1pMse9MeHaeFCht6r6i4nH68&#10;ganc3UzOB793H9vHp929Hl1zMGbQ7zYLUEKd/If/2jtrYD6ew/NMOgJ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49XjEAAAA3AAAAA8AAAAAAAAAAAAAAAAAmAIAAGRycy9k&#10;b3ducmV2LnhtbFBLBQYAAAAABAAEAPUAAACJAwAAAAA=&#10;" path="m,11l,8,1,7,3,5,4,2,5,1,7,r3,l12,e" filled="f" strokecolor="lime" strokeweight="0">
                <v:path arrowok="t" o:connecttype="custom" o:connectlocs="0,3;0,2;0,2;1,1;1,1;1,0;2,0;3,0;3,0" o:connectangles="0,0,0,0,0,0,0,0,0"/>
              </v:shape>
              <v:shape id="Freeform 903" o:spid="_x0000_s1921" style="position:absolute;left:5999;top:107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xKj8EA&#10;AADcAAAADwAAAGRycy9kb3ducmV2LnhtbERPy4rCMBTdC/MP4Q6403QUfFSjDIOKiBt1PuBOc23L&#10;NDcxiVr/3iwEl4fzni9b04gb+VBbVvDVz0AQF1bXXCr4Pa17ExAhImtsLJOCBwVYLj46c8y1vfOB&#10;bsdYihTCIUcFVYwulzIUFRkMfeuIE3e23mBM0JdSe7yncNPIQZaNpMGaU0OFjn4qKv6PV6Pg4qab&#10;pozDld+NW/e3Xu03/jJRqvvZfs9ARGrjW/xyb7WC6SDNT2fS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cSo/BAAAA3AAAAA8AAAAAAAAAAAAAAAAAmAIAAGRycy9kb3du&#10;cmV2LnhtbFBLBQYAAAAABAAEAPUAAACGAwAAAAA=&#10;" path="m,143r,-8l2,126r1,-8l4,109r2,-8l9,92r4,-7l16,76r5,-7l26,62r5,-7l36,48r6,-6l48,36r7,-6l61,25r8,-5l77,17r7,-4l92,10r8,-3l109,5r8,-3l126,1r8,l143,e" filled="f" strokecolor="lime" strokeweight="0">
                <v:path arrowok="t" o:connecttype="custom" o:connectlocs="0,36;0,34;1,32;1,30;1,27;2,25;2,23;3,21;4,19;5,17;7,16;8,14;9,12;11,11;12,9;14,8;15,6;17,5;19,4;21,3;23,3;25,2;27,1;29,1;32,0;34,0;36,0" o:connectangles="0,0,0,0,0,0,0,0,0,0,0,0,0,0,0,0,0,0,0,0,0,0,0,0,0,0,0"/>
              </v:shape>
              <v:line id="Line 904" o:spid="_x0000_s1922" style="position:absolute;visibility:visible" from="6440,978" to="6441,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RMIAAADcAAAADwAAAGRycy9kb3ducmV2LnhtbESP3YrCMBSE7xd8h3AE79ZUL8StRhGh&#10;sHuhxZ8HODTHttichCRqfXsjCHs5zMw3zHLdm07cyYfWsoLJOANBXFndcq3gfCq+5yBCRNbYWSYF&#10;TwqwXg2+lphr++AD3Y+xFgnCIUcFTYwulzJUDRkMY+uIk3ex3mBM0tdSe3wkuOnkNMtm0mDLaaFB&#10;R9uGquvxZhTMi3J/KHehLiu3Lzy6bfgrnkqNhv1mASJSH//Dn/avVvAzncD7TDo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DRMIAAADcAAAADwAAAAAAAAAAAAAA&#10;AAChAgAAZHJzL2Rvd25yZXYueG1sUEsFBgAAAAAEAAQA+QAAAJADAAAAAA==&#10;" strokecolor="lime" strokeweight="0"/>
              <v:line id="Line 905" o:spid="_x0000_s1923" style="position:absolute;visibility:visible" from="6346,1106" to="6347,1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0dM8IAAADcAAAADwAAAGRycy9kb3ducmV2LnhtbESPQYvCMBSE7wv+h/AEb2tqD+JWo4hQ&#10;2D1o0d0f8GiebbF5CUnU+u+NIOxxmJlvmNVmML24kQ+dZQWzaQaCuLa640bB32/5uQARIrLG3jIp&#10;eFCAzXr0scJC2zsf6XaKjUgQDgUqaGN0hZShbslgmFpHnLyz9QZjkr6R2uM9wU0v8yybS4Mdp4UW&#10;He1aqi+nq1GwKKvDsdqHpqrdofToduGnfCg1GQ/bJYhIQ/wPv9vfWsFXnsPrTDoCcv0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j0dM8IAAADcAAAADwAAAAAAAAAAAAAA&#10;AAChAgAAZHJzL2Rvd25yZXYueG1sUEsFBgAAAAAEAAQA+QAAAJADAAAAAA==&#10;" strokecolor="lime" strokeweight="0"/>
              <v:shape id="Freeform 906" o:spid="_x0000_s1924" style="position:absolute;left:6310;top:107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7U+MUA&#10;AADcAAAADwAAAGRycy9kb3ducmV2LnhtbESPUWvCMBSF34X9h3AHvmk6haldUxlDZQxf7PYD7pq7&#10;tqy5iUmm9d8vguDj4ZzzHU6xHkwvTuRDZ1nB0zQDQVxb3XGj4OtzO1mCCBFZY2+ZFFwowLp8GBWY&#10;a3vmA52q2IgE4ZCjgjZGl0sZ6pYMhql1xMn7sd5gTNI3Uns8J7jp5SzLnqXBjtNCi47eWqp/qz+j&#10;4OhWu76J843/WAzue7vZ7/xxqdT4cXh9ARFpiPfwrf2uFaxmc7ieS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tT4xQAAANwAAAAPAAAAAAAAAAAAAAAAAJgCAABkcnMv&#10;ZG93bnJldi54bWxQSwUGAAAAAAQABAD1AAAAigMAAAAA&#10;" path="m,l9,1r8,l26,2r9,3l43,7r7,3l59,13r7,4l75,20r6,5l88,30r7,6l102,42r6,6l113,55r4,7l122,69r5,7l131,85r2,7l137,101r2,8l141,118r1,8l143,135r,8e" filled="f" strokecolor="lime" strokeweight="0">
                <v:path arrowok="t" o:connecttype="custom" o:connectlocs="0,0;2,0;4,0;7,1;9,1;11,2;13,3;15,3;17,4;19,5;20,6;22,8;24,9;26,11;27,12;28,14;29,16;31,17;32,19;33,21;33,23;34,25;35,27;35,30;36,32;36,34;36,36" o:connectangles="0,0,0,0,0,0,0,0,0,0,0,0,0,0,0,0,0,0,0,0,0,0,0,0,0,0,0"/>
              </v:shape>
              <v:shape id="Freeform 907" o:spid="_x0000_s1925" style="position:absolute;left:6437;top:975;width:3;height:3;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2vMcA&#10;AADcAAAADwAAAGRycy9kb3ducmV2LnhtbESPQWvCQBSE7wX/w/KEXopuqkVMdBURCqU9NRXx+Mw+&#10;k9Xs2zS70fTfdwtCj8PMfMMs172txZVabxwreB4nIIgLpw2XCnZfr6M5CB+QNdaOScEPeVivBg9L&#10;zLS78Sdd81CKCGGfoYIqhCaT0hcVWfRj1xBH7+RaiyHKtpS6xVuE21pOkmQmLRqOCxU2tK2ouOSd&#10;VWC683Y2P027dPpx2L8/Hc3hO82Vehz2mwWIQH34D9/bb1pBOnmB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CNrzHAAAA3AAAAA8AAAAAAAAAAAAAAAAAmAIAAGRy&#10;cy9kb3ducmV2LnhtbFBLBQYAAAAABAAEAPUAAACMAwAAAAA=&#10;" path="m,l1,,4,,6,1,7,2,9,4r1,1l11,7r,3l11,11e" filled="f" strokecolor="lime" strokeweight="0">
                <v:path arrowok="t" o:connecttype="custom" o:connectlocs="0,0;0,0;1,0;2,0;2,1;2,1;3,1;3,2;3,3;3,3" o:connectangles="0,0,0,0,0,0,0,0,0,0"/>
              </v:shape>
              <v:shape id="Freeform 908" o:spid="_x0000_s1926" style="position:absolute;left:6454;top:992;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igsQA&#10;AADcAAAADwAAAGRycy9kb3ducmV2LnhtbESPQWvCQBSE70L/w/IKvemmgQabuoaSUmjxpFF6fWZf&#10;k2D2bciuZvvvu4LgcZiZb5hVEUwvLjS6zrKC50UCgri2uuNGwb76nC9BOI+ssbdMCv7IQbF+mK0w&#10;13biLV12vhERwi5HBa33Qy6lq1sy6BZ2II7erx0N+ijHRuoRpwg3vUyTJJMGO44LLQ5UtlSfdmej&#10;oCp/NjYLyRHT6vBxOJ4HG07fSj09hvc3EJ6Cv4dv7S+t4DV9geuZe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ooLEAAAA3AAAAA8AAAAAAAAAAAAAAAAAmAIAAGRycy9k&#10;b3ducmV2LnhtbFBLBQYAAAAABAAEAPUAAACJAwAAAAA=&#10;" path="m8,10l12,6,14,5,18,3,22,1r3,l30,r4,1l38,1r3,2l45,5r3,1l51,10r2,2l56,16r1,2l58,23r1,4l59,31r,3l58,38r-1,4l56,45r-3,4l51,51r-3,3l45,56r-4,1l38,59r-4,1l30,60r-5,l22,59,18,57,14,56,12,54,8,51,6,49,5,45,2,42,1,38,,34,,31,,27,1,23,2,18,5,16,6,12,8,10xe" filled="f" strokecolor="lime" strokeweight="0">
                <v:path arrowok="t" o:connecttype="custom" o:connectlocs="2,3;3,2;4,1;5,1;6,0;6,0;8,0;9,0;10,0;10,1;11,1;12,2;13,3;13,3;14,4;14,5;15,6;15,7;15,8;15,9;15,10;14,11;14,11;13,12;13,13;12,14;11,14;10,14;10,15;9,15;8,15;6,15;6,15;5,14;4,14;3,14;2,13;2,12;1,11;1,11;0,10;0,9;0,8;0,7;0,6;1,5;1,4;2,3;2,3" o:connectangles="0,0,0,0,0,0,0,0,0,0,0,0,0,0,0,0,0,0,0,0,0,0,0,0,0,0,0,0,0,0,0,0,0,0,0,0,0,0,0,0,0,0,0,0,0,0,0,0,0"/>
              </v:shape>
              <v:line id="Line 909" o:spid="_x0000_s1927" style="position:absolute;visibility:visible" from="6456,1000" to="6468,1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XJ7cQAAADcAAAADwAAAGRycy9kb3ducmV2LnhtbESPX2vCMBTF3wd+h3CFvQxNV1jRapQx&#10;KIzRh61u+Hpprk2xuSlNqvXbm8Fgj4fz58fZ7ifbiQsNvnWs4HmZgCCunW65UfB9KBYrED4ga+wc&#10;k4IbedjvZg9bzLW78hddqtCIOMI+RwUmhD6X0teGLPql64mjd3KDxRDl0Eg94DWO206mSZJJiy1H&#10;gsGe3gzV52q0EYJVk5aGPkfE8mNVHF+efg69Uo/z6XUDItAU/sN/7XetYJ1m8HsmHgG5u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lcntxAAAANwAAAAPAAAAAAAAAAAA&#10;AAAAAKECAABkcnMvZG93bnJldi54bWxQSwUGAAAAAAQABAD5AAAAkgMAAAAA&#10;" strokecolor="red" strokeweight="0"/>
              <v:line id="Line 910" o:spid="_x0000_s1928" style="position:absolute;visibility:visible" from="5691,1881" to="5693,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jp8UAAADcAAAADwAAAGRycy9kb3ducmV2LnhtbESPQWvCQBSE74X+h+UVeqsbA2qSuoqI&#10;Yntro4LHR/Y1Wcy+Ddk1pv++Wyj0OMzMN8xyPdpWDNR741jBdJKAIK6cNlwrOB33LxkIH5A1to5J&#10;wTd5WK8eH5ZYaHfnTxrKUIsIYV+ggiaErpDSVw1Z9BPXEUfvy/UWQ5R9LXWP9wi3rUyTZC4tGo4L&#10;DXa0bai6ljerwHzMD7P3xTk/y90hTC/ZNTP2pNTz07h5BRFoDP/hv/abVpCnC/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Tjp8UAAADcAAAADwAAAAAAAAAA&#10;AAAAAAChAgAAZHJzL2Rvd25yZXYueG1sUEsFBgAAAAAEAAQA+QAAAJMDAAAAAA==&#10;" strokeweight="0"/>
              <v:shape id="Freeform 911" o:spid="_x0000_s1929" style="position:absolute;left:5694;top:1880;width:1;height:2;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MBxcIA&#10;AADcAAAADwAAAGRycy9kb3ducmV2LnhtbERPy4rCMBTdC/MP4QruNLULH9UoM4IgFAe0w4C7S3Nt&#10;6zQ3tYla/94sBlweznu57kwt7tS6yrKC8SgCQZxbXXGh4CfbDmcgnEfWWFsmBU9ysF599JaYaPvg&#10;A92PvhAhhF2CCkrvm0RKl5dk0I1sQxy4s20N+gDbQuoWHyHc1DKOook0WHFoKLGhTUn53/FmFOx3&#10;qZ3+Zht6Zlh9XdPv5kLmpNSg330uQHjq/Fv8795pBfM4rA1nwh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kwHFwgAAANwAAAAPAAAAAAAAAAAAAAAAAJgCAABkcnMvZG93&#10;bnJldi54bWxQSwUGAAAAAAQABAD1AAAAhwMAAAAA&#10;" path="m2,6l4,8,2,10r-1,l,8,,2,1,,4,,5,2r,4l4,8r1,2e" filled="f" strokeweight="0">
                <v:path arrowok="t" o:connecttype="custom" o:connectlocs="0,1;1,2;0,2;0,2;0,2;0,0;0,0;1,0;1,0;1,1;1,2;1,2" o:connectangles="0,0,0,0,0,0,0,0,0,0,0,0"/>
              </v:shape>
              <v:shape id="Freeform 912" o:spid="_x0000_s1930" style="position:absolute;left:5696;top:1880;width:1;height:2;visibility:visible;mso-wrap-style:square;v-text-anchor:top" coordsize="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aaPcMA&#10;AADcAAAADwAAAGRycy9kb3ducmV2LnhtbESPQYvCMBSE7wv+h/AEb2uqoGxro4iw4MWDVVBvj+bZ&#10;ljYvtcnW+u83C8Ieh5n5hkk3g2lET52rLCuYTSMQxLnVFRcKzqfvzy8QziNrbCyTghc52KxHHykm&#10;2j75SH3mCxEg7BJUUHrfJlK6vCSDbmpb4uDdbWfQB9kVUnf4DHDTyHkULaXBisNCiS3tSsrr7Mco&#10;qDg/2+tDU3+4mPqeLW7b3bJVajIetisQngb/H36391pBPI/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aaPcMAAADcAAAADwAAAAAAAAAAAAAAAACYAgAAZHJzL2Rv&#10;d25yZXYueG1sUEsFBgAAAAAEAAQA9QAAAIgDAAAAAA==&#10;" path="m4,8l3,10r-2,l,8,,2,1,,3,,4,2e" filled="f" strokeweight="0">
                <v:path arrowok="t" o:connecttype="custom" o:connectlocs="1,2;1,2;0,2;0,2;0,0;0,0;1,0;1,0" o:connectangles="0,0,0,0,0,0,0,0"/>
              </v:shape>
              <v:shape id="Freeform 913" o:spid="_x0000_s1931" style="position:absolute;left:5698;top:1880;width:1;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oi8EA&#10;AADcAAAADwAAAGRycy9kb3ducmV2LnhtbERPTWsCMRC9F/wPYYTeataWlnU1igjFngpVafE2bMbd&#10;xc1kSaKm/fWdQ6HHx/terLLr1ZVC7DwbmE4KUMS1tx03Bg7714cSVEzIFnvPZOCbIqyWo7sFVtbf&#10;+IOuu9QoCeFYoYE2paHSOtYtOYwTPxALd/LBYRIYGm0D3iTc9fqxKF60w46locWBNi3V593FGXiP&#10;+Xkdys/9Novk5xgPX7k8G3M/zus5qEQ5/Yv/3G/WwOxJ5ss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B6IvBAAAA3AAAAA8AAAAAAAAAAAAAAAAAmAIAAGRycy9kb3du&#10;cmV2LnhtbFBLBQYAAAAABAAEAPUAAACGAwAAAAA=&#10;" path="m1,10l,8,,6,1,5r3,l6,4,6,2,4,,1,,,2,,4,1,5e" filled="f" strokeweight="0">
                <v:path arrowok="t" o:connecttype="custom" o:connectlocs="0,2;0,2;0,1;0,1;1,1;1,1;1,0;1,0;0,0;0,0;0,1;0,1" o:connectangles="0,0,0,0,0,0,0,0,0,0,0,0"/>
              </v:shape>
              <v:shape id="Freeform 914" o:spid="_x0000_s1932" style="position:absolute;left:5698;top:1881;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H6cUA&#10;AADcAAAADwAAAGRycy9kb3ducmV2LnhtbESPS2/CMBCE75X6H6ytxK04PEQhYBCqxEOCC8/zEi9J&#10;2nidxgbCv8dISD2OZuYbzWhSm0JcqXK5ZQWtZgSCOLE651TBfjf77INwHlljYZkU3MnBZPz+NsJY&#10;2xtv6Lr1qQgQdjEqyLwvYyldkpFB17QlcfDOtjLog6xSqSu8BbgpZDuKetJgzmEhw5K+M0p+txej&#10;wJbm0DnJy9e8+7daJDLV6+PPQKnGRz0dgvBU+//wq73UCgadFjzPhCMgx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0fpxQAAANwAAAAPAAAAAAAAAAAAAAAAAJgCAABkcnMv&#10;ZG93bnJldi54bWxQSwUGAAAAAAQABAD1AAAAigMAAAAA&#10;" path="m3,l5,1r,2l3,5,,5e" filled="f" strokeweight="0">
                <v:path arrowok="t" o:connecttype="custom" o:connectlocs="1,0;1,0;1,1;1,1;0,1" o:connectangles="0,0,0,0,0"/>
              </v:shape>
              <v:line id="Line 915" o:spid="_x0000_s1933" style="position:absolute;visibility:visible" from="5700,1881" to="5701,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W4sQAAADcAAAADwAAAGRycy9kb3ducmV2LnhtbESPT4vCMBTE7wt+h/AEb2uqslqrUURc&#10;dG/+BY+P5tkGm5fSZLX77c3Cwh6HmfkNM1+2thIParxxrGDQT0AQ504bLhScT5/vKQgfkDVWjknB&#10;D3lYLjpvc8y0e/KBHsdQiAhhn6GCMoQ6k9LnJVn0fVcTR+/mGoshyqaQusFnhNtKDpNkLC0ajgsl&#10;1rQuKb8fv60Csx9vP74ml+lFbrZhcE3vqbFnpXrddjUDEagN/+G/9k4rmI6G8HsmHgG5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tbixAAAANwAAAAPAAAAAAAAAAAA&#10;AAAAAKECAABkcnMvZG93bnJldi54bWxQSwUGAAAAAAQABAD5AAAAkgMAAAAA&#10;" strokeweight="0"/>
              <v:shape id="Freeform 916" o:spid="_x0000_s1934" style="position:absolute;left:5702;top:1881;width:2;height:1;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P0cQA&#10;AADcAAAADwAAAGRycy9kb3ducmV2LnhtbESPzWrDMBCE74G+g9hCb4ncGprUjRKKTaDklp9Dj1tr&#10;a4lYK2Optvv2USGQ4zAz3zDr7eRaMVAfrGcFz4sMBHHtteVGwfm0m69AhIissfVMCv4owHbzMFtj&#10;of3IBxqOsREJwqFABSbGrpAy1IYchoXviJP343uHMcm+kbrHMcFdK1+y7FU6tJwWDHZUGqovx1+n&#10;YJn7av9dHb6aiz0vzU7bXGalUk+P08c7iEhTvIdv7U+t4C3P4f9MOg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T9HEAAAA3AAAAA8AAAAAAAAAAAAAAAAAmAIAAGRycy9k&#10;b3ducmV2LnhtbFBLBQYAAAAABAAEAPUAAACJAwAAAAA=&#10;" path="m,5r4,l6,3,6,1,4,,1,e" filled="f" strokeweight="0">
                <v:path arrowok="t" o:connecttype="custom" o:connectlocs="0,1;1,1;2,1;2,0;1,0;0,0" o:connectangles="0,0,0,0,0,0"/>
              </v:shape>
              <v:shape id="Freeform 917" o:spid="_x0000_s1935" style="position:absolute;left:5702;top:1880;width:2;height:1;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XpcQA&#10;AADcAAAADwAAAGRycy9kb3ducmV2LnhtbESPT2sCMRTE7wW/Q3iCt5q1K1VXo4gilN78c/D43Dw3&#10;wc3Lskl1/faNUOhxmJnfMItV52pxpzZYzwpGwwwEcem15UrB6bh7n4IIEVlj7ZkUPCnAatl7W2Ch&#10;/YP3dD/ESiQIhwIVmBibQspQGnIYhr4hTt7Vtw5jkm0ldYuPBHe1/MiyT+nQclow2NDGUHk7/DgF&#10;k9xvvy/b/bm62dPE7LTNZbZRatDv1nMQkbr4H/5rf2kFs3wMrzPp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A16XEAAAA3AAAAA8AAAAAAAAAAAAAAAAAmAIAAGRycy9k&#10;b3ducmV2LnhtbFBLBQYAAAAABAAEAPUAAACJAwAAAAA=&#10;" path="m4,5l6,4,6,2,4,,,e" filled="f" strokeweight="0">
                <v:path arrowok="t" o:connecttype="custom" o:connectlocs="1,1;2,1;2,0;1,0;0,0" o:connectangles="0,0,0,0,0"/>
              </v:shape>
              <v:line id="Line 918" o:spid="_x0000_s1936" style="position:absolute;visibility:visible" from="5702,1880" to="5703,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NOlsUAAADcAAAADwAAAGRycy9kb3ducmV2LnhtbESPT4vCMBTE74LfITxhb2uqotZqFBEX&#10;3duuf8Djo3m2wealNFntfnuzsOBxmJnfMItVaytxp8YbxwoG/QQEce604ULB6fjxnoLwAVlj5ZgU&#10;/JKH1bLbWWCm3YO/6X4IhYgQ9hkqKEOoMyl9XpJF33c1cfSurrEYomwKqRt8RLit5DBJJtKi4bhQ&#10;Yk2bkvLb4ccqMF+T3fhzep6d5XYXBpf0lhp7Uuqt167nIAK14RX+b++1gtloDH9n4hG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oNOlsUAAADcAAAADwAAAAAAAAAA&#10;AAAAAAChAgAAZHJzL2Rvd25yZXYueG1sUEsFBgAAAAAEAAQA+QAAAJMDAAAAAA==&#10;" strokeweight="0"/>
              <v:line id="Line 919" o:spid="_x0000_s1937" style="position:absolute;visibility:visible" from="5704,1881" to="5706,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HQ4cQAAADcAAAADwAAAGRycy9kb3ducmV2LnhtbESPQWvCQBSE7wX/w/KE3nRjizFGVyml&#10;or2pVejxkX0mi9m3Ibtq/PduQehxmJlvmPmys7W4UuuNYwWjYQKCuHDacKng8LMaZCB8QNZYOyYF&#10;d/KwXPRe5phrd+MdXfehFBHCPkcFVQhNLqUvKrLoh64hjt7JtRZDlG0pdYu3CLe1fEuSVFo0HBcq&#10;bOizouK8v1gFZpuux9+T4/Qov9Zh9JudM2MPSr32u48ZiEBd+A8/2xutYPqewt+Ze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UdDhxAAAANwAAAAPAAAAAAAAAAAA&#10;AAAAAKECAABkcnMvZG93bnJldi54bWxQSwUGAAAAAAQABAD5AAAAkgMAAAAA&#10;" strokeweight="0"/>
              <v:shape id="Freeform 920" o:spid="_x0000_s1938" style="position:absolute;left:5706;top:1880;width:2;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w/8QA&#10;AADcAAAADwAAAGRycy9kb3ducmV2LnhtbESPQWsCMRSE7wX/Q3hCbzWrRbuuRpFCaU+FuqJ4e2ye&#10;u4ublyVJNfXXNwWhx2G+mWGW62g6cSHnW8sKxqMMBHFldcu1gl359pSD8AFZY2eZFPyQh/Vq8LDE&#10;Qtsrf9FlG2qRStgXqKAJoS+k9FVDBv3I9sTJO1lnMCTpaqkdXlO56eQky2bSYMtpocGeXhuqzttv&#10;o+DTx+nG5fvyPSbkdvS7Q8zPSj0O42YBIlAM//A9/aEVzJ9f4O9MO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ocP/EAAAA3AAAAA8AAAAAAAAAAAAAAAAAmAIAAGRycy9k&#10;b3ducmV2LnhtbFBLBQYAAAAABAAEAPUAAACJAwAAAAA=&#10;" path="m1,10l,8,,6,1,5r3,l6,4,6,2,4,,1,,,2,,4,1,5e" filled="f" strokeweight="0">
                <v:path arrowok="t" o:connecttype="custom" o:connectlocs="0,2;0,2;0,1;0,1;1,1;2,1;2,0;1,0;0,0;0,0;0,1;0,1" o:connectangles="0,0,0,0,0,0,0,0,0,0,0,0"/>
              </v:shape>
              <v:shape id="Freeform 921" o:spid="_x0000_s1939" style="position:absolute;left:5707;top:1881;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3udMMA&#10;AADcAAAADwAAAGRycy9kb3ducmV2LnhtbERPTU/CQBC9k/gfNmPijW4FglJZCDERSOBCFc5jd2yr&#10;3dnaXdry79kDCceX9z1f9qYSLTWutKzgOYpBEGdWl5wr+Pr8GL6CcB5ZY2WZFFzIwXLxMJhjom3H&#10;B2pTn4sQwi5BBYX3dSKlywoy6CJbEwfuxzYGfYBNLnWDXQg3lRzF8VQaLDk0FFjTe0HZX3o2Cmxt&#10;juNveX5ZT/53m0zmen/6nSn19Niv3kB46v1dfHNvtYLZOKwNZ8IR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3udMMAAADcAAAADwAAAAAAAAAAAAAAAACYAgAAZHJzL2Rv&#10;d25yZXYueG1sUEsFBgAAAAAEAAQA9QAAAIgDAAAAAA==&#10;" path="m3,l5,1r,2l3,5,,5e" filled="f" strokeweight="0">
                <v:path arrowok="t" o:connecttype="custom" o:connectlocs="1,0;1,0;1,1;1,1;0,1" o:connectangles="0,0,0,0,0"/>
              </v:shape>
              <v:shape id="Freeform 922" o:spid="_x0000_s1940" style="position:absolute;left:5709;top:1880;width:1;height:2;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TP2cQA&#10;AADcAAAADwAAAGRycy9kb3ducmV2LnhtbESPQWvCQBSE70L/w/IEb3VjaxuNriIFpadCowePz+wz&#10;CWbfxt1V4793CwWPw8x8w8yXnWnElZyvLSsYDRMQxIXVNZcKdtv16wSED8gaG8uk4E4elouX3hwz&#10;bW/8S9c8lCJC2GeooAqhzaT0RUUG/dC2xNE7WmcwROlKqR3eItw08i1JPqXBmuNChS19VVSc8otR&#10;cN58pCHd7PLTDx1GXk/2ee3GSg363WoGIlAXnuH/9rdWMH2fwt+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z9nEAAAA3AAAAA8AAAAAAAAAAAAAAAAAmAIAAGRycy9k&#10;b3ducmV2LnhtbFBLBQYAAAAABAAEAPUAAACJAwAAAAA=&#10;" path="m,2l1,r,10e" filled="f" strokeweight="0">
                <v:path arrowok="t" o:connecttype="custom" o:connectlocs="0,0;1,0;1,2" o:connectangles="0,0,0"/>
              </v:shape>
              <v:line id="Line 923" o:spid="_x0000_s1941" style="position:absolute;visibility:visible" from="5709,1882" to="5710,1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ec8IAAADcAAAADwAAAGRycy9kb3ducmV2LnhtbERPz2vCMBS+C/sfwhN207QyXe2MZcjE&#10;edtcCzs+mmcbbF5Kk2n33y+HgceP7/emGG0nrjR441hBOk9AENdOG24UlF/7WQbCB2SNnWNS8Ese&#10;iu3DZIO5djf+pOspNCKGsM9RQRtCn0vp65Ys+rnriSN3doPFEOHQSD3gLYbbTi6SZCUtGo4NLfa0&#10;a6m+nH6sAvOxOiyPz9W6km+HkH5nl8zYUqnH6fj6AiLQGO7if/e7VrB+ivPjmXgE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vKec8IAAADcAAAADwAAAAAAAAAAAAAA&#10;AAChAgAAZHJzL2Rvd25yZXYueG1sUEsFBgAAAAAEAAQA+QAAAJADAAAAAA==&#10;" strokeweight="0"/>
              <v:shape id="Freeform 924" o:spid="_x0000_s1942" style="position:absolute;left:5711;top:1880;width:1;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AEcYA&#10;AADcAAAADwAAAGRycy9kb3ducmV2LnhtbESPT2vCQBTE70K/w/IK3nRjFanRVYoS0EPFP/Hg7ZF9&#10;JqHZt2l21fTbu4LQ4zAzv2Fmi9ZU4kaNKy0rGPQjEMSZ1SXnCtJj0vsE4TyyxsoyKfgjB4v5W2eG&#10;sbZ33tPt4HMRIOxiVFB4X8dSuqwgg65va+LgXWxj0AfZ5FI3eA9wU8mPKBpLgyWHhQJrWhaU/Ryu&#10;RsF5uGvT9W+62zpt9quTSTbL70Sp7nv7NQXhqfX/4Vd7rRVMRgN4nglH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mAEcYAAADcAAAADwAAAAAAAAAAAAAAAACYAgAAZHJz&#10;L2Rvd25yZXYueG1sUEsFBgAAAAAEAAQA9QAAAIsDAAAAAA==&#10;" path="m2,10l,8,,2,2,,5,,6,2r,6l5,10r-3,xe" filled="f" strokeweight="0">
                <v:path arrowok="t" o:connecttype="custom" o:connectlocs="0,2;0,2;0,0;0,0;1,0;1,0;1,2;1,2;0,2" o:connectangles="0,0,0,0,0,0,0,0,0"/>
              </v:shape>
              <v:shape id="Freeform 925" o:spid="_x0000_s1943" style="position:absolute;left:5690;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TTj8QA&#10;AADcAAAADwAAAGRycy9kb3ducmV2LnhtbESPQYvCMBSE78L+h/AWvGm6IrpWo6ggCKKgXQRvj+Zt&#10;293mpTZR6783guBxmJlvmMmsMaW4Uu0Kywq+uhEI4tTqgjMFP8mq8w3CeWSNpWVScCcHs+lHa4Kx&#10;tjfe0/XgMxEg7GJUkHtfxVK6NCeDrmsr4uD92tqgD7LOpK7xFuCmlL0oGkiDBYeFHCta5pT+Hy5G&#10;wXa9scNjsqR7gsXivNlVf2ROSrU/m/kYhKfGv8Ov9lorGPV7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k04/EAAAA3AAAAA8AAAAAAAAAAAAAAAAAmAIAAGRycy9k&#10;b3ducmV2LnhtbFBLBQYAAAAABAAEAPUAAACJAwAAAAA=&#10;" path="m,8r1,2l3,10,5,8,,1,1,,3,,5,1e" filled="f" strokeweight="0">
                <v:path arrowok="t" o:connecttype="custom" o:connectlocs="0,2;0,3;1,3;1,2;0,0;0,0;1,0;1,0" o:connectangles="0,0,0,0,0,0,0,0"/>
              </v:shape>
              <v:shape id="Freeform 926" o:spid="_x0000_s1944" style="position:absolute;left:5692;top:1831;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h2FMYA&#10;AADcAAAADwAAAGRycy9kb3ducmV2LnhtbESPQWvCQBSE7wX/w/IEb7qpFdumboIKgiAVTEqht0f2&#10;NUnNvk2zq8Z/3xWEHoeZ+YZZpL1pxJk6V1tW8DiJQBAXVtdcKvjIN+MXEM4ja2wsk4IrOUiTwcMC&#10;Y20vfKBz5ksRIOxiVFB538ZSuqIig25iW+LgfdvOoA+yK6Xu8BLgppHTKJpLgzWHhQpbWldUHLOT&#10;UfC+3dnnz3xN1xzr1e9u3/6Q+VJqNOyXbyA89f4/fG9vtYLX2RPczoQjIJ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h2FMYAAADcAAAADwAAAAAAAAAAAAAAAACYAgAAZHJz&#10;L2Rvd25yZXYueG1sUEsFBgAAAAAEAAQA9QAAAIsDAAAAAA==&#10;" path="m,l1,10,3,5r1,5l5,e" filled="f" strokeweight="0">
                <v:path arrowok="t" o:connecttype="custom" o:connectlocs="0,0;0,3;1,2;2,3;2,0" o:connectangles="0,0,0,0,0"/>
              </v:shape>
              <v:shape id="Freeform 927" o:spid="_x0000_s1945" style="position:absolute;left:5694;top:1831;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uYMYA&#10;AADcAAAADwAAAGRycy9kb3ducmV2LnhtbESPQWvCQBSE7wX/w/KE3uqmRbSNrqJCQQgWTErB2yP7&#10;mqTNvk2zq0n+vVsQPA4z8w2zXPemFhdqXWVZwfMkAkGcW11xoeAze396BeE8ssbaMikYyMF6NXpY&#10;Yqxtx0e6pL4QAcIuRgWl900spctLMugmtiEO3rdtDfog20LqFrsAN7V8iaKZNFhxWCixoV1J+W96&#10;NgoO+8TOv7IdDRlW27/ko/khc1LqcdxvFiA89f4evrX3WsHbdAr/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HuYMYAAADcAAAADwAAAAAAAAAAAAAAAACYAgAAZHJz&#10;L2Rvd25yZXYueG1sUEsFBgAAAAAEAAQA9QAAAIsDAAAAAA==&#10;" path="m,10l,6,2,,5,6r,4e" filled="f" strokeweight="0">
                <v:path arrowok="t" o:connecttype="custom" o:connectlocs="0,3;0,2;1,0;2,2;2,3" o:connectangles="0,0,0,0,0"/>
              </v:shape>
              <v:line id="Line 928" o:spid="_x0000_s1946" style="position:absolute;visibility:visible" from="5694,1833" to="5696,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968UAAADcAAAADwAAAGRycy9kb3ducmV2LnhtbESPW4vCMBSE3wX/QzjCvq2p4qVWo4i4&#10;6L7tegEfD82xDTYnpclq99+bhQUfh5n5hlmsWluJOzXeOFYw6CcgiHOnDRcKTseP9xSED8gaK8ek&#10;4Jc8rJbdzgIz7R78TfdDKESEsM9QQRlCnUnp85Is+r6riaN3dY3FEGVTSN3gI8JtJYdJMpEWDceF&#10;EmvalJTfDj9Wgfma7Maf0/PsLLe7MLikt9TYk1JvvXY9BxGoDa/wf3uvFcxGY/g7E4+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U968UAAADcAAAADwAAAAAAAAAA&#10;AAAAAAChAgAAZHJzL2Rvd25yZXYueG1sUEsFBgAAAAAEAAQA+QAAAJMDAAAAAA==&#10;" strokeweight="0"/>
              <v:shape id="Freeform 929" o:spid="_x0000_s1947" style="position:absolute;left:5697;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jMQA&#10;AADcAAAADwAAAGRycy9kb3ducmV2LnhtbESPQYvCMBSE7wv+h/AEb2uqiKvVKCoIgriwVgRvj+bZ&#10;VpuX2kSt/94sLOxxmJlvmOm8MaV4UO0Kywp63QgEcWp1wZmCQ7L+HIFwHlljaZkUvMjBfNb6mGKs&#10;7ZN/6LH3mQgQdjEqyL2vYildmpNB17UVcfDOtjbog6wzqWt8BrgpZT+KhtJgwWEhx4pWOaXX/d0o&#10;2G229uuYrOiVYLG8bb+rC5mTUp12s5iA8NT4//Bfe6MVjAdD+D0Tj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f1YzEAAAA3AAAAA8AAAAAAAAAAAAAAAAAmAIAAGRycy9k&#10;b3ducmV2LnhtbFBLBQYAAAAABAAEAPUAAACJAwAAAAA=&#10;" path="m4,5r1,l5,10r-4,l,8,,1,1,,5,e" filled="f" strokeweight="0">
                <v:path arrowok="t" o:connecttype="custom" o:connectlocs="1,2;1,2;1,3;0,3;0,2;0,0;0,0;1,0" o:connectangles="0,0,0,0,0,0,0,0"/>
              </v:shape>
              <v:shape id="Freeform 930" o:spid="_x0000_s1948" style="position:absolute;left:5699;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NwF8QA&#10;AADcAAAADwAAAGRycy9kb3ducmV2LnhtbESPQYvCMBSE7wv+h/CEva2pIqtWo6ggCLLCWhG8PZpn&#10;W21eapPV+u+NIOxxmJlvmMmsMaW4Ue0Kywq6nQgEcWp1wZmCfbL6GoJwHlljaZkUPMjBbNr6mGCs&#10;7Z1/6bbzmQgQdjEqyL2vYildmpNB17EVcfBOtjbog6wzqWu8B7gpZS+KvqXBgsNCjhUtc0ovuz+j&#10;4Ge9sYNDsqRHgsXiutlWZzJHpT7bzXwMwlPj/8Pv9lorGPUH8DoTjo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TcBfEAAAA3AAAAA8AAAAAAAAAAAAAAAAAmAIAAGRycy9k&#10;b3ducmV2LnhtbFBLBQYAAAAABAAEAPUAAACJAwAAAAA=&#10;" path="m,10l,,5,e" filled="f" strokeweight="0">
                <v:path arrowok="t" o:connecttype="custom" o:connectlocs="0,3;0,0;1,0" o:connectangles="0,0,0"/>
              </v:shape>
              <v:line id="Line 931" o:spid="_x0000_s1949" style="position:absolute;visibility:visible" from="5699,1833" to="5700,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SSdcIAAADcAAAADwAAAGRycy9kb3ducmV2LnhtbERPz2vCMBS+C/sfwhN207QyXe2MZcjE&#10;edtcCzs+mmcbbF5Kk2n33y+HgceP7/emGG0nrjR441hBOk9AENdOG24UlF/7WQbCB2SNnWNS8Ese&#10;iu3DZIO5djf+pOspNCKGsM9RQRtCn0vp65Ys+rnriSN3doPFEOHQSD3gLYbbTi6SZCUtGo4NLfa0&#10;a6m+nH6sAvOxOiyPz9W6km+HkH5nl8zYUqnH6fj6AiLQGO7if/e7VrB+imvjmXgE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SSdcIAAADcAAAADwAAAAAAAAAAAAAA&#10;AAChAgAAZHJzL2Rvd25yZXYueG1sUEsFBgAAAAAEAAQA+QAAAJADAAAAAA==&#10;" strokeweight="0"/>
              <v:line id="Line 932" o:spid="_x0000_s1950" style="position:absolute;visibility:visible" from="5699,1834" to="5700,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g37sUAAADcAAAADwAAAGRycy9kb3ducmV2LnhtbESPT2vCQBTE70K/w/IKvelGaW0SXUVK&#10;RXuz/gGPj+wzWcy+DdlV02/vFgSPw8z8hpnOO1uLK7XeOFYwHCQgiAunDZcK9rtlPwXhA7LG2jEp&#10;+CMP89lLb4q5djf+pes2lCJC2OeooAqhyaX0RUUW/cA1xNE7udZiiLItpW7xFuG2lqMkGUuLhuNC&#10;hQ19VVSctxerwGzGq4+fz0N2kN+rMDym59TYvVJvr91iAiJQF57hR3utFWTvGfyf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8g37sUAAADcAAAADwAAAAAAAAAA&#10;AAAAAAChAgAAZHJzL2Rvd25yZXYueG1sUEsFBgAAAAAEAAQA+QAAAJMDAAAAAA==&#10;" strokeweight="0"/>
              <v:shape id="Freeform 933" o:spid="_x0000_s1951" style="position:absolute;left:5701;top:1831;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NK8EA&#10;AADcAAAADwAAAGRycy9kb3ducmV2LnhtbERPS2sCMRC+F/ofwhR6q9kKyroaRQrSngo+sPQ2bMbd&#10;xc1kSVJN++s7B8Hjx/derLLr1YVC7DwbeB0VoIhrbztuDBz2m5cSVEzIFnvPZOCXIqyWjw8LrKy/&#10;8pYuu9QoCeFYoYE2paHSOtYtOYwjPxALd/LBYRIYGm0DXiXc9XpcFFPtsGNpaHGgt5bq8+7HGfiM&#10;ebIO5XH/nkXy9x0PX7k8G/P8lNdzUIlyuotv7g9rYDaR+XJGjoB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eDSvBAAAA3AAAAA8AAAAAAAAAAAAAAAAAmAIAAGRycy9kb3du&#10;cmV2LnhtbFBLBQYAAAAABAAEAPUAAACGAwAAAAA=&#10;" path="m,l,10r6,e" filled="f" strokeweight="0">
                <v:path arrowok="t" o:connecttype="custom" o:connectlocs="0,0;0,3;1,3" o:connectangles="0,0,0"/>
              </v:shape>
              <v:rect id="Rectangle 934" o:spid="_x0000_s1952" style="position:absolute;left:5703;top:1831;width:1;height: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JtJcUA&#10;AADcAAAADwAAAGRycy9kb3ducmV2LnhtbESPT2vCQBTE7wW/w/KE3uomilWjq4gg9GTrH8TjM/tM&#10;QnbfhuxW02/fLRQ8DjPzG2ax6qwRd2p95VhBOkhAEOdOV1woOB23b1MQPiBrNI5JwQ95WC17LwvM&#10;tHvwnu6HUIgIYZ+hgjKEJpPS5yVZ9APXEEfv5lqLIcq2kLrFR4RbI4dJ8i4tVhwXSmxoU1JeH76t&#10;gun4aurTZHTZTT7Tc01mTX73pdRrv1vPQQTqwjP83/7QCmbj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m0lxQAAANwAAAAPAAAAAAAAAAAAAAAAAJgCAABkcnMv&#10;ZG93bnJldi54bWxQSwUGAAAAAAQABAD1AAAAigMAAAAA&#10;" filled="f" strokeweight="0"/>
              <v:line id="Line 935" o:spid="_x0000_s1953" style="position:absolute;flip:y;visibility:visible" from="5705,1831" to="5706,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EAh8YAAADcAAAADwAAAGRycy9kb3ducmV2LnhtbESPQWsCMRSE7wX/Q3iCt5qt0NpujSJK&#10;pQi2aOuht+fmdXdx87Ik0Y3/3giFHoeZ+YaZzKJpxJmcry0reBhmIIgLq2suFXx/vd0/g/ABWWNj&#10;mRRcyMNs2rubYK5tx1s670IpEoR9jgqqENpcSl9UZNAPbUucvF/rDIYkXSm1wy7BTSNHWfYkDdac&#10;FipsaVFRcdydjILtx5gPbnWKx3joNp8/+3K9X86VGvTj/BVEoBj+w3/td63g5XEEt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RAIfGAAAA3AAAAA8AAAAAAAAA&#10;AAAAAAAAoQIAAGRycy9kb3ducmV2LnhtbFBLBQYAAAAABAAEAPkAAACUAwAAAAA=&#10;" strokeweight="0"/>
              <v:shape id="Freeform 936" o:spid="_x0000_s1954" style="position:absolute;left:5705;top:1831;width:2;height:2;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qccQA&#10;AADcAAAADwAAAGRycy9kb3ducmV2LnhtbESPT2sCMRTE7wW/Q3iCt5q1i1VXo4gilN78c/D43Dw3&#10;wc3Lskl1/faNUOhxmJnfMItV52pxpzZYzwpGwwwEcem15UrB6bh7n4IIEVlj7ZkUPCnAatl7W2Ch&#10;/YP3dD/ESiQIhwIVmBibQspQGnIYhr4hTt7Vtw5jkm0ldYuPBHe1/MiyT+nQclow2NDGUHk7/DgF&#10;k9xvvy/b/bm62dPE7LTNZbZRatDv1nMQkbr4H/5rf2kFs3EOrzPp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2qnHEAAAA3AAAAA8AAAAAAAAAAAAAAAAAmAIAAGRycy9k&#10;b3ducmV2LnhtbFBLBQYAAAAABAAEAPUAAACJAwAAAAA=&#10;" path="m6,l2,5,,5e" filled="f" strokeweight="0">
                <v:path arrowok="t" o:connecttype="custom" o:connectlocs="2,0;1,2;0,2" o:connectangles="0,0,0"/>
              </v:shape>
              <v:line id="Line 937" o:spid="_x0000_s1955" style="position:absolute;visibility:visible" from="5705,1833" to="5707,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AOrcUAAADcAAAADwAAAGRycy9kb3ducmV2LnhtbESPW4vCMBSE3wX/QzjCvq2p4qVWo4i4&#10;6L7tegEfD82xDTYnpclq99+bhQUfh5n5hlmsWluJOzXeOFYw6CcgiHOnDRcKTseP9xSED8gaK8ek&#10;4Jc8rJbdzgIz7R78TfdDKESEsM9QQRlCnUnp85Is+r6riaN3dY3FEGVTSN3gI8JtJYdJMpEWDceF&#10;EmvalJTfDj9Wgfma7Maf0/PsLLe7MLikt9TYk1JvvXY9BxGoDa/wf3uvFczGI/g7E4+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AOrcUAAADcAAAADwAAAAAAAAAA&#10;AAAAAAChAgAAZHJzL2Rvd25yZXYueG1sUEsFBgAAAAAEAAQA+QAAAJMDAAAAAA==&#10;" strokeweight="0"/>
              <v:shape id="Freeform 938" o:spid="_x0000_s1956" style="position:absolute;left:5709;top:1831;width:2;height:3;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XsMcA&#10;AADcAAAADwAAAGRycy9kb3ducmV2LnhtbESP3UrDQBSE7wXfYTlC7+wmlkgbuy1aWqxaKP3x/pg9&#10;ZoPZszG7bVOf3hWEXg4z8w0znna2FkdqfeVYQdpPQBAXTldcKtjvFrdDED4ga6wdk4IzeZhOrq/G&#10;mGt34g0dt6EUEcI+RwUmhCaX0heGLPq+a4ij9+laiyHKtpS6xVOE21reJcm9tFhxXDDY0MxQ8bU9&#10;WAWrl2zxfn57WtN3M5g//3zUJn1NlerddI8PIAJ14RL+by+1glGWwd+ZeAT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1V7DHAAAA3AAAAA8AAAAAAAAAAAAAAAAAmAIAAGRy&#10;cy9kb3ducmV2LnhtbFBLBQYAAAAABAAEAPUAAACMAwAAAAA=&#10;" path="m3,6l4,8,3,10r-1,l,8,,1,2,,4,,7,1r,5l4,8r3,2e" filled="f" strokeweight="0">
                <v:path arrowok="t" o:connecttype="custom" o:connectlocs="1,2;1,2;1,3;1,3;0,2;0,0;1,0;1,0;2,0;2,2;1,2;2,3" o:connectangles="0,0,0,0,0,0,0,0,0,0,0,0"/>
              </v:shape>
              <v:shape id="Freeform 939" o:spid="_x0000_s1957" style="position:absolute;left:5711;top:1831;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swxMMA&#10;AADcAAAADwAAAGRycy9kb3ducmV2LnhtbESPT2sCMRTE7wW/Q3gFbzXbgrJujSJC0ZPgHxRvj83r&#10;7uLmZUmixn76RhA8DvObGWYyi6YVV3K+sazgc5CBIC6tbrhSsN/9fOQgfEDW2FomBXfyMJv23iZY&#10;aHvjDV23oRKphH2BCuoQukJKX9Zk0A9sR5y8X+sMhiRdJbXDWyo3rfzKspE02HBaqLGjRU3leXsx&#10;CtY+DucuP+yWMSF/J78/xvysVP89zr9BBIrhBT/TK61gPBzB40w6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swxMMAAADcAAAADwAAAAAAAAAAAAAAAACYAgAAZHJzL2Rv&#10;d25yZXYueG1sUEsFBgAAAAAEAAQA9QAAAIgDAAAAAA==&#10;" path="m6,8l5,10r-4,l,8,,1,1,,5,,6,1e" filled="f" strokeweight="0">
                <v:path arrowok="t" o:connecttype="custom" o:connectlocs="2,2;2,3;0,3;0,2;0,0;0,0;2,0;2,0" o:connectangles="0,0,0,0,0,0,0,0"/>
              </v:shape>
              <v:shape id="Freeform 940" o:spid="_x0000_s1958" style="position:absolute;left:5673;top:1828;width:58;height:58;visibility:visible;mso-wrap-style:square;v-text-anchor:top" coordsize="232,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1FB8UA&#10;AADcAAAADwAAAGRycy9kb3ducmV2LnhtbESPQWvCQBSE70L/w/IKvYhuKsRqdJUiSEWUEg2eH9nX&#10;JDT7NmS3Jv33riB4HGbmG2a57k0trtS6yrKC93EEgji3uuJCQXbejmYgnEfWWFsmBf/kYL16GSwx&#10;0bbjlK4nX4gAYZeggtL7JpHS5SUZdGPbEAfvx7YGfZBtIXWLXYCbWk6iaCoNVhwWSmxoU1L+e/oz&#10;Cra77zi7HOuvLGq6WA9Tt8+GB6XeXvvPBQhPvX+GH+2dVjCPP+B+Jhw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UUHxQAAANwAAAAPAAAAAAAAAAAAAAAAAJgCAABkcnMv&#10;ZG93bnJldi54bWxQSwUGAAAAAAQABAD1AAAAigMAAAAA&#10;" path="m232,116r,-7l232,101r-2,-7l228,85r-2,-7l223,72r-2,-7l217,57r-5,-6l209,45r-5,-6l198,34r-5,-6l187,23r-6,-3l174,16r-7,-4l161,9,154,6,146,4,139,3,132,1,123,r-7,l109,r-8,1l93,3,85,4,78,6,72,9r-7,3l57,16r-6,4l45,23r-6,5l34,34r-6,5l23,45r-3,6l16,57r-4,8l9,72,6,78,4,85,3,94r-2,7l,109r,7l,123r1,9l3,139r1,7l6,154r3,7l12,167r4,7l20,180r3,6l28,193r6,6l39,204r6,4l51,212r6,5l65,221r7,2l78,227r7,1l93,230r8,2l109,232r7,1l123,232r9,l139,230r7,-2l154,227r7,-4l167,221r7,-4l181,212r6,-4l193,204r5,-5l204,193r5,-7l212,180r5,-6l221,167r2,-6l226,154r2,-8l230,139r2,-7l232,123r,-7xe" filled="f" strokeweight="0">
                <v:path arrowok="t" o:connecttype="custom" o:connectlocs="58,27;58,23;57,19;55,16;53,13;51,10;48,7;45,5;42,3;39,1;35,1;31,0;27,0;23,1;20,1;16,3;13,5;10,7;7,10;5,13;3,16;2,19;1,23;0,27;0,31;1,35;2,38;3,42;5,45;7,48;10,51;13,53;16,55;20,57;23,57;27,58;31,58;35,57;39,57;42,55;45,53;48,51;51,48;53,45;55,42;57,38;58,35;58,31" o:connectangles="0,0,0,0,0,0,0,0,0,0,0,0,0,0,0,0,0,0,0,0,0,0,0,0,0,0,0,0,0,0,0,0,0,0,0,0,0,0,0,0,0,0,0,0,0,0,0,0"/>
              </v:shape>
              <v:shape id="Freeform 941" o:spid="_x0000_s1959" style="position:absolute;left:5690;top:1845;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upB70A&#10;AADcAAAADwAAAGRycy9kb3ducmV2LnhtbERPvQrCMBDeBd8hnOAimiooWo0igqCLYHVwPJqzrTaX&#10;0sRa394MguPH97/atKYUDdWusKxgPIpAEKdWF5wpuF72wzkI55E1lpZJwYccbNbdzgpjbd98pibx&#10;mQgh7GJUkHtfxVK6NCeDbmQr4sDdbW3QB1hnUtf4DuGmlJMomkmDBYeGHCva5ZQ+k5dRcDs2+8Sj&#10;Sy/n5GGMrgZzm52U6vfa7RKEp9b/xT/3QStYTMP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yupB70AAADcAAAADwAAAAAAAAAAAAAAAACYAgAAZHJzL2Rvd25yZXYu&#10;eG1sUEsFBgAAAAAEAAQA9QAAAIIDAAAAAA==&#10;" path="m95,48r,-5l94,38,93,33,92,28,89,25,87,20,83,16,80,13,76,10,72,6,67,4,63,3,58,2,53,,48,,43,,38,2,33,3,28,4,25,6r-5,4l16,13r-3,3l9,20,7,25,4,28,3,33,2,38,,43r,5l,53r2,5l3,62r1,5l7,72r2,4l13,80r3,3l20,87r5,2l28,92r5,1l38,94r5,1l48,95r5,l58,94r5,-1l67,92r5,-3l76,87r4,-4l83,80r4,-4l89,72r3,-5l93,62r1,-4l95,53r,-5xe" filled="f" strokeweight="0">
                <v:path arrowok="t" o:connecttype="custom" o:connectlocs="24,12;24,11;24,10;23,8;23,7;22,6;22,5;21,4;20,3;19,3;18,2;17,1;16,1;15,1;13,0;12,0;11,0;10,1;8,1;7,1;6,2;5,3;4,3;3,4;2,5;2,6;1,7;1,8;1,10;0,11;0,12;0,13;1,15;1,16;1,17;2,18;2,19;3,20;4,21;5,22;6,22;7,23;8,23;10,24;11,24;12,24;13,24;15,24;16,23;17,23;18,22;19,22;20,21;21,20;22,19;22,18;23,17;23,16;24,15;24,13;24,12" o:connectangles="0,0,0,0,0,0,0,0,0,0,0,0,0,0,0,0,0,0,0,0,0,0,0,0,0,0,0,0,0,0,0,0,0,0,0,0,0,0,0,0,0,0,0,0,0,0,0,0,0,0,0,0,0,0,0,0,0,0,0,0,0"/>
              </v:shape>
              <v:line id="Line 942" o:spid="_x0000_s1960" style="position:absolute;visibility:visible" from="5676,1857" to="5689,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hM8QAAADcAAAADwAAAGRycy9kb3ducmV2LnhtbESPT4vCMBTE7wt+h/AEb2uqoNtWo4go&#10;7t7Wf+Dx0TzbYPNSmqjdb79ZWPA4zMxvmPmys7V4UOuNYwWjYQKCuHDacKngdNy+pyB8QNZYOyYF&#10;P+Rhuei9zTHX7sl7ehxCKSKEfY4KqhCaXEpfVGTRD11DHL2ray2GKNtS6hafEW5rOU6SqbRoOC5U&#10;2NC6ouJ2uFsF5nu6m3x9nLOz3OzC6JLeUmNPSg363WoGIlAXXuH/9qdWkE0y+DsTj4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EaEzxAAAANwAAAAPAAAAAAAAAAAA&#10;AAAAAKECAABkcnMvZG93bnJldi54bWxQSwUGAAAAAAQABAD5AAAAkgMAAAAA&#10;" strokeweight="0"/>
              <v:line id="Line 943" o:spid="_x0000_s1961" style="position:absolute;flip:x;visibility:visible" from="5676,1834" to="5689,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Px1sMAAADcAAAADwAAAGRycy9kb3ducmV2LnhtbERPz2vCMBS+C/4P4Qm7zXQ7OK1GEWVj&#10;DKbUzYO3Z/PWFpuXkkSb/ffLYeDx4/u9WEXTihs531hW8DTOQBCXVjdcKfj+en2cgvABWWNrmRT8&#10;kofVcjhYYK5tzwXdDqESKYR9jgrqELpcSl/WZNCPbUecuB/rDIYEXSW1wz6Fm1Y+Z9lEGmw4NdTY&#10;0aam8nK4GgXF7oXP7u0aL/Hcf+5Px+rjuF0r9TCK6zmIQDHcxf/ud61gNknz05l0BO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j8dbDAAAA3AAAAA8AAAAAAAAAAAAA&#10;AAAAoQIAAGRycy9kb3ducmV2LnhtbFBLBQYAAAAABAAEAPkAAACRAwAAAAA=&#10;" strokeweight="0"/>
              <v:line id="Line 944" o:spid="_x0000_s1962" style="position:absolute;flip:x;visibility:visible" from="5689,1834" to="5715,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9UTcYAAADcAAAADwAAAGRycy9kb3ducmV2LnhtbESPQWsCMRSE7wX/Q3iCt5rVg61bo4ii&#10;lIItaj309ty87i5uXpYkuum/N4VCj8PMfMPMFtE04kbO15YVjIYZCOLC6ppLBZ/HzeMzCB+QNTaW&#10;ScEPeVjMew8zzLXteE+3QyhFgrDPUUEVQptL6YuKDPqhbYmT922dwZCkK6V22CW4aeQ4yybSYM1p&#10;ocKWVhUVl8PVKNi/P/HZba/xEs/d7uPrVL6d1kulBv24fAERKIb/8F/7VSuYTkbweyYd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vVE3GAAAA3AAAAA8AAAAAAAAA&#10;AAAAAAAAoQIAAGRycy9kb3ducmV2LnhtbFBLBQYAAAAABAAEAPkAAACUAwAAAAA=&#10;" strokeweight="0"/>
              <v:line id="Line 945" o:spid="_x0000_s1963" style="position:absolute;flip:x y;visibility:visible" from="5715,1834" to="5728,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RGMMMAAADcAAAADwAAAGRycy9kb3ducmV2LnhtbESPQWsCMRSE7wX/Q3hCL0WzWtja1Sgi&#10;tUhvXfX+2LxuFpOXJUl1/fdNodDjMDPfMKvN4Ky4UoidZwWzaQGCuPG641bB6bifLEDEhKzReiYF&#10;d4qwWY8eVlhpf+NPutapFRnCsUIFJqW+kjI2hhzGqe+Js/flg8OUZWilDnjLcGflvChK6bDjvGCw&#10;p52h5lJ/OwXPL+fj4WKfzMc+OvP2buumDHelHsfDdgki0ZD+w3/tg1bwWs7h90w+An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kRjDDAAAA3AAAAA8AAAAAAAAAAAAA&#10;AAAAoQIAAGRycy9kb3ducmV2LnhtbFBLBQYAAAAABAAEAPkAAACRAwAAAAA=&#10;" strokeweight="0"/>
              <v:line id="Line 946" o:spid="_x0000_s1964" style="position:absolute;flip:y;visibility:visible" from="5715,1857" to="5728,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FvocYAAADcAAAADwAAAGRycy9kb3ducmV2LnhtbESPQWsCMRSE7wX/Q3hCbzVbC7bdGkUs&#10;FRFUtPXQ23Pzuru4eVmS6MZ/bwqFHoeZ+YYZT6NpxIWcry0reBxkIIgLq2suFXx9fjy8gPABWWNj&#10;mRRcycN00rsbY65txzu67EMpEoR9jgqqENpcSl9UZNAPbEucvB/rDIYkXSm1wy7BTSOHWTaSBmtO&#10;CxW2NK+oOO3PRsFu88xHtzjHUzx26+33oVwd3mdK3ffj7A1EoBj+w3/tpVbwOnqC3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xb6HGAAAA3AAAAA8AAAAAAAAA&#10;AAAAAAAAoQIAAGRycy9kb3ducmV2LnhtbFBLBQYAAAAABAAEAPkAAACUAwAAAAA=&#10;" strokeweight="0"/>
              <v:line id="Line 947" o:spid="_x0000_s1965" style="position:absolute;visibility:visible" from="5689,1879" to="5715,1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zEEMQAAADcAAAADwAAAGRycy9kb3ducmV2LnhtbESPQWvCQBSE7wX/w/KE3nRjqTFGVyml&#10;or2pVejxkX0mi9m3Ibtq/PduQehxmJlvmPmys7W4UuuNYwWjYQKCuHDacKng8LMaZCB8QNZYOyYF&#10;d/KwXPRe5phrd+MdXfehFBHCPkcFVQhNLqUvKrLoh64hjt7JtRZDlG0pdYu3CLe1fEuSVFo0HBcq&#10;bOizouK8v1gFZpuux9+T4/Qov9Zh9JudM2MPSr32u48ZiEBd+A8/2xutYJq+w9+Ze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fMQQxAAAANwAAAAPAAAAAAAAAAAA&#10;AAAAAKECAABkcnMvZG93bnJldi54bWxQSwUGAAAAAAQABAD5AAAAkgMAAAAA&#10;" strokeweight="0"/>
              <v:shape id="Freeform 948" o:spid="_x0000_s1966" style="position:absolute;left:5678;top:1836;width:48;height:42;visibility:visible;mso-wrap-style:square;v-text-anchor:top" coordsize="192,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FqMYA&#10;AADcAAAADwAAAGRycy9kb3ducmV2LnhtbESP0WrCQBRE3wv9h+UW+qabBkzb6CpFLVroi9YPuGRv&#10;s2myd0N2TdJ+vSsIfRxm5gyzWI22ET11vnKs4GmagCAunK64VHD6ep+8gPABWWPjmBT8kofV8v5u&#10;gbl2Ax+oP4ZSRAj7HBWYENpcSl8YsuinriWO3rfrLIYou1LqDocIt41MkySTFiuOCwZbWhsq6uPZ&#10;Kvirn7e7/Y85zLLP9GPXb9J6sFapx4fxbQ4i0Bj+w7f2Xit4zWZwPROP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uFqMYAAADcAAAADwAAAAAAAAAAAAAAAACYAgAAZHJz&#10;L2Rvd25yZXYueG1sUEsFBgAAAAAEAAQA9QAAAIsDAAAAAA==&#10;" path="m48,167r97,l192,83,145,,48,,,83r48,84xe" filled="f" strokeweight="0">
                <v:path arrowok="t" o:connecttype="custom" o:connectlocs="12,42;36,42;48,21;36,0;12,0;0,21;12,42" o:connectangles="0,0,0,0,0,0,0"/>
              </v:shape>
              <v:shape id="Freeform 949" o:spid="_x0000_s1967" style="position:absolute;left:5692;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3sQA&#10;AADcAAAADwAAAGRycy9kb3ducmV2LnhtbESPwWrDMBBE74H8g9hAL6GRHYLbulFCKQRMT43TD1is&#10;reXUWhlJcdy/rwKFHIeZecNs95PtxUg+dI4V5KsMBHHjdMetgq/T4fEZRIjIGnvHpOCXAux389kW&#10;S+2ufKSxjq1IEA4lKjAxDqWUoTFkMazcQJy8b+ctxiR9K7XHa4LbXq6zrJAWO04LBgd6N9T81Ber&#10;AJ/ys/n4zOtqdPnSbY5Lf64uSj0sprdXEJGmeA//tyut4KUo4HYmHQ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97EAAAA3AAAAA8AAAAAAAAAAAAAAAAAmAIAAGRycy9k&#10;b3ducmV2LnhtbFBLBQYAAAAABAAEAPUAAACJAwAAAAA=&#10;" path="m,6l1,7r2,l5,6,,1,1,,3,,5,1e" filled="f" strokeweight="0">
                <v:path arrowok="t" o:connecttype="custom" o:connectlocs="0,2;0,2;1,2;1,2;0,0;0,0;1,0;1,0" o:connectangles="0,0,0,0,0,0,0,0"/>
              </v:shape>
              <v:shape id="Freeform 950" o:spid="_x0000_s1968" style="position:absolute;left:5693;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aRcQA&#10;AADcAAAADwAAAGRycy9kb3ducmV2LnhtbESPUWvCMBSF3wf7D+EOfJGZVobOapQxEMqetNsPuDTX&#10;ptrclCTW+u+XgbDHwznnO5zNbrSdGMiH1rGCfJaBIK6dbrlR8PO9f30HESKyxs4xKbhTgN32+WmD&#10;hXY3PtJQxUYkCIcCFZgY+0LKUBuyGGauJ07eyXmLMUnfSO3xluC2k/MsW0iLLacFgz19Gqov1dUq&#10;wGV+Nl+HvCoHl0/d23Hqz+VVqcnL+LEGEWmM/+FHu9QKVosl/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YWkXEAAAA3AAAAA8AAAAAAAAAAAAAAAAAmAIAAGRycy9k&#10;b3ducmV2LnhtbFBLBQYAAAAABAAEAPUAAACJAwAAAAA=&#10;" path="m,l1,7,2,4,3,7,5,e" filled="f" strokeweight="0">
                <v:path arrowok="t" o:connecttype="custom" o:connectlocs="0,0;0,2;0,1;1,2;1,0" o:connectangles="0,0,0,0,0"/>
              </v:shape>
              <v:shape id="Freeform 951" o:spid="_x0000_s1969" style="position:absolute;left:5695;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fON8EA&#10;AADcAAAADwAAAGRycy9kb3ducmV2LnhtbERP3WrCMBS+H/gO4Qy8EU0r4mY1ighC8Wp2e4BDc2zq&#10;mpOSxNq9/XIx2OXH9787jLYTA/nQOlaQLzIQxLXTLTcKvj7P83cQISJr7ByTgh8KcNhPXnZYaPfk&#10;Kw1VbEQK4VCgAhNjX0gZakMWw8L1xIm7OW8xJugbqT0+U7jt5DLL1tJiy6nBYE8nQ/V39bAK8C2/&#10;m8tHXpWDy2dudZ35e/lQavo6HrcgIo3xX/znLrWCzTqtTWfSEZ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HzjfBAAAA3AAAAA8AAAAAAAAAAAAAAAAAmAIAAGRycy9kb3du&#10;cmV2LnhtbFBLBQYAAAAABAAEAPUAAACGAwAAAAA=&#10;" path="m,7l,5,3,,5,5r,2e" filled="f" strokeweight="0">
                <v:path arrowok="t" o:connecttype="custom" o:connectlocs="0,2;0,1;1,0;1,1;1,2" o:connectangles="0,0,0,0,0"/>
              </v:shape>
              <v:line id="Line 952" o:spid="_x0000_s1970" style="position:absolute;visibility:visible" from="5695,1766" to="5696,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1rjsUAAADcAAAADwAAAGRycy9kb3ducmV2LnhtbESPT2vCQBTE7wW/w/KE3upGoWkSXUVE&#10;sd5a/4DHR/aZLGbfhuyq6bd3C4Ueh5n5DTNb9LYRd+q8caxgPEpAEJdOG64UHA+btwyED8gaG8ek&#10;4Ic8LOaDlxkW2j34m+77UIkIYV+ggjqEtpDSlzVZ9CPXEkfv4jqLIcqukrrDR4TbRk6SJJUWDceF&#10;Glta1VRe9zerwHyl2/fdxyk/yfU2jM/ZNTP2qNTrsF9OQQTqw3/4r/2pFeRpDr9n4hG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1rjsUAAADcAAAADwAAAAAAAAAA&#10;AAAAAAChAgAAZHJzL2Rvd25yZXYueG1sUEsFBgAAAAAEAAQA+QAAAJMDAAAAAA==&#10;" strokeweight="0"/>
              <v:shape id="Freeform 953" o:spid="_x0000_s1971" style="position:absolute;left:5697;top:1765;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OF8EA&#10;AADcAAAADwAAAGRycy9kb3ducmV2LnhtbERPvW7CMBDeK/UdrKvEUoENQ4EUJ0IgpA7tUOABTvaR&#10;RI3PkW1C4OnroVLHT9//phpdJwYKsfWsYT5TIIiNty3XGs6nw3QFIiZki51n0nCnCFX5/LTBwvob&#10;f9NwTLXIIRwL1NCk1BdSRtOQwzjzPXHmLj44TBmGWtqAtxzuOrlQ6k06bDk3NNjTriHzc7w6DaYN&#10;y5r2uFfqdaDxa27Op8en1pOXcfsOItGY/sV/7g+rYb3M8/OZfAR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zhfBAAAA3AAAAA8AAAAAAAAAAAAAAAAAmAIAAGRycy9kb3du&#10;cmV2LnhtbFBLBQYAAAAABAAEAPUAAACGAwAAAAA=&#10;" path="m4,4r,3l2,7,,6,,1,2,,4,e" filled="f" strokeweight="0">
                <v:path arrowok="t" o:connecttype="custom" o:connectlocs="1,1;1,2;1,2;0,2;0,0;1,0;1,0" o:connectangles="0,0,0,0,0,0,0"/>
              </v:shape>
              <v:shape id="Freeform 954" o:spid="_x0000_s1972" style="position:absolute;left:5698;top:1765;width:2;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rjMQA&#10;AADcAAAADwAAAGRycy9kb3ducmV2LnhtbESPT2sCMRTE7wW/Q3gFL0WT9eCfrVGkInhoD1U/wCN5&#10;3V26eVmSdF399I1Q6HGYmd8w6+3gWtFTiI1nDcVUgSA23jZcabicD5MliJiQLbaeScONImw3o6c1&#10;ltZf+ZP6U6pEhnAsUUOdUldKGU1NDuPUd8TZ+/LBYcoyVNIGvGa4a+VMqbl02HBeqLGjt5rM9+nH&#10;aTBNWFS0x71SLz0NH4W5nO/vWo+fh90riERD+g//tY9Ww2pRwONMP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Za4zEAAAA3AAAAA8AAAAAAAAAAAAAAAAAmAIAAGRycy9k&#10;b3ducmV2LnhtbFBLBQYAAAAABAAEAPUAAACJAwAAAAA=&#10;" path="m,7l,,4,e" filled="f" strokeweight="0">
                <v:path arrowok="t" o:connecttype="custom" o:connectlocs="0,2;0,0;2,0" o:connectangles="0,0,0"/>
              </v:shape>
              <v:line id="Line 955" o:spid="_x0000_s1973" style="position:absolute;visibility:visible" from="5698,1766" to="5699,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BvIsUAAADcAAAADwAAAGRycy9kb3ducmV2LnhtbESPQWvCQBSE74X+h+UVeqsbA2qSuoqI&#10;Yntro4LHR/Y1Wcy+Ddk1pv++Wyj0OMzMN8xyPdpWDNR741jBdJKAIK6cNlwrOB33LxkIH5A1to5J&#10;wTd5WK8eH5ZYaHfnTxrKUIsIYV+ggiaErpDSVw1Z9BPXEUfvy/UWQ5R9LXWP9wi3rUyTZC4tGo4L&#10;DXa0bai6ljerwHzMD7P3xTk/y90hTC/ZNTP2pNTz07h5BRFoDP/hv/abVpAvUv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BvIsUAAADcAAAADwAAAAAAAAAA&#10;AAAAAAChAgAAZHJzL2Rvd25yZXYueG1sUEsFBgAAAAAEAAQA+QAAAJMDAAAAAA==&#10;" strokeweight="0"/>
              <v:line id="Line 956" o:spid="_x0000_s1974" style="position:absolute;visibility:visible" from="5698,1767" to="5700,1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zKucUAAADcAAAADwAAAGRycy9kb3ducmV2LnhtbESPQWvCQBSE74L/YXmCt7pRqcbUVUQs&#10;1ltrE+jxkX1NFrNvQ3ar6b/vCgWPw8x8w6y3vW3ElTpvHCuYThIQxKXThisF+efrUwrCB2SNjWNS&#10;8EsetpvhYI2Zdjf+oOs5VCJC2GeooA6hzaT0ZU0W/cS1xNH7dp3FEGVXSd3hLcJtI2dJspAWDceF&#10;Glva11Rezj9WgXlfHJ9Py2JVyMMxTL/SS2psrtR41O9eQATqwyP8337TClbLOdzP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zKucUAAADcAAAADwAAAAAAAAAA&#10;AAAAAAChAgAAZHJzL2Rvd25yZXYueG1sUEsFBgAAAAAEAAQA+QAAAJMDAAAAAA==&#10;" strokeweight="0"/>
              <v:shape id="Freeform 957" o:spid="_x0000_s1975" style="position:absolute;left:5700;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S78QA&#10;AADcAAAADwAAAGRycy9kb3ducmV2LnhtbESPUWvCMBSF3wf7D+EOfJGZVmTOapQxEMqetNsPuDTX&#10;ptrclCTW+u+XwcDHwznnO5zNbrSdGMiH1rGCfJaBIK6dbrlR8PO9f30HESKyxs4xKbhTgN32+WmD&#10;hXY3PtJQxUYkCIcCFZgY+0LKUBuyGGauJ07eyXmLMUnfSO3xluC2k/Mse5MWW04LBnv6NFRfqqtV&#10;gMv8bL4OeVUOLp+6xXHqz+VVqcnL+LEGEWmMj/B/u9QKVssF/J1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TUu/EAAAA3AAAAA8AAAAAAAAAAAAAAAAAmAIAAGRycy9k&#10;b3ducmV2LnhtbFBLBQYAAAAABAAEAPUAAACJAwAAAAA=&#10;" path="m,l,7r5,e" filled="f" strokeweight="0">
                <v:path arrowok="t" o:connecttype="custom" o:connectlocs="0,0;0,2;1,2" o:connectangles="0,0,0"/>
              </v:shape>
              <v:rect id="Rectangle 958" o:spid="_x0000_s1976" style="position:absolute;left:5702;top:1765;width:1;height: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3RsUA&#10;AADcAAAADwAAAGRycy9kb3ducmV2LnhtbESPT2vCQBTE7wW/w/KE3upGxUajq4gg9GTrH8TjM/tM&#10;QnbfhuxW02/fLRQ8DjPzG2ax6qwRd2p95VjBcJCAIM6drrhQcDpu36YgfEDWaByTgh/ysFr2XhaY&#10;affgPd0PoRARwj5DBWUITSalz0uy6AeuIY7ezbUWQ5RtIXWLjwi3Ro6S5F1arDgulNjQpqS8Pnxb&#10;BdPJ1dSndHzZpZ/Dc01mTX73pdRrv1vPQQTqwjP83/7QCmbpB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DdGxQAAANwAAAAPAAAAAAAAAAAAAAAAAJgCAABkcnMv&#10;ZG93bnJldi54bWxQSwUGAAAAAAQABAD1AAAAigMAAAAA&#10;" filled="f" strokeweight="0"/>
              <v:line id="Line 959" o:spid="_x0000_s1977" style="position:absolute;flip:y;visibility:visible" from="5704,1765" to="5705,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9a5MYAAADcAAAADwAAAGRycy9kb3ducmV2LnhtbESPQWsCMRSE74L/ITyhN83ag9atUcTS&#10;UgRb1Hro7bl53V3cvCxJdOO/N4VCj8PMfMPMl9E04krO15YVjEcZCOLC6ppLBV+H1+ETCB+QNTaW&#10;ScGNPCwX/d4cc2073tF1H0qRIOxzVFCF0OZS+qIig35kW+Lk/VhnMCTpSqkddgluGvmYZRNpsOa0&#10;UGFL64qK8/5iFOw+pnxyb5d4jqdu+/l9LDfHl5VSD4O4egYRKIb/8F/7XSuYTSfweyYd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fWuTGAAAA3AAAAA8AAAAAAAAA&#10;AAAAAAAAoQIAAGRycy9kb3ducmV2LnhtbFBLBQYAAAAABAAEAPkAAACUAwAAAAA=&#10;" strokeweight="0"/>
              <v:shape id="Freeform 960" o:spid="_x0000_s1978" style="position:absolute;left:5704;top:1765;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ZgOcQA&#10;AADcAAAADwAAAGRycy9kb3ducmV2LnhtbESPQWvCQBSE7wX/w/IEb3VjD9VEV5GWFg8txegPeGSf&#10;STT7NmSfGv313ULB4zAz3zCLVe8adaEu1J4NTMYJKOLC25pLA/vdx/MMVBBki41nMnCjAKvl4GmB&#10;mfVX3tIll1JFCIcMDVQibaZ1KCpyGMa+JY7ewXcOJcqu1LbDa4S7Rr8kyat2WHNcqLClt4qKU352&#10;Bs4/u1R0rZO0+U6/fP75LvfZ0ZjRsF/PQQn18gj/tzfWQDqdwt+Ze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mYDnEAAAA3AAAAA8AAAAAAAAAAAAAAAAAmAIAAGRycy9k&#10;b3ducmV2LnhtbFBLBQYAAAAABAAEAPUAAACJAwAAAAA=&#10;" path="m5,l1,4,,4e" filled="f" strokeweight="0">
                <v:path arrowok="t" o:connecttype="custom" o:connectlocs="1,0;0,1;0,1" o:connectangles="0,0,0"/>
              </v:shape>
              <v:line id="Line 961" o:spid="_x0000_s1979" style="position:absolute;visibility:visible" from="5704,1766" to="5705,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hYyMEAAADcAAAADwAAAGRycy9kb3ducmV2LnhtbERPTYvCMBC9C/6HMMLeNFVYrdUoIru4&#10;3rQqeByasQ02k9JktfvvNwfB4+N9L9edrcWDWm8cKxiPEhDEhdOGSwXn0/cwBeEDssbaMSn4Iw/r&#10;Vb+3xEy7Jx/pkYdSxBD2GSqoQmgyKX1RkUU/cg1x5G6utRgibEupW3zGcFvLSZJMpUXDsaHChrYV&#10;Fff81yowh+nucz+7zC/yaxfG1/SeGntW6mPQbRYgAnXhLX65f7SC+SyujWfiEZ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6FjIwQAAANwAAAAPAAAAAAAAAAAAAAAA&#10;AKECAABkcnMvZG93bnJldi54bWxQSwUGAAAAAAQABAD5AAAAjwMAAAAA&#10;" strokeweight="0"/>
              <v:shape id="Freeform 962" o:spid="_x0000_s1980" style="position:absolute;left:5707;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9ccQA&#10;AADcAAAADwAAAGRycy9kb3ducmV2LnhtbESPUWvCMBSF34X9h3AHe5GZdgyd1ShjMCh70m4/4NJc&#10;m7rmpiSx1n9vBMHHwznnO5z1drSdGMiH1rGCfJaBIK6dbrlR8Pf7/foBIkRkjZ1jUnChANvN02SN&#10;hXZn3tNQxUYkCIcCFZgY+0LKUBuyGGauJ07ewXmLMUnfSO3xnOC2k29ZNpcWW04LBnv6MlT/Vyer&#10;ABf50fzs8qocXD517/upP5YnpV6ex88ViEhjfITv7VIrWC6W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S/XHEAAAA3AAAAA8AAAAAAAAAAAAAAAAAmAIAAGRycy9k&#10;b3ducmV2LnhtbFBLBQYAAAAABAAEAPUAAACJAwAAAAA=&#10;" path="m2,5l3,6,2,7,1,7,,6,,1,1,,3,,5,1r,4l3,6,5,7e" filled="f" strokeweight="0">
                <v:path arrowok="t" o:connecttype="custom" o:connectlocs="0,1;1,2;0,2;0,2;0,2;0,0;0,0;1,0;1,0;1,1;1,2;1,2" o:connectangles="0,0,0,0,0,0,0,0,0,0,0,0"/>
              </v:shape>
              <v:shape id="Freeform 963" o:spid="_x0000_s1981" style="position:absolute;left:5709;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0ky8EA&#10;AADcAAAADwAAAGRycy9kb3ducmV2LnhtbERP3WrCMBS+F3yHcITdyEwroq4zyhgIxatZ9wCH5qyp&#10;a05KEmv39uZC2OXH9787jLYTA/nQOlaQLzIQxLXTLTcKvi/H1y2IEJE1do5JwR8FOOynkx0W2t35&#10;TEMVG5FCOBSowMTYF1KG2pDFsHA9ceJ+nLcYE/SN1B7vKdx2cplla2mx5dRgsKdPQ/VvdbMKcJNf&#10;zekrr8rB5XO3Os/9tbwp9TIbP95BRBrjv/jpLrWCt22an86kIy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9JMvBAAAA3AAAAA8AAAAAAAAAAAAAAAAAmAIAAGRycy9kb3du&#10;cmV2LnhtbFBLBQYAAAAABAAEAPUAAACGAwAAAAA=&#10;" path="m5,6l4,7,1,7,,6,,1,1,,4,,5,1e" filled="f" strokeweight="0">
                <v:path arrowok="t" o:connecttype="custom" o:connectlocs="1,2;1,2;0,2;0,2;0,0;0,0;1,0;1,0" o:connectangles="0,0,0,0,0,0,0,0"/>
              </v:shape>
              <v:line id="Line 964" o:spid="_x0000_s1982" style="position:absolute;visibility:visible" from="5692,1806" to="5693,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eBcsQAAADcAAAADwAAAGRycy9kb3ducmV2LnhtbESPQWvCQBSE7wX/w/IEb3UTQY3RVUqx&#10;aG9qFXp8ZJ/JYvZtyG41/vuuIHgcZuYbZrHqbC2u1HrjWEE6TEAQF04bLhUcf77eMxA+IGusHZOC&#10;O3lYLXtvC8y1u/GerodQighhn6OCKoQml9IXFVn0Q9cQR+/sWoshyraUusVbhNtajpJkIi0ajgsV&#10;NvRZUXE5/FkFZjfZjL+np9lJrjch/c0umbFHpQb97mMOIlAXXuFne6sVzLIUHmfiEZ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B4FyxAAAANwAAAAPAAAAAAAAAAAA&#10;AAAAAKECAABkcnMvZG93bnJldi54bWxQSwUGAAAAAAQABAD5AAAAkgMAAAAA&#10;" strokeweight="0"/>
              <v:shape id="Freeform 965" o:spid="_x0000_s1983" style="position:absolute;left:5694;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fJ8QA&#10;AADcAAAADwAAAGRycy9kb3ducmV2LnhtbESPwWrDMBBE74X+g9hCLyGRHUrjOFFCKRRMT42TD1is&#10;jeXEWhlJcdy/rwqFHoeZecNs95PtxUg+dI4V5IsMBHHjdMetgtPxY16ACBFZY++YFHxTgP3u8WGL&#10;pXZ3PtBYx1YkCIcSFZgYh1LK0BiyGBZuIE7e2XmLMUnfSu3xnuC2l8sse5UWO04LBgd6N9Rc65tV&#10;gKv8Yj6/8roaXT5zL4eZv1Q3pZ6fprcNiEhT/A//tSutYF0s4fdMO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HyfEAAAA3AAAAA8AAAAAAAAAAAAAAAAAmAIAAGRycy9k&#10;b3ducmV2LnhtbFBLBQYAAAAABAAEAPUAAACJAwAAAAA=&#10;" path="m3,5l4,6,3,7,1,7,,6,,1,1,,4,,5,1r,4l4,6,5,7e" filled="f" strokeweight="0">
                <v:path arrowok="t" o:connecttype="custom" o:connectlocs="1,1;1,1;1,1;0,1;0,1;0,0;0,0;1,0;1,0;1,1;1,1;1,1" o:connectangles="0,0,0,0,0,0,0,0,0,0,0,0"/>
              </v:shape>
              <v:shape id="Freeform 966" o:spid="_x0000_s1984" style="position:absolute;left:5696;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gR8QA&#10;AADcAAAADwAAAGRycy9kb3ducmV2LnhtbESP3WoCMRSE7wu+QziCN0UTLVRdjSKVQi/aC38e4JAc&#10;dxc3J0uSrts+fVMQvBxm5htmve1dIzoKsfasYTpRIIiNtzWXGs6n9/ECREzIFhvPpOGHImw3g6c1&#10;Ftbf+EDdMZUiQzgWqKFKqS2kjKYih3HiW+LsXXxwmLIMpbQBbxnuGjlT6lU6rDkvVNjSW0Xmevx2&#10;Gkwd5iXtca/Uc0f919ScT7+fWo+G/W4FIlGfHuF7+8NqWC5e4P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SIEfEAAAA3AAAAA8AAAAAAAAAAAAAAAAAmAIAAGRycy9k&#10;b3ducmV2LnhtbFBLBQYAAAAABAAEAPUAAACJAwAAAAA=&#10;" path="m4,6l3,7,1,7,,6,,1,1,,3,,4,1e" filled="f" strokeweight="0">
                <v:path arrowok="t" o:connecttype="custom" o:connectlocs="1,1;1,1;0,1;0,1;0,0;0,0;1,0;1,0" o:connectangles="0,0,0,0,0,0,0,0"/>
              </v:shape>
              <v:shape id="Freeform 967" o:spid="_x0000_s1985" style="position:absolute;left:5697;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4M8QA&#10;AADcAAAADwAAAGRycy9kb3ducmV2LnhtbESP3WoCMRSE7wu+QziCN0UTpVRdjSKVQi/aC38e4JAc&#10;dxc3J0uSrts+fVMQvBxm5htmve1dIzoKsfasYTpRIIiNtzWXGs6n9/ECREzIFhvPpOGHImw3g6c1&#10;Ftbf+EDdMZUiQzgWqKFKqS2kjKYih3HiW+LsXXxwmLIMpbQBbxnuGjlT6lU6rDkvVNjSW0Xmevx2&#10;Gkwd5iXtca/Uc0f919ScT7+fWo+G/W4FIlGfHuF7+8NqWC5e4P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7uDPEAAAA3AAAAA8AAAAAAAAAAAAAAAAAmAIAAGRycy9k&#10;b3ducmV2LnhtbFBLBQYAAAAABAAEAPUAAACJAwAAAAA=&#10;" path="m,3r2,l4,5r,1l2,7,1,7,,6,,2,1,,2,e" filled="f" strokeweight="0">
                <v:path arrowok="t" o:connecttype="custom" o:connectlocs="0,0;1,0;1,1;1,1;1,1;0,1;0,1;0,0;0,0;1,0" o:connectangles="0,0,0,0,0,0,0,0,0,0"/>
              </v:shape>
              <v:line id="Line 968" o:spid="_x0000_s1986" style="position:absolute;visibility:visible" from="5699,1806" to="5700,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yHccMAAADcAAAADwAAAGRycy9kb3ducmV2LnhtbESPQYvCMBSE78L+h/CEvWnqglqrUZbF&#10;Rb25roLHR/Nsg81LaaLWf28EweMwM98ws0VrK3GlxhvHCgb9BARx7rThQsH+/7eXgvABWWPlmBTc&#10;ycNi/tGZYabdjf/ouguFiBD2GSooQ6gzKX1ekkXfdzVx9E6usRiibAqpG7xFuK3kV5KMpEXDcaHE&#10;mn5Kys+7i1VgtqPVcDM+TA5yuQqDY3pOjd0r9dltv6cgArXhHX6111rBJB3C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8h3HDAAAA3AAAAA8AAAAAAAAAAAAA&#10;AAAAoQIAAGRycy9kb3ducmV2LnhtbFBLBQYAAAAABAAEAPkAAACRAwAAAAA=&#10;" strokeweight="0"/>
              <v:shape id="Freeform 969" o:spid="_x0000_s1987" style="position:absolute;left:5701;top:1806;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1hcQA&#10;AADcAAAADwAAAGRycy9kb3ducmV2LnhtbESPQWvCQBSE74L/YXlCb7qpB0miq0hLpQdLMfoDHtnX&#10;JDX7NmSfGvvru4WCx2FmvmFWm8G16kp9aDwbeJ4loIhLbxuuDJyOb9MUVBBki61nMnCnAJv1eLTC&#10;3PobH+haSKUihEOOBmqRLtc6lDU5DDPfEUfvy/cOJcq+0rbHW4S7Vs+TZKEdNhwXauzopabyXFyc&#10;gcvnMRPd6CRrP7K9L3av8pN+G/M0GbZLUEKDPML/7XdrIEsX8HcmHg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tYXEAAAA3AAAAA8AAAAAAAAAAAAAAAAAmAIAAGRycy9k&#10;b3ducmV2LnhtbFBLBQYAAAAABAAEAPUAAACJAwAAAAA=&#10;" path="m,4r4,l5,3,5,2,4,,2,e" filled="f" strokeweight="0">
                <v:path arrowok="t" o:connecttype="custom" o:connectlocs="0,1;1,1;1,1;1,1;1,0;0,0" o:connectangles="0,0,0,0,0,0"/>
              </v:shape>
              <v:shape id="Freeform 970" o:spid="_x0000_s1988" style="position:absolute;left:5701;top:1805;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Agv8YA&#10;AADcAAAADwAAAGRycy9kb3ducmV2LnhtbESPQWvCQBSE7wX/w/KE3uqmgdYY3QQRpCKirXrx9sg+&#10;k9Ds25DdmtRf3y0Uehxm5htmkQ+mETfqXG1ZwfMkAkFcWF1zqeB8Wj8lIJxH1thYJgXf5CDPRg8L&#10;TLXt+YNuR1+KAGGXooLK+zaV0hUVGXQT2xIH72o7gz7IrpS6wz7ATSPjKHqVBmsOCxW2tKqo+Dx+&#10;GQX3npaH93j3El/2B75Hm23yttsq9TgelnMQngb/H/5rb7SCWTKF3zPhCM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Agv8YAAADcAAAADwAAAAAAAAAAAAAAAACYAgAAZHJz&#10;L2Rvd25yZXYueG1sUEsFBgAAAAAEAAQA9QAAAIsDAAAAAA==&#10;" path="m4,3l5,2,5,1,4,,,e" filled="f" strokeweight="0">
                <v:path arrowok="t" o:connecttype="custom" o:connectlocs="1,1;1,1;1,0;1,0;0,0" o:connectangles="0,0,0,0,0"/>
              </v:shape>
              <v:line id="Line 971" o:spid="_x0000_s1989" style="position:absolute;visibility:visible" from="5701,1805" to="5702,1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0o78IAAADcAAAADwAAAGRycy9kb3ducmV2LnhtbERPy2rCQBTdF/yH4Qrd1YmF2hgzCSIV&#10;2119gctL5poMydwJmVHTv+8sCl0ezjsvR9uJOw3eOFYwnyUgiCunDdcKTsftSwrCB2SNnWNS8EMe&#10;ymLylGOm3YP3dD+EWsQQ9hkqaELoMyl91ZBFP3M9ceSubrAYIhxqqQd8xHDbydckWUiLhmNDgz1t&#10;Gqraw80qMN+L3dvX+3l5lh+7ML+kbWrsSann6bhegQg0hn/xn/tTK1imcW08E4+AL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0o78IAAADcAAAADwAAAAAAAAAAAAAA&#10;AAChAgAAZHJzL2Rvd25yZXYueG1sUEsFBgAAAAAEAAQA+QAAAJADAAAAAA==&#10;" strokeweight="0"/>
              <v:line id="Line 972" o:spid="_x0000_s1990" style="position:absolute;visibility:visible" from="5702,1806" to="5704,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GNdMQAAADcAAAADwAAAGRycy9kb3ducmV2LnhtbESPQWvCQBSE7wX/w/IEb3WjoCbRVUqx&#10;aG9qFXp8ZJ/JYvZtyG41/vuuIHgcZuYbZrHqbC2u1HrjWMFomIAgLpw2XCo4/ny9pyB8QNZYOyYF&#10;d/KwWvbeFphrd+M9XQ+hFBHCPkcFVQhNLqUvKrLoh64hjt7ZtRZDlG0pdYu3CLe1HCfJVFo0HBcq&#10;bOizouJy+LMKzG66mXzPTtlJrjdh9JteUmOPSg363cccRKAuvMLP9lYryNIMHmfiEZ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cY10xAAAANwAAAAPAAAAAAAAAAAA&#10;AAAAAKECAABkcnMvZG93bnJldi54bWxQSwUGAAAAAAQABAD5AAAAkgMAAAAA&#10;" strokeweight="0"/>
              <v:shape id="Freeform 973" o:spid="_x0000_s1991" style="position:absolute;left:5704;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yFsEA&#10;AADcAAAADwAAAGRycy9kb3ducmV2LnhtbERP3WrCMBS+F3yHcITdyEwrorMzyhgIxatZ9wCH5qyp&#10;a05KEmv39uZC2OXH9787jLYTA/nQOlaQLzIQxLXTLTcKvi/H1zcQISJr7ByTgj8KcNhPJzsstLvz&#10;mYYqNiKFcChQgYmxL6QMtSGLYeF64sT9OG8xJugbqT3eU7jt5DLL1tJiy6nBYE+fhurf6mYV4Ca/&#10;mtNXXpWDy+dudZ77a3lT6mU2fryDiDTGf/HTXWoF222an86kIy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kshbBAAAA3AAAAA8AAAAAAAAAAAAAAAAAmAIAAGRycy9kb3du&#10;cmV2LnhtbFBLBQYAAAAABAAEAPUAAACGAwAAAAA=&#10;" path="m,3r3,l5,5r,1l3,7,1,7,,6,,2,2,,3,e" filled="f" strokeweight="0">
                <v:path arrowok="t" o:connecttype="custom" o:connectlocs="0,0;1,0;1,1;1,1;1,1;0,1;0,1;0,0;0,0;1,0" o:connectangles="0,0,0,0,0,0,0,0,0,0"/>
              </v:shape>
              <v:shape id="Freeform 974" o:spid="_x0000_s1992" style="position:absolute;left:5706;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KMIA&#10;AADcAAAADwAAAGRycy9kb3ducmV2LnhtbESPT2vCQBTE7wW/w/IEb3Wjh9JEVxFpIfTURr0/ss8k&#10;JPs2Ztf8+fZuQfA4zMxvmO1+NI3oqXOVZQWrZQSCOLe64kLB+fT9/gnCeWSNjWVSMJGD/W72tsVE&#10;24H/qM98IQKEXYIKSu/bREqXl2TQLW1LHLyr7Qz6ILtC6g6HADeNXEfRhzRYcVgosaVjSXmd3Y2C&#10;r1NTpbrGH55+z/py62t/GSKlFvPxsAHhafSv8LOdagVxvIL/M+EI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L/IowgAAANwAAAAPAAAAAAAAAAAAAAAAAJgCAABkcnMvZG93&#10;bnJldi54bWxQSwUGAAAAAAQABAD1AAAAhwMAAAAA&#10;" path="m1,7l,6,,1,1,,4,r,1l4,6r,1l1,7xe" filled="f" strokeweight="0">
                <v:path arrowok="t" o:connecttype="custom" o:connectlocs="0,1;0,1;0,0;0,0;1,0;1,0;1,1;1,1;0,1" o:connectangles="0,0,0,0,0,0,0,0,0"/>
              </v:shape>
              <v:shape id="Freeform 975" o:spid="_x0000_s1993" style="position:absolute;left:5708;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htsYA&#10;AADcAAAADwAAAGRycy9kb3ducmV2LnhtbESPQWvCQBSE74X+h+UJXorZJKI00VVKRZCeqtaDt0f2&#10;mQSzb0N2a6K/vlso9DjMzDfMcj2YRtyoc7VlBUkUgyAurK65VPB13E5eQTiPrLGxTAru5GC9en5a&#10;Yq5tz3u6HXwpAoRdjgoq79tcSldUZNBFtiUO3sV2Bn2QXSl1h32Am0amcTyXBmsOCxW29F5RcT18&#10;GwX9bjq7bxI/S86PT6k/zOllmp6UGo+GtwUIT4P/D/+1d1pBlqXweyYc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htsYAAADcAAAADwAAAAAAAAAAAAAAAACYAgAAZHJz&#10;L2Rvd25yZXYueG1sUEsFBgAAAAAEAAQA9QAAAIsDAAAAAA==&#10;" path="m1,7l,6,,1,1,,4,,5,1r,5l4,7,1,7xe" filled="f" strokeweight="0">
                <v:path arrowok="t" o:connecttype="custom" o:connectlocs="0,1;0,1;0,0;0,0;1,0;1,0;1,1;1,1;0,1" o:connectangles="0,0,0,0,0,0,0,0,0"/>
              </v:shape>
              <v:shape id="Freeform 976" o:spid="_x0000_s1994" style="position:absolute;left:5676;top:1761;width:50;height:49;visibility:visible;mso-wrap-style:square;v-text-anchor:top" coordsize="198,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jMU8QA&#10;AADcAAAADwAAAGRycy9kb3ducmV2LnhtbESPQYvCMBSE74L/ITzBm6ausmg1iiwIKsiy6sHjo3m2&#10;1ealNlGrv94ICx6HmfmGmcxqU4gbVS63rKDXjUAQJ1bnnCrY7xadIQjnkTUWlknBgxzMps3GBGNt&#10;7/xHt61PRYCwi1FB5n0ZS+mSjAy6ri2Jg3e0lUEfZJVKXeE9wE0hv6LoWxrMOSxkWNJPRsl5ezUK&#10;BudTumH/jPbPwe8wX9vT6nDZKdVu1fMxCE+1/4T/20utYDTqw/tMO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ozFPEAAAA3AAAAA8AAAAAAAAAAAAAAAAAmAIAAGRycy9k&#10;b3ducmV2LnhtbFBLBQYAAAAABAAEAPUAAACJAwAAAAA=&#10;" path="m198,100r,-7l197,85r-1,-7l195,72r-3,-7l190,59r-4,-7l183,46r-4,-6l174,34r-5,-5l164,24r-6,-4l153,16r-6,-4l140,10,134,6,128,5,120,3,113,1,106,r-6,l92,,85,1,78,3,72,5,64,6r-6,4l52,12r-6,4l40,20r-6,4l29,29r-5,5l21,40r-5,6l12,52r-2,7l7,65,5,72,2,78,1,85r,8l,100r1,6l1,113r1,8l5,127r2,7l10,140r2,7l16,154r5,4l24,164r5,5l34,174r6,5l46,183r6,3l58,190r6,2l72,195r6,1l85,197r7,2l100,199r6,l113,197r7,-1l128,195r6,-3l140,190r7,-4l153,183r5,-4l164,174r5,-5l174,164r5,-6l183,154r3,-7l190,140r2,-6l195,127r1,-6l197,113r1,-7l198,100xe" filled="f" strokeweight="0">
                <v:path arrowok="t" o:connecttype="custom" o:connectlocs="50,23;49,19;48,16;47,13;45,10;43,7;40,5;37,3;34,1;30,1;27,0;23,0;20,1;16,1;13,3;10,5;7,7;5,10;3,13;2,16;1,19;0,23;0,26;1,30;2,33;3,36;5,39;7,42;10,44;13,46;16,47;20,48;23,49;27,49;30,48;34,47;37,46;40,44;43,42;45,39;47,36;48,33;49,30;50,26" o:connectangles="0,0,0,0,0,0,0,0,0,0,0,0,0,0,0,0,0,0,0,0,0,0,0,0,0,0,0,0,0,0,0,0,0,0,0,0,0,0,0,0,0,0,0,0"/>
              </v:shape>
              <v:shape id="Freeform 977" o:spid="_x0000_s1995" style="position:absolute;left:5692;top:1776;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0HoMIA&#10;AADcAAAADwAAAGRycy9kb3ducmV2LnhtbESPQYvCMBSE7wv+h/AEb2uqK6tWo4iwuDe1il4fzbMt&#10;Ni8lidr990YQ9jjMzDfMfNmaWtzJ+cqygkE/AUGcW11xoeB4+PmcgPABWWNtmRT8kYflovMxx1Tb&#10;B+/pnoVCRAj7FBWUITSplD4vyaDv24Y4ehfrDIYoXSG1w0eEm1oOk+RbGqw4LpTY0Lqk/JrdTKRU&#10;62vWXhq3/RrHyPB0PvndRqlet13NQARqw3/43f7VCqbTEbzO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LQegwgAAANwAAAAPAAAAAAAAAAAAAAAAAJgCAABkcnMvZG93&#10;bnJldi54bWxQSwUGAAAAAAQABAD1AAAAhwMAAAAA&#10;" path="m72,37r,-5l71,28,70,24,68,20,66,16,64,13,60,10,56,7,53,5,49,3,45,2,40,,37,,32,,28,2,23,3,20,5,16,7r-4,3l10,13,7,16,5,20,3,24,1,28r,4l,37r1,4l1,45r2,4l5,53r2,3l10,60r2,4l16,66r4,3l23,70r5,1l32,72r5,l40,72r5,-1l49,70r4,-1l56,66r4,-2l64,60r2,-4l68,53r2,-4l71,45r1,-4l72,37xe" filled="f" strokeweight="0">
                <v:path arrowok="t" o:connecttype="custom" o:connectlocs="18,9;18,8;18,7;18,6;17,5;17,4;16,3;15,3;14,2;13,1;12,1;11,1;10,0;9,0;8,0;7,1;6,1;5,1;4,2;3,3;3,3;2,4;1,5;1,6;0,7;0,8;0,9;0,10;0,11;1,12;1,13;2,14;3,15;3,16;4,17;5,17;6,18;7,18;8,18;9,18;10,18;11,18;12,18;13,17;14,17;15,16;16,15;17,14;17,13;18,12;18,11;18,10;18,9" o:connectangles="0,0,0,0,0,0,0,0,0,0,0,0,0,0,0,0,0,0,0,0,0,0,0,0,0,0,0,0,0,0,0,0,0,0,0,0,0,0,0,0,0,0,0,0,0,0,0,0,0,0,0,0,0"/>
              </v:shape>
              <v:shape id="Freeform 978" o:spid="_x0000_s1996" style="position:absolute;left:5681;top:1768;width:41;height:35;visibility:visible;mso-wrap-style:square;v-text-anchor:top" coordsize="16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VwMUA&#10;AADcAAAADwAAAGRycy9kb3ducmV2LnhtbESPzWvCQBTE7wX/h+UJ3nRXscWkruIHYvHiR3vw+Mi+&#10;JsHs25BdTfrfdwtCj8PM/IaZLztbiQc1vnSsYTxSIIgzZ0rONXx97oYzED4gG6wck4Yf8rBc9F7m&#10;mBrX8pkel5CLCGGfooYihDqV0mcFWfQjVxNH79s1FkOUTS5Ng22E20pOlHqTFkuOCwXWtCkou13u&#10;VoM9GzwlB3U07fbq1vv7dKoOV60H/W71DiJQF/7Dz/aH0ZAkr/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XAxQAAANwAAAAPAAAAAAAAAAAAAAAAAJgCAABkcnMv&#10;ZG93bnJldi54bWxQSwUGAAAAAAQABAD1AAAAigMAAAAA&#10;" path="m41,143r83,l164,72,124,,41,,,72r41,71xe" filled="f" strokeweight="0">
                <v:path arrowok="t" o:connecttype="custom" o:connectlocs="10,35;31,35;41,18;31,0;10,0;0,18;10,35" o:connectangles="0,0,0,0,0,0,0"/>
              </v:shape>
              <v:shape id="Freeform 979" o:spid="_x0000_s1997" style="position:absolute;left:5683;top:1769;width:37;height:33;visibility:visible;mso-wrap-style:square;v-text-anchor:top" coordsize="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3DccIA&#10;AADcAAAADwAAAGRycy9kb3ducmV2LnhtbESPQYvCMBSE74L/ITzBm6bdQ9FqKqUgdY+rC14fzbPt&#10;bvNSmljrvzcLwh6HmfmG2R8m04mRBtdaVhCvIxDEldUt1wq+L8fVBoTzyBo7y6TgSQ4O2Xy2x1Tb&#10;B3/RePa1CBB2KSpovO9TKV3VkEG3tj1x8G52MOiDHGqpB3wEuOnkRxQl0mDLYaHBnoqGqt/z3Sgo&#10;ys8yydv75eeUP4s4j7k8Xlmp5WLKdyA8Tf4//G6ftILtNoG/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7cNxwgAAANwAAAAPAAAAAAAAAAAAAAAAAJgCAABkcnMvZG93&#10;bnJldi54bWxQSwUGAAAAAAQABAD1AAAAhwMAAAAA&#10;" path="m38,130r76,l151,66,114,,38,,,66r38,64xe" filled="f" strokeweight="0">
                <v:path arrowok="t" o:connecttype="custom" o:connectlocs="9,33;28,33;37,17;28,0;9,0;0,17;9,33" o:connectangles="0,0,0,0,0,0,0"/>
              </v:shape>
              <v:shape id="Freeform 980" o:spid="_x0000_s1998" style="position:absolute;left:5692;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qYsQA&#10;AADcAAAADwAAAGRycy9kb3ducmV2LnhtbESPUWvCMBSF34X9h3AHe5GZdgyd1ShjMCh70m4/4NJc&#10;m7rmpiSx1n9vBMHHwznnO5z1drSdGMiH1rGCfJaBIK6dbrlR8Pf7/foBIkRkjZ1jUnChANvN02SN&#10;hXZn3tNQxUYkCIcCFZgY+0LKUBuyGGauJ07ewXmLMUnfSO3xnOC2k29ZNpcWW04LBnv6MlT/Vyer&#10;ABf50fzs8qocXD517/upP5YnpV6ex88ViEhjfITv7VIrWC4XcDuTj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NKmLEAAAA3AAAAA8AAAAAAAAAAAAAAAAAmAIAAGRycy9k&#10;b3ducmV2LnhtbFBLBQYAAAAABAAEAPUAAACJAwAAAAA=&#10;" path="m,6l1,7r2,l5,6,,1,1,,3,,5,1e" filled="f" strokeweight="0">
                <v:path arrowok="t" o:connecttype="custom" o:connectlocs="0,2;0,2;1,2;1,2;0,0;0,0;1,0;1,0" o:connectangles="0,0,0,0,0,0,0,0"/>
              </v:shape>
              <v:shape id="Freeform 981" o:spid="_x0000_s1999" style="position:absolute;left:5694;top:1696;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8k68EA&#10;AADcAAAADwAAAGRycy9kb3ducmV2LnhtbERPy2oCMRTdF/yHcAtuiia6sDo1iiiCi7rw8QGX5HZm&#10;6ORmSOI4+vXNQujycN7Lde8a0VGItWcNk7ECQWy8rbnUcL3sR3MQMSFbbDyThgdFWK8Gb0ssrL/z&#10;ibpzKkUO4VighiqltpAymoocxrFviTP344PDlGEopQ14z+GukVOlZtJhzbmhwpa2FZnf881pMHX4&#10;LGmHO6U+OuqPE3O9PL+1Hr73my8Qifr0L365D1bDYpHX5jP5CM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vJOvBAAAA3AAAAA8AAAAAAAAAAAAAAAAAmAIAAGRycy9kb3du&#10;cmV2LnhtbFBLBQYAAAAABAAEAPUAAACGAwAAAAA=&#10;" path="m,l1,7,1,4,2,7,4,e" filled="f" strokeweight="0">
                <v:path arrowok="t" o:connecttype="custom" o:connectlocs="0,0;0,2;0,1;1,2;1,0" o:connectangles="0,0,0,0,0"/>
              </v:shape>
              <v:shape id="Freeform 982" o:spid="_x0000_s2000" style="position:absolute;left:5695;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4bi8QA&#10;AADcAAAADwAAAGRycy9kb3ducmV2LnhtbESPwWrDMBBE74H+g9hAL6GRXUpaO1FCKRRMT4nTD1is&#10;jeXEWhlJcdy/rwqFHIeZecNsdpPtxUg+dI4V5MsMBHHjdMetgu/j59MbiBCRNfaOScEPBdhtH2Yb&#10;LLW78YHGOrYiQTiUqMDEOJRShsaQxbB0A3HyTs5bjEn6VmqPtwS3vXzOspW02HFaMDjQh6HmUl+t&#10;AnzNz+Zrn9fV6PKFezks/Lm6KvU4n97XICJN8R7+b1daQVEU8HcmH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G4vEAAAA3AAAAA8AAAAAAAAAAAAAAAAAmAIAAGRycy9k&#10;b3ducmV2LnhtbFBLBQYAAAAABAAEAPUAAACJAwAAAAA=&#10;" path="m,7l,5,3,,5,5r,2e" filled="f" strokeweight="0">
                <v:path arrowok="t" o:connecttype="custom" o:connectlocs="0,2;0,1;1,0;1,1;1,2" o:connectangles="0,0,0,0,0"/>
              </v:shape>
              <v:line id="Line 983" o:spid="_x0000_s2001" style="position:absolute;visibility:visible" from="5695,1697" to="5696,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vaQ8UAAADdAAAADwAAAGRycy9kb3ducmV2LnhtbESPT2vDMAzF74N9B6NBb6vdQdssq1vG&#10;2Oh261/YUcRaYhrLIfba7NtPh0JvEu/pvZ8WqyG06kx98pEtTMYGFHEVnefawmH/8ViAShnZYRuZ&#10;LPxRgtXy/m6BpYsX3tJ5l2slIZxKtNDk3JVap6qhgGkcO2LRfmIfMMva19r1eJHw0OonY2Y6oGdp&#10;aLCjt4aq0+43WPCb2Xr6NT8+H/X7Ok++i1Phw8Ha0cPw+gIq05Bv5uv1pxN8Y4R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vaQ8UAAADdAAAADwAAAAAAAAAA&#10;AAAAAAChAgAAZHJzL2Rvd25yZXYueG1sUEsFBgAAAAAEAAQA+QAAAJMDAAAAAA==&#10;" strokeweight="0"/>
              <v:shape id="Freeform 984" o:spid="_x0000_s2002" style="position:absolute;left:5697;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ui8IA&#10;AADdAAAADwAAAGRycy9kb3ducmV2LnhtbERPzUoDMRC+C75DGKGXYpMUsbI2LSIIiye77QMMm3Gz&#10;dTNZknS7vr0RBG/z8f3Odj/7QUwUUx/YgF4pEMRtsD13Bk7Ht/snECkjWxwCk4FvSrDf3d5ssbLh&#10;ygeamtyJEsKpQgMu57GSMrWOPKZVGIkL9xmix1xg7KSNeC3hfpBrpR6lx55Lg8ORXh21X83FG8CN&#10;Prv3D93UU9DL8HBYxnN9MWZxN788g8g053/xn7u2Zb5SGn6/KSfI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O6LwgAAAN0AAAAPAAAAAAAAAAAAAAAAAJgCAABkcnMvZG93&#10;bnJldi54bWxQSwUGAAAAAAQABAD1AAAAhwMAAAAA&#10;" path="m4,4r1,l5,7,2,7,,6,,1,2,,5,e" filled="f" strokeweight="0">
                <v:path arrowok="t" o:connecttype="custom" o:connectlocs="1,1;1,1;1,2;0,2;0,2;0,0;0,0;1,0" o:connectangles="0,0,0,0,0,0,0,0"/>
              </v:shape>
              <v:shape id="Freeform 985" o:spid="_x0000_s2003" style="position:absolute;left:5698;top:1696;width:2;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vZ8EA&#10;AADdAAAADwAAAGRycy9kb3ducmV2LnhtbERPzWoCMRC+F3yHMIKXUhM91LIaRRTBQ3vw5wGGZNxd&#10;3EyWJK5rn74pCN7m4/udxap3jegoxNqzhslYgSA23tZcajifdh9fIGJCtth4Jg0PirBaDt4WWFh/&#10;5wN1x1SKHMKxQA1VSm0hZTQVOYxj3xJn7uKDw5RhKKUNeM/hrpFTpT6lw5pzQ4UtbSoy1+PNaTB1&#10;mJW0xa1S7x31PxNzPv1+az0a9us5iER9eomf7r3N85Wawv83+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u72fBAAAA3QAAAA8AAAAAAAAAAAAAAAAAmAIAAGRycy9kb3du&#10;cmV2LnhtbFBLBQYAAAAABAAEAPUAAACGAwAAAAA=&#10;" path="m,7l,,4,e" filled="f" strokeweight="0">
                <v:path arrowok="t" o:connecttype="custom" o:connectlocs="0,2;0,0;2,0" o:connectangles="0,0,0"/>
              </v:shape>
              <v:line id="Line 986" o:spid="_x0000_s2004" style="position:absolute;visibility:visible" from="5698,1697" to="5699,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lENMMAAADdAAAADwAAAGRycy9kb3ducmV2LnhtbERPS2sCMRC+F/wPYQRvNVGprqtRRCy2&#10;t9YHeBw2425wM1k2qW7/fVMo9DYf33OW687V4k5tsJ41jIYKBHHhjeVSw+n4+pyBCBHZYO2ZNHxT&#10;gPWq97TE3PgHf9L9EEuRQjjkqKGKscmlDEVFDsPQN8SJu/rWYUywLaVp8ZHCXS3HSk2lQ8upocKG&#10;thUVt8OX02A/pvuX99l5fpa7fRxdsltm3UnrQb/bLEBE6uK/+M/9ZtJ8pS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pRDTDAAAA3QAAAA8AAAAAAAAAAAAA&#10;AAAAoQIAAGRycy9kb3ducmV2LnhtbFBLBQYAAAAABAAEAPkAAACRAwAAAAA=&#10;" strokeweight="0"/>
              <v:line id="Line 987" o:spid="_x0000_s2005" style="position:absolute;visibility:visible" from="5698,1698" to="5700,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DcQMMAAADdAAAADwAAAGRycy9kb3ducmV2LnhtbERPS2sCMRC+F/wPYQRvNVGsrqtRRCy2&#10;t9YHeBw2425wM1k2qW7/fVMo9DYf33OW687V4k5tsJ41jIYKBHHhjeVSw+n4+pyBCBHZYO2ZNHxT&#10;gPWq97TE3PgHf9L9EEuRQjjkqKGKscmlDEVFDsPQN8SJu/rWYUywLaVp8ZHCXS3HSk2lQ8upocKG&#10;thUVt8OX02A/pvuX99l5fpa7fRxdsltm3UnrQb/bLEBE6uK/+M/9ZtJ8pS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A3EDDAAAA3QAAAA8AAAAAAAAAAAAA&#10;AAAAoQIAAGRycy9kb3ducmV2LnhtbFBLBQYAAAAABAAEAPkAAACRAwAAAAA=&#10;" strokeweight="0"/>
              <v:shape id="Freeform 988" o:spid="_x0000_s2006" style="position:absolute;left:5700;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iMIA&#10;AADdAAAADwAAAGRycy9kb3ducmV2LnhtbERP3UrDMBS+H/gO4QjejC2pOB3dsiGCULzaqg9waM6a&#10;zuakJFlX394Iwu7Ox/d7tvvJ9WKkEDvPGoqlAkHceNNxq+Hr832xBhETssHeM2n4oQj73d1si6Xx&#10;Vz7SWKdW5BCOJWqwKQ2llLGx5DAu/UCcuZMPDlOGoZUm4DWHu14+KvUsHXacGywO9Gap+a4vTgO+&#10;FGf7cSjqavTF3D8d5+FcXbR+uJ9eNyASTekm/ndXJs9XagV/3+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iIwgAAAN0AAAAPAAAAAAAAAAAAAAAAAJgCAABkcnMvZG93&#10;bnJldi54bWxQSwUGAAAAAAQABAD1AAAAhwMAAAAA&#10;" path="m,l,7r5,e" filled="f" strokeweight="0">
                <v:path arrowok="t" o:connecttype="custom" o:connectlocs="0,0;0,2;1,2" o:connectangles="0,0,0"/>
              </v:shape>
              <v:rect id="Rectangle 989" o:spid="_x0000_s2007" style="position:absolute;left:5702;top:1696;width:1;height: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XfMUA&#10;AADdAAAADwAAAGRycy9kb3ducmV2LnhtbESPQWvCQBCF74X+h2UKvdVNlFaJriEIBU/WqkiP0+yY&#10;hOzOhuzWpP/eLRS8zfDe++bNKh+tEVfqfeNYQTpJQBCXTjdcKTgd318WIHxA1mgck4Jf8pCvHx9W&#10;mGk38CddD6ESEcI+QwV1CF0mpS9rsugnriOO2sX1FkNc+0rqHocIt0ZOk+RNWmw4Xqixo01NZXv4&#10;sQoWr9+mPc1nX7v5R3puyRTkd3ulnp/GYgki0Bju5v/0Vsf6kQh/38QR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Jd8xQAAAN0AAAAPAAAAAAAAAAAAAAAAAJgCAABkcnMv&#10;ZG93bnJldi54bWxQSwUGAAAAAAQABAD1AAAAigMAAAAA&#10;" filled="f" strokeweight="0"/>
              <v:line id="Line 990" o:spid="_x0000_s2008" style="position:absolute;flip:y;visibility:visible" from="5704,1696" to="5705,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41cMQAAADdAAAADwAAAGRycy9kb3ducmV2LnhtbERPTWsCMRC9F/wPYQreatIetKxGkUpF&#10;CrVo68HbuJnuLm4mSxLd9N83QqG3ebzPmS2SbcWVfGgca3gcKRDEpTMNVxq+Pl8fnkGEiGywdUwa&#10;fijAYj64m2FhXM87uu5jJXIIhwI11DF2hZShrMliGLmOOHPfzluMGfpKGo99DretfFJqLC02nBtq&#10;7OilpvK8v1gNu+2ET359Sed06t8/jofq7bBaaj28T8spiEgp/ov/3BuT5ys1gds3+QQ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7jVwxAAAAN0AAAAPAAAAAAAAAAAA&#10;AAAAAKECAABkcnMvZG93bnJldi54bWxQSwUGAAAAAAQABAD5AAAAkgMAAAAA&#10;" strokeweight="0"/>
              <v:shape id="Freeform 991" o:spid="_x0000_s2009" style="position:absolute;left:5704;top:1696;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CF+sUA&#10;AADdAAAADwAAAGRycy9kb3ducmV2LnhtbESPwU7DQAxE70j9h5UrcaO7cEBN6LaqqIo4gBApH2Bl&#10;TRKa9UZZtw18PT4gcbM145nn1WaKvTnTmLvEHm4XDgxxnULHjYePw/5mCSYLcsA+MXn4pgyb9exq&#10;hWVIF36ncyWN0RDOJXpoRYbS2ly3FDEv0kCs2mcaI4quY2PDiBcNj729c+7eRuxYG1oc6LGl+lid&#10;oofT26EQ21lX9K/FS6qedvKz/PL+ej5tH8AITfJv/rt+DorvnO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IX6xQAAAN0AAAAPAAAAAAAAAAAAAAAAAJgCAABkcnMv&#10;ZG93bnJldi54bWxQSwUGAAAAAAQABAD1AAAAigMAAAAA&#10;" path="m5,l1,4,,4e" filled="f" strokeweight="0">
                <v:path arrowok="t" o:connecttype="custom" o:connectlocs="1,0;0,1;0,1" o:connectangles="0,0,0"/>
              </v:shape>
              <v:line id="Line 992" o:spid="_x0000_s2010" style="position:absolute;visibility:visible" from="5704,1697" to="5705,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Fz3sIAAADdAAAADwAAAGRycy9kb3ducmV2LnhtbERPS2sCMRC+F/wPYQRvNVHQrqtRRBTb&#10;W+sDPA6bcTe4mSybqNt/3xQKvc3H95zFqnO1eFAbrGcNo6ECQVx4Y7nUcDruXjMQISIbrD2Thm8K&#10;sFr2XhaYG//kL3ocYilSCIccNVQxNrmUoajIYRj6hjhxV986jAm2pTQtPlO4q+VYqal0aDk1VNjQ&#10;pqLidrg7DfZzup98vJ1nZ7ndx9Elu2XWnbQe9Lv1HESkLv6L/9zvJs1Xaga/36QT5P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8Fz3sIAAADdAAAADwAAAAAAAAAAAAAA&#10;AAChAgAAZHJzL2Rvd25yZXYueG1sUEsFBgAAAAAEAAQA+QAAAJADAAAAAA==&#10;" strokeweight="0"/>
              <v:shape id="Freeform 993" o:spid="_x0000_s2011" style="position:absolute;left:5707;top:1696;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CVsUA&#10;AADdAAAADwAAAGRycy9kb3ducmV2LnhtbESPzU4DMQyE70i8Q2SkXhBNlgOgpWmFqCpxKIf+PICV&#10;mN0VG2eVhO22T18fkHqzNeOZz4vVFHo1UspdZAvV3IAidtF33Fg4HjZPb6ByQfbYRyYLZ8qwWt7f&#10;LbD28cQ7GvelURLCuUYLbSlDrXV2LQXM8zgQi/YTU8Aia2q0T3iS8NDrZ2NedMCOpaHFgT5bcr/7&#10;v2DBdem1oTWujXkcafqu3PFw2Vo7e5g+3kEVmsrN/H/95QXfVMIv38gIe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UJWxQAAAN0AAAAPAAAAAAAAAAAAAAAAAJgCAABkcnMv&#10;ZG93bnJldi54bWxQSwUGAAAAAAQABAD1AAAAigMAAAAA&#10;" path="m1,5l2,6,1,7,,6,,1,1,,2,,4,1r,4l2,6,4,7e" filled="f" strokeweight="0">
                <v:path arrowok="t" o:connecttype="custom" o:connectlocs="0,1;1,2;0,2;0,2;0,0;0,0;1,0;1,0;1,1;1,2;1,2" o:connectangles="0,0,0,0,0,0,0,0,0,0,0"/>
              </v:shape>
              <v:shape id="Freeform 994" o:spid="_x0000_s2012" style="position:absolute;left:5709;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4VsIA&#10;AADdAAAADwAAAGRycy9kb3ducmV2LnhtbERP3WrCMBS+F/YO4Qi7kZlmiBvVKGMwKLvSugc4NMem&#10;2pyUJNbu7ZfBYHfn4/s92/3kejFSiJ1nDWpZgCBuvOm41fB1+nh6BRETssHeM2n4pgj73cNsi6Xx&#10;dz7SWKdW5BCOJWqwKQ2llLGx5DAu/UCcubMPDlOGoZUm4D2Hu14+F8VaOuw4N1gc6N1Sc61vTgO+&#10;qIv9PKi6Gr1a+NVxES7VTevH+fS2AZFoSv/iP3dl8vxCKfj9Jp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XhWwgAAAN0AAAAPAAAAAAAAAAAAAAAAAJgCAABkcnMvZG93&#10;bnJldi54bWxQSwUGAAAAAAQABAD1AAAAhwMAAAAA&#10;" path="m5,6l4,7,1,7,,6,,1,1,,4,,5,1e" filled="f" strokeweight="0">
                <v:path arrowok="t" o:connecttype="custom" o:connectlocs="1,2;1,2;0,2;0,2;0,0;0,0;1,0;1,0" o:connectangles="0,0,0,0,0,0,0,0"/>
              </v:shape>
              <v:line id="Line 995" o:spid="_x0000_s2013" style="position:absolute;visibility:visible" from="5693,1732" to="5694,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x3csMAAADdAAAADwAAAGRycy9kb3ducmV2LnhtbERPS2vCQBC+F/wPywi91U2E2hjdiIhi&#10;e2t9gMchOyZLsrMhu2r677uFQm/z8T1nuRpsK+7Ue+NYQTpJQBCXThuuFJyOu5cMhA/IGlvHpOCb&#10;PKyK0dMSc+0e/EX3Q6hEDGGfo4I6hC6X0pc1WfQT1xFH7up6iyHCvpK6x0cMt62cJslMWjQcG2rs&#10;aFNT2RxuVoH5nO1fP97O87Pc7kN6yZrM2JNSz+NhvQARaAj/4j/3u47zk3QKv9/EE2T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8d3LDAAAA3QAAAA8AAAAAAAAAAAAA&#10;AAAAoQIAAGRycy9kb3ducmV2LnhtbFBLBQYAAAAABAAEAPkAAACRAwAAAAA=&#10;" strokeweight="0"/>
              <v:shape id="Freeform 996" o:spid="_x0000_s2014" style="position:absolute;left:5694;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DusIA&#10;AADdAAAADwAAAGRycy9kb3ducmV2LnhtbERP3UrDMBS+H/gO4QjejC2NDh3dsiGCULzaqg9waM6a&#10;zuakJFlX394Iwu7Ox/d7tvvJ9WKkEDvPGtSyAEHceNNxq+Hr832xBhETssHeM2n4oQj73d1si6Xx&#10;Vz7SWKdW5BCOJWqwKQ2llLGx5DAu/UCcuZMPDlOGoZUm4DWHu14+FsWzdNhxbrA40Jul5ru+OA34&#10;os7246DqavRq7lfHeThXF60f7qfXDYhEU7qJ/92VyfML9QR/3+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0O6wgAAAN0AAAAPAAAAAAAAAAAAAAAAAJgCAABkcnMvZG93&#10;bnJldi54bWxQSwUGAAAAAAQABAD1AAAAhwMAAAAA&#10;" path="m3,5l4,6,3,7,2,7,,6,,1,2,,4,,5,1r,4l4,6,5,7e" filled="f" strokeweight="0">
                <v:path arrowok="t" o:connecttype="custom" o:connectlocs="1,1;1,2;1,2;0,2;0,2;0,0;0,0;1,0;1,0;1,1;1,2;1,2" o:connectangles="0,0,0,0,0,0,0,0,0,0,0,0"/>
              </v:shape>
              <v:shape id="Freeform 997" o:spid="_x0000_s2015" style="position:absolute;left:5696;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bzsIA&#10;AADdAAAADwAAAGRycy9kb3ducmV2LnhtbERP3WrCMBS+H+wdwhl4IzPNkG10RhmDQdmVVh/g0Jw1&#10;dc1JSWKtb78Ignfn4/s9q83kejFSiJ1nDWpRgCBuvOm41XDYfz+/g4gJ2WDvmTRcKMJm/fiwwtL4&#10;M+9orFMrcgjHEjXYlIZSythYchgXfiDO3K8PDlOGoZUm4DmHu16+FMWrdNhxbrA40Jel5q8+OQ34&#10;po72Z6vqavRq7pe7eThWJ61nT9PnB4hEU7qLb+7K5PmFWsL1m3yC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tvOwgAAAN0AAAAPAAAAAAAAAAAAAAAAAJgCAABkcnMvZG93&#10;bnJldi54bWxQSwUGAAAAAAQABAD1AAAAhwMAAAAA&#10;" path="m5,6l3,7,1,7,,6,,1,1,,3,,5,1e" filled="f" strokeweight="0">
                <v:path arrowok="t" o:connecttype="custom" o:connectlocs="1,2;1,2;0,2;0,2;0,0;0,0;1,0;1,0" o:connectangles="0,0,0,0,0,0,0,0"/>
              </v:shape>
              <v:shape id="Freeform 998" o:spid="_x0000_s2016" style="position:absolute;left:5698;top:1731;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hzsIA&#10;AADdAAAADwAAAGRycy9kb3ducmV2LnhtbERPzWoCMRC+F/oOYQpeSk1WsMpqFFEKPeih6gMMyXR3&#10;cTNZknTd9ukbQfA2H9/vLNeDa0VPITaeNRRjBYLYeNtwpeF8+nibg4gJ2WLrmTT8UoT16vlpiaX1&#10;V/6i/pgqkUM4lqihTqkrpYymJodx7DvizH374DBlGCppA15zuGvlRKl36bDh3FBjR9uazOX44zSY&#10;Jswq2uFOqdeehkNhzqe/vdajl2GzAJFoSA/x3f1p83xVTOH2TT5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uHOwgAAAN0AAAAPAAAAAAAAAAAAAAAAAJgCAABkcnMvZG93&#10;bnJldi54bWxQSwUGAAAAAAQABAD1AAAAhwMAAAAA&#10;" path="m4,5l,5,3,r,7e" filled="f" strokeweight="0">
                <v:path arrowok="t" o:connecttype="custom" o:connectlocs="1,1;0,1;1,0;1,2" o:connectangles="0,0,0,0"/>
              </v:shape>
              <v:line id="Line 999" o:spid="_x0000_s2017" style="position:absolute;visibility:visible" from="5699,1732" to="5701,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xccMAAADdAAAADwAAAGRycy9kb3ducmV2LnhtbERPS2vCQBC+F/oflil4q5sIpml0FRGL&#10;9VZf0OOQHZPF7GzIbjX9964geJuP7znTeW8bcaHOG8cK0mECgrh02nCl4LD/es9B+ICssXFMCv7J&#10;w3z2+jLFQrsrb+myC5WIIewLVFCH0BZS+rImi37oWuLInVxnMUTYVVJ3eI3htpGjJMmkRcOxocaW&#10;ljWV592fVWB+svV483H8PMrVOqS/+Tk39qDU4K1fTEAE6sNT/HB/6zg/STO4fxNPkL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HcXHDAAAA3QAAAA8AAAAAAAAAAAAA&#10;AAAAoQIAAGRycy9kb3ducmV2LnhtbFBLBQYAAAAABAAEAPkAAACRAwAAAAA=&#10;" strokeweight="0"/>
              <v:shape id="Freeform 1000" o:spid="_x0000_s2018" style="position:absolute;left:5701;top:173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7cUA&#10;AADdAAAADwAAAGRycy9kb3ducmV2LnhtbERP3U7CMBS+N/EdmmPinXRopDApxECWcGEkMB7gZD2s&#10;0/V0rgWmT29NTLg7X77fM18OrhVn6kPjWcN4lIEgrrxpuNZwKIuHKYgQkQ22nknDNwVYLm5v5pgb&#10;f+EdnfexFimEQ44abIxdLmWoLDkMI98RJ+7oe4cxwb6WpsdLCnetfMyyiXTYcGqw2NHKUvW5PzkN&#10;2w9VlN7O3tR6Uj79+HdVPH8pre/vhtcXEJGGeBX/uzcmzc/GCv6+S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91TtxQAAAN0AAAAPAAAAAAAAAAAAAAAAAJgCAABkcnMv&#10;ZG93bnJldi54bWxQSwUGAAAAAAQABAD1AAAAigMAAAAA&#10;" path="m,4r3,l4,3,4,2,3,,1,e" filled="f" strokeweight="0">
                <v:path arrowok="t" o:connecttype="custom" o:connectlocs="0,1;1,1;1,1;1,1;1,0;0,0" o:connectangles="0,0,0,0,0,0"/>
              </v:shape>
              <v:shape id="Freeform 1001" o:spid="_x0000_s2019" style="position:absolute;left:5701;top:173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PisUA&#10;AADdAAAADwAAAGRycy9kb3ducmV2LnhtbESPQU/DMAyF70j8h8hI3FhaJNBUlk2IjYlrxxAcrcRr&#10;uzVOlYSu+/fzAYmbrff83ufFavK9GimmLrCBclaAIrbBddwY2H++P8xBpYzssA9MBi6UYLW8vVlg&#10;5cKZaxp3uVESwqlCA23OQ6V1si15TLMwEIt2CNFjljU22kU8S7jv9WNRPGuPHUtDiwO9tWRPu19v&#10;wG7s9mf/FMf59hDXZV2Hr+9jMOb+bnp9AZVpyv/mv+sPJ/hFKbjyjYy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Q+KxQAAAN0AAAAPAAAAAAAAAAAAAAAAAJgCAABkcnMv&#10;ZG93bnJldi54bWxQSwUGAAAAAAQABAD1AAAAigMAAAAA&#10;" path="m3,3l4,2,4,1,3,,,e" filled="f" strokeweight="0">
                <v:path arrowok="t" o:connecttype="custom" o:connectlocs="1,1;1,1;1,0;1,0;0,0" o:connectangles="0,0,0,0,0"/>
              </v:shape>
              <v:line id="Line 1002" o:spid="_x0000_s2020" style="position:absolute;visibility:visible" from="5701,1731" to="5702,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jlA8MAAADdAAAADwAAAGRycy9kb3ducmV2LnhtbERPTWvCQBC9C/0PyxS86SaCGlNXKcWi&#10;vWmq0OOQnSaL2dmQ3Wr8911B8DaP9znLdW8bcaHOG8cK0nECgrh02nCl4Pj9OcpA+ICssXFMCm7k&#10;Yb16GSwx1+7KB7oUoRIxhH2OCuoQ2lxKX9Zk0Y9dSxy5X9dZDBF2ldQdXmO4beQkSWbSouHYUGNL&#10;HzWV5+LPKjD72Xb6NT8tTnKzDelPds6MPSo1fO3f30AE6sNT/HDvdJyfpAu4fxNP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Y5QPDAAAA3QAAAA8AAAAAAAAAAAAA&#10;AAAAoQIAAGRycy9kb3ducmV2LnhtbFBLBQYAAAAABAAEAPkAAACRAwAAAAA=&#10;" strokeweight="0"/>
              <v:line id="Line 1003" o:spid="_x0000_s2021" style="position:absolute;visibility:visible" from="5703,1732" to="5704,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6GI8YAAADdAAAADwAAAGRycy9kb3ducmV2LnhtbESPQWvCQBCF70L/wzKF3nSjUJtGVyml&#10;or3VVMHjkJ0mi9nZkF01/vvOodDbDO/Ne98s14Nv1ZX66AIbmE4yUMRVsI5rA4fvzTgHFROyxTYw&#10;GbhThPXqYbTEwoYb7+laplpJCMcCDTQpdYXWsWrIY5yEjli0n9B7TLL2tbY93iTct3qWZXPt0bE0&#10;NNjRe0PVubx4A+5rvn3+fDm+HvXHNk1P+Tl3/mDM0+PwtgCVaEj/5r/rnRX8bCb88o2Mo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OhiPGAAAA3QAAAA8AAAAAAAAA&#10;AAAAAAAAoQIAAGRycy9kb3ducmV2LnhtbFBLBQYAAAAABAAEAPkAAACUAwAAAAA=&#10;" strokeweight="0"/>
              <v:shape id="Freeform 1004" o:spid="_x0000_s2022" style="position:absolute;left:5704;top:1731;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68IA&#10;AADdAAAADwAAAGRycy9kb3ducmV2LnhtbERP3WrCMBS+F/YO4Qx2IzONiBudUcZgUHal3R7g0Jw1&#10;dc1JSWKtb28Ggnfn4/s9m93kejFSiJ1nDWpRgCBuvOm41fDz/fn8CiImZIO9Z9JwoQi77cNsg6Xx&#10;Zz7QWKdW5BCOJWqwKQ2llLGx5DAu/ECcuV8fHKYMQytNwHMOd71cFsVaOuw4N1gc6MNS81efnAZ8&#10;UUf7tVd1NXo196vDPByrk9ZPj9P7G4hEU7qLb+7K5PnFUsH/N/kEub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kbLrwgAAAN0AAAAPAAAAAAAAAAAAAAAAAJgCAABkcnMvZG93&#10;bnJldi54bWxQSwUGAAAAAAQABAD1AAAAhwMAAAAA&#10;" path="m5,5l,5,4,r,7e" filled="f" strokeweight="0">
                <v:path arrowok="t" o:connecttype="custom" o:connectlocs="2,1;0,1;2,0;2,2" o:connectangles="0,0,0,0"/>
              </v:shape>
              <v:shape id="Freeform 1005" o:spid="_x0000_s2023" style="position:absolute;left:5706;top:1731;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fA8MA&#10;AADdAAAADwAAAGRycy9kb3ducmV2LnhtbERPS4vCMBC+L/gfwgheFk1bUaQaRXYRxNOuj4O3oRnb&#10;YjMpTbTVX28WFrzNx/ecxaozlbhT40rLCuJRBII4s7rkXMHxsBnOQDiPrLGyTAoe5GC17H0sMNW2&#10;5V+6730uQgi7FBUU3teplC4ryKAb2Zo4cBfbGPQBNrnUDbYh3FQyiaKpNFhyaCiwpq+Csuv+ZhS0&#10;2/Hk8R37SXx+/ki9M6fPcXJSatDv1nMQnjr/Fv+7tzrMj5IE/r4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fA8MAAADdAAAADwAAAAAAAAAAAAAAAACYAgAAZHJzL2Rv&#10;d25yZXYueG1sUEsFBgAAAAAEAAQA9QAAAIgDAAAAAA==&#10;" path="m1,7l,6,,1,1,,4,,5,1r,5l4,7,1,7xe" filled="f" strokeweight="0">
                <v:path arrowok="t" o:connecttype="custom" o:connectlocs="0,2;0,2;0,0;0,0;2,0;2,0;2,2;2,2;0,2" o:connectangles="0,0,0,0,0,0,0,0,0"/>
              </v:shape>
              <v:shape id="Freeform 1006" o:spid="_x0000_s2024" style="position:absolute;left:5708;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N6mMUA&#10;AADdAAAADwAAAGRycy9kb3ducmV2LnhtbERPS2vCQBC+F/wPywi9lLp5oEjqJohSkJ5aNYfehuw0&#10;CWZnQ3ZrYn99t1DwNh/fczbFZDpxpcG1lhXEiwgEcWV1y7WC8+n1eQ3CeWSNnWVScCMHRT572GCm&#10;7cgfdD36WoQQdhkqaLzvMyld1ZBBt7A9ceC+7GDQBzjUUg84hnDTySSKVtJgy6GhwZ52DVWX47dR&#10;MB7S5W0f+2X8+fMu9Zspn9KkVOpxPm1fQHia/F387z7oMD9KUvj7Jp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g3qYxQAAAN0AAAAPAAAAAAAAAAAAAAAAAJgCAABkcnMv&#10;ZG93bnJldi54bWxQSwUGAAAAAAQABAD1AAAAigMAAAAA&#10;" path="m2,7l,6,,1,2,,4,,5,1r,5l4,7,2,7xe" filled="f" strokeweight="0">
                <v:path arrowok="t" o:connecttype="custom" o:connectlocs="0,2;0,2;0,0;0,0;1,0;1,0;1,2;1,2;0,2" o:connectangles="0,0,0,0,0,0,0,0,0"/>
              </v:shape>
              <v:shape id="Freeform 1007" o:spid="_x0000_s2025" style="position:absolute;left:5695;top:1708;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JdcQA&#10;AADdAAAADwAAAGRycy9kb3ducmV2LnhtbERP30vDMBB+F/wfwgl7c6llzLUuGyoIexlo3Rh7uzVn&#10;G2wuJcnW7r83guDbfXw/b7kebScu5INxrOBhmoEgrp023CjYfb7dL0CEiKyxc0wKrhRgvbq9WWKp&#10;3cAfdKliI1IIhxIVtDH2pZShbslimLqeOHFfzluMCfpGao9DCredzLNsLi0aTg0t9vTaUv1dna2C&#10;4rR9L/hoXDXbFMP5sPf5i3lUanI3Pj+BiDTGf/Gfe6PT/Cyfwe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iXXEAAAA3QAAAA8AAAAAAAAAAAAAAAAAmAIAAGRycy9k&#10;b3ducmV2LnhtbFBLBQYAAAAABAAEAPUAAACJAwAAAAA=&#10;" path="m48,25r,-4l47,18,45,15,44,11,42,9,39,7,37,4,34,3,31,2r-4,l25,,21,2r-4,l15,3,11,4,9,7,6,9,4,11,3,15,2,18,,21r,4l,29r2,2l3,35r1,3l6,41r3,2l11,44r4,3l17,48r4,l25,48r2,l31,48r3,-1l37,44r2,-1l42,41r2,-3l45,35r2,-4l48,29r,-4xe" filled="f" strokeweight="0">
                <v:path arrowok="t" o:connecttype="custom" o:connectlocs="12,6;12,5;12,5;11,4;11,3;11,2;10,2;9,1;9,1;8,1;7,1;6,0;5,1;4,1;4,1;3,1;2,2;2,2;1,3;1,4;1,5;0,5;0,6;0,7;1,8;1,9;1,10;2,10;2,11;3,11;4,12;4,12;5,12;6,12;7,12;8,12;9,12;9,11;10,11;11,10;11,10;11,9;12,8;12,7;12,6" o:connectangles="0,0,0,0,0,0,0,0,0,0,0,0,0,0,0,0,0,0,0,0,0,0,0,0,0,0,0,0,0,0,0,0,0,0,0,0,0,0,0,0,0,0,0,0,0"/>
              </v:shape>
              <v:shape id="Freeform 1008" o:spid="_x0000_s2026" style="position:absolute;left:5680;top:1692;width:43;height:44;visibility:visible;mso-wrap-style:square;v-text-anchor:top" coordsize="17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4qcUA&#10;AADdAAAADwAAAGRycy9kb3ducmV2LnhtbERPTWvCQBC9F/wPyxR6EbMxUGliVtFCq1BKqYrobchO&#10;k2B2NmRXTf99VxB6m8f7nHzem0ZcqHO1ZQXjKAZBXFhdc6lgt30bvYBwHlljY5kU/JKD+WzwkGOm&#10;7ZW/6bLxpQgh7DJUUHnfZlK6oiKDLrItceB+bGfQB9iVUnd4DeGmkUkcT6TBmkNDhS29VlScNmej&#10;4Iy7r/XxsFwNTx+pft+7NFnRp1JPj/1iCsJT7//Fd/dah/lx8gy3b8IJ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TipxQAAAN0AAAAPAAAAAAAAAAAAAAAAAJgCAABkcnMv&#10;ZG93bnJldi54bWxQSwUGAAAAAAQABAD1AAAAigMAAAAA&#10;" path="m175,88r-1,-6l174,74r-1,-6l171,62r-2,-6l166,50r-3,-6l160,38r-4,-5l151,28r-4,-5l143,20r-7,-5l132,12,126,9,119,6,113,4,107,3,100,1,94,,88,,80,,74,1,68,3,62,4,55,6,50,9r-6,3l38,15r-5,5l28,23r-5,5l18,33r-3,5l11,44,9,50,6,56,4,62,2,68,1,74,,82r,6l,94r1,7l2,107r2,6l6,120r3,6l11,132r4,5l18,143r5,5l28,152r5,4l38,160r6,3l50,167r5,2l62,172r6,1l74,174r6,2l88,176r6,l100,174r7,-1l113,172r6,-3l126,167r6,-4l136,160r7,-4l147,152r4,-4l156,143r4,-6l163,132r3,-6l169,120r2,-7l173,107r1,-6l174,94r1,-6xe" filled="f" strokeweight="0">
                <v:path arrowok="t" o:connecttype="custom" o:connectlocs="43,21;43,17;42,14;40,11;38,8;36,6;33,4;31,2;28,1;25,0;22,0;18,0;15,1;12,2;9,4;7,6;4,8;3,11;1,14;0,17;0,21;0,24;0,27;1,30;3,33;4,36;7,38;9,40;12,42;15,43;18,44;22,44;25,44;28,43;31,42;33,40;36,38;38,36;40,33;42,30;43,27;43,24" o:connectangles="0,0,0,0,0,0,0,0,0,0,0,0,0,0,0,0,0,0,0,0,0,0,0,0,0,0,0,0,0,0,0,0,0,0,0,0,0,0,0,0,0,0"/>
              </v:shape>
              <v:line id="Line 1009" o:spid="_x0000_s2027" style="position:absolute;visibility:visible" from="5686,1714" to="5694,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u7zMMAAADdAAAADwAAAGRycy9kb3ducmV2LnhtbERPS2vCQBC+F/wPyxR6qxuFxpi6ESkV&#10;680n9Dhkp8mS7GzIrpr+e7dQ8DYf33MWy8G24kq9N44VTMYJCOLSacOVgtNx/ZqB8AFZY+uYFPyS&#10;h2Uxelpgrt2N93Q9hErEEPY5KqhD6HIpfVmTRT92HXHkflxvMUTYV1L3eIvhtpXTJEmlRcOxocaO&#10;Pmoqm8PFKjC7dPO2nZ3nZ/m5CZPvrMmMPSn18jys3kEEGsJD/O/+0nF+Mk3h75t4giz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ru8zDAAAA3QAAAA8AAAAAAAAAAAAA&#10;AAAAoQIAAGRycy9kb3ducmV2LnhtbFBLBQYAAAAABAAEAPkAAACRAwAAAAA=&#10;" strokeweight="0"/>
              <v:line id="Line 1010" o:spid="_x0000_s2028" style="position:absolute;flip:x;visibility:visible" from="5686,1701" to="5694,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tpEMUAAADdAAAADwAAAGRycy9kb3ducmV2LnhtbERPTWsCMRC9C/0PYQq9abYeqmyNIhVL&#10;KVRxWw+9jZvp7uJmsiTRjf/eCEJv83ifM1tE04ozOd9YVvA8ykAQl1Y3XCn4+V4PpyB8QNbYWiYF&#10;F/KwmD8MZphr2/OOzkWoRAphn6OCOoQul9KXNRn0I9sRJ+7POoMhQVdJ7bBP4aaV4yx7kQYbTg01&#10;dvRWU3ksTkbBbjPhg3s/xWM89F/b3331uV8tlXp6jMtXEIFi+Bff3R86zc/GE7h9k06Q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tpEMUAAADdAAAADwAAAAAAAAAA&#10;AAAAAAChAgAAZHJzL2Rvd25yZXYueG1sUEsFBgAAAAAEAAQA+QAAAJMDAAAAAA==&#10;" strokeweight="0"/>
              <v:line id="Line 1011" o:spid="_x0000_s2029" style="position:absolute;flip:x;visibility:visible" from="5694,1701" to="5709,1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T9YscAAADdAAAADwAAAGRycy9kb3ducmV2LnhtbESPQU8CMRCF7yb+h2ZIvEkXDmoWCiEY&#10;jTFRA8qB27Addjdsp5u2sPXfOwcTbjN5b977Zr7MrlMXCrH1bGAyLkARV962XBv4+X65fwIVE7LF&#10;zjMZ+KUIy8XtzRxL6wfe0GWbaiUhHEs00KTUl1rHqiGHcex7YtGOPjhMsoZa24CDhLtOT4viQTts&#10;WRoa7GndUHXanp2BzecjH8LrOZ/yYfj42u/q993zypi7UV7NQCXK6Wr+v36zgl9MBVe+kRH0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xP1ixwAAAN0AAAAPAAAAAAAA&#10;AAAAAAAAAKECAABkcnMvZG93bnJldi54bWxQSwUGAAAAAAQABAD5AAAAlQMAAAAA&#10;" strokeweight="0"/>
              <v:line id="Line 1012" o:spid="_x0000_s2030" style="position:absolute;flip:x y;visibility:visible" from="5709,1701" to="5717,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znzMEAAADdAAAADwAAAGRycy9kb3ducmV2LnhtbERPTWsCMRC9F/wPYQq9lJqtgtqtUaRU&#10;EW+u9j5sppvFZLIkqa7/vhEEb/N4nzNf9s6KM4XYelbwPixAENdet9woOB7WbzMQMSFrtJ5JwZUi&#10;LBeDpzmW2l94T+cqNSKHcCxRgUmpK6WMtSGHceg74sz9+uAwZRgaqQNecrizclQUE+mw5dxgsKMv&#10;Q/Wp+nMKxtOfw/ZkX81uHZ353tiqnoSrUi/P/eoTRKI+PcR391bn+cXoA27f5BP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rOfMwQAAAN0AAAAPAAAAAAAAAAAAAAAA&#10;AKECAABkcnMvZG93bnJldi54bWxQSwUGAAAAAAQABAD5AAAAjwMAAAAA&#10;" strokeweight="0"/>
              <v:line id="Line 1013" o:spid="_x0000_s2031" style="position:absolute;flip:y;visibility:visible" from="5709,1714" to="5717,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tnucgAAADdAAAADwAAAGRycy9kb3ducmV2LnhtbESPQUsDMRCF74L/IUzBm81WQWXbtBRF&#10;EUFLa3vobbqZ7i7dTJYk7cZ/7xwEbzO8N+99M1tk16kLhdh6NjAZF6CIK29brg1sv19vn0DFhGyx&#10;80wGfijCYn59NcPS+oHXdNmkWkkIxxINNCn1pdaxashhHPueWLSjDw6TrKHWNuAg4a7Td0XxoB22&#10;LA0N9vTcUHXanJ2B9dcjH8LbOZ/yYfhc7Xf1x+5laczNKC+noBLl9G/+u363gl/c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2tnucgAAADdAAAADwAAAAAA&#10;AAAAAAAAAAChAgAAZHJzL2Rvd25yZXYueG1sUEsFBgAAAAAEAAQA+QAAAJYDAAAAAA==&#10;" strokeweight="0"/>
              <v:line id="Line 1014" o:spid="_x0000_s2032" style="position:absolute;visibility:visible" from="5694,1727" to="5709,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u1ZcQAAADdAAAADwAAAGRycy9kb3ducmV2LnhtbERPTWvCQBC9C/0PyxR6q5u0aGN0E0pp&#10;UW+tVfA4ZMdkMTsbsluN/94VCt7m8T5nUQ62FSfqvXGsIB0nIIgrpw3XCra/X88ZCB+QNbaOScGF&#10;PJTFw2iBuXZn/qHTJtQihrDPUUETQpdL6auGLPqx64gjd3C9xRBhX0vd4zmG21a+JMlUWjQcGxrs&#10;6KOh6rj5swrM93Q5Wb/tZjv5uQzpPjtmxm6Venoc3ucgAg3hLv53r3Scn7ymcPsmni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7VlxAAAAN0AAAAPAAAAAAAAAAAA&#10;AAAAAKECAABkcnMvZG93bnJldi54bWxQSwUGAAAAAAQABAD5AAAAkgMAAAAA&#10;" strokeweight="0"/>
              <v:shape id="Freeform 1015" o:spid="_x0000_s2033" style="position:absolute;left:5684;top:1699;width:34;height:30;visibility:visible;mso-wrap-style:square;v-text-anchor:top" coordsize="13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dLcMA&#10;AADdAAAADwAAAGRycy9kb3ducmV2LnhtbERP32vCMBB+F/Y/hBv4ZtNVmNIZRWQDBz7M6GCPR3O2&#10;Zc2lJFnt/nszGPh2H9/PW21G24mBfGgdK3jKchDElTMt1wrOp7fZEkSIyAY7x6TglwJs1g+TFZbG&#10;XflIg461SCEcSlTQxNiXUoaqIYshcz1x4i7OW4wJ+loaj9cUbjtZ5PmztNhyamiwp11D1bf+sQre&#10;d/6j3ofLIm7d4fg1fOriVWulpo/j9gVEpDHexf/uvUnz83kBf9+kE+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ddLcMAAADdAAAADwAAAAAAAAAAAAAAAACYAgAAZHJzL2Rv&#10;d25yZXYueG1sUEsFBgAAAAAEAAQA9QAAAIgDAAAAAA==&#10;" path="m34,120r70,l138,60,104,,34,,,60r34,60xe" filled="f" strokeweight="0">
                <v:path arrowok="t" o:connecttype="custom" o:connectlocs="8,30;26,30;34,15;26,0;8,0;0,15;8,30" o:connectangles="0,0,0,0,0,0,0"/>
              </v:shape>
              <v:shape id="Freeform 1016" o:spid="_x0000_s2034" style="position:absolute;left:5580;top:1849;width:15;height:15;visibility:visible;mso-wrap-style:square;v-text-anchor:top" coordsize="5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zf8MA&#10;AADdAAAADwAAAGRycy9kb3ducmV2LnhtbERP22oCMRB9F/oPYQq+iCbVomU1ShVbithC1Q8YNuNm&#10;dTNZNlG3f98UCr7N4VxntmhdJa7UhNKzhqeBAkGce1NyoeGwf+u/gAgR2WDlmTT8UIDF/KEzw8z4&#10;G3/TdRcLkUI4ZKjBxlhnUobcksMw8DVx4o6+cRgTbAppGrylcFfJoVJj6bDk1GCxppWl/Ly7OA2f&#10;E2mX2w3aHr4/DxWve8uT+9K6+9i+TkFEauNd/O/+MGm+Go3g75t0gp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Fzf8MAAADdAAAADwAAAAAAAAAAAAAAAACYAgAAZHJzL2Rv&#10;d25yZXYueG1sUEsFBgAAAAAEAAQA9QAAAIgDAAAAAA==&#10;" path="m8,8l11,6,14,3,18,2,22,1,25,r4,l32,r4,1l40,2r3,1l47,6r3,2l52,11r2,3l57,18r1,4l58,25r,4l58,33r,3l57,41r-3,2l52,47r-2,3l47,53r-4,1l40,57r-4,1l32,58r-3,1l25,58r-3,l18,57,14,54,11,53,8,50,6,47,3,43,1,41,,36,,33,,29,,25,,22,1,18,3,14,6,11,8,8xe" filled="f" strokecolor="lime" strokeweight="0">
                <v:path arrowok="t" o:connecttype="custom" o:connectlocs="2,2;3,2;4,1;5,1;6,0;6,0;8,0;8,0;9,0;10,1;11,1;12,2;13,2;13,3;14,4;15,5;15,6;15,6;15,7;15,8;15,9;15,10;14,11;13,12;13,13;12,13;11,14;10,14;9,15;8,15;8,15;6,15;6,15;5,14;4,14;3,13;2,13;2,12;1,11;0,10;0,9;0,8;0,7;0,6;0,6;0,5;1,4;2,3;2,2" o:connectangles="0,0,0,0,0,0,0,0,0,0,0,0,0,0,0,0,0,0,0,0,0,0,0,0,0,0,0,0,0,0,0,0,0,0,0,0,0,0,0,0,0,0,0,0,0,0,0,0,0"/>
              </v:shape>
              <v:line id="Line 1017" o:spid="_x0000_s2035" style="position:absolute;visibility:visible" from="5581,1857" to="5593,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d0q8QAAADdAAAADwAAAGRycy9kb3ducmV2LnhtbESPQYvCMBCF74L/IYzgZVlTdVekaxQR&#10;BBEPbnXZ69CMTbGZlCZq/fdGELzN8N68781s0dpKXKnxpWMFw0ECgjh3uuRCwfGw/pyC8AFZY+WY&#10;FNzJw2Le7cww1e7Gv3TNQiFiCPsUFZgQ6lRKnxuy6AeuJo7ayTUWQ1ybQuoGbzHcVnKUJBNpseRI&#10;MFjTylB+zi42QjArRjtD+wvibjtd/39//B1qpfq9dvkDIlAb3ubX9UbH+sn4C57fxBH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53SrxAAAAN0AAAAPAAAAAAAAAAAA&#10;AAAAAKECAABkcnMvZG93bnJldi54bWxQSwUGAAAAAAQABAD5AAAAkgMAAAAA&#10;" strokecolor="red" strokeweight="0"/>
              <v:shape id="Freeform 1018" o:spid="_x0000_s2036" style="position:absolute;left:5886;top:1405;width:13;height:99;visibility:visible;mso-wrap-style:square;v-text-anchor:top" coordsize="5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h6osUA&#10;AADdAAAADwAAAGRycy9kb3ducmV2LnhtbERPS2vCQBC+F/wPywje6iaViERXEUWw7aHUx8HbkB2T&#10;aHY23V01/ffdQqG3+fieM1t0phF3cr62rCAdJiCIC6trLhUc9pvnCQgfkDU2lknBN3lYzHtPM8y1&#10;ffAn3XehFDGEfY4KqhDaXEpfVGTQD21LHLmzdQZDhK6U2uEjhptGviTJWBqsOTZU2NKqouK6uxkF&#10;l6u7HO3raZ3u37Kv0/g9Sz82mVKDfrecggjUhX/xn3ur4/xklMHvN/EE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mHqixQAAAN0AAAAPAAAAAAAAAAAAAAAAAJgCAABkcnMv&#10;ZG93bnJldi54bWxQSwUGAAAAAAQABAD1AAAAigMAAAAA&#10;" path="m25,396l20,379,16,363,13,346,9,330,6,313,4,296,2,280,,263,,246,,229,,212,2,195,3,179,4,162,6,145r4,-17l13,112,16,95,21,79,26,64,31,47,37,31,43,16,50,e" filled="f" strokeweight="0">
                <v:path arrowok="t" o:connecttype="custom" o:connectlocs="7,99;5,95;4,91;3,87;2,83;2,78;1,74;1,70;0,66;0,62;0,57;0,53;1,49;1,45;1,41;2,36;3,32;3,28;4,24;5,20;7,16;8,12;10,8;11,4;13,0" o:connectangles="0,0,0,0,0,0,0,0,0,0,0,0,0,0,0,0,0,0,0,0,0,0,0,0,0"/>
              </v:shape>
              <v:shape id="Freeform 1019" o:spid="_x0000_s2037" style="position:absolute;left:5927;top:1405;width:13;height:99;visibility:visible;mso-wrap-style:square;v-text-anchor:top" coordsize="5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rk1cUA&#10;AADdAAAADwAAAGRycy9kb3ducmV2LnhtbERPTWvCQBC9F/wPywi91U0qCSW6irQIth6KWg/ehuyY&#10;RLOz6e5W47/vFgre5vE+ZzrvTSsu5HxjWUE6SkAQl1Y3XCn42i2fXkD4gKyxtUwKbuRhPhs8TLHQ&#10;9sobumxDJWII+wIV1CF0hZS+rMmgH9mOOHJH6wyGCF0ltcNrDDetfE6SXBpsODbU2NFrTeV5+2MU&#10;nM7utLfvh7d095F9H/J1ln4uM6Ueh/1iAiJQH+7if/dKx/nJOIe/b+IJ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uTVxQAAAN0AAAAPAAAAAAAAAAAAAAAAAJgCAABkcnMv&#10;ZG93bnJldi54bWxQSwUGAAAAAAQABAD1AAAAigMAAAAA&#10;" path="m,l7,16r6,15l19,47r5,17l29,79r5,16l37,112r4,16l43,145r3,17l47,179r3,16l50,212r,17l50,246r,17l48,280r-2,16l43,313r-2,17l39,346r-5,17l30,379r-5,17e" filled="f" strokeweight="0">
                <v:path arrowok="t" o:connecttype="custom" o:connectlocs="0,0;2,4;3,8;5,12;6,16;8,20;9,24;10,28;11,32;11,36;12,41;12,45;13,49;13,53;13,57;13,62;13,66;12,70;12,74;11,78;11,83;10,87;9,91;8,95;7,99" o:connectangles="0,0,0,0,0,0,0,0,0,0,0,0,0,0,0,0,0,0,0,0,0,0,0,0,0"/>
              </v:shape>
              <v:shape id="Freeform 1020" o:spid="_x0000_s2038" style="position:absolute;left:5925;top:1408;width:12;height:80;visibility:visible;mso-wrap-style:square;v-text-anchor:top" coordsize="4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JsMMA&#10;AADdAAAADwAAAGRycy9kb3ducmV2LnhtbERPTWsCMRC9F/ofwhS8aaKC1a1RqiJ4aA9u2/t0M90s&#10;3UzWTVzXf28KQm/zeJ+zXPeuFh21ofKsYTxSIIgLbyouNXx+7IdzECEiG6w9k4YrBVivHh+WmBl/&#10;4SN1eSxFCuGQoQYbY5NJGQpLDsPIN8SJ+/Gtw5hgW0rT4iWFu1pOlJpJhxWnBosNbS0Vv/nZaTjZ&#10;t0X9HsebLixUMZ2Er+p7t9d68NS/voCI1Md/8d19MGm+mj7D3zfpB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cJsMMAAADdAAAADwAAAAAAAAAAAAAAAACYAgAAZHJzL2Rv&#10;d25yZXYueG1sUEsFBgAAAAAEAAQA9QAAAIgDAAAAAA==&#10;" path="m,l6,15r6,15l17,46r5,15l27,76r4,16l34,108r4,15l41,139r2,17l44,172r1,16l47,204r,17l45,237r,15l44,268r-2,17l41,301r-4,16e" filled="f" strokeweight="0">
                <v:path arrowok="t" o:connecttype="custom" o:connectlocs="0,0;2,4;3,8;4,12;6,15;7,19;8,23;9,27;10,31;10,35;11,39;11,43;11,47;12,51;12,56;11,60;11,64;11,68;11,72;10,76;9,80" o:connectangles="0,0,0,0,0,0,0,0,0,0,0,0,0,0,0,0,0,0,0,0,0"/>
              </v:shape>
              <v:shape id="Freeform 1021" o:spid="_x0000_s2039" style="position:absolute;left:5889;top:1408;width:12;height:80;visibility:visible;mso-wrap-style:square;v-text-anchor:top" coordsize="4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dwsUA&#10;AADdAAAADwAAAGRycy9kb3ducmV2LnhtbESPQW/CMAyF75P2HyJP4jYSQEKjENAGQtqBHca2u9eY&#10;plrjdE0o3b+fD0jcbL3n9z6vNkNoVE9dqiNbmIwNKOIyuporC58f+8cnUCkjO2wik4U/SrBZ39+t&#10;sHDxwu/UH3OlJIRTgRZ8zm2hdSo9BUzj2BKLdopdwCxrV2nX4UXCQ6Onxsx1wJqlwWNLW0/lz/Ec&#10;LPz6w6J5y5OXPi1MOZumr/p7t7d29DA8L0FlGvLNfL1+dYJvZoIr38gI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J3CxQAAAN0AAAAPAAAAAAAAAAAAAAAAAJgCAABkcnMv&#10;ZG93bnJldi54bWxQSwUGAAAAAAQABAD1AAAAigMAAAAA&#10;" path="m10,317l6,301,5,285,3,268,2,252r,-15l,221,2,204r,-16l3,172,4,156,6,139,9,123r3,-15l16,92,20,76,25,61,30,46,34,30,41,15,47,e" filled="f" strokeweight="0">
                <v:path arrowok="t" o:connecttype="custom" o:connectlocs="3,80;2,76;1,72;1,68;1,64;1,60;0,56;1,51;1,47;1,43;1,39;2,35;2,31;3,27;4,23;5,19;6,15;8,12;9,8;10,4;12,0" o:connectangles="0,0,0,0,0,0,0,0,0,0,0,0,0,0,0,0,0,0,0,0,0"/>
              </v:shape>
              <v:line id="Line 1022" o:spid="_x0000_s2040" style="position:absolute;visibility:visible" from="5890,1464" to="5901,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25Y8MAAADdAAAADwAAAGRycy9kb3ducmV2LnhtbERPTWvCQBC9C/0PyxR6040t2hhdpZQW&#10;9WajgschOyaL2dmQ3Wr8964geJvH+5zZorO1OFPrjWMFw0ECgrhw2nCpYLf97acgfEDWWDsmBVfy&#10;sJi/9GaYaXfhPzrnoRQxhH2GCqoQmkxKX1Rk0Q9cQxy5o2sthgjbUuoWLzHc1vI9ScbSouHYUGFD&#10;3xUVp/zfKjCb8XK0/txP9vJnGYaH9JQau1Pq7bX7moII1IWn+OFe6Tg/+ZjA/Zt4gp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tuWPDAAAA3QAAAA8AAAAAAAAAAAAA&#10;AAAAoQIAAGRycy9kb3ducmV2LnhtbFBLBQYAAAAABAAEAPkAAACRAwAAAAA=&#10;" strokeweight="0"/>
              <v:line id="Line 1023" o:spid="_x0000_s2041" style="position:absolute;flip:x;visibility:visible" from="5925,1464" to="5936,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UxMgAAADdAAAADwAAAGRycy9kb3ducmV2LnhtbESPQUsDMRCF74L/IUzBm81WRGXbtBRF&#10;EUFLa3vobbqZ7i7dTJYk7cZ/7xwEbzO8N+99M1tk16kLhdh6NjAZF6CIK29brg1sv19vn0DFhGyx&#10;80wGfijCYn59NcPS+oHXdNmkWkkIxxINNCn1pdaxashhHPueWLSjDw6TrKHWNuAg4a7Td0XxoB22&#10;LA0N9vTcUHXanJ2B9dcjH8LbOZ/yYfhc7Xf1x+5laczNKC+noBLl9G/+u363gl/c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20UxMgAAADdAAAADwAAAAAA&#10;AAAAAAAAAAChAgAAZHJzL2Rvd25yZXYueG1sUEsFBgAAAAAEAAQA+QAAAJYDAAAAAA==&#10;" strokeweight="0"/>
              <v:line id="Line 1024" o:spid="_x0000_s2042" style="position:absolute;visibility:visible" from="5895,1464" to="5907,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3GGMQAAADdAAAADwAAAGRycy9kb3ducmV2LnhtbERPTWvCQBC9C/0PyxR6q5uUamN0E0pp&#10;UW+tVfA4ZMdkMTsbsluN/94VCt7m8T5nUQ62FSfqvXGsIB0nIIgrpw3XCra/X88ZCB+QNbaOScGF&#10;PJTFw2iBuXZn/qHTJtQihrDPUUETQpdL6auGLPqx64gjd3C9xRBhX0vd4zmG21a+JMlUWjQcGxrs&#10;6KOh6rj5swrM93Q5Wb/tZjv5uQzpPjtmxm6Venoc3ucgAg3hLv53r3Scn7ymcPsmni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3cYYxAAAAN0AAAAPAAAAAAAAAAAA&#10;AAAAAKECAABkcnMvZG93bnJldi54bWxQSwUGAAAAAAQABAD5AAAAkgMAAAAA&#10;" strokeweight="0"/>
              <v:line id="Line 1025" o:spid="_x0000_s2043" style="position:absolute;flip:x;visibility:visible" from="5920,1464" to="5931,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vKMQAAADdAAAADwAAAGRycy9kb3ducmV2LnhtbERPTWsCMRC9C/6HMEJvmq2UKlujSEuL&#10;CFa09dDbuJnuLm4mSxLd9N+bguBtHu9zZotoGnEh52vLCh5HGQjiwuqaSwXfX+/DKQgfkDU2lknB&#10;H3lYzPu9Gebadryjyz6UIoWwz1FBFUKbS+mLigz6kW2JE/drncGQoCuldtilcNPIcZY9S4M1p4YK&#10;W3qtqDjtz0bB7nPCR/dxjqd47Dbbn0O5PrwtlXoYxOULiEAx3MU390qn+dnTGP6/SS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8y8oxAAAAN0AAAAPAAAAAAAAAAAA&#10;AAAAAKECAABkcnMvZG93bnJldi54bWxQSwUGAAAAAAQABAD5AAAAkgMAAAAA&#10;" strokeweight="0"/>
              <v:line id="Line 1026" o:spid="_x0000_s2044" style="position:absolute;visibility:visible" from="5900,1476" to="5910,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99MQAAADdAAAADwAAAGRycy9kb3ducmV2LnhtbERPS2vCQBC+F/oflil4q5vUR9M0q4hU&#10;1FtrFXocstNkMTsbsluN/94VhN7m43tOMe9tI07UeeNYQTpMQBCXThuuFOy/V88ZCB+QNTaOScGF&#10;PMxnjw8F5tqd+YtOu1CJGMI+RwV1CG0upS9rsuiHriWO3K/rLIYIu0rqDs8x3DbyJUmm0qLh2FBj&#10;S8uayuPuzyown9P1ZPt6eDvIj3VIf7JjZuxeqcFTv3gHEagP/+K7e6Pj/GQ8gts38QQ5u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Q/30xAAAAN0AAAAPAAAAAAAAAAAA&#10;AAAAAKECAABkcnMvZG93bnJldi54bWxQSwUGAAAAAAQABAD5AAAAkgMAAAAA&#10;" strokeweight="0"/>
              <v:line id="Line 1027" o:spid="_x0000_s2045" style="position:absolute;flip:x;visibility:visible" from="5916,1476" to="5926,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YSx8QAAADdAAAADwAAAGRycy9kb3ducmV2LnhtbERPS2sCMRC+F/wPYYTearYiraxGkRaL&#10;CK34OngbN9Pdxc1kSaKb/vumUPA2H99zpvNoGnEj52vLCp4HGQjiwuqaSwWH/fJpDMIHZI2NZVLw&#10;Qx7ms97DFHNtO97SbRdKkULY56igCqHNpfRFRQb9wLbEifu2zmBI0JVSO+xSuGnkMMtepMGaU0OF&#10;Lb1VVFx2V6Ng+/XKZ/dxjZd47j43p2O5Pr4vlHrsx8UERKAY7uJ/90qn+dloBH/fpBPk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VhLHxAAAAN0AAAAPAAAAAAAAAAAA&#10;AAAAAKECAABkcnMvZG93bnJldi54bWxQSwUGAAAAAAQABAD5AAAAkgMAAAAA&#10;" strokeweight="0"/>
              <v:shape id="Freeform 1028" o:spid="_x0000_s2046" style="position:absolute;left:5922;top:1649;width:3;height:3;visibility:visible;mso-wrap-style:square;v-text-anchor:top" coordsize="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kWr8A&#10;AADdAAAADwAAAGRycy9kb3ducmV2LnhtbERP24rCMBB9F/yHMIJva+plF62mxXURfLXrBwzNtCk2&#10;k9Jktf79RhB8m8O5zi4fbCtu1PvGsYL5LAFBXDrdcK3g8nv8WIPwAVlj65gUPMhDno1HO0y1u/OZ&#10;bkWoRQxhn6ICE0KXSulLQxb9zHXEkatcbzFE2NdS93iP4baViyT5khYbjg0GOzoYKq/Fn1Xw3R67&#10;DV+sLX6Q5casKlkuK6Wmk2G/BRFoCG/xy33ScX6y+oTnN/EEmf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5+RavwAAAN0AAAAPAAAAAAAAAAAAAAAAAJgCAABkcnMvZG93bnJl&#10;di54bWxQSwUGAAAAAAQABAD1AAAAhAMAAAAA&#10;" path="m12,l11,2r,1l9,6,8,7,6,8,3,9,2,10,,10e" filled="f" strokeweight="0">
                <v:path arrowok="t" o:connecttype="custom" o:connectlocs="3,0;3,1;3,1;2,2;2,2;2,2;1,3;1,3;0,3" o:connectangles="0,0,0,0,0,0,0,0,0"/>
              </v:shape>
              <v:shape id="Freeform 1029" o:spid="_x0000_s2047" style="position:absolute;left:5901;top:1649;width:3;height:3;visibility:visible;mso-wrap-style:square;v-text-anchor:top" coordsize="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V6Lb4A&#10;AADdAAAADwAAAGRycy9kb3ducmV2LnhtbERP24rCMBB9X/Afwgi+rakXZK1NxQvCvtr1A4Zm2hSb&#10;SWmi1r83woJvczjXybaDbcWdet84VjCbJiCIS6cbrhVc/k7fPyB8QNbYOiYFT/KwzUdfGabaPfhM&#10;9yLUIoawT1GBCaFLpfSlIYt+6jriyFWutxgi7Gupe3zEcNvKeZKspMWGY4PBjg6Gymtxswr27alb&#10;88Xa4ogs12ZZyXJRKTUZD7sNiEBD+Ij/3b86zk+WK3h/E0+Q+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01ei2+AAAA3QAAAA8AAAAAAAAAAAAAAAAAmAIAAGRycy9kb3ducmV2&#10;LnhtbFBLBQYAAAAABAAEAPUAAACDAwAAAAA=&#10;" path="m12,10r-2,l9,9,6,8,5,7,2,6,1,3,1,2,,e" filled="f" strokeweight="0">
                <v:path arrowok="t" o:connecttype="custom" o:connectlocs="3,3;3,3;2,3;2,2;1,2;1,2;0,1;0,1;0,0" o:connectangles="0,0,0,0,0,0,0,0,0"/>
              </v:shape>
              <v:line id="Line 1030" o:spid="_x0000_s2048" style="position:absolute;visibility:visible" from="5904,1652" to="5922,1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j798MAAADdAAAADwAAAGRycy9kb3ducmV2LnhtbERPTWvCQBC9C/0PyxR6042lmhhdpZQW&#10;9WatgschOyaL2dmQ3Wr8964geJvH+5zZorO1OFPrjWMFw0ECgrhw2nCpYPf3089A+ICssXZMCq7k&#10;YTF/6c0w1+7Cv3TehlLEEPY5KqhCaHIpfVGRRT9wDXHkjq61GCJsS6lbvMRwW8v3JBlLi4ZjQ4UN&#10;fVVUnLb/VoHZjJejdbqf7OX3MgwP2SkzdqfU22v3OQURqAtP8cO90nF+8pHC/Zt4gp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4+/fDAAAA3QAAAA8AAAAAAAAAAAAA&#10;AAAAoQIAAGRycy9kb3ducmV2LnhtbFBLBQYAAAAABAAEAPkAAACRAwAAAAA=&#10;" strokeweight="0"/>
              <v:shape id="Freeform 1031" o:spid="_x0000_s2049" style="position:absolute;left:5907;top:1649;width:13;height:1;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oKIsQA&#10;AADdAAAADwAAAGRycy9kb3ducmV2LnhtbESPQW/CMAyF75P2HyJP4jaSDdSthYCmSQiOrEM7W41p&#10;KxqnagKU/fr5gLSbrff83uflevSdutAQ28AWXqYGFHEVXMu1hcP35vkdVEzIDrvAZOFGEdarx4cl&#10;Fi5c+YsuZaqVhHAs0EKTUl9oHauGPMZp6IlFO4bBY5J1qLUb8CrhvtOvxmTaY8vS0GBPnw1Vp/Ls&#10;LeSHDf1mPxlSOfPbc2ny/ektt3byNH4sQCUa07/5fr1zgm/mgivfyAh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CiLEAAAA3QAAAA8AAAAAAAAAAAAAAAAAmAIAAGRycy9k&#10;b3ducmV2LnhtbFBLBQYAAAAABAAEAPUAAACJAwAAAAA=&#10;" path="m51,l46,3,41,5,38,6,33,7r-5,l23,7r-5,l13,6,8,5,4,3,,e" filled="f" strokeweight="0">
                <v:path arrowok="t" o:connecttype="custom" o:connectlocs="13,0;12,0;10,1;10,1;8,1;7,1;6,1;5,1;3,1;2,1;1,0;0,0" o:connectangles="0,0,0,0,0,0,0,0,0,0,0,0"/>
              </v:shape>
              <v:shape id="Freeform 1032" o:spid="_x0000_s2050" style="position:absolute;left:5915;top:1458;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icMQA&#10;AADdAAAADwAAAGRycy9kb3ducmV2LnhtbERPPW/CMBDdK/EfrKvUrdhFFSopBiFQUQcWAkO7neJr&#10;kjY+J7YJ4d9jpEps9/Q+b74cbCN68qF2rOFlrEAQF87UXGo4Hj6e30CEiGywcUwaLhRguRg9zDEz&#10;7sx76vNYihTCIUMNVYxtJmUoKrIYxq4lTtyP8xZjgr6UxuM5hdtGTpSaSos1p4YKW1pXVPzlJ6vh&#10;17bdtsPt96lvVMd+t1l95Qetnx6H1TuISEO8i//dnybNV68zuH2TTp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s4nDEAAAA3QAAAA8AAAAAAAAAAAAAAAAAmAIAAGRycy9k&#10;b3ducmV2LnhtbFBLBQYAAAAABAAEAPUAAACJAwAAAAA=&#10;" path="m,l3,3,5,4,7,6,9,9r1,3l11,15r1,2l12,21r-1,3l10,27,9,29,7,32,5,34,3,37,,38e" filled="f" strokeweight="0">
                <v:path arrowok="t" o:connecttype="custom" o:connectlocs="0,0;1,1;1,1;2,2;2,2;3,3;3,4;3,4;3,6;3,6;3,7;2,8;2,8;1,9;1,10;0,10" o:connectangles="0,0,0,0,0,0,0,0,0,0,0,0,0,0,0,0"/>
              </v:shape>
              <v:line id="Line 1033" o:spid="_x0000_s2051" style="position:absolute;visibility:visible" from="5915,1456" to="5916,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j1XsUAAADdAAAADwAAAGRycy9kb3ducmV2LnhtbESPQWvCQBCF74X+h2UKvdWNgppGVynS&#10;or2pVfA4ZKfJYnY2ZLca/33nIHib4b1575v5sveNulAXXWADw0EGirgM1nFl4PDz9ZaDignZYhOY&#10;DNwownLx/DTHwoYr7+iyT5WSEI4FGqhTagutY1mTxzgILbFov6HzmGTtKm07vEq4b/Qoyybao2Np&#10;qLGlVU3lef/nDbjtZD3+nh7fj/pznYan/Jw7fzDm9aX/mIFK1KeH+X69sYKfjYVfvpER9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j1XsUAAADdAAAADwAAAAAAAAAA&#10;AAAAAAChAgAAZHJzL2Rvd25yZXYueG1sUEsFBgAAAAAEAAQA+QAAAJMDAAAAAA==&#10;" strokeweight="0"/>
              <v:line id="Line 1034" o:spid="_x0000_s2052" style="position:absolute;visibility:visible" from="5911,1456" to="5912,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RQxcIAAADdAAAADwAAAGRycy9kb3ducmV2LnhtbERPS4vCMBC+L/gfwix4W9MKau0aRWTF&#10;9eYT9jg0s22wmZQmq91/bwTB23x8z5ktOluLK7XeOFaQDhIQxIXThksFp+P6IwPhA7LG2jEp+CcP&#10;i3nvbYa5djfe0/UQShFD2OeooAqhyaX0RUUW/cA1xJH7da3FEGFbSt3iLYbbWg6TZCwtGo4NFTa0&#10;qqi4HP6sArMbb0bbyXl6ll+bkP5kl8zYk1L99275CSJQF17ip/tbx/nJKIXHN/EE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gRQxcIAAADdAAAADwAAAAAAAAAAAAAA&#10;AAChAgAAZHJzL2Rvd25yZXYueG1sUEsFBgAAAAAEAAQA+QAAAJADAAAAAA==&#10;" strokeweight="0"/>
              <v:line id="Line 1035" o:spid="_x0000_s2053" style="position:absolute;visibility:visible" from="5911,1456" to="5915,1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bOssIAAADdAAAADwAAAGRycy9kb3ducmV2LnhtbERPS4vCMBC+C/sfwizsTVMFtVajLIuL&#10;680neByasQ02k9JE7f57Iwje5uN7zmzR2krcqPHGsYJ+LwFBnDttuFBw2P92UxA+IGusHJOCf/Kw&#10;mH90Zphpd+ct3XahEDGEfYYKyhDqTEqfl2TR91xNHLmzayyGCJtC6gbvMdxWcpAkI2nRcGwosaaf&#10;kvLL7moVmM1oNVyPj5OjXK5C/5ReUmMPSn19tt9TEIHa8Ba/3H86zk+GA3h+E0+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bOssIAAADdAAAADwAAAAAAAAAAAAAA&#10;AAChAgAAZHJzL2Rvd25yZXYueG1sUEsFBgAAAAAEAAQA+QAAAJADAAAAAA==&#10;" strokeweight="0"/>
              <v:line id="Line 1036" o:spid="_x0000_s2054" style="position:absolute;visibility:visible" from="5911,1473" to="5915,1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prKcIAAADdAAAADwAAAGRycy9kb3ducmV2LnhtbERPS4vCMBC+L/gfwgh709QVtVajyOKi&#10;e/MJHodmbIPNpDRZ7f57syDsbT6+58yXra3EnRpvHCsY9BMQxLnThgsFp+NXLwXhA7LGyjEp+CUP&#10;y0XnbY6Zdg/e0/0QChFD2GeooAyhzqT0eUkWfd/VxJG7usZiiLAppG7wEcNtJT+SZCwtGo4NJdb0&#10;WVJ+O/xYBWY33oy+J+fpWa43YXBJb6mxJ6Xeu+1qBiJQG/7FL/dWx/nJaAh/38QT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prKcIAAADdAAAADwAAAAAAAAAAAAAA&#10;AAChAgAAZHJzL2Rvd25yZXYueG1sUEsFBgAAAAAEAAQA+QAAAJADAAAAAA==&#10;" strokeweight="0"/>
              <v:shape id="Freeform 1037" o:spid="_x0000_s2055" style="position:absolute;left:5908;top:1458;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EiTMEA&#10;AADdAAAADwAAAGRycy9kb3ducmV2LnhtbERPS2sCMRC+C/0PYQRvmtWqtKtRikXw6mrpdbqZ7i5u&#10;JkuSffTfN4LgbT6+52z3g6lFR85XlhXMZwkI4tzqigsF18tx+gbCB2SNtWVS8Ece9ruX0RZTbXs+&#10;U5eFQsQQ9ikqKENoUil9XpJBP7MNceR+rTMYInSF1A77GG5quUiStTRYcWwosaFDSfkta42Ccybf&#10;123z4/ru231euq82vGKr1GQ8fGxABBrCU/xwn3Scn6yWcP8mni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RIkzBAAAA3QAAAA8AAAAAAAAAAAAAAAAAmAIAAGRycy9kb3du&#10;cmV2LnhtbFBLBQYAAAAABAAEAPUAAACGAwAAAAA=&#10;" path="m11,38l8,37,6,34,3,32,2,29,1,27,,24,,21,,17,,15,1,12,2,9,3,6,6,4,8,3,11,e" filled="f" strokeweight="0">
                <v:path arrowok="t" o:connecttype="custom" o:connectlocs="3,10;2,10;2,9;1,8;1,8;0,7;0,6;0,6;0,4;0,4;0,3;1,2;1,2;2,1;2,1;3,0" o:connectangles="0,0,0,0,0,0,0,0,0,0,0,0,0,0,0,0"/>
              </v:shape>
              <v:shape id="Freeform 1038" o:spid="_x0000_s2056" style="position:absolute;left:5900;top:1476;width:26;height:5;visibility:visible;mso-wrap-style:square;v-text-anchor:top" coordsize="1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kR8cIA&#10;AADdAAAADwAAAGRycy9kb3ducmV2LnhtbERPS4vCMBC+C/sfwgjeNHVBka5RursKHl0fsN7GZmzL&#10;NpOSRFv/vVkQvM3H95z5sjO1uJHzlWUF41ECgji3uuJCwWG/Hs5A+ICssbZMCu7kYbl4680x1bbl&#10;H7rtQiFiCPsUFZQhNKmUPi/JoB/ZhjhyF+sMhghdIbXDNoabWr4nyVQarDg2lNjQV0n53+5qFMg8&#10;TFv5vc2Onzg7nTPvfu3qrNSg32UfIAJ14SV+ujc6zk8mE/j/Jp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qRHxwgAAAN0AAAAPAAAAAAAAAAAAAAAAAJgCAABkcnMvZG93&#10;bnJldi54bWxQSwUGAAAAAAQABAD1AAAAhwMAAAAA&#10;" path="m104,l99,3,94,7r-5,3l84,13r-6,2l73,18r-6,1l61,20r-6,l49,20r-6,l37,19,32,18,26,15,20,13,15,10,10,7,5,3,,e" filled="f" strokeweight="0">
                <v:path arrowok="t" o:connecttype="custom" o:connectlocs="26,0;25,1;24,2;22,3;21,3;20,4;18,5;17,5;15,5;14,5;12,5;11,5;9,5;8,5;7,4;5,3;4,3;3,2;1,1;0,0" o:connectangles="0,0,0,0,0,0,0,0,0,0,0,0,0,0,0,0,0,0,0,0"/>
              </v:shape>
            </v:group>
            <v:group id="Group 1240" o:spid="_x0000_s2057" style="position:absolute;left:28289;top:1689;width:13525;height:25762" coordorigin="4455,266" coordsize="2130,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shape id="Freeform 1040" o:spid="_x0000_s2058" style="position:absolute;left:5895;top:1445;width:36;height:19;visibility:visible;mso-wrap-style:square;v-text-anchor:top" coordsize="1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P9MQA&#10;AADdAAAADwAAAGRycy9kb3ducmV2LnhtbESP3YrCMBCF7wXfIczC3mm6gj9Uo1RhYS9EtPoAQzPb&#10;lm0mJYm269MbQfBuhnPmfGdWm9404kbO15YVfI0TEMSF1TWXCi7n79EChA/IGhvLpOCfPGzWw8EK&#10;U207PtEtD6WIIexTVFCF0KZS+qIig35sW+Ko/VpnMMTVlVI77GK4aeQkSWbSYM2RUGFLu4qKv/xq&#10;ImRKdNr6udvb/rg/3K+ZC1mn1OdHny1BBOrD2/y6/tGxfjKdw/ObOIJ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oD/TEAAAA3QAAAA8AAAAAAAAAAAAAAAAAmAIAAGRycy9k&#10;b3ducmV2LnhtbFBLBQYAAAAABAAEAPUAAACJAwAAAAA=&#10;" path="m,75l,69,,64,1,58,2,52,5,46,7,41,9,35r3,-5l16,25r4,-3l24,17r5,-4l34,11,40,7,45,5,51,3,56,1r6,l68,r6,l80,1r6,l91,3r6,2l103,7r5,4l113,13r5,4l122,22r4,3l130,30r2,5l136,41r1,5l140,52r1,6l142,64r,5l142,75e" filled="f" strokeweight="0">
                <v:path arrowok="t" o:connecttype="custom" o:connectlocs="0,19;0,17;0,16;0,15;1,13;1,12;2,10;2,9;3,8;4,6;5,6;6,4;7,3;9,3;10,2;11,1;13,1;14,0;16,0;17,0;19,0;20,0;22,0;23,1;25,1;26,2;27,3;29,3;30,4;31,6;32,6;33,8;33,9;34,10;35,12;35,13;36,15;36,16;36,17;36,19" o:connectangles="0,0,0,0,0,0,0,0,0,0,0,0,0,0,0,0,0,0,0,0,0,0,0,0,0,0,0,0,0,0,0,0,0,0,0,0,0,0,0,0"/>
              </v:shape>
              <v:shape id="Freeform 1041" o:spid="_x0000_s2059" style="position:absolute;left:5898;top:1448;width:30;height:30;visibility:visible;mso-wrap-style:square;v-text-anchor:top" coordsize="121,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4QMcYA&#10;AADdAAAADwAAAGRycy9kb3ducmV2LnhtbESPzWrDQAyE74W+w6JCL6Vep+Bg3GxMMQRyKJQ4P2fV&#10;q9qmXq3xbhL37atDIDeJGc18WpWzG9SFptB7NrBIUlDEjbc9twYO+81rDipEZIuDZzLwRwHK9ePD&#10;Cgvrr7yjSx1bJSEcCjTQxTgWWoemI4ch8SOxaD9+chhlnVptJ7xKuBv0W5outcOepaHDkaqOmt/6&#10;7Az0IVrXLF4yHb5PfrnNh8+v6mjM89P88Q4q0hzv5tv11gp+mgmufCMj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4QMcYAAADdAAAADwAAAAAAAAAAAAAAAACYAgAAZHJz&#10;L2Rvd25yZXYueG1sUEsFBgAAAAAEAAQA9QAAAIsDAAAAAA==&#10;" path="m17,17r-4,5l9,25,7,30,5,36,2,41,1,46,,52r,5l,63r,6l1,74r1,6l5,85r2,5l9,95r4,5l17,103r5,4l25,111r5,2l35,117r6,1l46,119r6,1l57,121r6,l68,120r6,-1l79,118r6,-1l90,113r5,-2l100,107r3,-4l107,100r4,-5l113,90r2,-5l118,80r1,-6l120,69r1,-6l121,57r-1,-5l119,46r-1,-5l115,36r-2,-6l111,25r-4,-3l103,17r-3,-4l95,9,90,7,85,5,79,2,74,1,68,,63,,57,,52,,46,1,41,2,35,5,30,7,25,9r-3,4l17,17xe" filled="f" strokeweight="0">
                <v:path arrowok="t" o:connecttype="custom" o:connectlocs="3,5;2,7;0,10;0,13;0,16;0,18;1,21;2,24;4,26;6,28;9,29;11,30;14,30;17,30;20,29;22,28;25,27;27,25;28,22;29,20;30,17;30,14;30,11;29,9;28,6;26,4;24,2;21,1;18,0;16,0;13,0;10,0;7,2;5,3" o:connectangles="0,0,0,0,0,0,0,0,0,0,0,0,0,0,0,0,0,0,0,0,0,0,0,0,0,0,0,0,0,0,0,0,0,0"/>
              </v:shape>
              <v:shape id="Freeform 1042" o:spid="_x0000_s2060" style="position:absolute;left:5890;top:1440;width:46;height:24;visibility:visible;mso-wrap-style:square;v-text-anchor:top" coordsize="18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vesIA&#10;AADdAAAADwAAAGRycy9kb3ducmV2LnhtbERP32vCMBB+F/wfwgm+zdSBw3WmIsJA96YbjL3dmmtT&#10;bC41ibbzr18GA9/u4/t5q/VgW3ElHxrHCuazDARx6XTDtYKP99eHJYgQkTW2jknBDwVYF+PRCnPt&#10;ej7Q9RhrkUI45KjAxNjlUobSkMUwcx1x4irnLcYEfS21xz6F21Y+ZtmTtNhwajDY0dZQeTperIJv&#10;7H1fbWwwLd0uX59L/Xbea6Wmk2HzAiLSEO/if/dOp/nZ4hn+vkkn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EG96wgAAAN0AAAAPAAAAAAAAAAAAAAAAAJgCAABkcnMvZG93&#10;bnJldi54bWxQSwUGAAAAAAQABAD1AAAAhwMAAAAA&#10;" path="m,97l,91,,84,1,78,2,71,4,65,6,57r4,-6l12,45r4,-5l21,34r3,-5l29,24r6,-4l40,16r6,-4l52,9,58,6,65,4,72,3,78,1,85,r8,l99,r7,1l112,3r7,1l125,6r7,3l138,12r6,4l149,20r6,4l160,29r3,5l168,40r4,5l174,51r4,6l180,65r2,6l183,78r1,6l184,91r,6e" filled="f" strokeweight="0">
                <v:path arrowok="t" o:connecttype="custom" o:connectlocs="0,24;0,23;0,21;0,19;1,18;1,16;2,14;3,13;3,11;4,10;5,8;6,7;7,6;9,5;10,4;12,3;13,2;15,1;16,1;18,1;20,0;21,0;23,0;25,0;27,0;28,1;30,1;31,1;33,2;35,3;36,4;37,5;39,6;40,7;41,8;42,10;43,11;44,13;45,14;45,16;46,18;46,19;46,21;46,23;46,24" o:connectangles="0,0,0,0,0,0,0,0,0,0,0,0,0,0,0,0,0,0,0,0,0,0,0,0,0,0,0,0,0,0,0,0,0,0,0,0,0,0,0,0,0,0,0,0,0"/>
              </v:shape>
              <v:line id="Line 1043" o:spid="_x0000_s2061" style="position:absolute;visibility:visible" from="5913,1403" to="5924,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Q/48YAAADdAAAADwAAAGRycy9kb3ducmV2LnhtbESPT2vDMAzF74N9B6NBb6vTQrMsrVvG&#10;6Oh2W//BjiJWE9NYDrHXZt9+OhR6k3hP7/20WA2+VRfqowtsYDLOQBFXwTquDRz2H88FqJiQLbaB&#10;ycAfRVgtHx8WWNpw5S1ddqlWEsKxRANNSl2pdawa8hjHoSMW7RR6j0nWvta2x6uE+1ZPsyzXHh1L&#10;Q4MdvTdUnXe/3oD7zjezr5fj61GvN2nyU5wL5w/GjJ6GtzmoREO6m2/Xn1bws1z45RsZQS//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kP+PGAAAA3QAAAA8AAAAAAAAA&#10;AAAAAAAAoQIAAGRycy9kb3ducmV2LnhtbFBLBQYAAAAABAAEAPkAAACUAwAAAAA=&#10;" strokeweight="0"/>
              <v:line id="Line 1044" o:spid="_x0000_s2062" style="position:absolute;visibility:visible" from="5913,1407" to="5923,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iaeMMAAADdAAAADwAAAGRycy9kb3ducmV2LnhtbERPS2vCQBC+F/oflil4q5sIpml0FRGL&#10;9VZf0OOQHZPF7GzIbjX9964geJuP7znTeW8bcaHOG8cK0mECgrh02nCl4LD/es9B+ICssXFMCv7J&#10;w3z2+jLFQrsrb+myC5WIIewLVFCH0BZS+rImi37oWuLInVxnMUTYVVJ3eI3htpGjJMmkRcOxocaW&#10;ljWV592fVWB+svV483H8PMrVOqS/+Tk39qDU4K1fTEAE6sNT/HB/6zg/yVK4fxNPkL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omnjDAAAA3QAAAA8AAAAAAAAAAAAA&#10;AAAAoQIAAGRycy9kb3ducmV2LnhtbFBLBQYAAAAABAAEAPkAAACRAwAAAAA=&#10;" strokeweight="0"/>
              <v:shape id="Freeform 1045" o:spid="_x0000_s2063" style="position:absolute;left:5923;top:1407;width:2;height:1;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JYcQA&#10;AADdAAAADwAAAGRycy9kb3ducmV2LnhtbERPTWsCMRC9C/0PYQq9aVILIqtRpK0iorC1evA2bMbd&#10;xc1k3URd/31TELzN433OeNraSlyp8aVjDe89BYI4c6bkXMPud94dgvAB2WDlmDTcycN08tIZY2Lc&#10;jX/oug25iCHsE9RQhFAnUvqsIIu+52riyB1dYzFE2OTSNHiL4baSfaUG0mLJsaHAmj4Lyk7bi9Vg&#10;VLa4bBaHdTpL0/PX92r/odpK67fXdjYCEagNT/HDvTRxvhr04f+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PiWHEAAAA3QAAAA8AAAAAAAAAAAAAAAAAmAIAAGRycy9k&#10;b3ducmV2LnhtbFBLBQYAAAAABAAEAPUAAACJAwAAAAA=&#10;" path="m,l3,,5,1,6,3,9,4r1,1l11,7e" filled="f" strokeweight="0">
                <v:path arrowok="t" o:connecttype="custom" o:connectlocs="0,0;1,0;1,0;1,0;2,1;2,1;2,1" o:connectangles="0,0,0,0,0,0,0"/>
              </v:shape>
              <v:shape id="Freeform 1046" o:spid="_x0000_s2064" style="position:absolute;left:5924;top:1403;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Ms+sQA&#10;AADdAAAADwAAAGRycy9kb3ducmV2LnhtbERPS4vCMBC+C/sfwizsTZNVEKlGkX2IiELX1YO3oRnb&#10;YjOpTdT67zcLgrf5+J4zmbW2EldqfOlYw3tPgSDOnCk517D7/e6OQPiAbLByTBru5GE2felMMDHu&#10;xj903YZcxBD2CWooQqgTKX1WkEXfczVx5I6usRgibHJpGrzFcFvJvlJDabHk2FBgTR8FZaftxWow&#10;KltcNovDOp2n6fnza7UfqLbS+u21nY9BBGrDU/xwL02cr4YD+P8mni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DLPrEAAAA3QAAAA8AAAAAAAAAAAAAAAAAmAIAAGRycy9k&#10;b3ducmV2LnhtbFBLBQYAAAAABAAEAPUAAACJAwAAAAA=&#10;" path="m,l2,,5,1,7,2,8,4,9,5r2,2e" filled="f" strokeweight="0">
                <v:path arrowok="t" o:connecttype="custom" o:connectlocs="0,0;1,0;1,0;2,1;2,1;2,1;3,2" o:connectangles="0,0,0,0,0,0,0"/>
              </v:shape>
              <v:shape id="Freeform 1047" o:spid="_x0000_s2065" style="position:absolute;left:5901;top:1407;width:2;height:1;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q0jsUA&#10;AADdAAAADwAAAGRycy9kb3ducmV2LnhtbERPTWvCQBC9F/oflil4q7utIiW6imgrIgppWg+9Ddlp&#10;EpqdTbOrxn/vCoK3ebzPmcw6W4sjtb5yrOGlr0AQ585UXGj4/vp4fgPhA7LB2jFpOJOH2fTxYYKJ&#10;cSf+pGMWChFD2CeooQyhSaT0eUkWfd81xJH7da3FEGFbSNPiKYbbWr4qNZIWK44NJTa0KCn/yw5W&#10;g1H56rBb/WzTeZr+L983+4Hqaq17T918DCJQF+7im3tt4nw1GsL1m3iCn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arSOxQAAAN0AAAAPAAAAAAAAAAAAAAAAAJgCAABkcnMv&#10;ZG93bnJldi54bWxQSwUGAAAAAAQABAD1AAAAigMAAAAA&#10;" path="m,7l1,5,2,4,4,3,7,1,8,r3,e" filled="f" strokeweight="0">
                <v:path arrowok="t" o:connecttype="custom" o:connectlocs="0,1;0,1;0,1;1,0;1,0;1,0;2,0" o:connectangles="0,0,0,0,0,0,0"/>
              </v:shape>
              <v:shape id="Freeform 1048" o:spid="_x0000_s2066" style="position:absolute;left:5899;top:1403;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RFcUA&#10;AADdAAAADwAAAGRycy9kb3ducmV2LnhtbERPTWvCQBC9F/oflil4q7utKCW6imgrIgppWg+9Ddlp&#10;EpqdTbOrxn/vCoK3ebzPmcw6W4sjtb5yrOGlr0AQ585UXGj4/vp4fgPhA7LB2jFpOJOH2fTxYYKJ&#10;cSf+pGMWChFD2CeooQyhSaT0eUkWfd81xJH7da3FEGFbSNPiKYbbWr4qNZIWK44NJTa0KCn/yw5W&#10;g1H56rBb/WzTeZr+L983+4Hqaq17T918DCJQF+7im3tt4nw1GsL1m3iCn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hEVxQAAAN0AAAAPAAAAAAAAAAAAAAAAAJgCAABkcnMv&#10;ZG93bnJldi54bWxQSwUGAAAAAAQABAD1AAAAigMAAAAA&#10;" path="m,7l2,5,3,4,5,2,6,1,9,r2,e" filled="f" strokeweight="0">
                <v:path arrowok="t" o:connecttype="custom" o:connectlocs="0,2;1,1;1,1;1,1;2,0;2,0;3,0" o:connectangles="0,0,0,0,0,0,0"/>
              </v:shape>
              <v:line id="Line 1049" o:spid="_x0000_s2067" style="position:absolute;flip:x;visibility:visible" from="5902,1403" to="5913,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11S8QAAADdAAAADwAAAGRycy9kb3ducmV2LnhtbERPTWsCMRC9F/wPYYTealYPa9kaRSqW&#10;UtCirYfexs10d3EzWZLopv++EQRv83ifM1tE04oLOd9YVjAeZSCIS6sbrhR8f62fnkH4gKyxtUwK&#10;/sjDYj54mGGhbc87uuxDJVII+wIV1CF0hZS+rMmgH9mOOHG/1hkMCbpKaod9CjetnGRZLg02nBpq&#10;7Oi1pvK0PxsFu+2Uj+7tHE/x2G8+fw7Vx2G1VOpxGJcvIALFcBff3O86zc/yHK7fpB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fXVLxAAAAN0AAAAPAAAAAAAAAAAA&#10;AAAAAKECAABkcnMvZG93bnJldi54bWxQSwUGAAAAAAQABAD5AAAAkgMAAAAA&#10;" strokeweight="0"/>
              <v:line id="Line 1050" o:spid="_x0000_s2068" style="position:absolute;flip:x;visibility:visible" from="5903,1407" to="5913,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HQ0MUAAADdAAAADwAAAGRycy9kb3ducmV2LnhtbERPTWsCMRC9F/ofwhR6q9l6UNkaRSpK&#10;KVRxWw+9jZvp7uJmsiTRjf/eCEJv83ifM51H04ozOd9YVvA6yEAQl1Y3XCn4+V69TED4gKyxtUwK&#10;LuRhPnt8mGKubc87OhehEimEfY4K6hC6XEpf1mTQD2xHnLg/6wyGBF0ltcM+hZtWDrNsJA02nBpq&#10;7Oi9pvJYnIyC3WbMB7c+xWM89F/b3331uV8ulHp+ios3EIFi+Bff3R86zc9GY7h9k06Q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HQ0MUAAADdAAAADwAAAAAAAAAA&#10;AAAAAAChAgAAZHJzL2Rvd25yZXYueG1sUEsFBgAAAAAEAAQA+QAAAJMDAAAAAA==&#10;" strokeweight="0"/>
              <v:line id="Line 1051" o:spid="_x0000_s2069" style="position:absolute;visibility:visible" from="5590,997" to="5602,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Rs8MAAADdAAAADwAAAGRycy9kb3ducmV2LnhtbESPTWvCQBCG7wX/wzJCL0U3ChWJriKC&#10;IOLBxhavQ3bMBrOzIbtq+u+dQ6G3Geb9eGa57n2jHtTFOrCByTgDRVwGW3Nl4Pu8G81BxYRssQlM&#10;Bn4pwno1eFtibsOTv+hRpEpJCMccDbiU2lzrWDryGMehJZbbNXQek6xdpW2HTwn3jZ5m2Ux7rFka&#10;HLa0dVTeiruXEiyq6dHR6Y54PMx3l8+Pn3NrzPuw3yxAJerTv/jPvbeCn80EV76REf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ZUbPDAAAA3QAAAA8AAAAAAAAAAAAA&#10;AAAAoQIAAGRycy9kb3ducmV2LnhtbFBLBQYAAAAABAAEAPkAAACRAwAAAAA=&#10;" strokecolor="red" strokeweight="0"/>
              <v:shape id="Freeform 1052" o:spid="_x0000_s2070" style="position:absolute;left:5589;top:990;width:15;height:14;visibility:visible;mso-wrap-style:square;v-text-anchor:top" coordsize="6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iMMA&#10;AADdAAAADwAAAGRycy9kb3ducmV2LnhtbERPS2vCQBC+C/6HZYTedFMPmqauUgrWxy1aeh6yk2za&#10;7GzIrib++64geJuP7zmrzWAbcaXO144VvM4SEMSF0zVXCr7P22kKwgdkjY1jUnAjD5v1eLTCTLue&#10;c7qeQiViCPsMFZgQ2kxKXxiy6GeuJY5c6TqLIcKukrrDPobbRs6TZCEt1hwbDLb0aaj4O12sgvny&#10;xxxyW6a78je/9e1XcdxvU6VeJsPHO4hAQ3iKH+69jvOTxRvcv4kn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qiMMAAADdAAAADwAAAAAAAAAAAAAAAACYAgAAZHJzL2Rv&#10;d25yZXYueG1sUEsFBgAAAAAEAAQA9QAAAIgDAAAAAA==&#10;" path="m8,9l11,6,15,4,18,1,22,r3,l29,r5,l38,r3,1l45,4r2,2l51,9r3,2l55,15r2,3l58,22r2,4l60,29r,4l58,37r-1,3l55,44r-1,4l51,50r-4,3l45,55r-4,2l38,59r-4,l29,59r-4,l22,59,18,57,15,55,11,53,8,50,6,48,4,44,2,40,1,37,,33,,29,,26,1,22,2,18,4,15,6,11,8,9xe" filled="f" strokecolor="lime" strokeweight="0">
                <v:path arrowok="t" o:connecttype="custom" o:connectlocs="2,2;3,1;4,1;5,0;6,0;6,0;7,0;9,0;10,0;10,0;11,1;12,1;13,2;14,3;14,4;14,4;15,5;15,6;15,7;15,8;15,9;14,9;14,10;14,11;13,12;12,13;11,13;10,14;10,14;9,14;7,14;6,14;6,14;5,14;4,13;3,13;2,12;2,11;1,10;1,9;0,9;0,8;0,7;0,6;0,5;1,4;1,4;2,3;2,2" o:connectangles="0,0,0,0,0,0,0,0,0,0,0,0,0,0,0,0,0,0,0,0,0,0,0,0,0,0,0,0,0,0,0,0,0,0,0,0,0,0,0,0,0,0,0,0,0,0,0,0,0"/>
              </v:shape>
              <v:shape id="Freeform 1053" o:spid="_x0000_s2071" style="position:absolute;left:6454;top:1242;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oFcgA&#10;AADdAAAADwAAAGRycy9kb3ducmV2LnhtbESPQWvCQBCF7wX/wzJCL1I3kdJK6iqSUuihSLXV85Cd&#10;JsHsbMxuTeyvdw5CbzO8N+99s1gNrlFn6kLt2UA6TUARF97WXBr4/np7mIMKEdli45kMXCjAajm6&#10;W2Bmfc9bOu9iqSSEQ4YGqhjbTOtQVOQwTH1LLNqP7xxGWbtS2w57CXeNniXJk3ZYszRU2FJeUXHc&#10;/ToDzWE+W/dp/qEvr+7xb/K5P+Wb1Jj78bB+ARVpiP/m2/W7FfzkWfjlGxlBL6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JCgVyAAAAN0AAAAPAAAAAAAAAAAAAAAAAJgCAABk&#10;cnMvZG93bnJldi54bWxQSwUGAAAAAAQABAD1AAAAjQMAAAAA&#10;" path="m8,8l12,6,14,4,18,1,22,r3,l30,r4,l38,r3,1l45,4r3,2l51,8r2,3l56,15r1,3l58,22r1,3l59,29r,4l58,36r-1,4l56,44r-3,3l51,50r-3,2l45,55r-4,2l38,58r-4,l30,58r-5,l22,58,18,57,14,55,12,52,8,50,6,47,5,44,2,40,1,36,,33,,29,,25,1,22,2,18,5,15,6,11,8,8xe" filled="f" strokecolor="lime" strokeweight="0">
                <v:path arrowok="t" o:connecttype="custom" o:connectlocs="2,2;3,2;4,1;5,0;6,0;6,0;8,0;9,0;10,0;10,0;11,1;12,2;13,2;13,3;14,4;14,5;15,6;15,6;15,8;15,9;15,9;14,10;14,11;13,12;13,13;12,13;11,14;10,15;10,15;9,15;8,15;6,15;6,15;5,15;4,14;3,13;2,13;2,12;1,11;1,10;0,9;0,9;0,8;0,6;0,6;1,5;1,4;2,3;2,2" o:connectangles="0,0,0,0,0,0,0,0,0,0,0,0,0,0,0,0,0,0,0,0,0,0,0,0,0,0,0,0,0,0,0,0,0,0,0,0,0,0,0,0,0,0,0,0,0,0,0,0,0"/>
              </v:shape>
              <v:line id="Line 1054" o:spid="_x0000_s2072" style="position:absolute;visibility:visible" from="6456,1250" to="6468,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u88QAAADdAAAADwAAAGRycy9kb3ducmV2LnhtbESPQYvCMBCF7wv+hzCCl0VTBXelGkUE&#10;QcSDW1e8Ds3YFJtJaaLWf28EwdsM78373swWra3EjRpfOlYwHCQgiHOnSy4U/B/W/QkIH5A1Vo5J&#10;wYM8LOadrxmm2t35j25ZKEQMYZ+iAhNCnUrpc0MW/cDVxFE7u8ZiiGtTSN3gPYbbSo6S5EdaLDkS&#10;DNa0MpRfsquNEMyK0c7Q/oq4207Wp/H38VAr1eu2yymIQG34mN/XGx3rJ79DeH0TR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m7zxAAAAN0AAAAPAAAAAAAAAAAA&#10;AAAAAKECAABkcnMvZG93bnJldi54bWxQSwUGAAAAAAQABAD5AAAAkgMAAAAA&#10;" strokecolor="red" strokeweight="0"/>
              <v:line id="Line 1055" o:spid="_x0000_s2073" style="position:absolute;flip:x;visibility:visible" from="6035,1856" to="6310,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kk9MYAAADdAAAADwAAAGRycy9kb3ducmV2LnhtbESPQWvCQBCF7wX/wzJCb3WjLVWimyCC&#10;0EtpawNeh+yYRHdnY3Y1yb/vFgq9zfDevO/NJh+sEXfqfONYwXyWgCAunW64UlB8759WIHxA1mgc&#10;k4KRPOTZ5GGDqXY9f9H9ECoRQ9inqKAOoU2l9GVNFv3MtcRRO7nOYohrV0ndYR/DrZGLJHmVFhuO&#10;hBpb2tVUXg43G7mn7cd1+WLfm/Nn8VyMRyNXZ6PU43TYrkEEGsK/+e/6Tcf6yXIBv9/EEWT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pJPTGAAAA3QAAAA8AAAAAAAAA&#10;AAAAAAAAoQIAAGRycy9kb3ducmV2LnhtbFBLBQYAAAAABAAEAPkAAACUAwAAAAA=&#10;" strokecolor="lime" strokeweight="0"/>
              <v:shape id="Freeform 1056" o:spid="_x0000_s2074" style="position:absolute;left:6310;top:182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9OsMA&#10;AADdAAAADwAAAGRycy9kb3ducmV2LnhtbERPTWsCMRC9F/wPYYTeatIKtqxGKYJYtRdXvY+bcbPt&#10;ZrJsUl399aZQ6G0e73Mms87V4kxtqDxreB4oEMSFNxWXGva7xdMbiBCRDdaeScOVAsymvYcJZsZf&#10;eEvnPJYihXDIUIONscmkDIUlh2HgG+LEnXzrMCbYltK0eEnhrpYvSo2kw4pTg8WG5paK7/zHafD1&#10;Ov+yt/VmuTp8LofHbqRuiFo/9rv3MYhIXfwX/7k/TJqvXofw+006QU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W9OsMAAADdAAAADwAAAAAAAAAAAAAAAACYAgAAZHJzL2Rv&#10;d25yZXYueG1sUEsFBgAAAAAEAAQA9QAAAIgDAAAAAA==&#10;" path="m143,r,8l142,17r-1,8l139,34r-2,8l133,50r-2,8l127,66r-5,7l117,80r-4,7l108,95r-6,6l95,107r-7,5l81,117r-6,5l66,126r-7,4l50,132r-7,4l35,139r-9,1l17,141r-8,1l,142e" filled="f" strokecolor="lime" strokeweight="0">
                <v:path arrowok="t" o:connecttype="custom" o:connectlocs="36,0;36,2;36,4;35,6;35,9;34,11;33,13;33,15;32,17;31,19;29,20;28,22;27,24;26,26;24,27;22,28;20,30;19,31;17,32;15,33;13,33;11,34;9,35;7,35;4,36;2,36;0,36" o:connectangles="0,0,0,0,0,0,0,0,0,0,0,0,0,0,0,0,0,0,0,0,0,0,0,0,0,0,0"/>
              </v:shape>
              <v:shape id="Freeform 1057" o:spid="_x0000_s2075" style="position:absolute;left:5999;top:182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lTsMA&#10;AADdAAAADwAAAGRycy9kb3ducmV2LnhtbERPS2sCMRC+F/wPYQq91aQPVFajlELRqhdXvY+b6Wbr&#10;ZrJsom799Y1Q6G0+vudMZp2rxZnaUHnW8NRXIIgLbyouNey2H48jECEiG6w9k4YfCjCb9u4mmBl/&#10;4Q2d81iKFMIhQw02xiaTMhSWHIa+b4gT9+VbhzHBtpSmxUsKd7V8VmogHVacGiw29G6pOOYnp8HX&#10;y/zbXper+ed+PX85dAN1RdT64b57G4OI1MV/8Z97YdJ8NXyF2zfpBD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wlTsMAAADdAAAADwAAAAAAAAAAAAAAAACYAgAAZHJzL2Rv&#10;d25yZXYueG1sUEsFBgAAAAAEAAQA9QAAAIgDAAAAAA==&#10;" path="m143,142r-9,l126,141r-9,-1l109,139r-9,-3l92,132r-8,-2l77,126r-8,-4l61,117r-6,-5l48,107r-6,-6l36,95,31,87,26,80,21,73,16,66,13,58,9,50,6,42,4,34,3,25,2,17,,8,,e" filled="f" strokecolor="lime" strokeweight="0">
                <v:path arrowok="t" o:connecttype="custom" o:connectlocs="36,36;34,36;32,36;29,35;27,35;25,34;23,33;21,33;19,32;17,31;15,30;14,28;12,27;11,26;9,24;8,22;7,20;5,19;4,17;3,15;2,13;2,11;1,9;1,6;1,4;0,2;0,0" o:connectangles="0,0,0,0,0,0,0,0,0,0,0,0,0,0,0,0,0,0,0,0,0,0,0,0,0,0,0"/>
              </v:shape>
              <v:line id="Line 1058" o:spid="_x0000_s2076" style="position:absolute;visibility:visible" from="6456,1857" to="6468,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Fo8MYAAADdAAAADwAAAGRycy9kb3ducmV2LnhtbESPQWvDMAyF74X+B6PCLmV1FshW0rpl&#10;DApj5LAlG72KWI1DYznEbpP++3ow2E3iPb3vabufbCeuNPjWsYKnVQKCuHa65UbBd3V4XIPwAVlj&#10;55gU3MjDfjefbTHXbuQvupahETGEfY4KTAh9LqWvDVn0K9cTR+3kBoshrkMj9YBjDLedTJPkWVps&#10;ORIM9vRmqD6XFxshWDZpYejzglh8rA/HbPlT9Uo9LKbXDYhAU/g3/12/61g/ecng95s4gt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BaPDGAAAA3QAAAA8AAAAAAAAA&#10;AAAAAAAAoQIAAGRycy9kb3ducmV2LnhtbFBLBQYAAAAABAAEAPkAAACUAwAAAAA=&#10;" strokecolor="red" strokeweight="0"/>
              <v:shape id="Freeform 1059" o:spid="_x0000_s2077" style="position:absolute;left:6454;top:1849;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o3+8QA&#10;AADdAAAADwAAAGRycy9kb3ducmV2LnhtbERPS4vCMBC+C/6HMMJeZE0VVt1qFFEKHhbEx7LXoRnb&#10;YjOpTVarv94Igrf5+J4znTemFBeqXWFZQb8XgSBOrS44U3DYJ59jEM4jaywtk4IbOZjP2q0pxtpe&#10;eUuXnc9ECGEXo4Lc+yqW0qU5GXQ9WxEH7mhrgz7AOpO6xmsIN6UcRNFQGiw4NORY0TKn9LT7NwpW&#10;vwv/dfq+led70f3Z7HV//XdPlProNIsJCE+Nf4tf7rUO86PREJ7fhBP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aN/vEAAAA3QAAAA8AAAAAAAAAAAAAAAAAmAIAAGRycy9k&#10;b3ducmV2LnhtbFBLBQYAAAAABAAEAPUAAACJAwAAAAA=&#10;" path="m8,8l12,6,14,3,18,2,22,1,25,r5,l34,r4,1l41,2r4,1l48,6r3,2l53,11r3,3l57,18r1,4l59,25r,4l59,33r-1,3l57,41r-1,2l53,47r-2,3l48,53r-3,1l41,57r-3,1l34,58r-4,1l25,58r-3,l18,57,14,54,12,53,8,50,6,47,5,43,2,41,1,36,,33,,29,,25,1,22,2,18,5,14,6,11,8,8xe" filled="f" strokecolor="lime" strokeweight="0">
                <v:path arrowok="t" o:connecttype="custom" o:connectlocs="2,2;3,2;4,1;5,1;6,0;6,0;8,0;9,0;10,0;10,1;11,1;12,2;13,2;13,3;14,4;14,5;15,6;15,6;15,7;15,8;15,9;14,10;14,11;13,12;13,13;12,13;11,14;10,14;10,15;9,15;8,15;6,15;6,15;5,14;4,14;3,13;2,13;2,12;1,11;1,10;0,9;0,8;0,7;0,6;0,6;1,5;1,4;2,3;2,2" o:connectangles="0,0,0,0,0,0,0,0,0,0,0,0,0,0,0,0,0,0,0,0,0,0,0,0,0,0,0,0,0,0,0,0,0,0,0,0,0,0,0,0,0,0,0,0,0,0,0,0,0"/>
              </v:shape>
              <v:shape id="Freeform 1060" o:spid="_x0000_s2078" style="position:absolute;left:6454;top:1600;width:15;height:14;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SYMUA&#10;AADdAAAADwAAAGRycy9kb3ducmV2LnhtbERPTWvCQBC9F/wPywi9lLqx0Fqjq0hLIAdBNJZeh+yY&#10;BLOzMbs10V/vCgVv83ifM1/2phZnal1lWcF4FIEgzq2uuFCwz5LXTxDOI2usLZOCCzlYLgZPc4y1&#10;7XhL550vRAhhF6OC0vsmltLlJRl0I9sQB+5gW4M+wLaQusUuhJtavkXRhzRYcWgosaGvkvLj7s8o&#10;+P5Z+ffj9FKfrtXLepPpcfp7TZR6HvarGQhPvX+I/92pDvOjyQTu34QT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lpJgxQAAAN0AAAAPAAAAAAAAAAAAAAAAAJgCAABkcnMv&#10;ZG93bnJldi54bWxQSwUGAAAAAAQABAD1AAAAigMAAAAA&#10;" path="m8,9l12,6,14,4,18,1,22,r3,l30,r4,l38,r3,1l45,4r3,2l51,9r2,2l56,15r1,3l58,22r1,4l59,29r,4l58,37r-1,3l56,44r-3,4l51,50r-3,2l45,55r-4,2l38,59r-4,l30,59r-5,l22,59,18,57,14,55,12,52,8,50,6,48,5,44,2,40,1,37,,33,,29,,26,1,22,2,18,5,15,6,11,8,9xe" filled="f" strokecolor="lime" strokeweight="0">
                <v:path arrowok="t" o:connecttype="custom" o:connectlocs="2,2;3,1;4,1;5,0;6,0;6,0;8,0;9,0;10,0;10,0;11,1;12,1;13,2;13,3;14,4;14,4;15,5;15,6;15,7;15,8;15,9;14,9;14,10;13,11;13,12;12,12;11,13;10,14;10,14;9,14;8,14;6,14;6,14;5,14;4,13;3,12;2,12;2,11;1,10;1,9;0,9;0,8;0,7;0,6;0,5;1,4;1,4;2,3;2,2" o:connectangles="0,0,0,0,0,0,0,0,0,0,0,0,0,0,0,0,0,0,0,0,0,0,0,0,0,0,0,0,0,0,0,0,0,0,0,0,0,0,0,0,0,0,0,0,0,0,0,0,0"/>
              </v:shape>
              <v:line id="Line 1061" o:spid="_x0000_s2079" style="position:absolute;visibility:visible" from="6456,1607" to="6468,1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DHbsQAAADdAAAADwAAAGRycy9kb3ducmV2LnhtbESPTWvCQBCG7wX/wzJCL6VuFPwgukop&#10;CFI8aLR4HbLTbGh2NmRXTf995yB4m2Hej2dWm9436kZdrAMbGI8yUMRlsDVXBs6n7fsCVEzIFpvA&#10;ZOCPImzWg5cV5jbc+Ui3IlVKQjjmaMCl1OZax9KRxzgKLbHcfkLnMcnaVdp2eJdw3+hJls20x5ql&#10;wWFLn47K3+LqpQSLarJ3dLgi7r8W28v07fvUGvM67D+WoBL16Sl+uHdW8LO54Mo3MoJ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wMduxAAAAN0AAAAPAAAAAAAAAAAA&#10;AAAAAKECAABkcnMvZG93bnJldi54bWxQSwUGAAAAAAQABAD5AAAAkgMAAAAA&#10;" strokecolor="red" strokeweight="0"/>
              <v:line id="Line 1062" o:spid="_x0000_s2080" style="position:absolute;visibility:visible" from="5572,1954" to="6479,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cDWcEAAADdAAAADwAAAGRycy9kb3ducmV2LnhtbERPzYrCMBC+L/gOYQRva6oHV6tRRCjo&#10;YS3+PMDQzLZlm0lIota33ywI3ubj+53VpjeduJMPrWUFk3EGgriyuuVawfVSfM5BhIissbNMCp4U&#10;YLMefKww1/bBJ7qfYy1SCIccFTQxulzKUDVkMIytI07cj/UGY4K+ltrjI4WbTk6zbCYNtpwaGnS0&#10;a6j6Pd+MgnlRHk/ld6jLyh0Lj24XDsVTqdGw3y5BROrjW/xy73Wan30t4P+bdIJ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pwNZwQAAAN0AAAAPAAAAAAAAAAAAAAAA&#10;AKECAABkcnMvZG93bnJldi54bWxQSwUGAAAAAAQABAD5AAAAjwMAAAAA&#10;" strokecolor="lime" strokeweight="0"/>
              <v:shape id="Freeform 1063" o:spid="_x0000_s2081" style="position:absolute;left:5590;top:1598;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GhcYA&#10;AADdAAAADwAAAGRycy9kb3ducmV2LnhtbESPT2sCMRDF74V+hzCF3mpioVVXoxSpUHoo+AfPw2bc&#10;XZpMlk3UtJ++cyh4m+G9ee83i1UJXl1oSF1kC+ORAUVcR9dxY+Gw3zxNQaWM7NBHJgs/lGC1vL9b&#10;YOXilbd02eVGSQinCi20OfeV1qluKWAaxZ5YtFMcAmZZh0a7Aa8SHrx+NuZVB+xYGlrsad1S/b07&#10;Bwtf7n3rP2frMklnOs5+izebl7G1jw/lbQ4qU8k38//1hxN8MxV++UZG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aGhcYAAADdAAAADwAAAAAAAAAAAAAAAACYAgAAZHJz&#10;L2Rvd25yZXYueG1sUEsFBgAAAAAEAAQA9QAAAIsDAAAAAA==&#10;" path="m48,23r,-4l46,17,45,13,44,11,41,7,39,5,37,4,33,1,30,,27,,23,,21,,17,,13,1,11,4,9,5,6,7,4,11,2,13,1,17,,19r,4l,27r1,3l2,33r2,3l6,39r3,2l11,44r2,1l17,46r4,1l23,47r4,l30,46r3,-1l37,44r2,-3l41,39r3,-3l45,33r1,-3l48,27r,-4xe" filled="f" strokecolor="lime" strokeweight="0">
                <v:path arrowok="t" o:connecttype="custom" o:connectlocs="12,6;12,5;12,4;11,3;11,3;10,2;10,1;9,1;8,0;8,0;7,0;6,0;5,0;4,0;3,0;3,1;2,1;2,2;1,3;1,3;0,4;0,5;0,6;0,7;0,8;1,8;1,9;2,10;2,10;3,11;3,11;4,12;5,12;6,12;7,12;8,12;8,11;9,11;10,10;10,10;11,9;11,8;12,8;12,7;12,6" o:connectangles="0,0,0,0,0,0,0,0,0,0,0,0,0,0,0,0,0,0,0,0,0,0,0,0,0,0,0,0,0,0,0,0,0,0,0,0,0,0,0,0,0,0,0,0,0"/>
              </v:shape>
              <v:line id="Line 1064" o:spid="_x0000_s2082" style="position:absolute;visibility:visible" from="5590,1604" to="5602,1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8e1MQAAADdAAAADwAAAGRycy9kb3ducmV2LnhtbESPQYvCMBCF7wv+hzCCl0VThV1KNYoI&#10;gogHt1W8Ds3YFJtJaaLWf28WFvY2w3vzvjeLVW8b8aDO144VTCcJCOLS6ZorBadiO05B+ICssXFM&#10;Cl7kYbUcfCww0+7JP/TIQyViCPsMFZgQ2kxKXxqy6CeuJY7a1XUWQ1y7SuoOnzHcNnKWJN/SYs2R&#10;YLCljaHylt9thGBezQ6GjnfEwz7dXr4+z0Wr1GjYr+cgAvXh3/x3vdOxfpJO4febOIJ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Lx7UxAAAAN0AAAAPAAAAAAAAAAAA&#10;AAAAAKECAABkcnMvZG93bnJldi54bWxQSwUGAAAAAAQABAD5AAAAkgMAAAAA&#10;" strokecolor="red" strokeweight="0"/>
              <v:shape id="Freeform 1065" o:spid="_x0000_s2083" style="position:absolute;left:5589;top:1596;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waMUA&#10;AADdAAAADwAAAGRycy9kb3ducmV2LnhtbERP32vCMBB+F/wfwgm+aToZrlSjDMExUNisG/h4NLe0&#10;rLl0Tax1f/0yEHy7j+/nLde9rUVHra8cK3iYJiCIC6crNgo+jttJCsIHZI21Y1JwJQ/r1XCwxEy7&#10;Cx+oy4MRMYR9hgrKEJpMSl+UZNFPXUMcuS/XWgwRtkbqFi8x3NZyliRzabHi2FBiQ5uSiu/8bBU8&#10;mv3noXvf5eb39GZ+Ntfty9OuVmo86p8XIAL14S6+uV91nJ+kM/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rBoxQAAAN0AAAAPAAAAAAAAAAAAAAAAAJgCAABkcnMv&#10;ZG93bnJldi54bWxQSwUGAAAAAAQABAD1AAAAigMAAAAA&#10;" path="m8,8l11,6,15,4,18,2,22,1,25,r4,l34,r4,1l41,2r4,2l47,6r4,2l54,11r1,3l57,18r1,4l60,25r,4l60,33r-2,5l57,41r-2,3l54,47r-3,4l47,53r-2,2l41,57r-3,1l34,58r-5,2l25,58r-3,l18,57,15,55,11,53,8,51,6,47,4,44,2,41,1,38,,33,,29,,25,1,22,2,18,4,14,6,11,8,8xe" filled="f" strokecolor="lime" strokeweight="0">
                <v:path arrowok="t" o:connecttype="custom" o:connectlocs="2,2;3,2;4,1;5,1;6,0;6,0;7,0;9,0;10,0;10,1;11,1;12,2;13,2;14,3;14,4;14,5;15,6;15,6;15,7;15,8;15,10;14,10;14,11;14,12;13,13;12,13;11,14;10,14;10,15;9,15;7,15;6,15;6,15;5,14;4,14;3,13;2,13;2,12;1,11;1,10;0,10;0,8;0,7;0,6;0,6;1,5;1,4;2,3;2,2" o:connectangles="0,0,0,0,0,0,0,0,0,0,0,0,0,0,0,0,0,0,0,0,0,0,0,0,0,0,0,0,0,0,0,0,0,0,0,0,0,0,0,0,0,0,0,0,0,0,0,0,0"/>
              </v:shape>
              <v:shape id="Freeform 1066" o:spid="_x0000_s2084" style="position:absolute;left:5590;top:1348;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6ssUA&#10;AADdAAAADwAAAGRycy9kb3ducmV2LnhtbERPTWvCQBC9C/0Pywi96UYFa6OrqCCUBgqmaultyI5J&#10;anY2ZLdJ/PfdQqG3ebzPWW16U4mWGldaVjAZRyCIM6tLzhWc3g+jBQjnkTVWlknBnRxs1g+DFcba&#10;dnykNvW5CCHsYlRQeF/HUrqsIINubGviwF1tY9AH2ORSN9iFcFPJaRTNpcGSQ0OBNe0Lym7pt1Fg&#10;PvfJ0+n59eOye9N8nn1VdZkclHoc9tslCE+9/xf/uV90mB8tZvD7TT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bqyxQAAAN0AAAAPAAAAAAAAAAAAAAAAAJgCAABkcnMv&#10;ZG93bnJldi54bWxQSwUGAAAAAAQABAD1AAAAigMAAAAA&#10;" path="m48,24r,-4l46,17,45,14,44,11,41,8,39,5,37,4,33,2,30,,27,,23,,21,,17,,13,2,11,4,9,5,6,8,4,11,2,14,1,17,,20r,4l,27r1,4l2,33r2,4l6,39r3,3l11,44r2,1l17,47r4,l23,48r4,-1l30,47r3,-2l37,44r2,-2l41,39r3,-2l45,33r1,-2l48,27r,-3xe" filled="f" strokecolor="lime" strokeweight="0">
                <v:path arrowok="t" o:connecttype="custom" o:connectlocs="12,6;12,5;12,4;11,4;11,3;10,2;10,1;9,1;8,1;8,0;7,0;6,0;5,0;4,0;3,1;3,1;2,1;2,2;1,3;1,4;0,4;0,5;0,6;0,7;0,8;1,8;1,9;2,10;2,11;3,11;3,11;4,12;5,12;6,12;7,12;8,12;8,11;9,11;10,11;10,10;11,9;11,8;12,8;12,7;12,6" o:connectangles="0,0,0,0,0,0,0,0,0,0,0,0,0,0,0,0,0,0,0,0,0,0,0,0,0,0,0,0,0,0,0,0,0,0,0,0,0,0,0,0,0,0,0,0,0"/>
              </v:shape>
              <v:shape id="Freeform 1067" o:spid="_x0000_s2085" style="position:absolute;left:5589;top:1347;width:15;height:14;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eNh8UA&#10;AADdAAAADwAAAGRycy9kb3ducmV2LnhtbERP32vCMBB+F/wfwgm+abohrlSjDMExUNisG/h4NLe0&#10;rLl0Tax1f/0yEHy7j+/nLde9rUVHra8cK3iYJiCIC6crNgo+jttJCsIHZI21Y1JwJQ/r1XCwxEy7&#10;Cx+oy4MRMYR9hgrKEJpMSl+UZNFPXUMcuS/XWgwRtkbqFi8x3NbyMUnm0mLFsaHEhjYlFd/52SqY&#10;mf3noXvf5eb39GZ+Ntfty9OuVmo86p8XIAL14S6+uV91nJ+kM/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V42HxQAAAN0AAAAPAAAAAAAAAAAAAAAAAJgCAABkcnMv&#10;ZG93bnJldi54bWxQSwUGAAAAAAQABAD1AAAAigMAAAAA&#10;" path="m8,9l11,6,15,4,18,3,22,2,25,r4,l34,r4,2l41,3r4,1l47,6r4,3l54,11r1,4l57,19r1,3l60,26r,4l60,33r-2,4l57,40r-2,4l54,48r-3,2l47,53r-2,2l41,58r-3,1l34,59r-5,1l25,59r-3,l18,58,15,55,11,53,8,50,6,48,4,44,2,40,1,37,,33,,30,,26,1,22,2,19,4,15,6,11,8,9xe" filled="f" strokecolor="lime" strokeweight="0">
                <v:path arrowok="t" o:connecttype="custom" o:connectlocs="2,2;3,1;4,1;5,1;6,0;6,0;7,0;9,0;10,0;10,1;11,1;12,1;13,2;14,3;14,4;14,4;15,5;15,6;15,7;15,8;15,9;14,9;14,10;14,11;13,12;12,12;11,13;10,14;10,14;9,14;7,14;6,14;6,14;5,14;4,13;3,12;2,12;2,11;1,10;1,9;0,9;0,8;0,7;0,6;0,5;1,4;1,4;2,3;2,2" o:connectangles="0,0,0,0,0,0,0,0,0,0,0,0,0,0,0,0,0,0,0,0,0,0,0,0,0,0,0,0,0,0,0,0,0,0,0,0,0,0,0,0,0,0,0,0,0,0,0,0,0"/>
              </v:shape>
              <v:line id="Line 1068" o:spid="_x0000_s2086" style="position:absolute;visibility:visible" from="5590,1354" to="5602,1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QY18UAAADdAAAADwAAAGRycy9kb3ducmV2LnhtbESPQWvDMAyF74P9B6NBL6N1FmgJad0y&#10;BoVRcuiSjl1FrMVhsRxiN8n+/VwY9Cbxnt73tDvMthMjDb51rOBllYAgrp1uuVFwqY7LDIQPyBo7&#10;x6Tglzwc9o8PO8y1m/iDxjI0Ioawz1GBCaHPpfS1IYt+5XriqH27wWKI69BIPeAUw20n0yTZSIst&#10;R4LBnt4M1T/l1UYIlk1aGDpfEYtTdvxaP39WvVKLp/l1CyLQHO7m/+t3Hesn2Rpu38QR5P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RQY18UAAADdAAAADwAAAAAAAAAA&#10;AAAAAAChAgAAZHJzL2Rvd25yZXYueG1sUEsFBgAAAAAEAAQA+QAAAJMDAAAAAA==&#10;" strokecolor="red" strokeweight="0"/>
              <v:shape id="Freeform 1069" o:spid="_x0000_s2087" style="position:absolute;left:5794;top:1926;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CUMcUA&#10;AADdAAAADwAAAGRycy9kb3ducmV2LnhtbERPTWvCQBC9C/0PyxR6Ed0oKiF1FQ0GehK0BfU2ZKdJ&#10;2uxszG5N+u9dodDbPN7nLNe9qcWNWldZVjAZRyCIc6srLhR8vGejGITzyBpry6TglxysV0+DJSba&#10;dnyg29EXIoSwS1BB6X2TSOnykgy6sW2IA/dpW4M+wLaQusUuhJtaTqNoIQ1WHBpKbCgtKf8+/hgF&#10;1316Htp47i+nw3ZWdWm2+5plSr0895tXEJ56/y/+c7/pMD+KF/D4Jpw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JQxxQAAAN0AAAAPAAAAAAAAAAAAAAAAAJgCAABkcnMv&#10;ZG93bnJldi54bWxQSwUGAAAAAAQABAD1AAAAigMAAAAA&#10;" path="m,l,3,1,5,3,6,4,9r1,1l7,11r3,l12,12e" filled="f" strokecolor="lime" strokeweight="0">
                <v:path arrowok="t" o:connecttype="custom" o:connectlocs="0,0;0,1;0,1;1,2;1,2;1,3;2,3;3,3;3,3" o:connectangles="0,0,0,0,0,0,0,0,0"/>
              </v:shape>
              <v:shape id="Freeform 1070" o:spid="_x0000_s2088" style="position:absolute;left:6437;top:1926;width:3;height:3;visibility:visible;mso-wrap-style:square;v-text-anchor:top" coordsize="1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E9XMAA&#10;AADdAAAADwAAAGRycy9kb3ducmV2LnhtbERPS4vCMBC+C/sfwizsTdMVUalGWQSLh73Ux31oxqTY&#10;TEoTbf33mwXB23x8z1lvB9eIB3Wh9qzge5KBIK68rtkoOJ/24yWIEJE1Np5JwZMCbDcfozXm2vdc&#10;0uMYjUghHHJUYGNscylDZclhmPiWOHFX3zmMCXZG6g77FO4aOc2yuXRYc2qw2NLOUnU73p2C6iTv&#10;u+mMrLyUri+KxvyWhVHq63P4WYGINMS3+OU+6DQ/Wy7g/5t0gt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E9XMAAAADdAAAADwAAAAAAAAAAAAAAAACYAgAAZHJzL2Rvd25y&#10;ZXYueG1sUEsFBgAAAAAEAAQA9QAAAIUDAAAAAA==&#10;" path="m,12l3,11r1,l6,10,9,9,10,6,11,5r,-2l11,e" filled="f" strokecolor="lime" strokeweight="0">
                <v:path arrowok="t" o:connecttype="custom" o:connectlocs="0,3;1,3;1,3;2,3;2,2;3,2;3,1;3,1;3,0" o:connectangles="0,0,0,0,0,0,0,0,0"/>
              </v:shape>
              <v:line id="Line 1071" o:spid="_x0000_s2089" style="position:absolute;visibility:visible" from="5572,703" to="6479,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7W5cQAAADdAAAADwAAAGRycy9kb3ducmV2LnhtbESPQWvCQBCF70L/wzIFb7qphxJSVylC&#10;oB40aP0BQ3aahGZnl91V47/vHITeZnhv3vtmvZ3cqG4U0+DZwNuyAEXcejtwZ+DyXS9KUCkjWxw9&#10;k4EHJdhuXmZrrKy/84lu59wpCeFUoYE+51BpndqeHKalD8Si/fjoMMsaO20j3iXcjXpVFO/a4cDS&#10;0GOgXU/t7/nqDJR1czw1h9Q1bTjWEcMu7euHMfPX6fMDVKYp/5uf119W8ItScOUbGUF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tblxAAAAN0AAAAPAAAAAAAAAAAA&#10;AAAAAKECAABkcnMvZG93bnJldi54bWxQSwUGAAAAAAQABAD5AAAAkgMAAAAA&#10;" strokecolor="lime" strokeweight="0"/>
              <v:line id="Line 1072" o:spid="_x0000_s2090" style="position:absolute;visibility:visible" from="4455,703" to="5362,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JzfsEAAADdAAAADwAAAGRycy9kb3ducmV2LnhtbERPzYrCMBC+L/gOYYS9rakepFuNIkJB&#10;D1r8eYChGdtiMwlJ1Pr2m4WFvc3H9zvL9WB68SQfOssKppMMBHFtdceNguul/MpBhIissbdMCt4U&#10;YL0afSyx0PbFJ3qeYyNSCIcCFbQxukLKULdkMEysI07czXqDMUHfSO3xlcJNL2dZNpcGO04NLTra&#10;tlTfzw+jIC+r46k6hKaq3bH06LZhX76V+hwPmwWISEP8F/+5dzrNz/Jv+P0mnSB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cnN+wQAAAN0AAAAPAAAAAAAAAAAAAAAA&#10;AKECAABkcnMvZG93bnJldi54bWxQSwUGAAAAAAQABAD5AAAAjwMAAAAA&#10;" strokecolor="lime" strokeweight="0"/>
              <v:shape id="Freeform 1073" o:spid="_x0000_s2091" style="position:absolute;left:5584;top:888;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9DMYA&#10;AADdAAAADwAAAGRycy9kb3ducmV2LnhtbESPQW/CMAyF75P2HyJP2m0kq7RpKwSExpA47MA6Ltys&#10;xrQRjVOaAN2/nw+TuNl6z+99ni3G0KkLDclHtvA8MaCI6+g8NxZ2P+unN1ApIzvsIpOFX0qwmN/f&#10;zbB08crfdKlyoySEU4kW2pz7UutUtxQwTWJPLNohDgGzrEOj3YBXCQ+dLox51QE9S0OLPX20VB+r&#10;c7Cw2jv/9RnS2VTb9WlDRfLFS23t48O4nILKNOab+f964wTfvAu/fCMj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9DMYAAADdAAAADwAAAAAAAAAAAAAAAACYAgAAZHJz&#10;L2Rvd25yZXYueG1sUEsFBgAAAAAEAAQA9QAAAIsDAAAAAA==&#10;" path="m47,24r,-4l46,17,45,14,43,11,41,8,39,6,36,3,33,2,30,1,26,,23,,19,,17,1,13,2,11,3,7,6,5,8,3,11,1,14,,17r,3l,24r,4l,30r1,4l3,36r2,4l7,42r4,2l13,46r4,1l19,47r4,l26,47r4,l33,46r3,-2l39,42r2,-2l43,36r2,-2l46,30r1,-2l47,24xe" filled="f" strokecolor="lime" strokeweight="0">
                <v:path arrowok="t" o:connecttype="custom" o:connectlocs="12,6;12,5;12,4;11,4;11,3;10,2;10,2;9,1;8,1;8,0;7,0;6,0;5,0;4,0;3,1;3,1;2,2;1,2;1,3;0,4;0,4;0,5;0,6;0,7;0,8;0,9;1,9;1,10;2,11;3,11;3,12;4,12;5,12;6,12;7,12;8,12;8,12;9,11;10,11;10,10;11,9;11,9;12,8;12,7;12,6" o:connectangles="0,0,0,0,0,0,0,0,0,0,0,0,0,0,0,0,0,0,0,0,0,0,0,0,0,0,0,0,0,0,0,0,0,0,0,0,0,0,0,0,0,0,0,0,0"/>
              </v:shape>
              <v:line id="Line 1074" o:spid="_x0000_s2092" style="position:absolute;visibility:visible" from="5591,895" to="5596,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3ppcIAAADdAAAADwAAAGRycy9kb3ducmV2LnhtbERPS2rDMBDdF3IHMYHuGjldBNeJEorB&#10;kC5ik7QHGKyJbWqNhKQ4zu2rQqG7ebzv7A6zGcVEPgyWFaxXGQji1uqBOwVfn9VLDiJEZI2jZVLw&#10;oACH/eJph4W2dz7TdImdSCEcClTQx+gKKUPbk8Gwso44cVfrDcYEfSe1x3sKN6N8zbKNNDhwaujR&#10;UdlT+325GQV51dTn5hS6pnV15dGV4aN6KPW8nN+3ICLN8V/85z7qND97W8PvN+kEuf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3ppcIAAADdAAAADwAAAAAAAAAAAAAA&#10;AAChAgAAZHJzL2Rvd25yZXYueG1sUEsFBgAAAAAEAAQA+QAAAJADAAAAAA==&#10;" strokecolor="lime" strokeweight="0"/>
              <v:line id="Line 1075" o:spid="_x0000_s2093" style="position:absolute;visibility:visible" from="5591,896" to="559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930sIAAADdAAAADwAAAGRycy9kb3ducmV2LnhtbERPS2rDMBDdF3oHMYXsarlZFNeNEkrA&#10;kCxqk88BBmtqm1ojIamxffuoUOhuHu87m91sRnEjHwbLCl6yHARxa/XAnYLrpXouQISIrHG0TAoW&#10;CrDbPj5ssNR24hPdzrETKYRDiQr6GF0pZWh7Mhgy64gT92W9wZig76T2OKVwM8p1nr9KgwOnhh4d&#10;7Xtqv88/RkFRNfWp+Qxd07q68uj24VgtSq2e5o93EJHm+C/+cx90mp+/reH3m3SC3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A930sIAAADdAAAADwAAAAAAAAAAAAAA&#10;AAChAgAAZHJzL2Rvd25yZXYueG1sUEsFBgAAAAAEAAQA+QAAAJADAAAAAA==&#10;" strokecolor="lime" strokeweight="0"/>
              <v:line id="Line 1076" o:spid="_x0000_s2094" style="position:absolute;visibility:visible" from="5589,896" to="5590,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PSScEAAADdAAAADwAAAGRycy9kb3ducmV2LnhtbERP24rCMBB9X/Afwgi+rakKi1ajiFDQ&#10;h7V4+YChmW3LNpOQRK1/v1kQfJvDuc5q05tO3MmH1rKCyTgDQVxZ3XKt4HopPucgQkTW2FkmBU8K&#10;sFkPPlaYa/vgE93PsRYphEOOCpoYXS5lqBoyGMbWESfux3qDMUFfS+3xkcJNJ6dZ9iUNtpwaGnS0&#10;a6j6Pd+MgnlRHk/ld6jLyh0Lj24XDsVTqdGw3y5BROrjW/xy73Wany1m8P9NOk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Q9JJwQAAAN0AAAAPAAAAAAAAAAAAAAAA&#10;AKECAABkcnMvZG93bnJldi54bWxQSwUGAAAAAAQABAD5AAAAjwMAAAAA&#10;" strokecolor="lime" strokeweight="0"/>
              <v:line id="Line 1077" o:spid="_x0000_s2095" style="position:absolute;flip:x;visibility:visible" from="5584,895" to="5588,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D/4cYAAADdAAAADwAAAGRycy9kb3ducmV2LnhtbESPT2sCMRDF74LfIYzQW81qxeq6UaRQ&#10;6KXU6oLXYTP7R5PJukl1/fZNoeBthvfm/d5km94acaXON44VTMYJCOLC6YYrBfnh/XkBwgdkjcYx&#10;KbiTh816OMgw1e7G33Tdh0rEEPYpKqhDaFMpfVGTRT92LXHUStdZDHHtKqk7vMVwa+Q0SebSYsOR&#10;UGNLbzUV5/2Pjdxy+3V5ndnP5rTLX/L70cjFySj1NOq3KxCB+vAw/19/6Fg/Wc7g75s4gl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A/+HGAAAA3QAAAA8AAAAAAAAA&#10;AAAAAAAAoQIAAGRycy9kb3ducmV2LnhtbFBLBQYAAAAABAAEAPkAAACUAwAAAAA=&#10;" strokecolor="lime" strokeweight="0"/>
              <v:shape id="Freeform 1078" o:spid="_x0000_s2096" style="position:absolute;left:5588;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KS8QA&#10;AADdAAAADwAAAGRycy9kb3ducmV2LnhtbERPTU8CMRC9m/AfmiHhBl1BiK4UgiZGDnhwNZ4n26Hd&#10;uJ0u27q7/HtKQuJtXt7nrLeDq0VHbag8K7ifZSCIS68rNgq+v96mjyBCRNZYeyYFZwqw3Yzu1phr&#10;3/MndUU0IoVwyFGBjbHJpQylJYdh5hvixB196zAm2BqpW+xTuKvlPMtW0mHFqcFiQ6+Wyt/izyl4&#10;2O960/Rkjj/2/ePUvRSL1eGs1GQ87J5BRBriv/jm3us0P3tawvWbdIL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LikvEAAAA3QAAAA8AAAAAAAAAAAAAAAAAmAIAAGRycy9k&#10;b3ducmV2LnhtbFBLBQYAAAAABAAEAPUAAACJAwAAAAA=&#10;" path="m3,3l3,2,2,1,1,,,e" filled="f" strokecolor="lime" strokeweight="0">
                <v:path arrowok="t" o:connecttype="custom" o:connectlocs="1,1;1,1;1,0;0,0;0,0" o:connectangles="0,0,0,0,0"/>
              </v:shape>
              <v:shape id="Freeform 1079" o:spid="_x0000_s2097" style="position:absolute;left:5591;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kUPMQA&#10;AADdAAAADwAAAGRycy9kb3ducmV2LnhtbERPTWvCQBC9F/oflil4qxtrCTW6ii2UemgPpuJ5yI67&#10;wexsmt0m8d93BaG3ebzPWW1G14ieulB7VjCbZiCIK69rNgoO3++PLyBCRNbYeCYFFwqwWd/frbDQ&#10;fuA99WU0IoVwKFCBjbEtpAyVJYdh6lvixJ185zAm2BmpOxxSuGvkU5bl0mHNqcFiS2+WqnP56xQ8&#10;77aDaQcyp6P9+PrpX8t5/nlRavIwbpcgIo3xX3xz73Sany1yuH6TT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ZFDzEAAAA3QAAAA8AAAAAAAAAAAAAAAAAmAIAAGRycy9k&#10;b3ducmV2LnhtbFBLBQYAAAAABAAEAPUAAACJAwAAAAA=&#10;" path="m3,l2,,,1,,2,,3e" filled="f" strokecolor="lime" strokeweight="0">
                <v:path arrowok="t" o:connecttype="custom" o:connectlocs="1,0;1,0;0,0;0,1;0,1" o:connectangles="0,0,0,0,0"/>
              </v:shape>
              <v:line id="Line 1080" o:spid="_x0000_s2098" style="position:absolute;visibility:visible" from="5591,893" to="559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jUSsEAAADdAAAADwAAAGRycy9kb3ducmV2LnhtbERPzYrCMBC+L/gOYQRva6oHV6tRRCjo&#10;YS3+PMDQzLZlm0lIota33ywI3ubj+53VpjeduJMPrWUFk3EGgriyuuVawfVSfM5BhIissbNMCp4U&#10;YLMefKww1/bBJ7qfYy1SCIccFTQxulzKUDVkMIytI07cj/UGY4K+ltrjI4WbTk6zbCYNtpwaGnS0&#10;a6j6Pd+MgnlRHk/ld6jLyh0Lj24XDsVTqdGw3y5BROrjW/xy73Wany2+4P+bdIJ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eNRKwQAAAN0AAAAPAAAAAAAAAAAAAAAA&#10;AKECAABkcnMvZG93bnJldi54bWxQSwUGAAAAAAQABAD5AAAAjwMAAAAA&#10;" strokecolor="lime" strokeweight="0"/>
              <v:line id="Line 1081" o:spid="_x0000_s2099" style="position:absolute;visibility:visible" from="5589,888" to="5590,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dAOMQAAADdAAAADwAAAGRycy9kb3ducmV2LnhtbESPQW/CMAyF75P2HyJP4jbScUDQERBC&#10;qgQHqGD7AVbjtRWNEyUZlH8/HyZxs/We3/u82oxuUDeKqfds4GNagCJuvO25NfD9Vb0vQKWMbHHw&#10;TAYelGCzfn1ZYWn9nc90u+RWSQinEg10OYdS69R05DBNfSAW7cdHh1nW2Gob8S7hbtCzophrhz1L&#10;Q4eBdh0118uvM7Co6tO5Pqa2bsKpihh26VA9jJm8jdtPUJnG/DT/X++t4BdLwZVvZAS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50A4xAAAAN0AAAAPAAAAAAAAAAAA&#10;AAAAAKECAABkcnMvZG93bnJldi54bWxQSwUGAAAAAAQABAD5AAAAkgMAAAAA&#10;" strokecolor="lime" strokeweight="0"/>
              <v:line id="Line 1082" o:spid="_x0000_s2100" style="position:absolute;visibility:visible" from="5584,893" to="5588,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vlo8IAAADdAAAADwAAAGRycy9kb3ducmV2LnhtbERPS2rDMBDdB3IHMYHuEjldFMeNEkrA&#10;0Cxi47QHGKypbWqNhKQk9u2rQqG7ebzv7I+TGcWdfBgsK9huMhDErdUDdwo+P8p1DiJEZI2jZVIw&#10;U4DjYbnYY6Htgxu6X2MnUgiHAhX0MbpCytD2ZDBsrCNO3Jf1BmOCvpPa4yOFm1E+Z9mLNDhwaujR&#10;0amn9vt6Mwrysq6a+hK6unVV6dGdwrmclXpaTW+vICJN8V/8537XaX6228HvN+kEef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vlo8IAAADdAAAADwAAAAAAAAAAAAAA&#10;AAChAgAAZHJzL2Rvd25yZXYueG1sUEsFBgAAAAAEAAQA+QAAAJADAAAAAA==&#10;" strokecolor="lime" strokeweight="0"/>
              <v:line id="Line 1083" o:spid="_x0000_s2101" style="position:absolute;flip:y;visibility:visible" from="5591,888" to="559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Bj+MUAAADdAAAADwAAAGRycy9kb3ducmV2LnhtbESPTWvCQBCG7wX/wzIFb3WjlVZSVxFB&#10;6EW0NtDrkB2T2N3ZmF01/nvnUOhthnk/npkve+/UlbrYBDYwHmWgiMtgG64MFN+blxmomJAtusBk&#10;4E4RlovB0xxzG278RddDqpSEcMzRQJ1Sm2sdy5o8xlFoieV2DJ3HJGtXadvhTcK905Mse9MeG5aG&#10;Glta11T+Hi5eeo+r3fl96rfNaV+8Fvcfp2cnZ8zwuV99gErUp3/xn/vTCv44E375Rkb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Bj+MUAAADdAAAADwAAAAAAAAAA&#10;AAAAAAChAgAAZHJzL2Rvd25yZXYueG1sUEsFBgAAAAAEAAQA+QAAAJMDAAAAAA==&#10;" strokecolor="lime" strokeweight="0"/>
              <v:shape id="Freeform 1084" o:spid="_x0000_s2102" style="position:absolute;left:5591;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sccMA&#10;AADdAAAADwAAAGRycy9kb3ducmV2LnhtbERPTUvDQBC9C/6HZYTe7G48VIndFhEKonhI00OPQ3ZM&#10;0mZnQ3babv99VxC8zeN9znKd/KDONMU+sIVibkARN8H13FrY1ZvHF1BRkB0OgcnClSKsV/d3Syxd&#10;uHBF5620KodwLNFCJzKWWsemI49xHkbizP2EyaNkOLXaTXjJ4X7QT8YstMeec0OHI7131By3J2+h&#10;r9NJUvX1vWu0fG6qoX7em4O1s4f09gpKKMm/+M/94fL8whTw+00+Qa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XsccMAAADdAAAADwAAAAAAAAAAAAAAAACYAgAAZHJzL2Rv&#10;d25yZXYueG1sUEsFBgAAAAAEAAQA9QAAAIgDAAAAAA==&#10;" path="m,l,1,,2r2,l3,2e" filled="f" strokecolor="lime" strokeweight="0">
                <v:path arrowok="t" o:connecttype="custom" o:connectlocs="0,0;0,1;0,1;1,1;1,1" o:connectangles="0,0,0,0,0"/>
              </v:shape>
              <v:shape id="Freeform 1085" o:spid="_x0000_s2103" style="position:absolute;left:5588;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yBsMA&#10;AADdAAAADwAAAGRycy9kb3ducmV2LnhtbERPTWsCMRC9C/0PYQq9aaKHWrZGKQWhKB7W9dDjsJnu&#10;bruZLJtR03/fCEJv83ifs9ok36sLjbELbGE+M6CI6+A6biycqu30BVQUZId9YLLwSxE264fJCgsX&#10;rlzS5SiNyiEcC7TQigyF1rFuyWOchYE4c19h9CgZjo12I15zuO/1wphn7bHj3NDiQO8t1T/Hs7fQ&#10;VeksqdwfTrWW3bbsq+Wn+bb26TG9vYISSvIvvrs/XJ4/Nwu4fZNP0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dyBsMAAADdAAAADwAAAAAAAAAAAAAAAACYAgAAZHJzL2Rv&#10;d25yZXYueG1sUEsFBgAAAAAEAAQA9QAAAIgDAAAAAA==&#10;" path="m,2r1,l2,2,3,1,3,e" filled="f" strokecolor="lime" strokeweight="0">
                <v:path arrowok="t" o:connecttype="custom" o:connectlocs="0,1;0,1;1,1;1,1;1,0" o:connectangles="0,0,0,0,0"/>
              </v:shape>
              <v:shape id="Freeform 1086" o:spid="_x0000_s2104" style="position:absolute;left:5588;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XncMA&#10;AADdAAAADwAAAGRycy9kb3ducmV2LnhtbERPTWsCMRC9F/ofwhR6q4kt1LIapRSE0tLDuh56HDbj&#10;7upmsmxGTf99Iwje5vE+Z7FKvlcnGmMX2MJ0YkAR18F13FjYVuunN1BRkB32gcnCH0VYLe/vFli4&#10;cOaSThtpVA7hWKCFVmQotI51Sx7jJAzEmduF0aNkODbajXjO4b7Xz8a8ao8d54YWB/poqT5sjt5C&#10;V6WjpPL7Z1tr+VqXfTX7NXtrHx/S+xyUUJKb+Or+dHn+1LzA5Zt8g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vXncMAAADdAAAADwAAAAAAAAAAAAAAAACYAgAAZHJzL2Rv&#10;d25yZXYueG1sUEsFBgAAAAAEAAQA9QAAAIgDAAAAAA==&#10;" path="m,2r1,l2,1r1,l3,e" filled="f" strokecolor="lime" strokeweight="0">
                <v:path arrowok="t" o:connecttype="custom" o:connectlocs="0,1;0,1;1,1;1,1;1,0" o:connectangles="0,0,0,0,0"/>
              </v:shape>
              <v:shape id="Freeform 1087" o:spid="_x0000_s2105" style="position:absolute;left:5591;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JP6cMA&#10;AADdAAAADwAAAGRycy9kb3ducmV2LnhtbERPTWsCMRC9F/ofwhR6q4ml1LIapRSE0tLDuh56HDbj&#10;7upmsmxGTf99Iwje5vE+Z7FKvlcnGmMX2MJ0YkAR18F13FjYVuunN1BRkB32gcnCH0VYLe/vFli4&#10;cOaSThtpVA7hWKCFVmQotI51Sx7jJAzEmduF0aNkODbajXjO4b7Xz8a8ao8d54YWB/poqT5sjt5C&#10;V6WjpPL7Z1tr+VqXfTX7NXtrHx/S+xyUUJKb+Or+dHn+1LzA5Zt8g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JP6cMAAADdAAAADwAAAAAAAAAAAAAAAACYAgAAZHJzL2Rv&#10;d25yZXYueG1sUEsFBgAAAAAEAAQA9QAAAIgDAAAAAA==&#10;" path="m,l,1,2,2r1,e" filled="f" strokecolor="lime" strokeweight="0">
                <v:path arrowok="t" o:connecttype="custom" o:connectlocs="0,0;0,1;1,1;1,1" o:connectangles="0,0,0,0"/>
              </v:shape>
              <v:line id="Line 1088" o:spid="_x0000_s2106" style="position:absolute;flip:y;visibility:visible" from="5591,720" to="5592,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fAYMYAAADdAAAADwAAAGRycy9kb3ducmV2LnhtbESPT4vCMBDF74LfIYzgbU11/yjVKLKw&#10;4EXcrQWvQzO21WTSbaLWb78RFrzN8N6835vFqrNGXKn1tWMF41ECgrhwuuZSQb7/epmB8AFZo3FM&#10;Cu7kYbXs9xaYanfjH7pmoRQxhH2KCqoQmlRKX1Rk0Y9cQxy1o2sthri2pdQt3mK4NXKSJB/SYs2R&#10;UGFDnxUV5+xiI/e43v1O3+y2Pn3nr/n9YOTsZJQaDrr1HESgLjzN/9cbHeuPk3d4fBNH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nwGDGAAAA3QAAAA8AAAAAAAAA&#10;AAAAAAAAoQIAAGRycy9kb3ducmV2LnhtbFBLBQYAAAAABAAEAPkAAACUAwAAAAA=&#10;" strokecolor="lime" strokeweight="0"/>
              <v:line id="Line 1089" o:spid="_x0000_s2107" style="position:absolute;visibility:visible" from="5584,725" to="5588,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ry8IAAADdAAAADwAAAGRycy9kb3ducmV2LnhtbERPzWrCQBC+F3yHZQq91Y0egqRuQhEC&#10;9mCCtg8wZMckmJ1ddrca374rCL3Nx/c722o2k7iSD6NlBatlBoK4s3rkXsHPd/2+AREissbJMim4&#10;U4CqXLxssdD2xke6nmIvUgiHAhUMMbpCytANZDAsrSNO3Nl6gzFB30vt8ZbCzSTXWZZLgyOnhgEd&#10;7QbqLqdfo2BTt82xPYS+7VxTe3S78FXflXp7nT8/QESa47/46d7rNH+V5fD4Jp0g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d/ry8IAAADdAAAADwAAAAAAAAAAAAAA&#10;AAChAgAAZHJzL2Rvd25yZXYueG1sUEsFBgAAAAAEAAQA+QAAAJADAAAAAA==&#10;" strokecolor="lime" strokeweight="0"/>
              <v:line id="Line 1090" o:spid="_x0000_s2108" style="position:absolute;visibility:visible" from="5589,720" to="5590,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NOUMIAAADdAAAADwAAAGRycy9kb3ducmV2LnhtbERPS2rDMBDdF3IHMYHuGjldpMGJEorB&#10;kC5i47QHGKyJbWqNhKQ4zu2rQqG7ebzv7I+zGcVEPgyWFaxXGQji1uqBOwVfn+XLFkSIyBpHy6Tg&#10;QQGOh8XTHnNt79zQdImdSCEcclTQx+hyKUPbk8Gwso44cVfrDcYEfSe1x3sKN6N8zbKNNDhwaujR&#10;UdFT+325GQXbsq6a+hy6unVV6dEV4aN8KPW8nN93ICLN8V/85z7pNH+dvcHvN+kEef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NOUMIAAADdAAAADwAAAAAAAAAAAAAA&#10;AAChAgAAZHJzL2Rvd25yZXYueG1sUEsFBgAAAAAEAAQA+QAAAJADAAAAAA==&#10;" strokecolor="lime" strokeweight="0"/>
              <v:line id="Line 1091" o:spid="_x0000_s2109" style="position:absolute;visibility:visible" from="5591,725" to="5596,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aIsQAAADdAAAADwAAAGRycy9kb3ducmV2LnhtbESPQWsCMRCF70L/QxihN83aQ5GtUURY&#10;qIe6qP0Bw2bcXdxMQhJ1/fedQ8HbDO/Ne9+sNqMb1J1i6j0bWMwLUMSNtz23Bn7P1WwJKmVki4Nn&#10;MvCkBJv122SFpfUPPtL9lFslIZxKNNDlHEqtU9ORwzT3gVi0i48Os6yx1TbiQ8LdoD+K4lM77Fka&#10;Ogy066i5nm7OwLKqD8f6J7V1Ew5VxLBL++ppzPt03H6ByjTml/n/+tsK/qIQXPlGRt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DNoixAAAAN0AAAAPAAAAAAAAAAAA&#10;AAAAAKECAABkcnMvZG93bnJldi54bWxQSwUGAAAAAAQABAD5AAAAkgMAAAAA&#10;" strokecolor="lime" strokeweight="0"/>
              <v:shape id="Freeform 1092" o:spid="_x0000_s2110" style="position:absolute;left:5591;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0aVMMA&#10;AADdAAAADwAAAGRycy9kb3ducmV2LnhtbERPTWsCMRC9C/0PYQreatYqYrdG0ULRQ3twW3oeNmOy&#10;dDNZN+nu+u8bQfA2j/c5q83gatFRGyrPCqaTDARx6XXFRsH31/vTEkSIyBprz6TgQgE264fRCnPt&#10;ez5SV0QjUgiHHBXYGJtcylBachgmviFO3Mm3DmOCrZG6xT6Fu1o+Z9lCOqw4NVhs6M1S+Vv8OQXz&#10;w7Y3TU/m9GP3n+duV8wWHxelxo/D9hVEpCHexTf3Qaf50+wFrt+k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0aVMMAAADdAAAADwAAAAAAAAAAAAAAAACYAgAAZHJzL2Rv&#10;d25yZXYueG1sUEsFBgAAAAAEAAQA9QAAAIgDAAAAAA==&#10;" path="m3,l2,,,2,,3e" filled="f" strokecolor="lime" strokeweight="0">
                <v:path arrowok="t" o:connecttype="custom" o:connectlocs="1,0;1,0;0,1;0,1" o:connectangles="0,0,0,0"/>
              </v:shape>
              <v:shape id="Freeform 1093" o:spid="_x0000_s2111" style="position:absolute;left:5588;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lFMUA&#10;AADdAAAADwAAAGRycy9kb3ducmV2LnhtbESPQU/DMAyF70j8h8hI3FhahiZUlk0DadoOcKAgzlbj&#10;JRWNU5qs7f49PiBxs/We3/u83s6hUyMNqY1soFwUoIibaFt2Bj4/9nePoFJGtthFJgMXSrDdXF+t&#10;sbJx4nca6+yUhHCq0IDPua+0To2ngGkRe2LRTnEImGUdnLYDThIeOn1fFCsdsGVp8NjTi6fmuz4H&#10;Aw/H3eT6idzpyx/efsbnerl6vRhzezPvnkBlmvO/+e/6aAW/LIVf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iUUxQAAAN0AAAAPAAAAAAAAAAAAAAAAAJgCAABkcnMv&#10;ZG93bnJldi54bWxQSwUGAAAAAAQABAD1AAAAigMAAAAA&#10;" path="m3,3l3,2,2,2,1,,,e" filled="f" strokecolor="lime" strokeweight="0">
                <v:path arrowok="t" o:connecttype="custom" o:connectlocs="1,1;1,1;1,1;0,0;0,0" o:connectangles="0,0,0,0,0"/>
              </v:shape>
              <v:line id="Line 1094" o:spid="_x0000_s2112" style="position:absolute;flip:x;visibility:visible" from="5584,727" to="5588,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VQvsQAAADdAAAADwAAAGRycy9kb3ducmV2LnhtbERP0WrCQBB8F/oPxxZ800urWEk9RQqC&#10;L2K1gb4uuTWJvdtLc6fGv+8WCt2nHWZ2Znax6r1TV+piE9jA0zgDRVwG23BloPjYjOagYkK26AKT&#10;gTtFWC0fBgvMbbjxga7HVCkx4ZijgTqlNtc6ljV5jOPQEgt3Cp3HJLCrtO3wJube6ecsm2mPDUtC&#10;jS291VR+HS9eck/r/ffL1O+a83sxKe6fTs/PzpjhY79+BZWoT//iv+utlfoy8PuNrK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RVC+xAAAAN0AAAAPAAAAAAAAAAAA&#10;AAAAAKECAABkcnMvZG93bnJldi54bWxQSwUGAAAAAAQABAD5AAAAkgMAAAAA&#10;" strokecolor="lime" strokeweight="0"/>
              <v:line id="Line 1095" o:spid="_x0000_s2113" style="position:absolute;visibility:visible" from="5589,727" to="5590,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17FcAAAADdAAAADwAAAGRycy9kb3ducmV2LnhtbERPzYrCMBC+C75DGMGbpvUg0jWKCAX3&#10;oEV3H2BoxrbYTEKS1fr2RhD2Nh/f76y3g+nFnXzoLCvI5xkI4trqjhsFvz/lbAUiRGSNvWVS8KQA&#10;2814tMZC2wef6X6JjUghHApU0MboCilD3ZLBMLeOOHFX6w3GBH0jtcdHCje9XGTZUhrsODW06Gjf&#10;Un27/BkFq7I6natjaKranUqPbh++y6dS08mw+wIRaYj/4o/7oNP8PF/A+5t0gt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89exXAAAAA3QAAAA8AAAAAAAAAAAAAAAAA&#10;oQIAAGRycy9kb3ducmV2LnhtbFBLBQYAAAAABAAEAPkAAACOAwAAAAA=&#10;" strokecolor="lime" strokeweight="0"/>
              <v:line id="Line 1096" o:spid="_x0000_s2114" style="position:absolute;visibility:visible" from="5591,727" to="5592,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HejsEAAADdAAAADwAAAGRycy9kb3ducmV2LnhtbERPzYrCMBC+L/gOYYS9rWkVFqlGEaGg&#10;By26+wBDM7bFZhKSqPXtN4Kwt/n4fme5Hkwv7uRDZ1lBPslAENdWd9wo+P0pv+YgQkTW2FsmBU8K&#10;sF6NPpZYaPvgE93PsREphEOBCtoYXSFlqFsyGCbWESfuYr3BmKBvpPb4SOGml9Ms+5YGO04NLTra&#10;tlRfzzejYF5Wx1N1CE1Vu2Pp0W3Dvnwq9TkeNgsQkYb4L367dzrNz/MZ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cd6OwQAAAN0AAAAPAAAAAAAAAAAAAAAA&#10;AKECAABkcnMvZG93bnJldi54bWxQSwUGAAAAAAQABAD5AAAAjwMAAAAA&#10;" strokecolor="lime" strokeweight="0"/>
              <v:line id="Line 1097" o:spid="_x0000_s2115" style="position:absolute;visibility:visible" from="5591,727" to="559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G+sEAAADdAAAADwAAAGRycy9kb3ducmV2LnhtbERPzYrCMBC+L/gOYYS9rWlFFqlGEaGg&#10;By26+wBDM7bFZhKSqPXtN4Kwt/n4fme5Hkwv7uRDZ1lBPslAENdWd9wo+P0pv+YgQkTW2FsmBU8K&#10;sF6NPpZYaPvgE93PsREphEOBCtoYXSFlqFsyGCbWESfuYr3BmKBvpPb4SOGml9Ms+5YGO04NLTra&#10;tlRfzzejYF5Wx1N1CE1Vu2Pp0W3Dvnwq9TkeNgsQkYb4L367dzrNz/MZ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Eb6wQAAAN0AAAAPAAAAAAAAAAAAAAAA&#10;AKECAABkcnMvZG93bnJldi54bWxQSwUGAAAAAAQABAD5AAAAjwMAAAAA&#10;" strokecolor="lime" strokeweight="0"/>
              <v:shape id="Freeform 1098" o:spid="_x0000_s2116" style="position:absolute;left:5584;top:720;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oSU8IA&#10;AADdAAAADwAAAGRycy9kb3ducmV2LnhtbERPS4vCMBC+C/6HMII3TVtwWapRxAd48LB29+JtaMY2&#10;2ExqE7X++82CsLf5+J6zWPW2EQ/qvHGsIJ0mIIhLpw1XCn6+95NPED4ga2wck4IXeVgth4MF5to9&#10;+USPIlQihrDPUUEdQptL6cuaLPqpa4kjd3GdxRBhV0nd4TOG20ZmSfIhLRqODTW2tKmpvBZ3q2B7&#10;1ua4s/6eFF/724Eyb7JZqdR41K/nIAL14V/8dh90nJ+mM/j7Jp4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hJTwgAAAN0AAAAPAAAAAAAAAAAAAAAAAJgCAABkcnMvZG93&#10;bnJldi54bWxQSwUGAAAAAAQABAD1AAAAhwMAAAAA&#10;" path="m47,23r,-3l46,17,45,13,43,11,41,8,39,6,36,3,33,2,30,1,26,,23,,19,,17,1,13,2,11,3,7,6,5,8,3,11,1,13,,17r,3l,23r,3l,30r1,4l3,36r2,3l7,41r4,2l13,45r4,1l19,47r4,l26,47r4,-1l33,45r3,-2l39,41r2,-2l43,36r2,-2l46,30r1,-4l47,23xe" filled="f" strokecolor="lime" strokeweight="0">
                <v:path arrowok="t" o:connecttype="custom" o:connectlocs="12,6;12,5;12,4;11,3;11,3;10,2;10,2;9,1;8,1;8,0;7,0;6,0;5,0;4,0;3,1;3,1;2,2;1,2;1,3;0,3;0,4;0,5;0,6;0,7;0,8;0,9;1,9;1,10;2,10;3,11;3,11;4,12;5,12;6,12;7,12;8,12;8,11;9,11;10,10;10,10;11,9;11,9;12,8;12,7;12,6" o:connectangles="0,0,0,0,0,0,0,0,0,0,0,0,0,0,0,0,0,0,0,0,0,0,0,0,0,0,0,0,0,0,0,0,0,0,0,0,0,0,0,0,0,0,0,0,0"/>
              </v:shape>
              <v:shape id="Freeform 1099" o:spid="_x0000_s2117" style="position:absolute;left:6450;top:888;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ghcMMA&#10;AADdAAAADwAAAGRycy9kb3ducmV2LnhtbERPyWrDMBC9B/oPYgq9JbIDzeJaDiUkUHooxCk9D9bU&#10;NpVGxlISNV8fFQq5zeOtU26iNeJMo+8dK8hnGQjixumeWwWfx/10BcIHZI3GMSn4JQ+b6mFSYqHd&#10;hQ90rkMrUgj7AhV0IQyFlL7pyKKfuYE4cd9utBgSHFupR7ykcGvkPMsW0mLPqaHDgbYdNT/1ySr4&#10;0LuDeV9v49Kf6Gt9jSbbP+dKPT3G1xcQgWK4i//dbzrNz/MF/H2TTpD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ghcMMAAADdAAAADwAAAAAAAAAAAAAAAACYAgAAZHJzL2Rv&#10;d25yZXYueG1sUEsFBgAAAAAEAAQA9QAAAIgDAAAAAA==&#10;" path="m48,24r,-4l47,17,46,14,44,11,42,8,39,6,37,3,35,2,31,1,27,,25,,21,,18,1,14,2,11,3,9,6,7,8,4,11,3,14,2,17,,20r,4l,28r2,2l3,34r1,2l7,40r2,2l11,44r3,2l18,47r3,l25,47r2,l31,47r4,-1l37,44r2,-2l42,40r2,-4l46,34r1,-4l48,28r,-4xe" filled="f" strokecolor="lime" strokeweight="0">
                <v:path arrowok="t" o:connecttype="custom" o:connectlocs="12,6;12,5;12,4;12,4;11,3;11,2;10,2;9,1;9,1;8,0;7,0;6,0;5,0;5,0;4,1;3,1;2,2;2,2;1,3;1,4;1,4;0,5;0,6;0,7;1,8;1,9;1,9;2,10;2,11;3,11;4,12;5,12;5,12;6,12;7,12;8,12;9,12;9,11;10,11;11,10;11,9;12,9;12,8;12,7;12,6" o:connectangles="0,0,0,0,0,0,0,0,0,0,0,0,0,0,0,0,0,0,0,0,0,0,0,0,0,0,0,0,0,0,0,0,0,0,0,0,0,0,0,0,0,0,0,0,0"/>
              </v:shape>
              <v:line id="Line 1100" o:spid="_x0000_s2118" style="position:absolute;visibility:visible" from="6457,895" to="6462,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YjcEAAADdAAAADwAAAGRycy9kb3ducmV2LnhtbERPzYrCMBC+L/gOYYS9rWk9uFKNIkJB&#10;D1p09wGGZmyLzSQkUevbbwRhb/Px/c5yPZhe3MmHzrKCfJKBIK6t7rhR8PtTfs1BhIissbdMCp4U&#10;YL0afSyx0PbBJ7qfYyNSCIcCFbQxukLKULdkMEysI07cxXqDMUHfSO3xkcJNL6dZNpMGO04NLTra&#10;tlRfzzejYF5Wx1N1CE1Vu2Pp0W3Dvnwq9TkeNgsQkYb4L367dzrNz/NveH2TTp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StiNwQAAAN0AAAAPAAAAAAAAAAAAAAAA&#10;AKECAABkcnMvZG93bnJldi54bWxQSwUGAAAAAAQABAD5AAAAjwMAAAAA&#10;" strokecolor="lime" strokeweight="0"/>
              <v:line id="Line 1101" o:spid="_x0000_s2119" style="position:absolute;visibility:visible" from="6457,896" to="6458,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VM/8QAAADdAAAADwAAAGRycy9kb3ducmV2LnhtbESPzWrDMBCE74G+g9hAb4nsHkpwooQQ&#10;MLSHxuTnARZra5taKyGpifP23UMht11mdubbzW5yo7pRTINnA+WyAEXcejtwZ+B6qRcrUCkjWxw9&#10;k4EHJdhtX2YbrKy/84lu59wpCeFUoYE+51BpndqeHKalD8SiffvoMMsaO20j3iXcjfqtKN61w4Gl&#10;ocdAh57an/OvM7Cqm+Op+Upd04ZjHTEc0mf9MOZ1Pu3XoDJN+Wn+v/6wgl+WgivfyAh6+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Uz/xAAAAN0AAAAPAAAAAAAAAAAA&#10;AAAAAKECAABkcnMvZG93bnJldi54bWxQSwUGAAAAAAQABAD5AAAAkgMAAAAA&#10;" strokecolor="lime" strokeweight="0"/>
              <v:shape id="Freeform 1102" o:spid="_x0000_s2120" style="position:absolute;left:6457;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MicQA&#10;AADdAAAADwAAAGRycy9kb3ducmV2LnhtbERPTWvCQBC9F/oflil4q5vUIjW6ii2UemgPjeJ5yI67&#10;wexsmt0m8d93BaG3ebzPWW1G14ieulB7VpBPMxDEldc1GwWH/fvjC4gQkTU2nknBhQJs1vd3Kyy0&#10;H/ib+jIakUI4FKjAxtgWUobKksMw9S1x4k6+cxgT7IzUHQ4p3DXyKcvm0mHNqcFiS2+WqnP56xQ8&#10;77aDaQcyp6P9+PrpX8vZ/POi1ORh3C5BRBrjv/jm3uk0P88XcP0mnS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InEAAAA3QAAAA8AAAAAAAAAAAAAAAAAmAIAAGRycy9k&#10;b3ducmV2LnhtbFBLBQYAAAAABAAEAPUAAACJAwAAAAA=&#10;" path="m3,l1,1,,2,,3e" filled="f" strokecolor="lime" strokeweight="0">
                <v:path arrowok="t" o:connecttype="custom" o:connectlocs="1,0;0,0;0,1;0,1" o:connectangles="0,0,0,0"/>
              </v:shape>
              <v:line id="Line 1103" o:spid="_x0000_s2121" style="position:absolute;flip:x;visibility:visible" from="6450,895" to="6454,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U/mMUAAADdAAAADwAAAGRycy9kb3ducmV2LnhtbESPTWvCQBCG74L/YRmhN92oxUrqKlIo&#10;eCmtMdDrkB2T2N3ZNLvV+O87h0JvM8z78cxmN3inrtTHNrCB+SwDRVwF23JtoDy9TtegYkK26AKT&#10;gTtF2G3How3mNtz4SNci1UpCOOZooEmpy7WOVUMe4yx0xHI7h95jkrWvte3xJuHe6UWWrbTHlqWh&#10;wY5eGqq+ih8vvef9+/fTo39rLx/lsrx/Or2+OGMeJsP+GVSiIf2L/9wHK/jzhfDLNzKC3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WU/mMUAAADdAAAADwAAAAAAAAAA&#10;AAAAAAChAgAAZHJzL2Rvd25yZXYueG1sUEsFBgAAAAAEAAQA+QAAAJMDAAAAAA==&#10;" strokecolor="lime" strokeweight="0"/>
              <v:line id="Line 1104" o:spid="_x0000_s2122" style="position:absolute;visibility:visible" from="6455,896" to="6456,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Mv38AAAADdAAAADwAAAGRycy9kb3ducmV2LnhtbERPzYrCMBC+C75DGMGbpvUg0jWKCAX3&#10;oEV3H2BoxrbYTEKS1fr2RhD2Nh/f76y3g+nFnXzoLCvI5xkI4trqjhsFvz/lbAUiRGSNvWVS8KQA&#10;2814tMZC2wef6X6JjUghHApU0MboCilD3ZLBMLeOOHFX6w3GBH0jtcdHCje9XGTZUhrsODW06Gjf&#10;Un27/BkFq7I6natjaKranUqPbh++y6dS08mw+wIRaYj/4o/7oNP8fJHD+5t0gt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GDL9/AAAAA3QAAAA8AAAAAAAAAAAAAAAAA&#10;oQIAAGRycy9kb3ducmV2LnhtbFBLBQYAAAAABAAEAPkAAACOAwAAAAA=&#10;" strokecolor="lime" strokeweight="0"/>
              <v:shape id="Freeform 1105" o:spid="_x0000_s2123" style="position:absolute;left:6454;top:895;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Kyb8A&#10;AADdAAAADwAAAGRycy9kb3ducmV2LnhtbERPTYvCMBC9C/6HMMLeNLWwRapRRBA8CatevA3N2Eab&#10;SUmi1n+/EQRv83ifs1j1thUP8sE4VjCdZCCIK6cN1wpOx+14BiJEZI2tY1LwogCr5XCwwFK7J//R&#10;4xBrkUI4lKigibErpQxVQxbDxHXEibs4bzEm6GupPT5TuG1lnmWFtGg4NTTY0aah6na4WwV+dzsf&#10;r+cX/p7ctSjqvUG2RqmfUb+eg4jUx6/4497pNH+a5/D+Jp0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HArJvwAAAN0AAAAPAAAAAAAAAAAAAAAAAJgCAABkcnMvZG93bnJl&#10;di54bWxQSwUGAAAAAAQABAD1AAAAhAMAAAAA&#10;" path="m2,3l2,2,1,1,1,,,e" filled="f" strokecolor="lime" strokeweight="0">
                <v:path arrowok="t" o:connecttype="custom" o:connectlocs="1,1;1,1;1,0;1,0;0,0" o:connectangles="0,0,0,0,0"/>
              </v:shape>
              <v:line id="Line 1106" o:spid="_x0000_s2124" style="position:absolute;flip:y;visibility:visible" from="6457,888" to="6458,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eh78YAAADdAAAADwAAAGRycy9kb3ducmV2LnhtbESPQWvCQBCF7wX/wzKF3uomWqqkrkEE&#10;wUtpq4Feh+yYxO7Oxuxqkn/fLRS8zfDevO/NKh+sETfqfONYQTpNQBCXTjdcKSiOu+clCB+QNRrH&#10;pGAkD/l68rDCTLuev+h2CJWIIewzVFCH0GZS+rImi37qWuKonVxnMcS1q6TusI/h1shZkrxKiw1H&#10;Qo0tbWsqfw5XG7mnzcdl8WLfm/NnMS/GbyOXZ6PU0+OweQMRaAh38//1Xsf66WwOf9/EEe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3oe/GAAAA3QAAAA8AAAAAAAAA&#10;AAAAAAAAoQIAAGRycy9kb3ducmV2LnhtbFBLBQYAAAAABAAEAPkAAACUAwAAAAA=&#10;" strokecolor="lime" strokeweight="0"/>
              <v:line id="Line 1107" o:spid="_x0000_s2125" style="position:absolute;visibility:visible" from="6457,893" to="6462,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SMR8AAAADdAAAADwAAAGRycy9kb3ducmV2LnhtbERP24rCMBB9X/Afwgi+rakii1SjiFDY&#10;fdDi5QOGZmyLzSQkUevfG0HYtzmc6yzXvenEnXxoLSuYjDMQxJXVLdcKzqfiew4iRGSNnWVS8KQA&#10;69Xga4m5tg8+0P0Ya5FCOOSooInR5VKGqiGDYWwdceIu1huMCfpaao+PFG46Oc2yH2mw5dTQoKNt&#10;Q9X1eDMK5kW5P5S7UJeV2xce3Tb8FU+lRsN+swARqY//4o/7V6f5k+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H0jEfAAAAA3QAAAA8AAAAAAAAAAAAAAAAA&#10;oQIAAGRycy9kb3ducmV2LnhtbFBLBQYAAAAABAAEAPkAAACOAwAAAAA=&#10;" strokecolor="lime" strokeweight="0"/>
              <v:shape id="Freeform 1108" o:spid="_x0000_s2126" style="position:absolute;left:6457;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2EsMA&#10;AADdAAAADwAAAGRycy9kb3ducmV2LnhtbERPTWvCQBC9F/wPywi91Y1CW0ldRQpCqfQQk0OPQ3ZM&#10;otnZkB11++/dQqG3ebzPWW2i69WVxtB5NjCfZaCIa287bgxU5e5pCSoIssXeMxn4oQCb9eRhhbn1&#10;Ny7oepBGpRAOORpoRYZc61C35DDM/ECcuKMfHUqCY6PtiLcU7nq9yLIX7bDj1NDiQO8t1efDxRno&#10;yniRWOy/qlrL567oy9fv7GTM4zRu30AJRfkX/7k/bJo/XzzD7zfpBL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u2EsMAAADdAAAADwAAAAAAAAAAAAAAAACYAgAAZHJzL2Rv&#10;d25yZXYueG1sUEsFBgAAAAAEAAQA9QAAAIgDAAAAAA==&#10;" path="m,l,1,1,2r2,e" filled="f" strokecolor="lime" strokeweight="0">
                <v:path arrowok="t" o:connecttype="custom" o:connectlocs="0,0;0,1;0,1;1,1" o:connectangles="0,0,0,0"/>
              </v:shape>
              <v:line id="Line 1109" o:spid="_x0000_s2127" style="position:absolute;visibility:visible" from="6450,893" to="6454,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q3q78AAADdAAAADwAAAGRycy9kb3ducmV2LnhtbERPzYrCMBC+C75DGMGbpnoQqUYRoaAH&#10;Lbo+wNCMbbGZhCRqfXuzsLC3+fh+Z73tTSde5ENrWcFsmoEgrqxuuVZw+ykmSxAhImvsLJOCDwXY&#10;boaDNebavvlCr2usRQrhkKOCJkaXSxmqhgyGqXXEibtbbzAm6GupPb5TuOnkPMsW0mDLqaFBR/uG&#10;qsf1aRQsi/J8KU+hLit3Ljy6fTgWH6XGo363AhGpj//iP/dBp/mz+QJ+v0knyM0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mq3q78AAADdAAAADwAAAAAAAAAAAAAAAACh&#10;AgAAZHJzL2Rvd25yZXYueG1sUEsFBgAAAAAEAAQA+QAAAI0DAAAAAA==&#10;" strokecolor="lime" strokeweight="0"/>
              <v:line id="Line 1110" o:spid="_x0000_s2128" style="position:absolute;visibility:visible" from="6455,888" to="6456,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YSMMAAAADdAAAADwAAAGRycy9kb3ducmV2LnhtbERPzYrCMBC+L/gOYQRva6oHV6pRRCjs&#10;HrT48wBDM7bFZhKSqPXtjSDsbT6+31mue9OJO/nQWlYwGWcgiCurW64VnE/F9xxEiMgaO8uk4EkB&#10;1qvB1xJzbR98oPsx1iKFcMhRQROjy6UMVUMGw9g64sRdrDcYE/S11B4fKdx0cpplM2mw5dTQoKNt&#10;Q9X1eDMK5kW5P5S7UJeV2xce3Tb8FU+lRsN+swARqY//4o/7V6f5k+k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EmEjDAAAAA3QAAAA8AAAAAAAAAAAAAAAAA&#10;oQIAAGRycy9kb3ducmV2LnhtbFBLBQYAAAAABAAEAPkAAACOAwAAAAA=&#10;" strokecolor="lime" strokeweight="0"/>
              <v:shape id="Freeform 1111" o:spid="_x0000_s2129" style="position:absolute;left:6454;top:893;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DMMYA&#10;AADdAAAADwAAAGRycy9kb3ducmV2LnhtbESPQWsCMRCF74X+hzAFbzVRpJStUbSwRZAeqm3P42bc&#10;LG4myybq+u+dQ6G3Gd6b976ZL4fQqgv1qYlsYTI2oIir6BquLXzvy+dXUCkjO2wjk4UbJVguHh/m&#10;WLh45S+67HKtJIRTgRZ8zl2hdao8BUzj2BGLdox9wCxrX2vX41XCQ6unxrzogA1Lg8eO3j1Vp905&#10;WBg2x9+fz4+mvG1nxpQHt3b7rbd29DSs3kBlGvK/+e964wR/MhVc+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CDMMYAAADdAAAADwAAAAAAAAAAAAAAAACYAgAAZHJz&#10;L2Rvd25yZXYueG1sUEsFBgAAAAAEAAQA9QAAAIsDAAAAAA==&#10;" path="m,2r1,l2,1,2,e" filled="f" strokecolor="lime" strokeweight="0">
                <v:path arrowok="t" o:connecttype="custom" o:connectlocs="0,1;1,1;1,1;1,0" o:connectangles="0,0,0,0"/>
              </v:shape>
              <v:shape id="Freeform 1112" o:spid="_x0000_s2130" style="position:absolute;left:6454;top:72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wmq8MA&#10;AADdAAAADwAAAGRycy9kb3ducmV2LnhtbERPS2sCMRC+F/wPYQreaqIUqatRqrBFEA/1dZ5uxs3S&#10;zWTZRF3/vSkUvM3H95zZonO1uFIbKs8ahgMFgrjwpuJSw2Gfv32ACBHZYO2ZNNwpwGLee5lhZvyN&#10;v+m6i6VIIRwy1GBjbDIpQ2HJYRj4hjhxZ986jAm2pTQt3lK4q+VIqbF0WHFqsNjQylLxu7s4Dd36&#10;fDpuv6r8vnlXKv8xS7PfWK37r93nFESkLj7F/+61SfOHown8fZNO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wmq8MAAADdAAAADwAAAAAAAAAAAAAAAACYAgAAZHJzL2Rv&#10;d25yZXYueG1sUEsFBgAAAAAEAAQA9QAAAIgDAAAAAA==&#10;" path="m,2r1,l1,1r1,l2,e" filled="f" strokecolor="lime" strokeweight="0">
                <v:path arrowok="t" o:connecttype="custom" o:connectlocs="0,1;1,1;1,1;1,1;1,0" o:connectangles="0,0,0,0,0"/>
              </v:shape>
              <v:line id="Line 1113" o:spid="_x0000_s2131" style="position:absolute;visibility:visible" from="6455,720" to="6456,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YcmcQAAADdAAAADwAAAGRycy9kb3ducmV2LnhtbESPQWsCMRCF70L/Q5hCb5rVgsjWKEVY&#10;0IMuan/AsJnuLt1MQpLq+u87h4K3Gd6b975Zb0c3qBvF1Hs2MJ8VoIgbb3tuDXxdq+kKVMrIFgfP&#10;ZOBBCbabl8kaS+vvfKbbJbdKQjiVaKDLOZRap6Yjh2nmA7Fo3z46zLLGVtuIdwl3g14UxVI77Fka&#10;Ogy066j5ufw6A6uqPp3rY2rrJpyqiGGXDtXDmLfX8fMDVKYxP83/13sr+PN34ZdvZAS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hyZxAAAAN0AAAAPAAAAAAAAAAAA&#10;AAAAAKECAABkcnMvZG93bnJldi54bWxQSwUGAAAAAAQABAD5AAAAkgMAAAAA&#10;" strokecolor="lime" strokeweight="0"/>
              <v:line id="Line 1114" o:spid="_x0000_s2132" style="position:absolute;visibility:visible" from="6450,725" to="6454,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q5AsEAAADdAAAADwAAAGRycy9kb3ducmV2LnhtbERPzYrCMBC+L/gOYYS9rWkVFqlGEaGg&#10;By26+wBDM7bFZhKSqPXtN4Kwt/n4fme5Hkwv7uRDZ1lBPslAENdWd9wo+P0pv+YgQkTW2FsmBU8K&#10;sF6NPpZYaPvgE93PsREphEOBCtoYXSFlqFsyGCbWESfuYr3BmKBvpPb4SOGml9Ms+5YGO04NLTra&#10;tlRfzzejYF5Wx1N1CE1Vu2Pp0W3Dvnwq9TkeNgsQkYb4L367dzrNz2c5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WrkCwQAAAN0AAAAPAAAAAAAAAAAAAAAA&#10;AKECAABkcnMvZG93bnJldi54bWxQSwUGAAAAAAQABAD5AAAAjwMAAAAA&#10;" strokecolor="lime" strokeweight="0"/>
              <v:shape id="Freeform 1115" o:spid="_x0000_s2133" style="position:absolute;left:6457;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4u8MA&#10;AADdAAAADwAAAGRycy9kb3ducmV2LnhtbERPTWvCQBC9F/wPywi91Y0WWkldRQpCqfQQk0OPQ3ZM&#10;otnZkB11++/dQqG3ebzPWW2i69WVxtB5NjCfZaCIa287bgxU5e5pCSoIssXeMxn4oQCb9eRhhbn1&#10;Ny7oepBGpRAOORpoRYZc61C35DDM/ECcuKMfHUqCY6PtiLcU7nq9yLIX7bDj1NDiQO8t1efDxRno&#10;yniRWOy/qlrL567oy9fv7GTM4zRu30AJRfkX/7k/bJo/f17A7zfpBL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u4u8MAAADdAAAADwAAAAAAAAAAAAAAAACYAgAAZHJzL2Rv&#10;d25yZXYueG1sUEsFBgAAAAAEAAQA9QAAAIgDAAAAAA==&#10;" path="m,l,1r1,l3,2e" filled="f" strokecolor="lime" strokeweight="0">
                <v:path arrowok="t" o:connecttype="custom" o:connectlocs="0,0;0,1;0,1;1,1" o:connectangles="0,0,0,0"/>
              </v:shape>
              <v:line id="Line 1116" o:spid="_x0000_s2134" style="position:absolute;visibility:visible" from="6457,725" to="6462,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C7sAAAADdAAAADwAAAGRycy9kb3ducmV2LnhtbERP24rCMBB9X/Afwgi+rakrLFKNIkJh&#10;fdDi5QOGZmyLzSQkUevfG0HYtzmc6yxWvenEnXxoLSuYjDMQxJXVLdcKzqfiewYiRGSNnWVS8KQA&#10;q+Xga4G5tg8+0P0Ya5FCOOSooInR5VKGqiGDYWwdceIu1huMCfpaao+PFG46+ZNlv9Jgy6mhQUeb&#10;hqrr8WYUzIpyfyh3oS4rty88uk3YFk+lRsN+PQcRqY//4o/7T6f5k+kU3t+kE+Ty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vEgu7AAAAA3QAAAA8AAAAAAAAAAAAAAAAA&#10;oQIAAGRycy9kb3ducmV2LnhtbFBLBQYAAAAABAAEAPkAAACOAwAAAAA=&#10;" strokecolor="lime" strokeweight="0"/>
              <v:line id="Line 1117" o:spid="_x0000_s2135" style="position:absolute;flip:y;visibility:visible" from="6457,720" to="6458,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evRsYAAADdAAAADwAAAGRycy9kb3ducmV2LnhtbESPW4vCMBCF34X9D2GEfdPUC65Uo4iw&#10;sC/iZQu+Ds3YVpNJt8lq/fdGEHyb4Zw535n5srVGXKnxlWMFg34Cgjh3uuJCQfb73ZuC8AFZo3FM&#10;Cu7kYbn46Mwx1e7Ge7oeQiFiCPsUFZQh1KmUPi/Jou+7mjhqJ9dYDHFtCqkbvMVwa+QwSSbSYsWR&#10;UGJN65Lyy+HfRu5ptf37GttNdd5lo+x+NHJ6Nkp9dtvVDESgNrzNr+sfHesPRmN4fhNH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Hr0bGAAAA3QAAAA8AAAAAAAAA&#10;AAAAAAAAoQIAAGRycy9kb3ducmV2LnhtbFBLBQYAAAAABAAEAPkAAACUAwAAAAA=&#10;" strokecolor="lime" strokeweight="0"/>
              <v:shape id="Freeform 1118" o:spid="_x0000_s2136" style="position:absolute;left:6454;top:727;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wEYMEA&#10;AADdAAAADwAAAGRycy9kb3ducmV2LnhtbERPS4vCMBC+C/6HMMLeNHUXi1SjyMKCpwUfF29DM7Zp&#10;m0lJslr//UYQvM3H95z1drCduJEPxrGC+SwDQVw6bbhScD79TJcgQkTW2DkmBQ8KsN2MR2sstLvz&#10;gW7HWIkUwqFABXWMfSFlKGuyGGauJ07c1XmLMUFfSe3xnsJtJz+zLJcWDaeGGnv6rqlsj39Wgd+3&#10;l1NzeeDi7Jo8r34NsjVKfUyG3QpEpCG+xS/3Xqf5868FPL9JJ8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BGDBAAAA3QAAAA8AAAAAAAAAAAAAAAAAmAIAAGRycy9kb3du&#10;cmV2LnhtbFBLBQYAAAAABAAEAPUAAACGAwAAAAA=&#10;" path="m2,3l2,2,1,2,1,,,e" filled="f" strokecolor="lime" strokeweight="0">
                <v:path arrowok="t" o:connecttype="custom" o:connectlocs="1,1;1,1;1,1;1,0;0,0" o:connectangles="0,0,0,0,0"/>
              </v:shape>
              <v:line id="Line 1119" o:spid="_x0000_s2137" style="position:absolute;visibility:visible" from="6455,727" to="6456,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MhdsEAAADdAAAADwAAAGRycy9kb3ducmV2LnhtbERPzYrCMBC+L/gOYYS9bVNdEOkaRYSC&#10;HrSo+wBDM9uWbSYhiVrf3giCt/n4fmexGkwvruRDZ1nBJMtBENdWd9wo+D2XX3MQISJr7C2TgjsF&#10;WC1HHwsstL3xka6n2IgUwqFABW2MrpAy1C0ZDJl1xIn7s95gTNA3Unu8pXDTy2mez6TBjlNDi442&#10;LdX/p4tRMC+rw7Hah6aq3aH06DZhV96V+hwP6x8QkYb4Fr/cW53mT75n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syF2wQAAAN0AAAAPAAAAAAAAAAAAAAAA&#10;AKECAABkcnMvZG93bnJldi54bWxQSwUGAAAAAAQABAD5AAAAjwMAAAAA&#10;" strokecolor="lime" strokeweight="0"/>
              <v:line id="Line 1120" o:spid="_x0000_s2138" style="position:absolute;flip:x;visibility:visible" from="6450,727" to="6454,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UxMcUAAADdAAAADwAAAGRycy9kb3ducmV2LnhtbESPQYvCMBCF74L/IYzgTVN1UalGkQVh&#10;L7LqFvY6NGNbTSbdJqv13xtB8DbDe/O+N8t1a424UuMrxwpGwwQEce50xYWC7Gc7mIPwAVmjcUwK&#10;7uRhvep2lphqd+MDXY+hEDGEfYoKyhDqVEqfl2TRD11NHLWTayyGuDaF1A3eYrg1cpwkU2mx4kgo&#10;sabPkvLL8d9G7mnz/Tf7sLvqvM8m2f3XyPnZKNXvtZsFiEBteJtf11861h9NZvD8Jo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1UxMcUAAADdAAAADwAAAAAAAAAA&#10;AAAAAAChAgAAZHJzL2Rvd25yZXYueG1sUEsFBgAAAAAEAAQA+QAAAJMDAAAAAA==&#10;" strokecolor="lime" strokeweight="0"/>
              <v:shape id="Freeform 1121" o:spid="_x0000_s2139" style="position:absolute;left:6457;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1csYA&#10;AADdAAAADwAAAGRycy9kb3ducmV2LnhtbESPQU/DMAyF70j7D5GRuLF0DE1TWTZtSIgd4EA3cbYa&#10;L6lonNKEtvv3+IDEzdZ7fu/zZjeFVg3UpyaygcW8AEVcR9uwM3A+vdyvQaWMbLGNTAaulGC3nd1s&#10;sLRx5A8aquyUhHAq0YDPuSu1TrWngGkeO2LRLrEPmGXtnbY9jhIeWv1QFCsdsGFp8NjRs6f6q/oJ&#10;Bh6P+9F1I7nLp399/x4O1XL1djXm7nbaP4HKNOV/89/10Qr+Yim48o2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11csYAAADdAAAADwAAAAAAAAAAAAAAAACYAgAAZHJz&#10;L2Rvd25yZXYueG1sUEsFBgAAAAAEAAQA9QAAAIsDAAAAAA==&#10;" path="m3,l1,2,,2,,3e" filled="f" strokecolor="lime" strokeweight="0">
                <v:path arrowok="t" o:connecttype="custom" o:connectlocs="1,0;0,1;0,1;0,1" o:connectangles="0,0,0,0"/>
              </v:shape>
              <v:line id="Line 1122" o:spid="_x0000_s2140" style="position:absolute;visibility:visible" from="6457,727" to="6458,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y1BMEAAADdAAAADwAAAGRycy9kb3ducmV2LnhtbERP24rCMBB9X/Afwgj7tqa6sGg1igiF&#10;3QctXj5gaMa22ExCErX+vVkQfJvDuc5i1ZtO3MiH1rKC8SgDQVxZ3XKt4HQsvqYgQkTW2FkmBQ8K&#10;sFoOPhaYa3vnPd0OsRYphEOOCpoYXS5lqBoyGEbWESfubL3BmKCvpfZ4T+Gmk5Ms+5EGW04NDTra&#10;NFRdDlejYFqUu325DXVZuV3h0W3CX/FQ6nPYr+cgIvXxLX65f3WaP/6ewf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LLUEwQAAAN0AAAAPAAAAAAAAAAAAAAAA&#10;AKECAABkcnMvZG93bnJldi54bWxQSwUGAAAAAAQABAD5AAAAjwMAAAAA&#10;" strokecolor="lime" strokeweight="0"/>
              <v:line id="Line 1123" o:spid="_x0000_s2141" style="position:absolute;visibility:visible" from="6457,727" to="6462,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Bv5MQAAADdAAAADwAAAGRycy9kb3ducmV2LnhtbESPQWsCMRCF70L/Q5hCb5pVisjWKEVY&#10;0IMuan/AsJnuLt1MQpLq+u87h4K3Gd6b975Zb0c3qBvF1Hs2MJ8VoIgbb3tuDXxdq+kKVMrIFgfP&#10;ZOBBCbabl8kaS+vvfKbbJbdKQjiVaKDLOZRap6Yjh2nmA7Fo3z46zLLGVtuIdwl3g14UxVI77Fka&#10;Ogy066j5ufw6A6uqPp3rY2rrJpyqiGGXDtXDmLfX8fMDVKYxP83/13sr+PN34ZdvZAS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EG/kxAAAAN0AAAAPAAAAAAAAAAAA&#10;AAAAAKECAABkcnMvZG93bnJldi54bWxQSwUGAAAAAAQABAD5AAAAkgMAAAAA&#10;" strokecolor="lime" strokeweight="0"/>
              <v:shape id="Freeform 1124" o:spid="_x0000_s2142" style="position:absolute;left:6450;top:720;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WGcMA&#10;AADdAAAADwAAAGRycy9kb3ducmV2LnhtbERP32vCMBB+H+x/CDfwbaYVp7MzLUMUhg+Cbuz5aG5t&#10;WXIpTdRsf70RBN/u4/t5yypaI040+M6xgnycgSCune64UfD1uXl+BeEDskbjmBT8kYeqfHxYYqHd&#10;mfd0OoRGpBD2BSpoQ+gLKX3dkkU/dj1x4n7cYDEkODRSD3hO4dbISZbNpMWOU0OLPa1aqn8PR6tg&#10;p9d7s12s4twf6XvxH022ecmVGj3F9zcQgWK4i2/uD53m59Mcrt+kE2R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KWGcMAAADdAAAADwAAAAAAAAAAAAAAAACYAgAAZHJzL2Rv&#10;d25yZXYueG1sUEsFBgAAAAAEAAQA9QAAAIgDAAAAAA==&#10;" path="m48,23r,-3l47,17,46,13,44,11,42,8,39,6,37,3,35,2,31,1,27,,25,,21,,18,1,14,2,11,3,9,6,7,8,4,11,3,13,2,17,,20r,3l,26r2,4l3,34r1,2l7,39r2,2l11,43r3,2l18,46r3,1l25,47r2,l31,46r4,-1l37,43r2,-2l42,39r2,-3l46,34r1,-4l48,26r,-3xe" filled="f" strokecolor="lime" strokeweight="0">
                <v:path arrowok="t" o:connecttype="custom" o:connectlocs="12,6;12,5;12,4;12,3;11,3;11,2;10,2;9,1;9,1;8,0;7,0;6,0;5,0;5,0;4,1;3,1;2,2;2,2;1,3;1,3;1,4;0,5;0,6;0,7;1,8;1,9;1,9;2,10;2,10;3,11;4,11;5,12;5,12;6,12;7,12;8,12;9,11;9,11;10,10;11,10;11,9;12,9;12,8;12,7;12,6" o:connectangles="0,0,0,0,0,0,0,0,0,0,0,0,0,0,0,0,0,0,0,0,0,0,0,0,0,0,0,0,0,0,0,0,0,0,0,0,0,0,0,0,0,0,0,0,0"/>
              </v:shape>
              <v:line id="Line 1125" o:spid="_x0000_s2143" style="position:absolute;visibility:visible" from="5572,954" to="6479,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5UCMAAAADdAAAADwAAAGRycy9kb3ducmV2LnhtbERP24rCMBB9X/Afwgi+rakii1SjiFDY&#10;fdDi5QOGZmyLzSQkUevfG0HYtzmc6yzXvenEnXxoLSuYjDMQxJXVLdcKzqfiew4iRGSNnWVS8KQA&#10;69Xga4m5tg8+0P0Ya5FCOOSooInR5VKGqiGDYWwdceIu1huMCfpaao+PFG46Oc2yH2mw5dTQoKNt&#10;Q9X1eDMK5kW5P5S7UJeV2xce3Tb8FU+lRsN+swARqY//4o/7V6f5k9kU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OVAjAAAAA3QAAAA8AAAAAAAAAAAAAAAAA&#10;oQIAAGRycy9kb3ducmV2LnhtbFBLBQYAAAAABAAEAPkAAACOAwAAAAA=&#10;" strokecolor="lime" strokeweight="0"/>
              <v:line id="Line 1126" o:spid="_x0000_s2144" style="position:absolute;visibility:visible" from="5797,1929" to="6437,1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Lxk8EAAADdAAAADwAAAGRycy9kb3ducmV2LnhtbERP24rCMBB9X/Afwgi+ram6iFSjiFBY&#10;H9bi5QOGZmyLzSQkWa1/bxYWfJvDuc5q05tO3MmH1rKCyTgDQVxZ3XKt4HIuPhcgQkTW2FkmBU8K&#10;sFkPPlaYa/vgI91PsRYphEOOCpoYXS5lqBoyGMbWESfuar3BmKCvpfb4SOGmk9Msm0uDLaeGBh3t&#10;Gqpup1+jYFGUh2P5E+qycofCo9uFffFUajTst0sQkfr4Fv+7v3WaP/ma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wvGTwQAAAN0AAAAPAAAAAAAAAAAAAAAA&#10;AKECAABkcnMvZG93bnJldi54bWxQSwUGAAAAAAQABAD5AAAAjwMAAAAA&#10;" strokecolor="lime" strokeweight="0"/>
              <v:line id="Line 1127" o:spid="_x0000_s2145" style="position:absolute;flip:x;visibility:visible" from="5572,3824" to="6479,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HcO8YAAADdAAAADwAAAGRycy9kb3ducmV2LnhtbESPQWvCQBCF70L/wzKF3nRjGzSkriJC&#10;wUup2oDXITsmsbuzMbtq/PeuIPQ2w3vzvjezRW+NuFDnG8cKxqMEBHHpdMOVguL3a5iB8AFZo3FM&#10;Cm7kYTF/Gcww1+7KW7rsQiViCPscFdQhtLmUvqzJoh+5ljhqB9dZDHHtKqk7vMZwa+R7kkykxYYj&#10;ocaWVjWVf7uzjdzD8uc0Te13c9wUH8Vtb2R2NEq9vfbLTxCB+vBvfl6vdaw/TlN4fBNH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3DvGAAAA3QAAAA8AAAAAAAAA&#10;AAAAAAAAoQIAAGRycy9kb3ducmV2LnhtbFBLBQYAAAAABAAEAPkAAACUAwAAAAA=&#10;" strokecolor="lime" strokeweight="0"/>
              <v:line id="Line 1128" o:spid="_x0000_s2146" style="position:absolute;visibility:visible" from="5589,3480" to="5593,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fMfMEAAADdAAAADwAAAGRycy9kb3ducmV2LnhtbERP24rCMBB9X/Afwgi+raniilSjiFBY&#10;H9bi5QOGZmyLzSQkWa1/bxYWfJvDuc5q05tO3MmH1rKCyTgDQVxZ3XKt4HIuPhcgQkTW2FkmBU8K&#10;sFkPPlaYa/vgI91PsRYphEOOCpoYXS5lqBoyGMbWESfuar3BmKCvpfb4SOGmk9Msm0uDLaeGBh3t&#10;Gqpup1+jYFGUh2P5E+qycofCo9uFffFUajTst0sQkfr4Fv+7v3WaP5l9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Z8x8wQAAAN0AAAAPAAAAAAAAAAAAAAAA&#10;AKECAABkcnMvZG93bnJldi54bWxQSwUGAAAAAAQABAD5AAAAjwMAAAAA&#10;" strokecolor="lime" strokeweight="0"/>
              <v:line id="Line 1129" o:spid="_x0000_s2147" style="position:absolute;flip:x;visibility:visible" from="5589,3479" to="5593,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18UAAADdAAAADwAAAGRycy9kb3ducmV2LnhtbESPT4vCMBDF78J+hzCCN011xZVqFBEW&#10;9iL+2YLXoRnbajLpNlmt394IgrcZ3pv3ezNfttaIKzW+cqxgOEhAEOdOV1woyH6/+1MQPiBrNI5J&#10;wZ08LBcfnTmm2t14T9dDKEQMYZ+igjKEOpXS5yVZ9ANXE0ft5BqLIa5NIXWDtxhujRwlyURarDgS&#10;SqxpXVJ+OfzbyD2ttn9fY7upzrvsM7sfjZyejVK9bruagQjUhrf5df2jY/3heALPb+II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18UAAADdAAAADwAAAAAAAAAA&#10;AAAAAAChAgAAZHJzL2Rvd25yZXYueG1sUEsFBgAAAAAEAAQA+QAAAJMDAAAAAA==&#10;" strokecolor="lime" strokeweight="0"/>
              <v:line id="Line 1130" o:spid="_x0000_s2148" style="position:absolute;visibility:visible" from="5588,3481" to="5589,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n3kMEAAADdAAAADwAAAGRycy9kb3ducmV2LnhtbERP24rCMBB9X/Afwgi+rakiq1SjiFBY&#10;H9bi5QOGZmyLzSQkWa1/bxYWfJvDuc5q05tO3MmH1rKCyTgDQVxZ3XKt4HIuPhcgQkTW2FkmBU8K&#10;sFkPPlaYa/vgI91PsRYphEOOCpoYXS5lqBoyGMbWESfuar3BmKCvpfb4SOGmk9Ms+5IGW04NDTra&#10;NVTdTr9GwaIoD8fyJ9Rl5Q6FR7cL++Kp1GjYb5cgIvXxLf53f+s0fzKbw9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feQwQAAAN0AAAAPAAAAAAAAAAAAAAAA&#10;AKECAABkcnMvZG93bnJldi54bWxQSwUGAAAAAAQABAD5AAAAjwMAAAAA&#10;" strokecolor="lime" strokeweight="0"/>
              <v:line id="Line 1131" o:spid="_x0000_s2149" style="position:absolute;visibility:visible" from="5588,3474" to="5589,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Zj4sQAAADdAAAADwAAAGRycy9kb3ducmV2LnhtbESPQWsCMRCF70L/Q5hCb5pVisjWKEVY&#10;0IMuan/AsJnuLt1MQpLq+u87h4K3Gd6b975Zb0c3qBvF1Hs2MJ8VoIgbb3tuDXxdq+kKVMrIFgfP&#10;ZOBBCbabl8kaS+vvfKbbJbdKQjiVaKDLOZRap6Yjh2nmA7Fo3z46zLLGVtuIdwl3g14UxVI77Fka&#10;Ogy066j5ufw6A6uqPp3rY2rrJpyqiGGXDtXDmLfX8fMDVKYxP83/13sr+PN3wZVvZAS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ZmPixAAAAN0AAAAPAAAAAAAAAAAA&#10;AAAAAKECAABkcnMvZG93bnJldi54bWxQSwUGAAAAAAQABAD5AAAAkgMAAAAA&#10;" strokecolor="lime" strokeweight="0"/>
              <v:shape id="Freeform 1132" o:spid="_x0000_s2150" style="position:absolute;left:5586;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s7WMQA&#10;AADdAAAADwAAAGRycy9kb3ducmV2LnhtbERPS4vCMBC+L/gfwgh7WTRVlkWrUcQHKBQWXwdvYzO2&#10;xWZSmqj13xthYW/z8T1nPG1MKe5Uu8Kygl43AkGcWl1wpuCwX3UGIJxH1lhaJgVPcjCdtD7GGGv7&#10;4C3ddz4TIYRdjApy76tYSpfmZNB1bUUcuIutDfoA60zqGh8h3JSyH0U/0mDBoSHHiuY5pdfdzSgY&#10;Lq5ufU5uy83vaVt+YbJKk+io1Ge7mY1AeGr8v/jPvdZhfu97CO9vwgly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7O1jEAAAA3QAAAA8AAAAAAAAAAAAAAAAAmAIAAGRycy9k&#10;b3ducmV2LnhtbFBLBQYAAAAABAAEAPUAAACJAwAAAAA=&#10;" path="m3,4l2,3,2,1,1,1,,e" filled="f" strokecolor="lime" strokeweight="0">
                <v:path arrowok="t" o:connecttype="custom" o:connectlocs="1,1;1,1;1,0;0,0;0,0" o:connectangles="0,0,0,0,0"/>
              </v:shape>
              <v:shape id="Freeform 1133" o:spid="_x0000_s2151" style="position:absolute;left:5586;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Sc1MYA&#10;AADdAAAADwAAAGRycy9kb3ducmV2LnhtbESPT0/DMAzF70h8h8hI3Fg6/kyoLJs2pIkd4LCCOFuN&#10;l1Q0Ttdkbfft8QGJm633/N7Py/UUWjVQn5rIBuazAhRxHW3DzsDX5+7uGVTKyBbbyGTgQgnWq+ur&#10;JZY2jnygocpOSQinEg34nLtS61R7CphmsSMW7Rj7gFnW3mnb4yjhodX3RbHQARuWBo8dvXqqf6pz&#10;MPC434yuG8kdv/3bx2nYVg+L94sxtzfT5gVUpin/m/+u91bw50/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Sc1MYAAADdAAAADwAAAAAAAAAAAAAAAACYAgAAZHJz&#10;L2Rvd25yZXYueG1sUEsFBgAAAAAEAAQA9QAAAIsDAAAAAA==&#10;" path="m,3l1,2r1,l2,1,3,e" filled="f" strokecolor="lime" strokeweight="0">
                <v:path arrowok="t" o:connecttype="custom" o:connectlocs="0,1;0,1;1,1;1,0;1,0" o:connectangles="0,0,0,0,0"/>
              </v:shape>
              <v:line id="Line 1134" o:spid="_x0000_s2152" style="position:absolute;flip:x;visibility:visible" from="5581,3479" to="558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fscAAADdAAAADwAAAGRycy9kb3ducmV2LnhtbESPT2sCMRDF7wW/Q5iCN82utlW2G0UK&#10;Qi/FVhd6HTbj/mky2W6irt++EYTeZnhv3u9Nvh6sEWfqfeNYQTpNQBCXTjdcKSgO28kShA/IGo1j&#10;UnAlD+vV6CHHTLsLf9F5HyoRQ9hnqKAOocuk9GVNFv3UdcRRO7reYohrX0nd4yWGWyNnSfIiLTYc&#10;CTV29FZT+bM/2cg9bna/iyf70bSfxby4fhu5bI1S48dh8woi0BD+zffrdx3rp88p3L6JI8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l+xwAAAN0AAAAPAAAAAAAA&#10;AAAAAAAAAKECAABkcnMvZG93bnJldi54bWxQSwUGAAAAAAQABAD5AAAAlQMAAAAA&#10;" strokecolor="lime" strokeweight="0"/>
              <v:line id="Line 1135" o:spid="_x0000_s2153" style="position:absolute;flip:y;visibility:visible" from="5587,3474" to="5588,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13CcYAAADdAAAADwAAAGRycy9kb3ducmV2LnhtbESPT2sCMRDF7wW/QxjBW82qrZXtRhFB&#10;6KVYdaHXYTP7xyaTdRN1/faNUOhthvfm/d5kq94acaXON44VTMYJCOLC6YYrBflx+7wA4QOyRuOY&#10;FNzJw2o5eMow1e7Ge7oeQiViCPsUFdQhtKmUvqjJoh+7ljhqpesshrh2ldQd3mK4NXKaJHNpseFI&#10;qLGlTU3Fz+FiI7dc785vL/azOX3ls/z+beTiZJQaDfv1O4hAffg3/11/6Fh/8jqFxzdxBL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9dwnGAAAA3QAAAA8AAAAAAAAA&#10;AAAAAAAAoQIAAGRycy9kb3ducmV2LnhtbFBLBQYAAAAABAAEAPkAAACUAwAAAAA=&#10;" strokecolor="lime" strokeweight="0"/>
              <v:line id="Line 1136" o:spid="_x0000_s2154" style="position:absolute;flip:x;visibility:visible" from="5581,3480" to="5586,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HSkscAAADdAAAADwAAAGRycy9kb3ducmV2LnhtbESPT2sCMRDF70K/Q5hCbzVrbVXWjSKF&#10;Qi/Fui54HTazfzSZbDeprt++EQreZnhv3u9Nth6sEWfqfetYwWScgCAunW65VlDsP54XIHxA1mgc&#10;k4IreVivHkYZptpdeEfnPNQihrBPUUETQpdK6cuGLPqx64ijVrneYohrX0vd4yWGWyNfkmQmLbYc&#10;CQ129N5Qecp/beRWm+3P/NV+tcfvYlpcD0Yujkapp8dhswQRaAh38//1p471J29TuH0TR5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dKSxwAAAN0AAAAPAAAAAAAA&#10;AAAAAAAAAKECAABkcnMvZG93bnJldi54bWxQSwUGAAAAAAQABAD5AAAAlQMAAAAA&#10;" strokecolor="lime" strokeweight="0"/>
              <v:line id="Line 1137" o:spid="_x0000_s2155" style="position:absolute;visibility:visible" from="5587,3481" to="5588,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L/OsEAAADdAAAADwAAAGRycy9kb3ducmV2LnhtbERP24rCMBB9X/Afwgi+raniilSjiFBY&#10;H9bi5QOGZmyLzSQkWa1/bxYWfJvDuc5q05tO3MmH1rKCyTgDQVxZ3XKt4HIuPhcgQkTW2FkmBU8K&#10;sFkPPlaYa/vgI91PsRYphEOOCpoYXS5lqBoyGMbWESfuar3BmKCvpfb4SOGmk9Msm0uDLaeGBh3t&#10;Gqpup1+jYFGUh2P5E+qycofCo9uFffFUajTst0sQkfr4Fv+7v3WaP/ma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8v86wQAAAN0AAAAPAAAAAAAAAAAAAAAA&#10;AKECAABkcnMvZG93bnJldi54bWxQSwUGAAAAAAQABAD5AAAAjwMAAAAA&#10;" strokecolor="lime" strokeweight="0"/>
              <v:shape id="Freeform 1138" o:spid="_x0000_s2156" style="position:absolute;left:5588;top:3478;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XqcQA&#10;AADdAAAADwAAAGRycy9kb3ducmV2LnhtbERPTWvCQBC9F/oflhF6qxtblJq6SioUI+ihsZfehuw0&#10;CWZn0+xU4793CwVv83ifs1gNrlUn6kPj2cBknIAiLr1tuDLweXh/fAEVBNli65kMXCjAanl/t8DU&#10;+jN/0KmQSsUQDikaqEW6VOtQ1uQwjH1HHLlv3zuUCPtK2x7PMdy1+ilJZtphw7Ghxo7WNZXH4tcZ&#10;+HnmVopNlu/m+dd6t9/KWzbbG/MwGrJXUEKD3MT/7tzG+ZPpFP6+iSfo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b16nEAAAA3QAAAA8AAAAAAAAAAAAAAAAAmAIAAGRycy9k&#10;b3ducmV2LnhtbFBLBQYAAAAABAAEAPUAAACJAwAAAAA=&#10;" path="m,l1,1r,1l3,2,4,3e" filled="f" strokecolor="lime" strokeweight="0">
                <v:path arrowok="t" o:connecttype="custom" o:connectlocs="0,0;0,0;0,1;1,1;1,1" o:connectangles="0,0,0,0,0"/>
              </v:shape>
              <v:shape id="Freeform 1139" o:spid="_x0000_s2157" style="position:absolute;left:5588;top:3480;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CMIA&#10;AADdAAAADwAAAGRycy9kb3ducmV2LnhtbERPTW+CQBC9m/Q/bKZJb7pgqjToQhobolctvU/YEWjZ&#10;WcpuEf31bpMmvc3L+5xtPplOjDS41rKCeBGBIK6sbrlWUL4X8xcQziNr7CyTgis5yLOH2RZTbS98&#10;pPHkaxFC2KWooPG+T6V0VUMG3cL2xIE728GgD3CopR7wEsJNJ5dRtJYGWw4NDfa0a6j6Ov0YBUXc&#10;3mQ5cpE8fyefb5x87ONrp9TT4/S6AeFp8v/iP/dBh/nxag2/34QTZH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z8IwgAAAN0AAAAPAAAAAAAAAAAAAAAAAJgCAABkcnMvZG93&#10;bnJldi54bWxQSwUGAAAAAAQABAD1AAAAhwMAAAAA&#10;" path="m4,l3,1,1,1r,2l,4e" filled="f" strokecolor="lime" strokeweight="0">
                <v:path arrowok="t" o:connecttype="custom" o:connectlocs="1,0;1,0;0,0;0,1;0,1" o:connectangles="0,0,0,0,0"/>
              </v:shape>
              <v:shape id="Freeform 1140" o:spid="_x0000_s2158" style="position:absolute;left:5581;top:347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wQcIA&#10;AADdAAAADwAAAGRycy9kb3ducmV2LnhtbERPS4vCMBC+C/sfwix4kTVV8EE1iivsIngQdb0PzdgW&#10;m0lp0hr//UYQvM3H95zlOphKdNS40rKC0TABQZxZXXKu4O/88zUH4TyyxsoyKXiQg/Xqo7fEVNs7&#10;H6k7+VzEEHYpKii8r1MpXVaQQTe0NXHkrrYx6CNscqkbvMdwU8lxkkylwZJjQ4E1bQvKbqfWKPBm&#10;fwn0Wx3Ddn4YzMKj/d50rVL9z7BZgPAU/Fv8cu90nD+azOD5TTx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rBBwgAAAN0AAAAPAAAAAAAAAAAAAAAAAJgCAABkcnMvZG93&#10;bnJldi54bWxQSwUGAAAAAAQABAD1AAAAhwMAAAAA&#10;" path="m47,25l46,21r,-2l45,15,42,11,41,9,39,6,36,5,33,3,30,2r-4,l23,,19,2r-2,l13,3,9,5,7,6,5,9,3,11,1,15,,19r,2l,25r,3l,32r1,2l3,38r2,3l7,43r2,1l13,47r4,1l19,48r4,1l26,48r4,l33,47r3,-3l39,43r2,-2l42,38r3,-4l46,32r,-4l47,25xe" filled="f" strokecolor="lime" strokeweight="0">
                <v:path arrowok="t" o:connecttype="custom" o:connectlocs="12,6;12,5;12,5;11,4;11,3;10,2;10,1;9,1;8,1;8,0;7,0;6,0;5,0;4,0;3,1;2,1;2,1;1,2;1,3;0,4;0,5;0,5;0,6;0,7;0,8;0,8;1,9;1,10;2,11;2,11;3,12;4,12;5,12;6,12;7,12;8,12;8,12;9,11;10,11;10,10;11,9;11,8;12,8;12,7;12,6" o:connectangles="0,0,0,0,0,0,0,0,0,0,0,0,0,0,0,0,0,0,0,0,0,0,0,0,0,0,0,0,0,0,0,0,0,0,0,0,0,0,0,0,0,0,0,0,0"/>
              </v:shape>
              <v:line id="Line 1141" o:spid="_x0000_s2159" style="position:absolute;flip:x;visibility:visible" from="5589,3753" to="5593,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VA48UAAADdAAAADwAAAGRycy9kb3ducmV2LnhtbESPTWvCQBCG74X+h2UKvenGtrYSXUUE&#10;oZfiRwO9Dtkxie7Optmtxn/vHITeZpj345nZovdOnamLTWADo2EGirgMtuHKQPG9HkxAxYRs0QUm&#10;A1eKsJg/Pswwt+HCOzrvU6UkhGOOBuqU2lzrWNbkMQ5DSyy3Q+g8Jlm7StsOLxLunX7JsnftsWFp&#10;qLGlVU3laf/npfew3Px+vPmv5rgtXovrj9OTozPm+alfTkEl6tO/+O7+tII/GguufCMj6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VA48UAAADdAAAADwAAAAAAAAAA&#10;AAAAAAChAgAAZHJzL2Rvd25yZXYueG1sUEsFBgAAAAAEAAQA+QAAAJMDAAAAAA==&#10;" strokecolor="lime" strokeweight="0"/>
              <v:line id="Line 1142" o:spid="_x0000_s2160" style="position:absolute;visibility:visible" from="5588,3748" to="5589,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QpMEAAADdAAAADwAAAGRycy9kb3ducmV2LnhtbERP24rCMBB9X/Afwgj7tqYKu2g1igiF&#10;3QctXj5gaMa22ExCErX+vVkQfJvDuc5i1ZtO3MiH1rKC8SgDQVxZ3XKt4HQsvqYgQkTW2FkmBQ8K&#10;sFoOPhaYa3vnPd0OsRYphEOOCpoYXS5lqBoyGEbWESfubL3BmKCvpfZ4T+Gmk5Ms+5EGW04NDTra&#10;NFRdDlejYFqUu325DXVZuV3h0W3CX/FQ6nPYr+cgIvXxLX65f3WaP/6ewf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81CkwQAAAN0AAAAPAAAAAAAAAAAAAAAA&#10;AKECAABkcnMvZG93bnJldi54bWxQSwUGAAAAAAQABAD5AAAAjwMAAAAA&#10;" strokecolor="lime" strokeweight="0"/>
              <v:shape id="Freeform 1143" o:spid="_x0000_s2161" style="position:absolute;left:5586;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OpcgA&#10;AADdAAAADwAAAGRycy9kb3ducmV2LnhtbESPT2vCQBDF74LfYZmCF9GNHqSmrlL8AwqBoq2H3qbZ&#10;aRLMzobsqvHbdw4FbzO8N+/9ZrHqXK1u1IbKs4HJOAFFnHtbcWHg63M3egUVIrLF2jMZeFCA1bLf&#10;W2Bq/Z2PdDvFQkkIhxQNlDE2qdYhL8lhGPuGWLRf3zqMsraFti3eJdzVepokM+2wYmkosaF1Sfnl&#10;dHUG5ptL2P9k1+3h4/tYDzHb5VlyNmbw0r2/gYrUxaf5/3pvBX8yE375Rk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tM6lyAAAAN0AAAAPAAAAAAAAAAAAAAAAAJgCAABk&#10;cnMvZG93bnJldi54bWxQSwUGAAAAAAQABAD1AAAAjQMAAAAA&#10;" path="m,4r1,l2,3,2,1,3,e" filled="f" strokecolor="lime" strokeweight="0">
                <v:path arrowok="t" o:connecttype="custom" o:connectlocs="0,1;0,1;1,1;1,0;1,0" o:connectangles="0,0,0,0,0"/>
              </v:shape>
              <v:line id="Line 1144" o:spid="_x0000_s2162" style="position:absolute;flip:x;visibility:visible" from="5581,3753" to="5586,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Mjw8YAAADdAAAADwAAAGRycy9kb3ducmV2LnhtbESPT2vCQBDF70K/wzIFb7pJFZXUVUQo&#10;9CL+acDrkB2T2N3ZmN1q/PauIPQ2w3vzfm/my84acaXW144VpMMEBHHhdM2lgvznazAD4QOyRuOY&#10;FNzJw3Lx1ptjpt2N93Q9hFLEEPYZKqhCaDIpfVGRRT90DXHUTq61GOLallK3eIvh1siPJJlIizVH&#10;QoUNrSsqfg9/NnJPq+1lOrab+rzLR/n9aOTsbJTqv3erTxCBuvBvfl1/61g/naTw/CaOIB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DI8PGAAAA3QAAAA8AAAAAAAAA&#10;AAAAAAAAoQIAAGRycy9kb3ducmV2LnhtbFBLBQYAAAAABAAEAPkAAACUAwAAAAA=&#10;" strokecolor="lime" strokeweight="0"/>
              <v:line id="Line 1145" o:spid="_x0000_s2163" style="position:absolute;flip:y;visibility:visible" from="5587,3748" to="5588,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G9tMUAAADdAAAADwAAAGRycy9kb3ducmV2LnhtbESPT4vCMBDF78J+hzCCN039gytdo4gg&#10;eBFXt7DXoRnbajLpNlHrtzcLgrcZ3pv3ezNfttaIGzW+cqxgOEhAEOdOV1woyH42/RkIH5A1Gsek&#10;4EEelouPzhxT7e58oNsxFCKGsE9RQRlCnUrp85Is+oGriaN2co3FENemkLrBewy3Ro6SZCotVhwJ&#10;Jda0Lim/HK82ck+r/d/nxO6q83c2zh6/Rs7ORqlet119gQjUhrf5db3Vsf5wOoL/b+II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G9tMUAAADdAAAADwAAAAAAAAAA&#10;AAAAAAChAgAAZHJzL2Rvd25yZXYueG1sUEsFBgAAAAAEAAQA+QAAAJMDAAAAAA==&#10;" strokecolor="lime" strokeweight="0"/>
              <v:shape id="Freeform 1146" o:spid="_x0000_s2164" style="position:absolute;left:5588;top:375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hWLcIA&#10;AADdAAAADwAAAGRycy9kb3ducmV2LnhtbERPTW+CQBC9m/Q/bKZJb7pgjTToQhobolctvU/YEWjZ&#10;WcpuEf31bpMmvc3L+5xtPplOjDS41rKCeBGBIK6sbrlWUL4X8xcQziNr7CyTgis5yLOH2RZTbS98&#10;pPHkaxFC2KWooPG+T6V0VUMG3cL2xIE728GgD3CopR7wEsJNJ5dRtJYGWw4NDfa0a6j6Ov0YBUXc&#10;3mQ5cpGsvpPPN04+9vG1U+rpcXrdgPA0+X/xn/ugw/x4/Qy/34QTZH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qFYtwgAAAN0AAAAPAAAAAAAAAAAAAAAAAJgCAABkcnMvZG93&#10;bnJldi54bWxQSwUGAAAAAAQABAD1AAAAhwMAAAAA&#10;" path="m,l1,1r,2l3,4r1,e" filled="f" strokecolor="lime" strokeweight="0">
                <v:path arrowok="t" o:connecttype="custom" o:connectlocs="0,0;0,0;0,1;1,1;1,1" o:connectangles="0,0,0,0,0"/>
              </v:shape>
              <v:line id="Line 1147" o:spid="_x0000_s2165" style="position:absolute;visibility:visible" from="5589,3754" to="5593,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41h8EAAADdAAAADwAAAGRycy9kb3ducmV2LnhtbERPzYrCMBC+L/gOYYS9bVNlEekaRYSC&#10;HrSo+wBDM9uWbSYhiVrf3giCt/n4fmexGkwvruRDZ1nBJMtBENdWd9wo+D2XX3MQISJr7C2TgjsF&#10;WC1HHwsstL3xka6n2IgUwqFABW2MrpAy1C0ZDJl1xIn7s95gTNA3Unu8pXDTy2mez6TBjlNDi442&#10;LdX/p4tRMC+rw7Hah6aq3aH06DZhV96V+hwP6x8QkYb4Fr/cW53mT2bf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njWHwQAAAN0AAAAPAAAAAAAAAAAAAAAA&#10;AKECAABkcnMvZG93bnJldi54bWxQSwUGAAAAAAQABAD5AAAAjwMAAAAA&#10;" strokecolor="lime" strokeweight="0"/>
              <v:line id="Line 1148" o:spid="_x0000_s2166" style="position:absolute;visibility:visible" from="5588,3755" to="5589,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KQHMEAAADdAAAADwAAAGRycy9kb3ducmV2LnhtbERPzYrCMBC+L/gOYYS9bVOFFekaRYSC&#10;HrSo+wBDM9uWbSYhiVrf3giCt/n4fmexGkwvruRDZ1nBJMtBENdWd9wo+D2XX3MQISJr7C2TgjsF&#10;WC1HHwsstL3xka6n2IgUwqFABW2MrpAy1C0ZDJl1xIn7s95gTNA3Unu8pXDTy2mez6TBjlNDi442&#10;LdX/p4tRMC+rw7Hah6aq3aH06DZhV96V+hwP6x8QkYb4Fr/cW53mT2bf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0pAcwQAAAN0AAAAPAAAAAAAAAAAAAAAA&#10;AKECAABkcnMvZG93bnJldi54bWxQSwUGAAAAAAQABAD5AAAAjwMAAAAA&#10;" strokecolor="lime" strokeweight="0"/>
              <v:line id="Line 1149" o:spid="_x0000_s2167" style="position:absolute;flip:x;visibility:visible" from="5581,3754" to="5586,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q7t8UAAADdAAAADwAAAGRycy9kb3ducmV2LnhtbESPQWvCQBCF74L/YRmhN93YlijRVUQo&#10;eClVG/A6ZMckujsbs6vGf98VhN5meG/e92a+7KwRN2p97VjBeJSAIC6crrlUkP9+DacgfEDWaByT&#10;ggd5WC76vTlm2t15R7d9KEUMYZ+hgiqEJpPSFxVZ9CPXEEft6FqLIa5tKXWL9xhujXxPklRarDkS&#10;KmxoXVFx3l9t5B5XP5fJp/2uT9v8I38cjJyejFJvg241AxGoC//m1/VGx/rjNIXnN3EE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q7t8UAAADdAAAADwAAAAAAAAAA&#10;AAAAAAChAgAAZHJzL2Rvd25yZXYueG1sUEsFBgAAAAAEAAQA+QAAAJMDAAAAAA==&#10;" strokecolor="lime" strokeweight="0"/>
              <v:line id="Line 1150" o:spid="_x0000_s2168" style="position:absolute;visibility:visible" from="5587,3755" to="5588,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yr8MAAAADdAAAADwAAAGRycy9kb3ducmV2LnhtbERPzYrCMBC+L/gOYQRva+oeXKlGEaGw&#10;HrT48wBDM7bFZhKSqPXtjSDsbT6+31msetOJO/nQWlYwGWcgiCurW64VnE/F9wxEiMgaO8uk4EkB&#10;VsvB1wJzbR98oPsx1iKFcMhRQROjy6UMVUMGw9g64sRdrDcYE/S11B4fKdx08ifLptJgy6mhQUeb&#10;hqrr8WYUzIpyfyh3oS4rty88uk3YFk+lRsN+PQcRqY//4o/7T6f5k+kvvL9JJ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dMq/DAAAAA3QAAAA8AAAAAAAAAAAAAAAAA&#10;oQIAAGRycy9kb3ducmV2LnhtbFBLBQYAAAAABAAEAPkAAACOAwAAAAA=&#10;" strokecolor="lime" strokeweight="0"/>
              <v:shape id="Freeform 1151" o:spid="_x0000_s2169" style="position:absolute;left:5588;top:3754;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JHsYA&#10;AADdAAAADwAAAGRycy9kb3ducmV2LnhtbESPQU/DMAyF70j8h8hIu7F0kzZBt2waTCAQJwqH7WY1&#10;XlOtcaImrN2/xwckbn7y+56f19vRd+pCfWoDG5hNC1DEdbAtNwa+v17uH0CljGyxC0wGrpRgu7m9&#10;WWNpw8CfdKlyoySEU4kGXM6x1DrVjjymaYjEsjuF3mMW2Tfa9jhIuO/0vCiW2mPLcsFhpGdH9bn6&#10;8VJjuB7i+OT067Ha7evzY8T3j4Uxk7txtwKVacz/5j/6zQo3W0pd+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JHsYAAADdAAAADwAAAAAAAAAAAAAAAACYAgAAZHJz&#10;L2Rvd25yZXYueG1sUEsFBgAAAAAEAAQA9QAAAIsDAAAAAA==&#10;" path="m4,l3,,1,1,,2e" filled="f" strokecolor="lime" strokeweight="0">
                <v:path arrowok="t" o:connecttype="custom" o:connectlocs="1,0;1,0;0,1;0,1" o:connectangles="0,0,0,0"/>
              </v:shape>
              <v:shape id="Freeform 1152" o:spid="_x0000_s2170" style="position:absolute;left:5581;top:3748;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2WZcMA&#10;AADdAAAADwAAAGRycy9kb3ducmV2LnhtbERPS2rDMBDdF3oHMYVuQiO7Czd1I4eQUChZNMTOAQZr&#10;ahtbI2Op/ty+ChSym8f7znY3m06MNLjGsoJ4HYEgLq1uuFJwLT5fNiCcR9bYWSYFCznYZY8PW0y1&#10;nfhCY+4rEULYpaig9r5PpXRlTQbd2vbEgfuxg0Ef4FBJPeAUwk0nX6MokQYbDg019nSoqWzzX6OA&#10;umMhp/kUR7S049G9rc7l6lup56d5/wHC0+zv4n/3lw7z4+Qdbt+EE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2WZcMAAADdAAAADwAAAAAAAAAAAAAAAACYAgAAZHJzL2Rv&#10;d25yZXYueG1sUEsFBgAAAAAEAAQA9QAAAIgDAAAAAA==&#10;" path="m47,23l46,21r,-4l45,13,42,11,41,9,39,6,36,4,33,3,30,1,26,,23,,19,,17,1,13,3,9,4,7,6,5,9,3,11,1,13,,17r,4l,23r,4l,31r1,2l3,37r2,2l7,41r2,3l13,45r4,1l19,48r4,l26,48r4,-2l33,45r3,-1l39,41r2,-2l42,37r3,-4l46,31r,-4l47,23xe" filled="f" strokecolor="lime" strokeweight="0">
                <v:path arrowok="t" o:connecttype="custom" o:connectlocs="12,5;12,5;12,4;11,3;11,3;10,2;10,1;9,1;8,1;8,0;7,0;6,0;5,0;4,0;3,1;2,1;2,1;1,2;1,3;0,3;0,4;0,5;0,5;0,6;0,7;0,8;1,8;1,9;2,9;2,10;3,10;4,11;5,11;6,11;7,11;8,11;8,10;9,10;10,9;10,9;11,8;11,8;12,7;12,6;12,5" o:connectangles="0,0,0,0,0,0,0,0,0,0,0,0,0,0,0,0,0,0,0,0,0,0,0,0,0,0,0,0,0,0,0,0,0,0,0,0,0,0,0,0,0,0,0,0,0"/>
              </v:shape>
              <v:shape id="Freeform 1153" o:spid="_x0000_s2171" style="position:absolute;left:5586;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86l8YA&#10;AADdAAAADwAAAGRycy9kb3ducmV2LnhtbESPMWvDQAyF90L+w6FAt+acDk1xcwmlECgJHRxnyCh8&#10;qu3WpzM+Jbn++2oodJN4T+99Wm9zGMyVptRHdrBcFGCIm+h7bh2c6t3DM5gkyB6HyOTghxJsN7O7&#10;NZY+3rii61FaoyGcSnTQiYyltanpKGBaxJFYtc84BRRdp9b6CW8aHgb7WBRPNmDP2tDhSG8dNd/H&#10;S3DQ1/kiuTp8nBor+1011Ktz8eXc/Ty/voARyvJv/rt+94q/XCm/fqMj2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86l8YAAADdAAAADwAAAAAAAAAAAAAAAACYAgAAZHJz&#10;L2Rvd25yZXYueG1sUEsFBgAAAAAEAAQA9QAAAIsDAAAAAA==&#10;" path="m3,2l2,1,1,,,e" filled="f" strokecolor="lime" strokeweight="0">
                <v:path arrowok="t" o:connecttype="custom" o:connectlocs="1,1;1,1;0,0;0,0" o:connectangles="0,0,0,0"/>
              </v:shape>
              <v:shape id="Freeform 1154" o:spid="_x0000_s2172" style="position:absolute;left:6463;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1lL8QA&#10;AADdAAAADwAAAGRycy9kb3ducmV2LnhtbERPTWvCQBC9F/oflil4q5vUYiW6ii2UemgPjeJ5yI67&#10;wexsmt0m8d93BaG3ebzPWW1G14ieulB7VpBPMxDEldc1GwWH/fvjAkSIyBobz6TgQgE26/u7FRba&#10;D/xNfRmNSCEcClRgY2wLKUNlyWGY+pY4cSffOYwJdkbqDocU7hr5lGVz6bDm1GCxpTdL1bn8dQqe&#10;d9vBtAOZ09F+fP30r+Vs/nlRavIwbpcgIo3xX3xz73San7/kcP0mnS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dZS/EAAAA3QAAAA8AAAAAAAAAAAAAAAAAmAIAAGRycy9k&#10;b3ducmV2LnhtbFBLBQYAAAAABAAEAPUAAACJAwAAAAA=&#10;" path="m,l,1,1,2r1,l3,3e" filled="f" strokecolor="lime" strokeweight="0">
                <v:path arrowok="t" o:connecttype="custom" o:connectlocs="0,0;0,0;0,1;1,1;1,1" o:connectangles="0,0,0,0,0"/>
              </v:shape>
              <v:shape id="Freeform 1155" o:spid="_x0000_s2173" style="position:absolute;left:6463;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jlMYA&#10;AADdAAAADwAAAGRycy9kb3ducmV2LnhtbERPTWvCQBC9F/wPywi9lLrRQ2tjNkFsBQuBorYHb2N2&#10;TILZ2ZDdaPrvXaHQ2zze5yTZYBpxoc7VlhVMJxEI4sLqmksF3/v18xyE88gaG8uk4JccZOnoIcFY&#10;2ytv6bLzpQgh7GJUUHnfxlK6oiKDbmJb4sCdbGfQB9iVUnd4DeGmkbMoepEGaw4NFba0qqg473qj&#10;4O397DbHvP/4/DpsmyfM10Ue/Sj1OB6WCxCeBv8v/nNvdJg/fZ3B/Ztwgk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NjlMYAAADdAAAADwAAAAAAAAAAAAAAAACYAgAAZHJz&#10;L2Rvd25yZXYueG1sUEsFBgAAAAAEAAQA9QAAAIsDAAAAAA==&#10;" path="m3,l2,1,1,1,,3,,4e" filled="f" strokecolor="lime" strokeweight="0">
                <v:path arrowok="t" o:connecttype="custom" o:connectlocs="1,0;1,0;0,0;0,1;0,1" o:connectangles="0,0,0,0,0"/>
              </v:shape>
              <v:line id="Line 1156" o:spid="_x0000_s2174" style="position:absolute;visibility:visible" from="6464,3480" to="6468,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47LsEAAADdAAAADwAAAGRycy9kb3ducmV2LnhtbERP24rCMBB9X/Afwgi+rakKq1SjiFBY&#10;H9bi5QOGZmyLzSQkWa1/bxYWfJvDuc5q05tO3MmH1rKCyTgDQVxZ3XKt4HIuPhcgQkTW2FkmBU8K&#10;sFkPPlaYa/vgI91PsRYphEOOCpoYXS5lqBoyGMbWESfuar3BmKCvpfb4SOGmk9Ms+5IGW04NDTra&#10;NVTdTr9GwaIoD8fyJ9Rl5Q6FR7cL++Kp1GjYb5cgIvXxLf53f+s0fzKf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rjsuwQAAAN0AAAAPAAAAAAAAAAAAAAAA&#10;AKECAABkcnMvZG93bnJldi54bWxQSwUGAAAAAAQABAD5AAAAjwMAAAAA&#10;" strokecolor="lime" strokeweight="0"/>
              <v:line id="Line 1157" o:spid="_x0000_s2175" style="position:absolute;visibility:visible" from="6463,3481" to="6464,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ejWsEAAADdAAAADwAAAGRycy9kb3ducmV2LnhtbERP24rCMBB9X/Afwgi+rakiq1SjiFBY&#10;H9bi5QOGZmyLzSQkWa1/bxYWfJvDuc5q05tO3MmH1rKCyTgDQVxZ3XKt4HIuPhcgQkTW2FkmBU8K&#10;sFkPPlaYa/vgI91PsRYphEOOCpoYXS5lqBoyGMbWESfuar3BmKCvpfb4SOGmk9Ms+5IGW04NDTra&#10;NVTdTr9GwaIoD8fyJ9Rl5Q6FR7cL++Kp1GjYb5cgIvXxLf53f+s0fzKf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R6NawQAAAN0AAAAPAAAAAAAAAAAAAAAA&#10;AKECAABkcnMvZG93bnJldi54bWxQSwUGAAAAAAQABAD5AAAAjwMAAAAA&#10;" strokecolor="lime" strokeweight="0"/>
              <v:line id="Line 1158" o:spid="_x0000_s2176" style="position:absolute;flip:x;visibility:visible" from="6464,3479" to="6468,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zHcYAAADdAAAADwAAAGRycy9kb3ducmV2LnhtbESPQWvCQBCF70L/wzIFb3Vj1Sqpq4gg&#10;eJFqGuh1yI5J7O5szK4a/71bKHib4b1535v5srNGXKn1tWMFw0ECgrhwuuZSQf69eZuB8AFZo3FM&#10;Cu7kYbl46c0x1e7GB7pmoRQxhH2KCqoQmlRKX1Rk0Q9cQxy1o2sthri2pdQt3mK4NfI9ST6kxZoj&#10;ocKG1hUVv9nFRu5x9XWeju2uPu3zUX7/MXJ2Mkr1X7vVJ4hAXXia/6+3OtYfTifw900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hsx3GAAAA3QAAAA8AAAAAAAAA&#10;AAAAAAAAoQIAAGRycy9kb3ducmV2LnhtbFBLBQYAAAAABAAEAPkAAACUAwAAAAA=&#10;" strokecolor="lime" strokeweight="0"/>
              <v:line id="Line 1159" o:spid="_x0000_s2177" style="position:absolute;visibility:visible" from="6463,3474" to="6464,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mYtsAAAADdAAAADwAAAGRycy9kb3ducmV2LnhtbERPzYrCMBC+L/gOYQRva+oeXKlGEaGw&#10;HrT48wBDM7bFZhKSqPXtjSDsbT6+31msetOJO/nQWlYwGWcgiCurW64VnE/F9wxEiMgaO8uk4EkB&#10;VsvB1wJzbR98oPsx1iKFcMhRQROjy6UMVUMGw9g64sRdrDcYE/S11B4fKdx08ifLptJgy6mhQUeb&#10;hqrr8WYUzIpyfyh3oS4rty88uk3YFk+lRsN+PQcRqY//4o/7T6f5k98pvL9JJ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ZmLbAAAAA3QAAAA8AAAAAAAAAAAAAAAAA&#10;oQIAAGRycy9kb3ducmV2LnhtbFBLBQYAAAAABAAEAPkAAACOAwAAAAA=&#10;" strokecolor="lime" strokeweight="0"/>
              <v:shape id="Freeform 1160" o:spid="_x0000_s2178" style="position:absolute;left:6461;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TADMQA&#10;AADdAAAADwAAAGRycy9kb3ducmV2LnhtbERPTYvCMBC9C/6HMMJeZE3dg7rVKOKuoFAQdffgbWzG&#10;tthMShO1/nsjCN7m8T5nMmtMKa5Uu8Kygn4vAkGcWl1wpuBvv/wcgXAeWWNpmRTcycFs2m5NMNb2&#10;xlu67nwmQgi7GBXk3lexlC7NyaDr2Yo4cCdbG/QB1pnUNd5CuCnlVxQNpMGCQ0OOFS1ySs+7i1Hw&#10;/XN2q2Ny+V1vDtuyi8kyTaJ/pT46zXwMwlPj3+KXe6XD/P5wCM9vwgl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EwAzEAAAA3QAAAA8AAAAAAAAAAAAAAAAAmAIAAGRycy9k&#10;b3ducmV2LnhtbFBLBQYAAAAABAAEAPUAAACJAwAAAAA=&#10;" path="m3,4l3,3,3,1,1,1,,e" filled="f" strokecolor="lime" strokeweight="0">
                <v:path arrowok="t" o:connecttype="custom" o:connectlocs="1,1;1,1;1,0;0,0;0,0" o:connectangles="0,0,0,0,0"/>
              </v:shape>
              <v:shape id="Freeform 1161" o:spid="_x0000_s2179" style="position:absolute;left:6461;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fMssYA&#10;AADdAAAADwAAAGRycy9kb3ducmV2LnhtbESPQU/DMAyF70j8h8hI3Fg6QBsqy6YxCbEDHNYhzlbj&#10;JRWNU5qs7f49PiBxs/We3/u82kyhVQP1qYlsYD4rQBHX0TbsDHweX++eQKWMbLGNTAYulGCzvr5a&#10;YWnjyAcaquyUhHAq0YDPuSu1TrWngGkWO2LRTrEPmGXtnbY9jhIeWn1fFAsdsGFp8NjRzlP9XZ2D&#10;gcf9dnTdSO705d8+foaX6mHxfjHm9mbaPoPKNOV/89/13gr+fCm4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fMssYAAADdAAAADwAAAAAAAAAAAAAAAACYAgAAZHJz&#10;L2Rvd25yZXYueG1sUEsFBgAAAAAEAAQA9QAAAIsDAAAAAA==&#10;" path="m,3l1,2r2,l3,1,3,e" filled="f" strokecolor="lime" strokeweight="0">
                <v:path arrowok="t" o:connecttype="custom" o:connectlocs="0,1;0,1;1,1;1,0;1,0" o:connectangles="0,0,0,0,0"/>
              </v:shape>
              <v:line id="Line 1162" o:spid="_x0000_s2180" style="position:absolute;flip:y;visibility:visible" from="6461,3474" to="6462,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5GMcAAADdAAAADwAAAGRycy9kb3ducmV2LnhtbESPT2sCMRDF7wW/Qxiht5rVlmq3G0UE&#10;oZdiXRd6HTazf2wyWTeprt/eFAreZnhv3u9NthqsEWfqfetYwXSSgCAunW65VlActk8LED4gazSO&#10;ScGVPKyWo4cMU+0uvKdzHmoRQ9inqKAJoUul9GVDFv3EdcRRq1xvMcS1r6Xu8RLDrZGzJHmVFluO&#10;hAY72jRU/uS/NnKr9e40f7Gf7fGreC6u30Yujkapx/GwfgcRaAh38//1h471p/M3+Psmji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7LkYxwAAAN0AAAAPAAAAAAAA&#10;AAAAAAAAAKECAABkcnMvZG93bnJldi54bWxQSwUGAAAAAAQABAD5AAAAlQMAAAAA&#10;" strokecolor="lime" strokeweight="0"/>
              <v:line id="Line 1163" o:spid="_x0000_s2181" style="position:absolute;visibility:visible" from="6461,3481" to="6462,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nVfsQAAADdAAAADwAAAGRycy9kb3ducmV2LnhtbESPzWrDMBCE74W+g9hAb42cHopxooQQ&#10;MDSHxuTnARZra5taKyEpifP23UMht11mdubb1WZyo7pRTINnA4t5AYq49XbgzsDlXL+XoFJGtjh6&#10;JgMPSrBZv76ssLL+zke6nXKnJIRThQb6nEOldWp7cpjmPhCL9uOjwyxr7LSNeJdwN+qPovjUDgeW&#10;hh4D7Xpqf09XZ6Csm8Ox+U5d04ZDHTHs0r5+GPM2m7ZLUJmm/DT/X39ZwV+Uwi/fyAh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qdV+xAAAAN0AAAAPAAAAAAAAAAAA&#10;AAAAAKECAABkcnMvZG93bnJldi54bWxQSwUGAAAAAAQABAD5AAAAkgMAAAAA&#10;" strokecolor="lime" strokeweight="0"/>
              <v:shape id="Freeform 1164" o:spid="_x0000_s2182" style="position:absolute;left:6456;top:347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6cIA&#10;AADdAAAADwAAAGRycy9kb3ducmV2LnhtbERPS4vCMBC+L/gfwgheFk3rYbdUo6igCHtYfN2HZmyL&#10;zaQ0aY3/frOwsLf5+J6zXAfTiIE6V1tWkM4SEMSF1TWXCq6X/TQD4TyyxsYyKXiRg/Vq9LbEXNsn&#10;n2g4+1LEEHY5Kqi8b3MpXVGRQTezLXHk7rYz6CPsSqk7fMZw08h5knxIgzXHhgpb2lVUPM69UeDN&#10;1y3QoTmFXfb9/hle/XYz9EpNxmGzAOEp+H/xn/uo4/w0S+H3m3i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46HpwgAAAN0AAAAPAAAAAAAAAAAAAAAAAJgCAABkcnMvZG93&#10;bnJldi54bWxQSwUGAAAAAAQABAD1AAAAhwMAAAAA&#10;" path="m47,25r,-4l46,19,45,15,44,11,41,9,39,6,36,5,34,3,30,2r-3,l24,,21,2r-4,l14,3,11,5,8,6,6,9,3,11,2,15,1,19,,21r,4l,28r1,4l2,34r1,4l6,41r2,2l11,44r3,3l17,48r4,l24,49r3,-1l30,48r4,-1l36,44r3,-1l41,41r3,-3l45,34r1,-2l47,28r,-3xe" filled="f" strokecolor="lime" strokeweight="0">
                <v:path arrowok="t" o:connecttype="custom" o:connectlocs="12,6;12,5;12,5;11,4;11,3;10,2;10,1;9,1;9,1;8,0;7,0;6,0;5,0;4,0;4,1;3,1;2,1;2,2;1,3;1,4;0,5;0,5;0,6;0,7;0,8;1,8;1,9;2,10;2,11;3,11;4,12;4,12;5,12;6,12;7,12;8,12;9,12;9,11;10,11;10,10;11,9;11,8;12,8;12,7;12,6" o:connectangles="0,0,0,0,0,0,0,0,0,0,0,0,0,0,0,0,0,0,0,0,0,0,0,0,0,0,0,0,0,0,0,0,0,0,0,0,0,0,0,0,0,0,0,0,0"/>
              </v:shape>
              <v:line id="Line 1165" o:spid="_x0000_s2183" style="position:absolute;flip:x;visibility:visible" from="6456,3479" to="6461,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1bTsYAAADdAAAADwAAAGRycy9kb3ducmV2LnhtbESPT2vCQBDF70K/wzKF3sxGLTWkWUUE&#10;wUtpawNeh+zkj92djdlV47fvFgq9zfDevN+bYj1aI640+M6xglmSgiCunO64UVB+7aYZCB+QNRrH&#10;pOBOHtarh0mBuXY3/qTrITQihrDPUUEbQp9L6auWLPrE9cRRq91gMcR1aKQe8BbDrZHzNH2RFjuO&#10;hBZ72rZUfR8uNnLrzft5+WzfutNHuSjvRyOzk1Hq6XHcvIIINIZ/89/1Xsf6s2wOv9/EEe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dW07GAAAA3QAAAA8AAAAAAAAA&#10;AAAAAAAAoQIAAGRycy9kb3ducmV2LnhtbFBLBQYAAAAABAAEAPkAAACUAwAAAAA=&#10;" strokecolor="lime" strokeweight="0"/>
              <v:line id="Line 1166" o:spid="_x0000_s2184" style="position:absolute;flip:x;visibility:visible" from="6456,3480" to="6461,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H+1cYAAADdAAAADwAAAGRycy9kb3ducmV2LnhtbESPT2vCQBDF74LfYRmhN7NRiw3RVaQg&#10;9FLqn0CvQ3ZMoruzaXar8du7hYK3Gd6b93uzXPfWiCt1vnGsYJKkIIhLpxuuFBTH7TgD4QOyRuOY&#10;FNzJw3o1HCwx1+7Ge7oeQiViCPscFdQhtLmUvqzJok9cSxy1k+sshrh2ldQd3mK4NXKapnNpseFI&#10;qLGl95rKy+HXRu5p8/Xz9mo/m/OumBX3byOzs1HqZdRvFiAC9eFp/r/+0LH+JJvB3zdxBL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R/tXGAAAA3QAAAA8AAAAAAAAA&#10;AAAAAAAAoQIAAGRycy9kb3ducmV2LnhtbFBLBQYAAAAABAAEAPkAAACUAwAAAAA=&#10;" strokecolor="lime" strokeweight="0"/>
              <v:shape id="Freeform 1167" o:spid="_x0000_s2185" style="position:absolute;left:6463;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XMQA&#10;AADdAAAADwAAAGRycy9kb3ducmV2LnhtbERPS4vCMBC+L/gfwgh7WTRVlkWrUcQHKBQWXwdvYzO2&#10;xWZSmqj13xthYW/z8T1nPG1MKe5Uu8Kygl43AkGcWl1wpuCwX3UGIJxH1lhaJgVPcjCdtD7GGGv7&#10;4C3ddz4TIYRdjApy76tYSpfmZNB1bUUcuIutDfoA60zqGh8h3JSyH0U/0mDBoSHHiuY5pdfdzSgY&#10;Lq5ufU5uy83vaVt+YbJKk+io1Ge7mY1AeGr8v/jPvdZhfm/wDe9vwgly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LlzEAAAA3QAAAA8AAAAAAAAAAAAAAAAAmAIAAGRycy9k&#10;b3ducmV2LnhtbFBLBQYAAAAABAAEAPUAAACJAwAAAAA=&#10;" path="m,l,1,1,3,2,4r1,e" filled="f" strokecolor="lime" strokeweight="0">
                <v:path arrowok="t" o:connecttype="custom" o:connectlocs="0,0;0,0;0,1;1,1;1,1" o:connectangles="0,0,0,0,0"/>
              </v:shape>
              <v:line id="Line 1168" o:spid="_x0000_s2186" style="position:absolute;flip:x;visibility:visible" from="6464,3753" to="6468,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TDOsYAAADdAAAADwAAAGRycy9kb3ducmV2LnhtbESPT2vCQBDF70K/wzIFb3Vj/dOQuooI&#10;ghep2kCvQ3ZMYndnY3bV+O3dQsHbDO/N+72ZLTprxJVaXztWMBwkIIgLp2suFeTf67cUhA/IGo1j&#10;UnAnD4v5S2+GmXY33tP1EEoRQ9hnqKAKocmk9EVFFv3ANcRRO7rWYohrW0rd4i2GWyPfk2QqLdYc&#10;CRU2tKqo+D1cbOQel1/nj7Hd1qddPsrvP0amJ6NU/7VbfoII1IWn+f96o2P9YTqBv2/iCH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0wzrGAAAA3QAAAA8AAAAAAAAA&#10;AAAAAAAAoQIAAGRycy9kb3ducmV2LnhtbFBLBQYAAAAABAAEAPkAAACUAwAAAAA=&#10;" strokecolor="lime" strokeweight="0"/>
              <v:line id="Line 1169" o:spid="_x0000_s2187" style="position:absolute;visibility:visible" from="6463,3748" to="6464,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zokcAAAADdAAAADwAAAGRycy9kb3ducmV2LnhtbERPzYrCMBC+L/gOYQRva+oepHSNIkJB&#10;D2tR9wGGZmyLzSQkUevbG0HwNh/f7yxWg+nFjXzoLCuYTTMQxLXVHTcK/k/ldw4iRGSNvWVS8KAA&#10;q+Xoa4GFtnc+0O0YG5FCOBSooI3RFVKGuiWDYWodceLO1huMCfpGao/3FG56+ZNlc2mw49TQoqNN&#10;S/XleDUK8rLaH6q/0FS125ce3SbsyodSk/Gw/gURaYgf8du91Wn+LJ/D65t0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M6JHAAAAA3QAAAA8AAAAAAAAAAAAAAAAA&#10;oQIAAGRycy9kb3ducmV2LnhtbFBLBQYAAAAABAAEAPkAAACOAwAAAAA=&#10;" strokecolor="lime" strokeweight="0"/>
              <v:shape id="Freeform 1170" o:spid="_x0000_s2188" style="position:absolute;left:6461;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GwK8QA&#10;AADdAAAADwAAAGRycy9kb3ducmV2LnhtbERPS4vCMBC+L/gfwgh7WTTVw65Wo4gPUCgsvg7exmZs&#10;i82kNFHrvzfCwt7m43vOeNqYUtypdoVlBb1uBII4tbrgTMFhv+oMQDiPrLG0TAqe5GA6aX2MMdb2&#10;wVu673wmQgi7GBXk3lexlC7NyaDr2oo4cBdbG/QB1pnUNT5CuCllP4q+pcGCQ0OOFc1zSq+7m1Ew&#10;XFzd+pzclpvf07b8wmSVJtFRqc92MxuB8NT4f/Gfe63D/N7gB97fhBP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sCvEAAAA3QAAAA8AAAAAAAAAAAAAAAAAmAIAAGRycy9k&#10;b3ducmV2LnhtbFBLBQYAAAAABAAEAPUAAACJAwAAAAA=&#10;" path="m,4r1,l3,3,3,1,3,e" filled="f" strokecolor="lime" strokeweight="0">
                <v:path arrowok="t" o:connecttype="custom" o:connectlocs="0,1;0,1;1,1;1,0;1,0" o:connectangles="0,0,0,0,0"/>
              </v:shape>
              <v:line id="Line 1171" o:spid="_x0000_s2189" style="position:absolute;flip:y;visibility:visible" from="6461,3748" to="6462,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VspMUAAADdAAAADwAAAGRycy9kb3ducmV2LnhtbESPTWvCQBCG70L/wzJCb7qxLRpSV5FC&#10;oZdSPwK9Dtkxie7Optmtxn/vHAq9zTDvxzPL9eCdulAf28AGZtMMFHEVbMu1gfLwPslBxYRs0QUm&#10;AzeKsF49jJZY2HDlHV32qVYSwrFAA01KXaF1rBryGKehI5bbMfQek6x9rW2PVwn3Tj9l2Vx7bFka&#10;GuzoraHqvP/10nvcfP0sXvxne9qWz+Xt2+n85Ix5HA+bV1CJhvQv/nN/WMGf5YIr38gIe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VspMUAAADdAAAADwAAAAAAAAAA&#10;AAAAAAChAgAAZHJzL2Rvd25yZXYueG1sUEsFBgAAAAAEAAQA+QAAAJMDAAAAAA==&#10;" strokecolor="lime" strokeweight="0"/>
              <v:line id="Line 1172" o:spid="_x0000_s2190" style="position:absolute;flip:x;visibility:visible" from="6456,3753" to="6461,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JP8cAAADdAAAADwAAAGRycy9kb3ducmV2LnhtbESPT2sCMRDF7wW/QxihN81qS7uuG0UK&#10;hV6KrS54HTazfzSZbDeprt++EYTeZnhv3u9Nvh6sEWfqfetYwWyagCAunW65VlDs3ycpCB+QNRrH&#10;pOBKHtar0UOOmXYX/qbzLtQihrDPUEETQpdJ6cuGLPqp64ijVrneYohrX0vd4yWGWyPnSfIiLbYc&#10;CQ129NZQedr92sitNtuf12f72R6/iqfiejAyPRqlHsfDZgki0BD+zffrDx3rz9IF3L6JI8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Ock/xwAAAN0AAAAPAAAAAAAA&#10;AAAAAAAAAKECAABkcnMvZG93bnJldi54bWxQSwUGAAAAAAQABAD5AAAAlQMAAAAA&#10;" strokecolor="lime" strokeweight="0"/>
              <v:line id="Line 1173" o:spid="_x0000_s2191" style="position:absolute;visibility:visible" from="6464,3754" to="6468,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BDo8QAAADdAAAADwAAAGRycy9kb3ducmV2LnhtbESPQW/CMAyF75P2HyIj7TZSOEzQERBC&#10;qsQOowL2A6zGtBWNEyUZlH8/HyZxs/We3/u82oxuUDeKqfdsYDYtQBE33vbcGvg5V+8LUCkjWxw8&#10;k4EHJdisX19WWFp/5yPdTrlVEsKpRANdzqHUOjUdOUxTH4hFu/joMMsaW20j3iXcDXpeFB/aYc/S&#10;0GGgXUfN9fTrDCyq+nCsv1NbN+FQRQy79FU9jHmbjNtPUJnG/DT/X++t4M+Wwi/fyAh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cEOjxAAAAN0AAAAPAAAAAAAAAAAA&#10;AAAAAKECAABkcnMvZG93bnJldi54bWxQSwUGAAAAAAQABAD5AAAAkgMAAAAA&#10;" strokecolor="lime" strokeweight="0"/>
              <v:line id="Line 1174" o:spid="_x0000_s2192" style="position:absolute;visibility:visible" from="6463,3755" to="6464,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zmOMEAAADdAAAADwAAAGRycy9kb3ducmV2LnhtbERPzYrCMBC+L/gOYYS9rWk9iFuNIkJB&#10;D1p09wGGZmyLzSQkUevbbwRhb/Px/c5yPZhe3MmHzrKCfJKBIK6t7rhR8PtTfs1BhIissbdMCp4U&#10;YL0afSyx0PbBJ7qfYyNSCIcCFbQxukLKULdkMEysI07cxXqDMUHfSO3xkcJNL6dZNpMGO04NLTra&#10;tlRfzzejYF5Wx1N1CE1Vu2Pp0W3Dvnwq9TkeNgsQkYb4L367dzrNz79zeH2TTp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OY4wQAAAN0AAAAPAAAAAAAAAAAAAAAA&#10;AKECAABkcnMvZG93bnJldi54bWxQSwUGAAAAAAQABAD5AAAAjwMAAAAA&#10;" strokecolor="lime" strokeweight="0"/>
              <v:line id="Line 1175" o:spid="_x0000_s2193" style="position:absolute;visibility:visible" from="6461,3755" to="6462,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54T8AAAADdAAAADwAAAGRycy9kb3ducmV2LnhtbERPzYrCMBC+L/gOYQRva6oHcatRRCjs&#10;HrT48wBDM7bFZhKSqPXtjSDsbT6+31mue9OJO/nQWlYwGWcgiCurW64VnE/F9xxEiMgaO8uk4EkB&#10;1qvB1xJzbR98oPsx1iKFcMhRQROjy6UMVUMGw9g64sRdrDcYE/S11B4fKdx0cpplM2mw5dTQoKNt&#10;Q9X1eDMK5kW5P5S7UJeV2xce3Tb8FU+lRsN+swARqY//4o/7V6f5k58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ueE/AAAAA3QAAAA8AAAAAAAAAAAAAAAAA&#10;oQIAAGRycy9kb3ducmV2LnhtbFBLBQYAAAAABAAEAPkAAACOAwAAAAA=&#10;" strokecolor="lime" strokeweight="0"/>
              <v:line id="Line 1176" o:spid="_x0000_s2194" style="position:absolute;flip:x;visibility:visible" from="6456,3754" to="6461,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CMcAAADdAAAADwAAAGRycy9kb3ducmV2LnhtbESPT2sCMRDF70K/Q5iCN81aS2u3G0UE&#10;wYu0bhd6HTazf2wy2W6irt++KQjeZnhv3u9NthqsEWfqfetYwWyagCAunW65VlB8bScLED4gazSO&#10;ScGVPKyWD6MMU+0ufKBzHmoRQ9inqKAJoUul9GVDFv3UdcRRq1xvMcS1r6Xu8RLDrZFPSfIiLbYc&#10;CQ12tGmo/MlPNnKr9cfv67Pdt8fPYl5cv41cHI1S48dh/Q4i0BDu5tv1Tsf6s7c5/H8TR5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GgIxwAAAN0AAAAPAAAAAAAA&#10;AAAAAAAAAKECAABkcnMvZG93bnJldi54bWxQSwUGAAAAAAQABAD5AAAAlQMAAAAA&#10;" strokecolor="lime" strokeweight="0"/>
              <v:shape id="Freeform 1177" o:spid="_x0000_s2195" style="position:absolute;left:6456;top:3748;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lJ3MIA&#10;AADdAAAADwAAAGRycy9kb3ducmV2LnhtbERPzYrCMBC+L/gOYYS9iKZdllWrUURZEA+K1QcYmrEt&#10;NpPSZNv69mZB8DYf3+8s172pREuNKy0riCcRCOLM6pJzBdfL73gGwnlkjZVlUvAgB+vV4GOJibYd&#10;n6lNfS5CCLsEFRTe14mULivIoJvYmjhwN9sY9AE2udQNdiHcVPIrin6kwZJDQ4E1bQvK7umfUUDV&#10;7iK7/hBH9Li3OzcdnbLRUanPYb9ZgPDU+7f45d7rMD+ef8P/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6UncwgAAAN0AAAAPAAAAAAAAAAAAAAAAAJgCAABkcnMvZG93&#10;bnJldi54bWxQSwUGAAAAAAQABAD1AAAAhwMAAAAA&#10;" path="m47,23r,-2l46,17,45,13,44,11,41,9,39,6,36,4,34,3,30,1,27,,24,,21,,17,1,14,3,11,4,8,6,6,9,3,11,2,13,1,17,,21r,2l,27r1,4l2,33r1,4l6,39r2,2l11,44r3,1l17,46r4,2l24,48r3,l30,46r4,-1l36,44r3,-3l41,39r3,-2l45,33r1,-2l47,27r,-4xe" filled="f" strokecolor="lime" strokeweight="0">
                <v:path arrowok="t" o:connecttype="custom" o:connectlocs="12,5;12,5;12,4;11,3;11,3;10,2;10,1;9,1;9,1;8,0;7,0;6,0;5,0;4,0;4,1;3,1;2,1;2,2;1,3;1,3;0,4;0,5;0,5;0,6;0,7;1,8;1,8;2,9;2,9;3,10;4,10;4,11;5,11;6,11;7,11;8,11;9,10;9,10;10,9;10,9;11,8;11,8;12,7;12,6;12,5" o:connectangles="0,0,0,0,0,0,0,0,0,0,0,0,0,0,0,0,0,0,0,0,0,0,0,0,0,0,0,0,0,0,0,0,0,0,0,0,0,0,0,0,0,0,0,0,0"/>
              </v:shape>
              <v:rect id="Rectangle 1178" o:spid="_x0000_s2196" style="position:absolute;left:5615;top:1438;width:116;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FQ8AA&#10;AADdAAAADwAAAGRycy9kb3ducmV2LnhtbERP24rCMBB9F/yHMIJvmiq4uNUoIgi6+GLdDxia6QWT&#10;SUmytvv3ZkHYtzmc62z3gzXiST60jhUs5hkI4tLplmsF3/fTbA0iRGSNxjEp+KUA+914tMVcu55v&#10;9CxiLVIIhxwVNDF2uZShbMhimLuOOHGV8xZjgr6W2mOfwq2Ryyz7kBZbTg0NdnRsqHwUP1aBvBen&#10;fl0Yn7mvZXU1l/OtIqfUdDIcNiAiDfFf/HafdZq/+FzB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KFQ8AAAADdAAAADwAAAAAAAAAAAAAAAACYAgAAZHJzL2Rvd25y&#10;ZXYueG1sUEsFBgAAAAAEAAQA9QAAAIUDAAAAAA==&#10;" filled="f" stroked="f">
                <v:textbox style="mso-next-textbox:#Rectangle 1178;mso-fit-shape-to-text:t" inset="0,0,0,0">
                  <w:txbxContent>
                    <w:p w:rsidR="00FF74C8" w:rsidRDefault="00FF74C8">
                      <w:r>
                        <w:rPr>
                          <w:rFonts w:ascii="Arial" w:hAnsi="Arial" w:cs="Arial"/>
                          <w:color w:val="00FF00"/>
                          <w:sz w:val="4"/>
                          <w:szCs w:val="4"/>
                        </w:rPr>
                        <w:t>SCL-2</w:t>
                      </w:r>
                    </w:p>
                  </w:txbxContent>
                </v:textbox>
              </v:rect>
              <v:shape id="Freeform 1179" o:spid="_x0000_s2197" style="position:absolute;left:6463;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gsMA&#10;AADdAAAADwAAAGRycy9kb3ducmV2LnhtbERPTWvCQBC9F/wPywje6sYebE1dRQpCaekhxkOPQ3ZM&#10;otnZkB11/fddQehtHu9zluvoOnWhIbSeDcymGSjiytuWawP7cvv8BioIssXOMxm4UYD1avS0xNz6&#10;Kxd02UmtUgiHHA00In2udagachimvidO3MEPDiXBodZ2wGsKd51+ybK5dthyamiwp4+GqtPu7Ay0&#10;ZTxLLL5/9pWWr23Rla+/2dGYyThu3kEJRfkXP9yfNs2fLeZw/yad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hgsMAAADdAAAADwAAAAAAAAAAAAAAAACYAgAAZHJzL2Rv&#10;d25yZXYueG1sUEsFBgAAAAAEAAQA9QAAAIgDAAAAAA==&#10;" path="m3,l2,,1,1,,1,,2e" filled="f" strokecolor="lime" strokeweight="0">
                <v:path arrowok="t" o:connecttype="custom" o:connectlocs="1,0;1,0;0,1;0,1;0,1" o:connectangles="0,0,0,0,0"/>
              </v:shape>
              <v:shape id="Freeform 1180" o:spid="_x0000_s2198" style="position:absolute;left:6461;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EGcMA&#10;AADdAAAADwAAAGRycy9kb3ducmV2LnhtbERPTWvCQBC9C/6HZYTedGMPVVNXkYJQWnqI8dDjkB2T&#10;aHY2ZEfd/vtuoeBtHu9z1tvoOnWjIbSeDcxnGSjiytuWawPHcj9dggqCbLHzTAZ+KMB2Mx6tMbf+&#10;zgXdDlKrFMIhRwONSJ9rHaqGHIaZ74kTd/KDQ0lwqLUd8J7CXaefs+xFO2w5NTTY01tD1eVwdQba&#10;Ml4lFp9fx0rLx77oysV3djbmaRJ3r6CEojzE/+53m+bPVwv4+yad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pEGcMAAADdAAAADwAAAAAAAAAAAAAAAACYAgAAZHJzL2Rv&#10;d25yZXYueG1sUEsFBgAAAAAEAAQA9QAAAIgDAAAAAA==&#10;" path="m3,2l3,1,1,,,e" filled="f" strokecolor="lime" strokeweight="0">
                <v:path arrowok="t" o:connecttype="custom" o:connectlocs="1,1;1,1;0,0;0,0" o:connectangles="0,0,0,0"/>
              </v:shape>
              <v:shape id="Freeform 1181" o:spid="_x0000_s2199" style="position:absolute;left:4591;top:2074;width:15;height:23;visibility:visible;mso-wrap-style:square;v-text-anchor:top" coordsize="5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DbcUA&#10;AADdAAAADwAAAGRycy9kb3ducmV2LnhtbESPQW/CMAyF75P4D5GRuI0UDmjtCGiqQOywyzokOFqN&#10;11ZrnJJktPv382HSbrbe83uft/vJ9epOIXaeDayWGSji2tuOGwPnj+PjE6iYkC32nsnAD0XY72YP&#10;WyysH/md7lVqlIRwLNBAm9JQaB3rlhzGpR+IRfv0wWGSNTTaBhwl3PV6nWUb7bBjaWhxoLKl+qv6&#10;dgbK/FqebtXtbcpCujCfDvlYHYxZzKeXZ1CJpvRv/rt+tYK/ygVXvpER9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x0NtxQAAAN0AAAAPAAAAAAAAAAAAAAAAAJgCAABkcnMv&#10;ZG93bnJldi54bWxQSwUGAAAAAAQABAD1AAAAigMAAAAA&#10;" path="m,95l,,59,e" filled="f" strokecolor="lime" strokeweight="0">
                <v:path arrowok="t" o:connecttype="custom" o:connectlocs="0,23;0,0;15,0" o:connectangles="0,0,0"/>
              </v:shape>
              <v:line id="Line 1182" o:spid="_x0000_s2200" style="position:absolute;visibility:visible" from="4591,2085" to="4601,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rqPsEAAADdAAAADwAAAGRycy9kb3ducmV2LnhtbERPzYrCMBC+L/gOYYS9bVM9LNo1iggF&#10;PWhR9wGGZrYt20xCErW+vREEb/Px/c5iNZheXMmHzrKCSZaDIK6t7rhR8Hsuv2YgQkTW2FsmBXcK&#10;sFqOPhZYaHvjI11PsREphEOBCtoYXSFlqFsyGDLriBP3Z73BmKBvpPZ4S+Gml9M8/5YGO04NLTra&#10;tFT/ny5GwaysDsdqH5qqdofSo9uEXXlX6nM8rH9ARBriW/xyb3WaP5nP4flNOkE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Suo+wQAAAN0AAAAPAAAAAAAAAAAAAAAA&#10;AKECAABkcnMvZG93bnJldi54bWxQSwUGAAAAAAQABAD5AAAAjwMAAAAA&#10;" strokecolor="lime" strokeweight="0"/>
              <v:line id="Line 1183" o:spid="_x0000_s2201" style="position:absolute;visibility:visible" from="4591,2097" to="4606,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3WMIAAADdAAAADwAAAGRycy9kb3ducmV2LnhtbESPzarCMBCF9xd8hzCCu2vqXYhUo4hQ&#10;8C60+PMAQzO2xWYSkqj17Y0guJvhnPPNmcWqN524kw+tZQWTcQaCuLK65VrB+VT8zkCEiKyxs0wK&#10;nhRgtRz8LDDX9sEHuh9jLRKEQ44KmhhdLmWoGjIYxtYRJ+1ivcGYVl9L7fGR4KaTf1k2lQZbThca&#10;dLRpqLoeb0bBrCj3h3IX6rJy+8Kj24T/4qnUaNiv5yAi9fFr/qS3OtVPSHh/k0a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l+3WMIAAADdAAAADwAAAAAAAAAAAAAA&#10;AAChAgAAZHJzL2Rvd25yZXYueG1sUEsFBgAAAAAEAAQA+QAAAJADAAAAAA==&#10;" strokecolor="lime" strokeweight="0"/>
              <v:line id="Line 1184" o:spid="_x0000_s2202" style="position:absolute;visibility:visible" from="4613,2087" to="4633,2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MSw8IAAADdAAAADwAAAGRycy9kb3ducmV2LnhtbERPzWrCQBC+F3yHZQq91Y0eSkhdpQgB&#10;e9Bg2gcYsmMSzM4uu1uTvL0rCL3Nx/c7m91kBnEjH3rLClbLDARxY3XPrYLfn/I9BxEissbBMimY&#10;KcBuu3jZYKHtyGe61bEVKYRDgQq6GF0hZWg6MhiW1hEn7mK9wZigb6X2OKZwM8h1ln1Igz2nhg4d&#10;7TtqrvWfUZCX1elcHUNbNe5UenT78F3OSr29Tl+fICJN8V/8dB90mr/OVvD4Jp0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MSw8IAAADdAAAADwAAAAAAAAAAAAAA&#10;AAChAgAAZHJzL2Rvd25yZXYueG1sUEsFBgAAAAAEAAQA+QAAAJADAAAAAA==&#10;" strokecolor="lime" strokeweight="0"/>
              <v:shape id="Freeform 1185" o:spid="_x0000_s2203" style="position:absolute;left:4643;top:2074;width:15;height:23;visibility:visible;mso-wrap-style:square;v-text-anchor:top" coordsize="6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4MMA&#10;AADdAAAADwAAAGRycy9kb3ducmV2LnhtbERPTWvCQBC9C/6HZQq96aY5iKSuUixCi4fWWAVvQ3ZM&#10;0mZnw+7GpP/eFQRv83ifs1gNphEXcr62rOBlmoAgLqyuuVTws99M5iB8QNbYWCYF/+RhtRyPFphp&#10;2/OOLnkoRQxhn6GCKoQ2k9IXFRn0U9sSR+5sncEQoSuldtjHcNPINElm0mDNsaHCltYVFX95ZxSg&#10;6b7X7wfeHrveuS+Zf/Lpt1Xq+Wl4ewURaAgP8d39oeP8NEnh9k08QS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44MMAAADdAAAADwAAAAAAAAAAAAAAAACYAgAAZHJzL2Rv&#10;d25yZXYueG1sUEsFBgAAAAAEAAQA9QAAAIgDAAAAAA==&#10;" path="m64,13l54,5,41,,22,,9,5,,13,,23r4,9l9,36r10,4l45,50r9,5l59,58r5,10l64,82,54,90,41,95r-19,l9,90,,82e" filled="f" strokecolor="lime" strokeweight="0">
                <v:path arrowok="t" o:connecttype="custom" o:connectlocs="15,3;13,1;10,0;5,0;2,1;0,3;0,6;1,8;2,9;4,10;11,12;13,13;14,14;15,16;15,20;13,22;10,23;5,23;2,22;0,20" o:connectangles="0,0,0,0,0,0,0,0,0,0,0,0,0,0,0,0,0,0,0,0"/>
              </v:shape>
              <v:line id="Line 1186" o:spid="_x0000_s2204" style="position:absolute;visibility:visible" from="4673,2074" to="4674,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0pL8IAAADdAAAADwAAAGRycy9kb3ducmV2LnhtbERPS2rDMBDdF3oHMYXsarkplOBGCSVg&#10;SBa1cZIDDNbUNrVGQlJj+/ZRodDdPN53tvvZjOJGPgyWFbxkOQji1uqBOwXXS/m8AREissbRMilY&#10;KMB+9/iwxULbiRu6nWMnUgiHAhX0MbpCytD2ZDBk1hEn7st6gzFB30ntcUrhZpTrPH+TBgdODT06&#10;OvTUfp9/jIJNWVdN/Rm6unVV6dEdwqlclFo9zR/vICLN8V/85z7qNH+dv8LvN+kEu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o0pL8IAAADdAAAADwAAAAAAAAAAAAAA&#10;AAChAgAAZHJzL2Rvd25yZXYueG1sUEsFBgAAAAAEAAQA+QAAAJADAAAAAA==&#10;" strokecolor="lime" strokeweight="0"/>
              <v:line id="Line 1187" o:spid="_x0000_s2205" style="position:absolute;visibility:visible" from="4665,2074" to="4681,2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SxW8IAAADdAAAADwAAAGRycy9kb3ducmV2LnhtbERPS2rDMBDdF3oHMYXsarmhlOBGCSVg&#10;SBa1cZIDDNbUNrVGQlJj+/ZRodDdPN53tvvZjOJGPgyWFbxkOQji1uqBOwXXS/m8AREissbRMilY&#10;KMB+9/iwxULbiRu6nWMnUgiHAhX0MbpCytD2ZDBk1hEn7st6gzFB30ntcUrhZpTrPH+TBgdODT06&#10;OvTUfp9/jIJNWVdN/Rm6unVV6dEdwqlclFo9zR/vICLN8V/85z7qNH+dv8LvN+kEu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SxW8IAAADdAAAADwAAAAAAAAAAAAAA&#10;AAChAgAAZHJzL2Rvd25yZXYueG1sUEsFBgAAAAAEAAQA+QAAAJADAAAAAA==&#10;" strokecolor="lime" strokeweight="0"/>
              <v:shape id="Freeform 1188" o:spid="_x0000_s2206" style="position:absolute;left:4686;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qPV8UA&#10;AADdAAAADwAAAGRycy9kb3ducmV2LnhtbERPS2vCQBC+C/6HZQRvulFaK6mr9IHUU0FbS3ubZsck&#10;NjsbsqOm/nq3IPQ2H99zZovWVepITSg9GxgNE1DEmbcl5wbe35aDKaggyBYrz2TglwIs5t3ODFPr&#10;T7ym40ZyFUM4pGigEKlTrUNWkMMw9DVx5Ha+cSgRNrm2DZ5iuKv0OEkm2mHJsaHAmp4Kyn42B2fg&#10;5vMjfJ+nz1u5k5ev0fbx/Lpq98b0e+3DPSihVv7FV/fKxvnj5Bb+vokn6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o9XxQAAAN0AAAAPAAAAAAAAAAAAAAAAAJgCAABkcnMv&#10;ZG93bnJldi54bWxQSwUGAAAAAAQABAD1AAAAigMAAAAA&#10;" path="m27,l18,5,9,13,5,23,,36,,58,5,73r4,9l18,90r9,5l45,95,55,90r9,-8l68,73,73,58r,-22l68,23,64,13,55,5,45,,27,xe" filled="f" strokecolor="lime" strokeweight="0">
                <v:path arrowok="t" o:connecttype="custom" o:connectlocs="7,0;4,1;2,3;1,6;0,9;0,14;1,18;2,20;4,22;7,23;11,23;14,22;16,20;17,18;18,14;18,9;17,6;16,3;14,1;11,0;7,0" o:connectangles="0,0,0,0,0,0,0,0,0,0,0,0,0,0,0,0,0,0,0,0,0"/>
              </v:shape>
              <v:shape id="Freeform 1189" o:spid="_x0000_s2207" style="position:absolute;left:4711;top:2074;width:15;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nXsIA&#10;AADdAAAADwAAAGRycy9kb3ducmV2LnhtbERP32vCMBB+H/g/hBN8m6kFZVajiCAMH4R14vPRnGmx&#10;udQks3V//TIY7O0+vp+33g62FQ/yoXGsYDbNQBBXTjdsFJw/D69vIEJE1tg6JgVPCrDdjF7WWGjX&#10;8wc9ymhECuFQoII6xq6QMlQ1WQxT1xEn7uq8xZigN1J77FO4bWWeZQtpseHUUGNH+5qqW/llFdxP&#10;F7+cd5ib/Tf11aE8mlOPSk3Gw24FItIQ/8V/7ned5ufZAn6/SS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qdewgAAAN0AAAAPAAAAAAAAAAAAAAAAAJgCAABkcnMvZG93&#10;bnJldi54bWxQSwUGAAAAAAQABAD1AAAAhwMAAAAA&#10;" path="m,95l,,40,,55,5r4,3l63,18r,14l59,40r-4,5l40,50,,50e" filled="f" strokecolor="lime" strokeweight="0">
                <v:path arrowok="t" o:connecttype="custom" o:connectlocs="0,23;0,0;10,0;13,1;14,2;15,4;15,8;14,10;13,11;10,12;0,12" o:connectangles="0,0,0,0,0,0,0,0,0,0,0"/>
              </v:shape>
              <v:shape id="Freeform 1190" o:spid="_x0000_s2208" style="position:absolute;left:4773;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YCxcIA&#10;AADdAAAADwAAAGRycy9kb3ducmV2LnhtbERP32vCMBB+H+x/CDfwbaYr6Fw1igiC7EGwyp6P5kzL&#10;mktNou321y+CsLf7+H7eYjXYVtzIh8axgrdxBoK4crpho+B03L7OQISIrLF1TAp+KMBq+fy0wEK7&#10;ng90K6MRKYRDgQrqGLtCylDVZDGMXUecuLPzFmOC3kjtsU/htpV5lk2lxYZTQ40dbWqqvsurVXDZ&#10;f/mPSYe52fxSX23LT7PvUanRy7Ceg4g0xH/xw73TaX6evcP9m3SC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gLFwgAAAN0AAAAPAAAAAAAAAAAAAAAAAJgCAABkcnMvZG93&#10;bnJldi54bWxQSwUGAAAAAAQABAD1AAAAhwMAAAAA&#10;" path="m,95l,,40,,53,5r5,3l63,18r,14l58,40r-5,5l40,50,,50e" filled="f" strokecolor="lime" strokeweight="0">
                <v:path arrowok="t" o:connecttype="custom" o:connectlocs="0,23;0,0;10,0;13,1;15,2;16,4;16,8;15,10;13,11;10,12;0,12" o:connectangles="0,0,0,0,0,0,0,0,0,0,0"/>
              </v:shape>
              <v:shape id="Freeform 1191" o:spid="_x0000_s2209" style="position:absolute;left:4796;top:2074;width:18;height:23;visibility:visible;mso-wrap-style:square;v-text-anchor:top" coordsize="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GekMcA&#10;AADdAAAADwAAAGRycy9kb3ducmV2LnhtbESPQUvDQBCF70L/wzIFb3aTHqqm3RYRAkVEtPbQ3sbs&#10;mA1mZ8Pu2sR/7xwEbzO8N+99s9lNvlcXiqkLbKBcFKCIm2A7bg0c3+ubO1ApI1vsA5OBH0qw286u&#10;NljZMPIbXQ65VRLCqUIDLueh0jo1jjymRRiIRfsM0WOWNbbaRhwl3Pd6WRQr7bFjaXA40KOj5uvw&#10;7Q3Ur34V770bP07n/fPLUNdP5W1pzPV8eliDyjTlf/Pf9d4K/rIQXPlGRt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xnpDHAAAA3QAAAA8AAAAAAAAAAAAAAAAAmAIAAGRy&#10;cy9kb3ducmV2LnhtbFBLBQYAAAAABAAEAPUAAACMAwAAAAA=&#10;" path="m,95l36,,72,95e" filled="f" strokecolor="lime" strokeweight="0">
                <v:path arrowok="t" o:connecttype="custom" o:connectlocs="0,23;9,0;18,23" o:connectangles="0,0,0"/>
              </v:shape>
              <v:line id="Line 1192" o:spid="_x0000_s2210" style="position:absolute;visibility:visible" from="4800,2090" to="4811,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UexcIAAADdAAAADwAAAGRycy9kb3ducmV2LnhtbERPS2rDMBDdF3oHMYXsarlZFNeNEkrA&#10;kCxqk88BBmtqm1ojIamxffuoUOhuHu87m91sRnEjHwbLCl6yHARxa/XAnYLrpXouQISIrHG0TAoW&#10;CrDbPj5ssNR24hPdzrETKYRDiQr6GF0pZWh7Mhgy64gT92W9wZig76T2OKVwM8p1nr9KgwOnhh4d&#10;7Xtqv88/RkFRNfWp+Qxd07q68uj24VgtSq2e5o93EJHm+C/+cx90mr/O3+D3m3SC3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2UexcIAAADdAAAADwAAAAAAAAAAAAAA&#10;AAChAgAAZHJzL2Rvd25yZXYueG1sUEsFBgAAAAAEAAQA+QAAAJADAAAAAA==&#10;" strokecolor="lime" strokeweight="0"/>
              <v:shape id="Freeform 1193" o:spid="_x0000_s2211" style="position:absolute;left:4821;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MbMUA&#10;AADdAAAADwAAAGRycy9kb3ducmV2LnhtbESPQWvDMAyF74P9B6PCbqvTwMqW1S2lUBg7FJqNnUWs&#10;OqGxnNlek/XXV4fBbhLv6b1Pq83ke3WhmLrABhbzAhRxE2zHzsDnx/7xGVTKyBb7wGTglxJs1vd3&#10;K6xsGPlIlzo7JSGcKjTQ5jxUWqemJY9pHgZi0U4hesyyRqdtxFHCfa/Lolhqjx1LQ4sD7VpqzvWP&#10;N/B9+IovTwOWbnelsdnX7+4wojEPs2n7CirTlP/Nf9dvVvDLhfDLNzKC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gxsxQAAAN0AAAAPAAAAAAAAAAAAAAAAAJgCAABkcnMv&#10;ZG93bnJldi54bWxQSwUGAAAAAAQABAD1AAAAigMAAAAA&#10;" path="m,l,68,3,82r10,8l26,95r10,l50,90r8,-8l63,68,63,e" filled="f" strokecolor="lime" strokeweight="0">
                <v:path arrowok="t" o:connecttype="custom" o:connectlocs="0,0;0,16;1,20;3,22;7,23;9,23;13,22;15,20;16,16;16,0" o:connectangles="0,0,0,0,0,0,0,0,0,0"/>
              </v:shape>
              <v:shape id="Freeform 1194" o:spid="_x0000_s2212" style="position:absolute;left:4846;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p98IA&#10;AADdAAAADwAAAGRycy9kb3ducmV2LnhtbERP32vCMBB+F/wfwgl7s2kLG64zyhCEsQfBKns+mlta&#10;1lxqEm23v94MBnu7j+/nrbeT7cWNfOgcKyiyHARx43THRsH5tF+uQISIrLF3TAq+KcB2M5+tsdJu&#10;5CPd6mhECuFQoYI2xqGSMjQtWQyZG4gT9+m8xZigN1J7HFO47WWZ50/SYsepocWBdi01X/XVKrgc&#10;Pvzz44Cl2f3Q2Ozrd3MYUamHxfT6AiLSFP/Ff+43neaXRQG/36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qn3wgAAAN0AAAAPAAAAAAAAAAAAAAAAAJgCAABkcnMvZG93&#10;bnJldi54bWxQSwUGAAAAAAQABAD1AAAAhwMAAAAA&#10;" path="m63,13l53,5,40,,21,,8,5,,13,,23r3,9l8,36r10,4l45,50r8,5l58,58r5,10l63,82,53,90,40,95r-19,l8,90,,82e" filled="f" strokecolor="lime" strokeweight="0">
                <v:path arrowok="t" o:connecttype="custom" o:connectlocs="16,3;13,1;10,0;5,0;2,1;0,3;0,6;1,8;2,9;5,10;11,12;13,13;15,14;16,16;16,20;13,22;10,23;5,23;2,22;0,20" o:connectangles="0,0,0,0,0,0,0,0,0,0,0,0,0,0,0,0,0,0,0,0"/>
              </v:shape>
              <v:shape id="Freeform 1195" o:spid="_x0000_s2213" style="position:absolute;left:4869;top:2074;width:15;height:23;visibility:visible;mso-wrap-style:square;v-text-anchor:top" coordsize="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K2cIA&#10;AADdAAAADwAAAGRycy9kb3ducmV2LnhtbERP3WrCMBS+H+wdwhnsbqaW4aQaRQaDIjI23QOcNccm&#10;2JyUJNb69osg7O58fL9nuR5dJwYK0XpWMJ0UIIgbry23Cn4OHy9zEDEha+w8k4IrRVivHh+WWGl/&#10;4W8a9qkVOYRjhQpMSn0lZWwMOYwT3xNn7uiDw5RhaKUOeMnhrpNlUcykQ8u5wWBP74aa0/7sFPyO&#10;/nMw4WR3dvYWXrn+Krb1Rqnnp3GzAJFoTP/iu7vWeX45LeH2TT5B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wrZwgAAAN0AAAAPAAAAAAAAAAAAAAAAAJgCAABkcnMvZG93&#10;bnJldi54bWxQSwUGAAAAAAQABAD1AAAAhwMAAAAA&#10;" path="m,95l,,58,e" filled="f" strokecolor="lime" strokeweight="0">
                <v:path arrowok="t" o:connecttype="custom" o:connectlocs="0,23;0,0;15,0" o:connectangles="0,0,0"/>
              </v:shape>
              <v:line id="Line 1196" o:spid="_x0000_s2214" style="position:absolute;visibility:visible" from="4869,2085" to="4878,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S/8sAAAADdAAAADwAAAGRycy9kb3ducmV2LnhtbERP24rCMBB9X/Afwgi+rakKi1SjiFDY&#10;fdDi5QOGZmyLzSQkUevfG0HYtzmc6yzXvenEnXxoLSuYjDMQxJXVLdcKzqfiew4iRGSNnWVS8KQA&#10;69Xga4m5tg8+0P0Ya5FCOOSooInR5VKGqiGDYWwdceIu1huMCfpaao+PFG46Oc2yH2mw5dTQoKNt&#10;Q9X1eDMK5kW5P5S7UJeV2xce3Tb8FU+lRsN+swARqY//4o/7V6f508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Uv/LAAAAA3QAAAA8AAAAAAAAAAAAAAAAA&#10;oQIAAGRycy9kb3ducmV2LnhtbFBLBQYAAAAABAAEAPkAAACOAwAAAAA=&#10;" strokecolor="lime" strokeweight="0"/>
              <v:line id="Line 1197" o:spid="_x0000_s2215" style="position:absolute;visibility:visible" from="4869,2097" to="4884,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0nhsAAAADdAAAADwAAAGRycy9kb3ducmV2LnhtbERP24rCMBB9X/Afwgi+rakii1SjiFDY&#10;fdDi5QOGZmyLzSQkUevfG0HYtzmc6yzXvenEnXxoLSuYjDMQxJXVLdcKzqfiew4iRGSNnWVS8KQA&#10;69Xga4m5tg8+0P0Ya5FCOOSooInR5VKGqiGDYWwdceIu1huMCfpaao+PFG46Oc2yH2mw5dTQoKNt&#10;Q9X1eDMK5kW5P5S7UJeV2xce3Tb8FU+lRsN+swARqY//4o/7V6f508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S9J4bAAAAA3QAAAA8AAAAAAAAAAAAAAAAA&#10;oQIAAGRycy9kb3ducmV2LnhtbFBLBQYAAAAABAAEAPkAAACOAwAAAAA=&#10;" strokecolor="lime" strokeweight="0"/>
              <v:shape id="Freeform 1198" o:spid="_x0000_s2216" style="position:absolute;left:4942;top:2074;width:16;height:23;visibility:visible;mso-wrap-style:square;v-text-anchor:top" coordsize="6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ScMA&#10;AADdAAAADwAAAGRycy9kb3ducmV2LnhtbERPTWvCQBC9F/wPywje6kbBItFViiK09FAbtdDbkJ0m&#10;0exs2N2Y9N+7BcHbPN7nLNe9qcWVnK8sK5iMExDEudUVFwqOh93zHIQPyBpry6TgjzysV4OnJaba&#10;dvxF1ywUIoawT1FBGUKTSunzkgz6sW2II/drncEQoSukdtjFcFPLaZK8SIMVx4YSG9qUlF+y1ihA&#10;0+432xN/fLedc58ye+efc6PUaNi/LkAE6sNDfHe/6Th/OpnB/zfxB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2ScMAAADdAAAADwAAAAAAAAAAAAAAAACYAgAAZHJzL2Rv&#10;d25yZXYueG1sUEsFBgAAAAAEAAQA9QAAAIgDAAAAAA==&#10;" path="m64,13l55,5,41,,23,,10,5,,13,,23r5,9l10,36r8,4l46,50r9,5l60,58r4,10l64,82r-9,8l41,95r-18,l10,90,,82e" filled="f" strokecolor="lime" strokeweight="0">
                <v:path arrowok="t" o:connecttype="custom" o:connectlocs="16,3;14,1;10,0;6,0;3,1;0,3;0,6;1,8;3,9;5,10;12,12;14,13;15,14;16,16;16,20;14,22;10,23;6,23;3,22;0,20" o:connectangles="0,0,0,0,0,0,0,0,0,0,0,0,0,0,0,0,0,0,0,0"/>
              </v:shape>
              <v:line id="Line 1199" o:spid="_x0000_s2217" style="position:absolute;flip:y;visibility:visible" from="4965,2074" to="4966,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mptsUAAADdAAAADwAAAGRycy9kb3ducmV2LnhtbESPT4vCMBDF78J+hzCCN039gytdo4gg&#10;eBFXt7DXoRnbajLpNlHrtzcLgrcZ3pv3ezNfttaIGzW+cqxgOEhAEOdOV1woyH42/RkIH5A1Gsek&#10;4EEelouPzhxT7e58oNsxFCKGsE9RQRlCnUrp85Is+oGriaN2co3FENemkLrBewy3Ro6SZCotVhwJ&#10;Jda0Lim/HK82ck+r/d/nxO6q83c2zh6/Rs7ORqlet119gQjUhrf5db3Vsf5oOIX/b+II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mptsUAAADdAAAADwAAAAAAAAAA&#10;AAAAAAChAgAAZHJzL2Rvd25yZXYueG1sUEsFBgAAAAAEAAQA+QAAAJMDAAAAAA==&#10;" strokecolor="lime" strokeweight="0"/>
              <v:shape id="Freeform 1200" o:spid="_x0000_s2218" style="position:absolute;left:4974;top:2074;width:13;height:23;visibility:visible;mso-wrap-style:square;v-text-anchor:top" coordsize="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PwcQA&#10;AADdAAAADwAAAGRycy9kb3ducmV2LnhtbERP32vCMBB+H/g/hBP2MtZUH1Q6o8hgIIOBWhl7PJpb&#10;G9dcShJr51+/DATf7uP7ecv1YFvRkw/GsYJJloMgrpw2XCs4lm/PCxAhImtsHZOCXwqwXo0ellho&#10;d+E99YdYixTCoUAFTYxdIWWoGrIYMtcRJ+7beYsxQV9L7fGSwm0rp3k+kxYNp4YGO3ptqPo5nK2C&#10;zz5+Wf9Ulu+b/cnM9O6E5uOq1ON42LyAiDTEu/jm3uo0fzqZw/836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8HEAAAA3QAAAA8AAAAAAAAAAAAAAAAAmAIAAGRycy9k&#10;b3ducmV2LnhtbFBLBQYAAAAABAAEAPUAAACJAwAAAAA=&#10;" path="m,l,95r53,e" filled="f" strokecolor="lime" strokeweight="0">
                <v:path arrowok="t" o:connecttype="custom" o:connectlocs="0,0;0,23;13,23" o:connectangles="0,0,0"/>
              </v:shape>
              <v:shape id="Freeform 1201" o:spid="_x0000_s2219" style="position:absolute;left:4993;top:2074;width:15;height:23;visibility:visible;mso-wrap-style:square;v-text-anchor:top" coordsize="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9M8UA&#10;AADdAAAADwAAAGRycy9kb3ducmV2LnhtbESP0UoDMRBF34X+QxjBN5ttkVrWpqUUhEVEtO0HjJtx&#10;E7qZLEncrn/vPAi+zXDv3Htms5tCr0ZK2Uc2sJhXoIjbaD13Bs6n5/s1qFyQLfaRycAPZdhtZzcb&#10;rG288geNx9IpCeFcowFXylBrnVtHAfM8DsSifcUUsMiaOm0TXiU89HpZVSsd0LM0OBzo4Ki9HL+D&#10;gc8pvo0uXfyrXz2mB27eq5dmb8zd7bR/AlVoKv/mv+vGCv5yIbjyjY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z0zxQAAAN0AAAAPAAAAAAAAAAAAAAAAAJgCAABkcnMv&#10;ZG93bnJldi54bWxQSwUGAAAAAAQABAD1AAAAigMAAAAA&#10;" path="m,95l,,58,e" filled="f" strokecolor="lime" strokeweight="0">
                <v:path arrowok="t" o:connecttype="custom" o:connectlocs="0,23;0,0;15,0" o:connectangles="0,0,0"/>
              </v:shape>
              <v:line id="Line 1202" o:spid="_x0000_s2220" style="position:absolute;visibility:visible" from="4993,2085" to="5002,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yIGMAAAADdAAAADwAAAGRycy9kb3ducmV2LnhtbERPzYrCMBC+L/gOYQRva6oHcatRRCjs&#10;HrT48wBDM7bFZhKSqPXtjSDsbT6+31mue9OJO/nQWlYwGWcgiCurW64VnE/F9xxEiMgaO8uk4EkB&#10;1qvB1xJzbR98oPsx1iKFcMhRQROjy6UMVUMGw9g64sRdrDcYE/S11B4fKdx0cpplM2mw5dTQoKNt&#10;Q9X1eDMK5kW5P5S7UJeV2xce3Tb8FU+lRsN+swARqY//4o/7V6f508k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8iBjAAAAA3QAAAA8AAAAAAAAAAAAAAAAA&#10;oQIAAGRycy9kb3ducmV2LnhtbFBLBQYAAAAABAAEAPkAAACOAwAAAAA=&#10;" strokecolor="lime" strokeweight="0"/>
              <v:line id="Line 1203" o:spid="_x0000_s2221" style="position:absolute;visibility:visible" from="4993,2097" to="5008,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rrOMQAAADdAAAADwAAAGRycy9kb3ducmV2LnhtbESPQWvCQBCF70L/wzKF3nRjDkWiq4gQ&#10;aA81aP0BQ3ZMgtnZZXer8d93DoXeZnhv3vtms5vcqO4U0+DZwHJRgCJuvR24M3D5rucrUCkjWxw9&#10;k4EnJdhtX2YbrKx/8Inu59wpCeFUoYE+51BpndqeHKaFD8SiXX10mGWNnbYRHxLuRl0Wxbt2OLA0&#10;9Bjo0FN7O/84A6u6OZ6ar9Q1bTjWEcMhfdZPY95ep/0aVKYp/5v/rj+s4Jel8Ms3MoL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6us4xAAAAN0AAAAPAAAAAAAAAAAA&#10;AAAAAKECAABkcnMvZG93bnJldi54bWxQSwUGAAAAAAQABAD5AAAAkgMAAAAA&#10;" strokecolor="lime" strokeweight="0"/>
              <v:shape id="Freeform 1204" o:spid="_x0000_s2222" style="position:absolute;left:5015;top:2074;width:15;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ZjSsIA&#10;AADdAAAADwAAAGRycy9kb3ducmV2LnhtbERP32vCMBB+H/g/hBN8m6kFx6xGEUEYexDWic9Hc6bF&#10;5lKTaKt//TIY7O0+vp+32gy2FXfyoXGsYDbNQBBXTjdsFBy/96/vIEJE1tg6JgUPCrBZj15WWGjX&#10;8xfdy2hECuFQoII6xq6QMlQ1WQxT1xEn7uy8xZigN1J77FO4bWWeZW/SYsOpocaOdjVVl/JmFVwP&#10;J7+Yd5ib3ZP6al9+mkOPSk3Gw3YJItIQ/8V/7g+d5uf5DH6/S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hmNKwgAAAN0AAAAPAAAAAAAAAAAAAAAAAJgCAABkcnMvZG93&#10;bnJldi54bWxQSwUGAAAAAAQABAD1AAAAhwMAAAAA&#10;" path="m,95l,,63,95,63,e" filled="f" strokecolor="lime" strokeweight="0">
                <v:path arrowok="t" o:connecttype="custom" o:connectlocs="0,23;0,0;15,23;15,0" o:connectangles="0,0,0,0"/>
              </v:shape>
              <v:shape id="Freeform 1205" o:spid="_x0000_s2223" style="position:absolute;left:5039;top:2074;width:17;height:23;visibility:visible;mso-wrap-style:square;v-text-anchor:top" coordsize="6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uucEA&#10;AADdAAAADwAAAGRycy9kb3ducmV2LnhtbERPS4vCMBC+L/gfwgheFk2bw7JUo4gvPCwLq+J5aMa0&#10;2ExKE7X+e7OwsLf5+J4zW/SuEXfqQu1ZQz7JQBCX3tRsNZyO2/EniBCRDTaeScOTAizmg7cZFsY/&#10;+Ifuh2hFCuFQoIYqxraQMpQVOQwT3xIn7uI7hzHBzkrT4SOFu0aqLPuQDmtODRW2tKqovB5uTgN/&#10;17k1Z/u1uZCPmcqVWb/vtB4N++UURKQ+/ov/3HuT5iul4PebdIK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F7rnBAAAA3QAAAA8AAAAAAAAAAAAAAAAAmAIAAGRycy9kb3du&#10;cmV2LnhtbFBLBQYAAAAABAAEAPUAAACGAwAAAAA=&#10;" path="m68,23l64,13,55,5,46,,28,,18,5r-8,8l5,23,,36,,58,5,73r5,9l18,90r10,5l46,95r9,-5l64,82r4,-9e" filled="f" strokecolor="lime" strokeweight="0">
                <v:path arrowok="t" o:connecttype="custom" o:connectlocs="17,6;16,3;14,1;12,0;7,0;5,1;3,3;1,6;0,9;0,14;1,18;3,20;5,22;7,23;12,23;14,22;16,20;17,18" o:connectangles="0,0,0,0,0,0,0,0,0,0,0,0,0,0,0,0,0,0"/>
              </v:shape>
              <v:shape id="Freeform 1206" o:spid="_x0000_s2224" style="position:absolute;left:5063;top:2074;width:15;height:23;visibility:visible;mso-wrap-style:square;v-text-anchor:top" coordsize="5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5h8MA&#10;AADdAAAADwAAAGRycy9kb3ducmV2LnhtbERPTWvCQBC9F/wPywi91Y0plBpdRYKih14aBT0O2TEJ&#10;Zmfj7mriv+8WCr3N433OYjWYVjzI+caygukkAUFcWt1wpeB42L59gvABWWNrmRQ8ycNqOXpZYKZt&#10;z9/0KEIlYgj7DBXUIXSZlL6syaCf2I44chfrDIYIXSW1wz6Gm1amSfIhDTYcG2rsKK+pvBZ3oyCf&#10;nfPdrbh9DYkLJ+bdZtYXG6Vex8N6DiLQEP7Ff+69jvPT9B1+v4kn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5h8MAAADdAAAADwAAAAAAAAAAAAAAAACYAgAAZHJzL2Rv&#10;d25yZXYueG1sUEsFBgAAAAAEAAQA9QAAAIgDAAAAAA==&#10;" path="m,95l,,59,e" filled="f" strokecolor="lime" strokeweight="0">
                <v:path arrowok="t" o:connecttype="custom" o:connectlocs="0,23;0,0;15,0" o:connectangles="0,0,0"/>
              </v:shape>
              <v:line id="Line 1207" o:spid="_x0000_s2225" style="position:absolute;visibility:visible" from="5063,2085" to="5072,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HtO8EAAADdAAAADwAAAGRycy9kb3ducmV2LnhtbERPzYrCMBC+L/gOYQRva2qRRapRRCjs&#10;HrTo7gMMzdgWm0lIota3N4Kwt/n4fme1GUwvbuRDZ1nBbJqBIK6t7rhR8Pdbfi5AhIissbdMCh4U&#10;YLMefayw0PbOR7qdYiNSCIcCFbQxukLKULdkMEytI07c2XqDMUHfSO3xnsJNL/Ms+5IGO04NLTra&#10;tVRfTlejYFFWh2O1D01Vu0Pp0e3CT/lQajIetksQkYb4L367v3Wan+d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0e07wQAAAN0AAAAPAAAAAAAAAAAAAAAA&#10;AKECAABkcnMvZG93bnJldi54bWxQSwUGAAAAAAQABAD5AAAAjwMAAAAA&#10;" strokecolor="lime" strokeweight="0"/>
              <v:line id="Line 1208" o:spid="_x0000_s2226" style="position:absolute;visibility:visible" from="5063,2097" to="5078,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1IoMEAAADdAAAADwAAAGRycy9kb3ducmV2LnhtbERPzYrCMBC+L/gOYQRva2rBRapRRCjs&#10;HrTo7gMMzdgWm0lIota3N4Kwt/n4fme1GUwvbuRDZ1nBbJqBIK6t7rhR8Pdbfi5AhIissbdMCh4U&#10;YLMefayw0PbOR7qdYiNSCIcCFbQxukLKULdkMEytI07c2XqDMUHfSO3xnsJNL/Ms+5IGO04NLTra&#10;tVRfTlejYFFWh2O1D01Vu0Pp0e3CT/lQajIetksQkYb4L367v3Wan+d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nUigwQAAAN0AAAAPAAAAAAAAAAAAAAAA&#10;AKECAABkcnMvZG93bnJldi54bWxQSwUGAAAAAAQABAD5AAAAjwMAAAAA&#10;" strokecolor="lime" strokeweight="0"/>
              <v:shape id="Freeform 1209" o:spid="_x0000_s2227" style="position:absolute;left:4758;top:568;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X7sMIA&#10;AADdAAAADwAAAGRycy9kb3ducmV2LnhtbERPS4vCMBC+L/gfwgje1tQe3LUaRXyAJ8HHQW9jM7bF&#10;ZlKSqPXfmwVhb/PxPWcya00tHuR8ZVnBoJ+AIM6trrhQcDysv39B+ICssbZMCl7kYTbtfE0w0/bJ&#10;O3rsQyFiCPsMFZQhNJmUPi/JoO/bhjhyV+sMhghdIbXDZww3tUyTZCgNVhwbSmxoUVJ+29+Ngvlr&#10;k7ofHJ1Xq/q6PNmL48P2olSv287HIAK14V/8cW90nJ+mQ/j7Jp4gp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fuwwgAAAN0AAAAPAAAAAAAAAAAAAAAAAJgCAABkcnMvZG93&#10;bnJldi54bWxQSwUGAAAAAAQABAD1AAAAhwMAAAAA&#10;" path="m23,l19,,17,1,13,2,11,4,7,6,5,8,4,11,1,13,,17r,4l,23e" filled="f" strokecolor="red" strokeweight="0">
                <v:path arrowok="t" o:connecttype="custom" o:connectlocs="6,0;5,0;4,0;3,1;3,1;2,2;1,2;1,3;0,3;0,4;0,5;0,6" o:connectangles="0,0,0,0,0,0,0,0,0,0,0,0"/>
              </v:shape>
              <v:shape id="Freeform 1210" o:spid="_x0000_s2228" style="position:absolute;left:4751;top:562;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5kxcQA&#10;AADdAAAADwAAAGRycy9kb3ducmV2LnhtbERPS2vCQBC+F/wPywi91Y05aI2uokKtBBF8gccxOybB&#10;7GzIbjX9912h4G0+vudMZq2pxJ0aV1pW0O9FIIgzq0vOFRwPXx+fIJxH1lhZJgW/5GA27bxNMNH2&#10;wTu6730uQgi7BBUU3teJlC4ryKDr2Zo4cFfbGPQBNrnUDT5CuKlkHEUDabDk0FBgTcuCstv+xyhI&#10;D1venON1virb02j4vUgvq0Gq1Hu3nY9BeGr9S/zvXuswP46H8PwmnC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ZMXEAAAA3QAAAA8AAAAAAAAAAAAAAAAAmAIAAGRycy9k&#10;b3ducmV2LnhtbFBLBQYAAAAABAAEAPUAAACJAwAAAAA=&#10;" path="m25,l21,1r-4,l14,2,11,3,9,6,6,8,4,11,3,14,1,17,,20r,4e" filled="f" strokecolor="red" strokeweight="0">
                <v:path arrowok="t" o:connecttype="custom" o:connectlocs="6,0;5,0;4,0;3,1;3,1;2,2;1,2;1,3;1,4;0,4;0,5;0,6" o:connectangles="0,0,0,0,0,0,0,0,0,0,0,0"/>
              </v:shape>
              <v:shape id="Freeform 1211" o:spid="_x0000_s2229" style="position:absolute;left:5469;top:562;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wt8gA&#10;AADdAAAADwAAAGRycy9kb3ducmV2LnhtbESPT2vCQBDF70K/wzKF3nTTHPyTukpbqEoQQW2hxzE7&#10;JqHZ2ZDdavrtOwfB2wzvzXu/mS9716gLdaH2bOB5lIAiLrytuTTwefwYTkGFiGyx8UwG/ijAcvEw&#10;mGNm/ZX3dDnEUkkIhwwNVDG2mdahqMhhGPmWWLSz7xxGWbtS2w6vEu4anSbJWDusWRoqbOm9ouLn&#10;8OsM5Mcdb7/TTbmq+6/ZZP2Wn1bj3Jinx/71BVSkPt7Nt+uNFfw0FVz5Rkb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fC3yAAAAN0AAAAPAAAAAAAAAAAAAAAAAJgCAABk&#10;cnMvZG93bnJldi54bWxQSwUGAAAAAAQABAD1AAAAjQMAAAAA&#10;" path="m25,l21,1r-4,l14,2,11,3,9,6,6,8,4,11,3,14,1,17,,20r,4e" filled="f" strokecolor="red" strokeweight="0">
                <v:path arrowok="t" o:connecttype="custom" o:connectlocs="6,0;5,0;4,0;3,1;3,1;2,2;1,2;1,3;1,4;0,4;0,5;0,6" o:connectangles="0,0,0,0,0,0,0,0,0,0,0,0"/>
              </v:shape>
              <v:line id="Line 1212" o:spid="_x0000_s2230" style="position:absolute;visibility:visible" from="5469,568" to="5470,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jCcQAAADdAAAADwAAAGRycy9kb3ducmV2LnhtbESPQYvCMBCF7wv+hzCCl0VTC7toNYoI&#10;goiH3ap4HZqxKTaT0kSt/36zIHib4b1535v5srO1uFPrK8cKxqMEBHHhdMWlguNhM5yA8AFZY+2Y&#10;FDzJw3LR+5hjpt2Df+meh1LEEPYZKjAhNJmUvjBk0Y9cQxy1i2sthri2pdQtPmK4rWWaJN/SYsWR&#10;YLChtaHimt9shGBepntDPzfE/W6yOX99ng6NUoN+t5qBCNSFt/l1vdWxfppO4f+bOIJ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MJxAAAAN0AAAAPAAAAAAAAAAAA&#10;AAAAAKECAABkcnMvZG93bnJldi54bWxQSwUGAAAAAAQABAD5AAAAkgMAAAAA&#10;" strokecolor="red" strokeweight="0"/>
              <v:shape id="Freeform 1213" o:spid="_x0000_s2231" style="position:absolute;left:5469;top:4318;width:6;height:5;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8l8cA&#10;AADdAAAADwAAAGRycy9kb3ducmV2LnhtbESP0UrDQBBF34X+wzIFX8RurCASuy2lYBFEtDEfMM2O&#10;2djsbMxu0+TvnQfBtxnunXvPrDajb9VAfWwCG7hbZKCIq2Abrg2Un8+3j6BiQrbYBiYDE0XYrGdX&#10;K8xtuPCBhiLVSkI45mjApdTlWsfKkce4CB2xaF+h95hk7Wtte7xIuG/1MssetMeGpcFhRztH1ak4&#10;ewPFm93S4MqP/XSc3n++z8ebfflqzPV83D6BSjSmf/Pf9YsV/OW98Ms3MoJ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tPJfHAAAA3QAAAA8AAAAAAAAAAAAAAAAAmAIAAGRy&#10;cy9kb3ducmV2LnhtbFBLBQYAAAAABAAEAPUAAACMAwAAAAA=&#10;" path="m,l,2,1,6,3,9r1,3l6,14r3,3l11,19r3,1l17,21r4,2l25,23e" filled="f" strokecolor="red" strokeweight="0">
                <v:path arrowok="t" o:connecttype="custom" o:connectlocs="0,0;0,0;0,1;1,2;1,3;1,3;2,4;3,4;3,4;4,5;5,5;6,5" o:connectangles="0,0,0,0,0,0,0,0,0,0,0,0"/>
              </v:shape>
              <v:shape id="Freeform 1214" o:spid="_x0000_s2232" style="position:absolute;left:5143;top:2009;width:58;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DsQA&#10;AADdAAAADwAAAGRycy9kb3ducmV2LnhtbERP22rCQBB9F/yHZQp9040WWomu0gbaKhTxRp+n2TEJ&#10;ZmfD7jaJf98tCL7N4VxnsepNLVpyvrKsYDJOQBDnVldcKDgd30czED4ga6wtk4IreVgth4MFptp2&#10;vKf2EAoRQ9inqKAMoUml9HlJBv3YNsSRO1tnMEToCqkddjHc1HKaJM/SYMWxocSGspLyy+HXKOg2&#10;uzO57farbj/eXn526+z7M8+UenzoX+cgAvXhLr651zrOnz5N4P+be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7gA7EAAAA3QAAAA8AAAAAAAAAAAAAAAAAmAIAAGRycy9k&#10;b3ducmV2LnhtbFBLBQYAAAAABAAEAPUAAACJAwAAAAA=&#10;" path="m231,116r-2,-8l229,100r-1,-8l226,84r-3,-7l221,70r-4,-8l214,55r-5,-6l204,43r-5,-6l194,31r-6,-5l182,21r-7,-4l168,13r-7,-3l154,6,147,4,138,3,131,2,123,r-8,l108,,99,2,92,3,84,4,76,6r-7,4l62,13r-7,4l49,21r-7,5l37,31r-6,6l26,43r-5,6l16,55r-4,7l9,70,6,77,4,84,3,92,,100r,8l,116r,7l,131r3,8l4,147r2,7l9,161r3,7l16,176r5,6l26,188r5,6l37,200r5,5l49,210r6,3l62,218r7,3l76,224r8,3l92,228r7,1l108,231r7,l123,231r8,-2l138,228r9,-1l154,224r7,-3l168,218r7,-5l182,210r6,-5l194,200r5,-6l204,188r5,-6l214,176r3,-8l221,161r2,-7l226,147r2,-8l229,131r,-8l231,116xe" filled="f" strokecolor="lime" strokeweight="0">
                <v:path arrowok="t" o:connecttype="custom" o:connectlocs="57,27;57,23;56,19;54,15;52,12;50,9;47,6;44,4;40,2;37,1;33,0;29,0;25,0;21,1;17,2;14,4;11,6;8,9;5,12;3,15;2,19;1,23;0,27;0,30;1,34;2,38;3,41;5,45;8,48;11,51;14,53;17,55;21,56;25,57;29,57;33,57;37,56;40,55;44,53;47,51;50,48;52,45;54,41;56,38;57,34;57,30" o:connectangles="0,0,0,0,0,0,0,0,0,0,0,0,0,0,0,0,0,0,0,0,0,0,0,0,0,0,0,0,0,0,0,0,0,0,0,0,0,0,0,0,0,0,0,0,0,0"/>
              </v:shape>
              <v:shape id="Freeform 1215" o:spid="_x0000_s2233" style="position:absolute;left:5112;top:2074;width:18;height:23;visibility:visible;mso-wrap-style:square;v-text-anchor:top" coordsize="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Vjx8UA&#10;AADdAAAADwAAAGRycy9kb3ducmV2LnhtbERP30vDMBB+F/wfwgl7c2krTFeXDREKYwzRbQ/b2605&#10;m2JzKUm21v/eCIJv9/H9vMVqtJ24kg+tYwX5NANBXDvdcqPgsK/un0CEiKyxc0wKvinAanl7s8BS&#10;u4E/6LqLjUghHEpUYGLsSylDbchimLqeOHGfzluMCfpGao9DCredLLJsJi22nBoM9vRqqP7aXayC&#10;6t3O/Nya4Xw8rbdvfVVt8sdcqcnd+PIMItIY/8V/7rVO84uHAn6/SS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WPHxQAAAN0AAAAPAAAAAAAAAAAAAAAAAJgCAABkcnMv&#10;ZG93bnJldi54bWxQSwUGAAAAAAQABAD1AAAAigMAAAAA&#10;" path="m,95l37,,72,95e" filled="f" strokecolor="lime" strokeweight="0">
                <v:path arrowok="t" o:connecttype="custom" o:connectlocs="0,23;9,0;18,23" o:connectangles="0,0,0"/>
              </v:shape>
              <v:line id="Line 1216" o:spid="_x0000_s2234" style="position:absolute;visibility:visible" from="5115,2090" to="5127,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HjksAAAADdAAAADwAAAGRycy9kb3ducmV2LnhtbERP24rCMBB9X/Afwgi+rakKi1SjiFBw&#10;H9bi5QOGZmyLzSQkUevfG0HYtzmc6yzXvenEnXxoLSuYjDMQxJXVLdcKzqfiew4iRGSNnWVS8KQA&#10;69Xga4m5tg8+0P0Ya5FCOOSooInR5VKGqiGDYWwdceIu1huMCfpaao+PFG46Oc2yH2mw5dTQoKNt&#10;Q9X1eDMK5kW5P5R/oS4rty88um34LZ5KjYb9ZgEiUh//xR/3Tqf509kM3t+kE+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Dh45LAAAAA3QAAAA8AAAAAAAAAAAAAAAAA&#10;oQIAAGRycy9kb3ducmV2LnhtbFBLBQYAAAAABAAEAPkAAACOAwAAAAA=&#10;" strokecolor="lime" strokeweight="0"/>
              <v:shape id="Freeform 1217" o:spid="_x0000_s2235" style="position:absolute;left:5137;top:2074;width:13;height:23;visibility:visible;mso-wrap-style:square;v-text-anchor:top" coordsize="5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72lsEA&#10;AADdAAAADwAAAGRycy9kb3ducmV2LnhtbERP24rCMBB9X/Afwgj7tqa6F6QaRQRRFmFZ9QPGZnrB&#10;ZlKS2Na/N4Lg2xzOdebL3tSiJecrywrGowQEcWZ1xYWC03HzMQXhA7LG2jIpuJGH5WLwNsdU247/&#10;qT2EQsQQ9ikqKENoUil9VpJBP7INceRy6wyGCF0htcMuhptaTpLkRxqsODaU2NC6pOxyuBoF1XX/&#10;68bbbfi+5dTlZ2o35+OfUu/DfjUDEagPL/HTvdNx/uTzCx7fxBPk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e9pbBAAAA3QAAAA8AAAAAAAAAAAAAAAAAmAIAAGRycy9kb3du&#10;cmV2LnhtbFBLBQYAAAAABAAEAPUAAACGAwAAAAA=&#10;" path="m,l,95r54,e" filled="f" strokecolor="lime" strokeweight="0">
                <v:path arrowok="t" o:connecttype="custom" o:connectlocs="0,0;0,23;13,23" o:connectangles="0,0,0"/>
              </v:shape>
              <v:shape id="Freeform 1218" o:spid="_x0000_s2236" style="position:absolute;left:5156;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btV8UA&#10;AADdAAAADwAAAGRycy9kb3ducmV2LnhtbERPS2vCQBC+C/0PyxS86aZKS4muUh+FVjxU48HjkB2T&#10;tNnZsLvG2F/fFQre5uN7znTemVq05HxlWcHTMAFBnFtdcaHgkL0PXkH4gKyxtkwKruRhPnvoTTHV&#10;9sI7avehEDGEfYoKyhCaVEqfl2TQD21DHLmTdQZDhK6Q2uElhptajpLkRRqsODaU2NCypPxnfzYK&#10;zOZ4/V1Xn99tvthlq2xMX25LSvUfu7cJiEBduIv/3R86zh+Nn+H2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u1XxQAAAN0AAAAPAAAAAAAAAAAAAAAAAJgCAABkcnMv&#10;ZG93bnJldi54bWxQSwUGAAAAAAQABAD1AAAAigMAAAAA&#10;" path="m,95l36,,73,95e" filled="f" strokecolor="lime" strokeweight="0">
                <v:path arrowok="t" o:connecttype="custom" o:connectlocs="0,23;9,0;18,23" o:connectangles="0,0,0"/>
              </v:shape>
              <v:line id="Line 1219" o:spid="_x0000_s2237" style="position:absolute;visibility:visible" from="5160,2090" to="5171,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ZACsEAAADdAAAADwAAAGRycy9kb3ducmV2LnhtbERPzYrCMBC+L/gOYYS9bVNdEOkaRYSC&#10;HrSo+wBDM7bFZhKSqPXtNwuCt/n4fmexGkwv7uRDZ1nBJMtBENdWd9wo+D2XX3MQISJr7C2TgicF&#10;WC1HHwsstH3wke6n2IgUwqFABW2MrpAy1C0ZDJl1xIm7WG8wJugbqT0+Urjp5TTPZ9Jgx6mhRUeb&#10;lurr6WYUzMvqcKz2oalqdyg9uk3YlU+lPsfD+gdEpCG+xS/3Vqf50+8Z/H+TTp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lkAKwQAAAN0AAAAPAAAAAAAAAAAAAAAA&#10;AKECAABkcnMvZG93bnJldi54bWxQSwUGAAAAAAQABAD5AAAAjwMAAAAA&#10;" strokecolor="lime" strokeweight="0"/>
              <v:shape id="Freeform 1220" o:spid="_x0000_s2238" style="position:absolute;left:5181;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IeMMA&#10;AADdAAAADwAAAGRycy9kb3ducmV2LnhtbERP32vCMBB+H/g/hBv4NtNV3GZnFBGE4YOwbuz5aM60&#10;rLnUJNrOv94Iwt7u4/t5i9VgW3EmHxrHCp4nGQjiyumGjYLvr+3TG4gQkTW2jknBHwVYLUcPCyy0&#10;6/mTzmU0IoVwKFBBHWNXSBmqmiyGieuIE3dw3mJM0BupPfYp3LYyz7IXabHh1FBjR5uaqt/yZBUc&#10;9z9+PuswN5sL9dW23Jl9j0qNH4f1O4hIQ/wX390fOs3Pp69w+yad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rIeMMAAADdAAAADwAAAAAAAAAAAAAAAACYAgAAZHJzL2Rv&#10;d25yZXYueG1sUEsFBgAAAAAEAAQA9QAAAIgDAAAAAA==&#10;" path="m,95l,,40,,54,5r4,3l63,18r,9l58,36r-4,4l40,45,,45e" filled="f" strokecolor="lime" strokeweight="0">
                <v:path arrowok="t" o:connecttype="custom" o:connectlocs="0,23;0,0;10,0;14,1;15,2;16,4;16,7;15,9;14,10;10,11;0,11" o:connectangles="0,0,0,0,0,0,0,0,0,0,0"/>
              </v:shape>
              <v:line id="Line 1221" o:spid="_x0000_s2239" style="position:absolute;visibility:visible" from="5189,2085" to="5197,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Vx48QAAADdAAAADwAAAGRycy9kb3ducmV2LnhtbESPQWsCMRCF74X+hzCF3mpWC0W2RhFh&#10;wR7qovYHDJtxd3EzCUnU9d87B6G3Gd6b975ZrEY3qCvF1Hs2MJ0UoIgbb3tuDfwdq485qJSRLQ6e&#10;ycCdEqyWry8LLK2/8Z6uh9wqCeFUooEu51BqnZqOHKaJD8SinXx0mGWNrbYRbxLuBj0rii/tsGdp&#10;6DDQpqPmfLg4A/Oq3u3r39TWTdhVEcMm/VR3Y97fxvU3qExj/jc/r7dW8GefgivfyAh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RXHjxAAAAN0AAAAPAAAAAAAAAAAA&#10;AAAAAKECAABkcnMvZG93bnJldi54bWxQSwUGAAAAAAQABAD5AAAAkgMAAAAA&#10;" strokecolor="lime" strokeweight="0"/>
              <v:shape id="Freeform 1222" o:spid="_x0000_s2240" style="position:absolute;left:5205;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vnUsUA&#10;AADdAAAADwAAAGRycy9kb3ducmV2LnhtbERPS2vCQBC+C/0PyxS86aYKpY2uUh+FVjxU48HjkB2T&#10;tNnZsLvG2F/fFQre5uN7znTemVq05HxlWcHTMAFBnFtdcaHgkL0PXkD4gKyxtkwKruRhPnvoTTHV&#10;9sI7avehEDGEfYoKyhCaVEqfl2TQD21DHLmTdQZDhK6Q2uElhptajpLkWRqsODaU2NCypPxnfzYK&#10;zOZ4/V1Xn99tvthlq2xMX25LSvUfu7cJiEBduIv/3R86zh+NX+H2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dSxQAAAN0AAAAPAAAAAAAAAAAAAAAAAJgCAABkcnMv&#10;ZG93bnJldi54bWxQSwUGAAAAAAQABAD1AAAAigMAAAAA&#10;" path="m,95l,,36,95,73,r,95e" filled="f" strokecolor="lime" strokeweight="0">
                <v:path arrowok="t" o:connecttype="custom" o:connectlocs="0,23;0,0;9,23;18,0;18,23" o:connectangles="0,0,0,0,0"/>
              </v:shape>
              <v:line id="Line 1223" o:spid="_x0000_s2241" style="position:absolute;flip:x;visibility:visible" from="5469,4286" to="6585,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MTzsUAAADdAAAADwAAAGRycy9kb3ducmV2LnhtbESPT2vCQBDF7wW/wzJCb3UTKVKiq6g0&#10;UKEg/rl4G7JjEszOht2tpt/eORR6e8O8+c17i9XgOnWnEFvPBvJJBoq48rbl2sD5VL59gIoJ2WLn&#10;mQz8UoTVcvSywML6Bx/ofky1EgjHAg00KfWF1rFqyGGc+J5YdlcfHCYZQ61twIfAXaenWTbTDluW&#10;Dw32tG2ouh1/nFA2eT58h8/SXewsX9s67ndlNOZ1PKznoBIN6d/8d/1lJf70XfJLG5G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dMTzsUAAADdAAAADwAAAAAAAAAA&#10;AAAAAAChAgAAZHJzL2Rvd25yZXYueG1sUEsFBgAAAAAEAAQA+QAAAJMDAAAAAA==&#10;" strokecolor="red" strokeweight="0"/>
              <v:line id="Line 1224" o:spid="_x0000_s2242" style="position:absolute;flip:x y;visibility:visible" from="4989,266" to="4999,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sFLMEAAADdAAAADwAAAGRycy9kb3ducmV2LnhtbERPTYvCMBC9L/gfwgje1rSislSjiLAg&#10;XmRr9z42Y1tsJiXJ1vrvjbDgbR7vc9bbwbSiJ+cbywrSaQKCuLS64UpBcf7+/ALhA7LG1jIpeJCH&#10;7Wb0scZM2zv/UJ+HSsQQ9hkqqEPoMil9WZNBP7UdceSu1hkMEbpKaof3GG5aOUuSpTTYcGyosaN9&#10;TeUt/zMKyn5xWpxkcSyOeZe79HLA3+Vcqcl42K1ABBrCW/zvPug4fzZP4fVNPEF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CwUswQAAAN0AAAAPAAAAAAAAAAAAAAAA&#10;AKECAABkcnMvZG93bnJldi54bWxQSwUGAAAAAAQABAD5AAAAjwMAAAAA&#10;" strokecolor="yellow" strokeweight="0"/>
              <v:line id="Line 1225" o:spid="_x0000_s2243" style="position:absolute;flip:x;visibility:visible" from="4814,466" to="5008,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f53cMAAADdAAAADwAAAGRycy9kb3ducmV2LnhtbERP32vCMBB+F/Y/hBv4punKdKMzylAG&#10;VZigm+9nc2u7NZeSRFv/eyMMfLuP7+fNFr1pxJmcry0reBonIIgLq2suFXx/fYxeQfiArLGxTAou&#10;5GExfxjMMNO24x2d96EUMYR9hgqqENpMSl9UZNCPbUscuR/rDIYIXSm1wy6Gm0amSTKVBmuODRW2&#10;tKyo+NufjIKNdBR+7bSoP4/r7W71Mrnkh4lSw8f+/Q1EoD7cxf/uXMf56XMKt2/iCXJ+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3+d3DAAAA3QAAAA8AAAAAAAAAAAAA&#10;AAAAoQIAAGRycy9kb3ducmV2LnhtbFBLBQYAAAAABAAEAPkAAACRAwAAAAA=&#10;" strokecolor="yellow" strokeweight="0"/>
              <v:line id="Line 1226" o:spid="_x0000_s2244" style="position:absolute;flip:x;visibility:visible" from="4814,439" to="5008,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cRsIAAADdAAAADwAAAGRycy9kb3ducmV2LnhtbERP22oCMRB9F/yHMAXfNFvvrEaRloIW&#10;LHjp+3Qz7q5uJkuS6vr3Rij0bQ7nOvNlYypxJedLywpeewkI4szqknMFx8NHdwrCB2SNlWVScCcP&#10;y0W7NcdU2xvv6LoPuYgh7FNUUIRQp1L6rCCDvmdr4sidrDMYInS51A5vMdxUsp8kY2mw5NhQYE1v&#10;BWWX/a9R8CkdhbMdZ+X2Z/O1e5+M7uvvkVKdl2Y1AxGoCf/iP/dax/n94QCe38QT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tcRsIAAADdAAAADwAAAAAAAAAAAAAA&#10;AAChAgAAZHJzL2Rvd25yZXYueG1sUEsFBgAAAAAEAAQA+QAAAJADAAAAAA==&#10;" strokecolor="yellow" strokeweight="0"/>
              <v:line id="Line 1227" o:spid="_x0000_s2245" style="position:absolute;flip:y;visibility:visible" from="4948,414" to="4949,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LEMsMAAADdAAAADwAAAGRycy9kb3ducmV2LnhtbERP32vCMBB+F/Y/hBv4pulE3ehMRRRB&#10;hQl2+n5rbm235lKSWOt/vwwGe7uP7+ctlr1pREfO15YVPI0TEMSF1TWXCs7v29ELCB+QNTaWScGd&#10;PCyzh8ECU21vfKIuD6WIIexTVFCF0KZS+qIig35sW+LIfVpnMEToSqkd3mK4aeQkSebSYM2xocKW&#10;1hUV3/nVKDhIR+HLzov67WN/PG2eZ/fdZabU8LFfvYII1Id/8Z97p+P8yXQKv9/EE2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SxDLDAAAA3QAAAA8AAAAAAAAAAAAA&#10;AAAAoQIAAGRycy9kb3ducmV2LnhtbFBLBQYAAAAABAAEAPkAAACRAwAAAAA=&#10;" strokecolor="yellow" strokeweight="0"/>
              <v:line id="Line 1228" o:spid="_x0000_s2246" style="position:absolute;flip:y;visibility:visible" from="4961,412" to="496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5hqcMAAADdAAAADwAAAGRycy9kb3ducmV2LnhtbERP22oCMRB9L/gPYYS+1aziqqxGKYpg&#10;Cxa8vY+bcXftZrIkqa5/3xSEvs3hXGe2aE0tbuR8ZVlBv5eAIM6trrhQcDys3yYgfEDWWFsmBQ/y&#10;sJh3XmaYaXvnHd32oRAxhH2GCsoQmkxKn5dk0PdsQxy5i3UGQ4SukNrhPYabWg6SZCQNVhwbSmxo&#10;WVL+vf8xCj6lo3C1o7zanj++dqtx+ticUqVeu+37FESgNvyLn+6NjvMHwxT+vokn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YanDAAAA3QAAAA8AAAAAAAAAAAAA&#10;AAAAoQIAAGRycy9kb3ducmV2LnhtbFBLBQYAAAAABAAEAPkAAACRAwAAAAA=&#10;" strokecolor="yellow" strokeweight="0"/>
              <v:line id="Line 1229" o:spid="_x0000_s2247" style="position:absolute;visibility:visible" from="4976,285" to="4977,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iWL8MAAADdAAAADwAAAGRycy9kb3ducmV2LnhtbERP24rCMBB9F/yHMIJvmiqLSNco4u7C&#10;Cop4AV+HZmy7NpNuE9v690YQfJvDuc5s0ZpC1FS53LKC0TACQZxYnXOq4HT8GUxBOI+ssbBMCu7k&#10;YDHvdmYYa9vwnuqDT0UIYRejgsz7MpbSJRkZdENbEgfuYiuDPsAqlbrCJoSbQo6jaCIN5hwaMixp&#10;lVFyPdyMgvWoPNtjU6xXlz/+2v2ft/X3xivV77XLTxCeWv8Wv9y/Oswff0z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oli/DAAAA3QAAAA8AAAAAAAAAAAAA&#10;AAAAoQIAAGRycy9kb3ducmV2LnhtbFBLBQYAAAAABAAEAPkAAACRAwAAAAA=&#10;" strokecolor="yellow" strokeweight="0"/>
              <v:line id="Line 1230" o:spid="_x0000_s2248" style="position:absolute;visibility:visible" from="4981,280" to="498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QztMQAAADdAAAADwAAAGRycy9kb3ducmV2LnhtbERP22rCQBB9F/yHZYS+6UYprcSsItqC&#10;QotUBV+H7OSi2dmYXZP077uFQt/mcK6TrHpTiZYaV1pWMJ1EIIhTq0vOFZxP7+M5COeRNVaWScE3&#10;OVgth4MEY207/qL26HMRQtjFqKDwvo6ldGlBBt3E1sSBy2xj0AfY5FI32IVwU8lZFL1IgyWHhgJr&#10;2hSU3o4Po2A/rS/21FX7TXbl7eF++WzfPrxST6N+vQDhqff/4j/3Tof5s+dX+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5DO0xAAAAN0AAAAPAAAAAAAAAAAA&#10;AAAAAKECAABkcnMvZG93bnJldi54bWxQSwUGAAAAAAQABAD5AAAAkgMAAAAA&#10;" strokecolor="yellow" strokeweight="0"/>
              <v:line id="Line 1231" o:spid="_x0000_s2249" style="position:absolute;flip:y;visibility:visible" from="4861,412" to="486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ON8YAAADdAAAADwAAAGRycy9kb3ducmV2LnhtbESPQWsCQQyF7wX/wxChtzpbqVa2jiJK&#10;wRYUtHqPO+nu1p3MMjPV9d+bQ6G3hPfy3pfpvHONulCItWcDz4MMFHHhbc2lgcPX+9MEVEzIFhvP&#10;ZOBGEeaz3sMUc+uvvKPLPpVKQjjmaKBKqc21jkVFDuPAt8SiffvgMMkaSm0DXiXcNXqYZWPtsGZp&#10;qLClZUXFef/rDHzqQOnHj4t6c/rY7lavo9v6ODLmsd8t3kAl6tK/+e96bQV/+CK48o2Mo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fzjfGAAAA3QAAAA8AAAAAAAAA&#10;AAAAAAAAoQIAAGRycy9kb3ducmV2LnhtbFBLBQYAAAAABAAEAPkAAACUAwAAAAA=&#10;" strokecolor="yellow" strokeweight="0"/>
              <v:line id="Line 1232" o:spid="_x0000_s2250" style="position:absolute;flip:y;visibility:visible" from="4874,414" to="4875,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NrrMQAAADdAAAADwAAAGRycy9kb3ducmV2LnhtbERP22rCQBB9F/oPyxR8q5uKWo3ZSFEE&#10;W7Dgpe/T7Jikzc6G3VXj33cLBd/mcK6TLTrTiAs5X1tW8DxIQBAXVtdcKjge1k9TED4ga2wsk4Ib&#10;eVjkD70MU22vvKPLPpQihrBPUUEVQptK6YuKDPqBbYkjd7LOYIjQlVI7vMZw08hhkkykwZpjQ4Ut&#10;LSsqfvZno+BdOgrfdlLU26+3j93qZXzbfI6V6j92r3MQgbpwF/+7NzrOH45m8PdNPEH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2usxAAAAN0AAAAPAAAAAAAAAAAA&#10;AAAAAKECAABkcnMvZG93bnJldi54bWxQSwUGAAAAAAQABAD5AAAAkgMAAAAA&#10;" strokecolor="yellow" strokeweight="0"/>
              <v:line id="Line 1233" o:spid="_x0000_s2251" style="position:absolute;flip:y;visibility:visible" from="4845,285" to="4846,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BU7MUAAADdAAAADwAAAGRycy9kb3ducmV2LnhtbESPQWvCQBCF74X+h2UK3upGIbZEV5EW&#10;QQsWtPU+ZsckbXY27K4a/33nIPQ2w3vz3jezRe9adaEQG88GRsMMFHHpbcOVge+v1fMrqJiQLbae&#10;ycCNIizmjw8zLKy/8o4u+1QpCeFYoIE6pa7QOpY1OYxD3xGLdvLBYZI1VNoGvEq4a/U4yybaYcPS&#10;UGNHbzWVv/uzM/ChA6UfPymb7XHzuXt/yW/rQ27M4KlfTkEl6tO/+X69toI/zoVfvpER9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BU7MUAAADdAAAADwAAAAAAAAAA&#10;AAAAAAChAgAAZHJzL2Rvd25yZXYueG1sUEsFBgAAAAAEAAQA+QAAAJMDAAAAAA==&#10;" strokecolor="yellow" strokeweight="0"/>
              <v:line id="Line 1234" o:spid="_x0000_s2252" style="position:absolute;flip:y;visibility:visible" from="4841,280" to="484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xd8MAAADdAAAADwAAAGRycy9kb3ducmV2LnhtbERP32vCMBB+H/g/hBvsbaYK1VFNy1AE&#10;N9jAbr6fzdlWm0tJMq3//TIQ9nYf389bFoPpxIWcby0rmIwTEMSV1S3XCr6/Ns8vIHxA1thZJgU3&#10;8lDko4clZtpeeUeXMtQihrDPUEETQp9J6auGDPqx7Ykjd7TOYIjQ1VI7vMZw08lpksykwZZjQ4M9&#10;rRqqzuWPUfAuHYWTnVXtx+Htc7eep7ftPlXq6XF4XYAINIR/8d291XH+NJ3A3zfxBJn/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88XfDAAAA3QAAAA8AAAAAAAAAAAAA&#10;AAAAoQIAAGRycy9kb3ducmV2LnhtbFBLBQYAAAAABAAEAPkAAACRAwAAAAA=&#10;" strokecolor="yellow" strokeweight="0"/>
              <v:line id="Line 1235" o:spid="_x0000_s2253" style="position:absolute;flip:y;visibility:visible" from="4824,266" to="4833,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5vAMIAAADdAAAADwAAAGRycy9kb3ducmV2LnhtbERP32vCMBB+F/Y/hBvsTdMVqqMaRSaC&#10;G0zQ6fvZnG21uZQk0/rfL4Lg2318P28y60wjLuR8bVnB+yABQVxYXXOpYPe77H+A8AFZY2OZFNzI&#10;w2z60ptgru2VN3TZhlLEEPY5KqhCaHMpfVGRQT+wLXHkjtYZDBG6UmqH1xhuGpkmyVAarDk2VNjS&#10;Z0XFeftnFHxLR+Fkh0X9c/habxaj7LbaZ0q9vXbzMYhAXXiKH+6VjvPTLIX7N/EEOf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5vAMIAAADdAAAADwAAAAAAAAAAAAAA&#10;AAChAgAAZHJzL2Rvd25yZXYueG1sUEsFBgAAAAAEAAQA+QAAAJADAAAAAA==&#10;" strokecolor="yellow" strokeweight="0"/>
              <v:line id="Line 1236" o:spid="_x0000_s2254" style="position:absolute;visibility:visible" from="4833,470" to="4870,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ajasQAAADdAAAADwAAAGRycy9kb3ducmV2LnhtbERP22rCQBB9F/yHZYS+6UZLi8SsItqC&#10;QotUBV+H7OSi2dmYXZP077uFQt/mcK6TrHpTiZYaV1pWMJ1EIIhTq0vOFZxP7+M5COeRNVaWScE3&#10;OVgth4MEY207/qL26HMRQtjFqKDwvo6ldGlBBt3E1sSBy2xj0AfY5FI32IVwU8lZFL1KgyWHhgJr&#10;2hSU3o4Po2A/rS/21FX7TXbl7eF++WzfPrxST6N+vQDhqff/4j/3Tof5s5d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BqNqxAAAAN0AAAAPAAAAAAAAAAAA&#10;AAAAAKECAABkcnMvZG93bnJldi54bWxQSwUGAAAAAAQABAD5AAAAkgMAAAAA&#10;" strokecolor="yellow" strokeweight="0"/>
              <v:line id="Line 1237" o:spid="_x0000_s2255" style="position:absolute;flip:y;visibility:visible" from="4814,439" to="4815,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tS78MAAADdAAAADwAAAGRycy9kb3ducmV2LnhtbERP22oCMRB9L/gPYYS+1aziqqxGKYpg&#10;Cxa8vY+bcXftZrIkqa5/3xSEvs3hXGe2aE0tbuR8ZVlBv5eAIM6trrhQcDys3yYgfEDWWFsmBQ/y&#10;sJh3XmaYaXvnHd32oRAxhH2GCsoQmkxKn5dk0PdsQxy5i3UGQ4SukNrhPYabWg6SZCQNVhwbSmxo&#10;WVL+vf8xCj6lo3C1o7zanj++dqtx+ticUqVeu+37FESgNvyLn+6NjvMH6RD+vokn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LUu/DAAAA3QAAAA8AAAAAAAAAAAAA&#10;AAAAoQIAAGRycy9kb3ducmV2LnhtbFBLBQYAAAAABAAEAPkAAACRAwAAAAA=&#10;" strokecolor="yellow" strokeweight="0"/>
              <v:line id="Line 1238" o:spid="_x0000_s2256" style="position:absolute;visibility:visible" from="4832,466" to="483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OehcMAAADdAAAADwAAAGRycy9kb3ducmV2LnhtbERP24rCMBB9F/yHMMK+aaqgLF2jiLvC&#10;Cop4AV+HZmy7NpPaxLb+vREWfJvDuc503ppC1FS53LKC4SACQZxYnXOq4HRc9T9BOI+ssbBMCh7k&#10;YD7rdqYYa9vwnuqDT0UIYRejgsz7MpbSJRkZdANbEgfuYiuDPsAqlbrCJoSbQo6iaCIN5hwaMixp&#10;mVFyPdyNgvWwPNtjU6yXlz/+3t3O2/pn45X66LWLLxCeWv8W/7t/dZg/Go/h9U04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jnoXDAAAA3QAAAA8AAAAAAAAAAAAA&#10;AAAAoQIAAGRycy9kb3ducmV2LnhtbFBLBQYAAAAABAAEAPkAAACRAwAAAAA=&#10;" strokecolor="yellow" strokeweight="0"/>
              <v:shape id="Freeform 1239" o:spid="_x0000_s2257" style="position:absolute;left:4832;top:46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lnlsQA&#10;AADdAAAADwAAAGRycy9kb3ducmV2LnhtbERP22rCQBB9F/oPywi+6UYhtqauEoSKgiBeQH0bstMk&#10;mJ0N2VXTfr0rFPo2h3Od6bw1lbhT40rLCoaDCARxZnXJuYLj4av/AcJ5ZI2VZVLwQw7ms7fOFBNt&#10;H7yj+97nIoSwS1BB4X2dSOmyggy6ga2JA/dtG4M+wCaXusFHCDeVHEXRWBosOTQUWNOioOy6vxkF&#10;8WmzrSbrhbukS3n+faf4dk1rpXrdNv0E4an1/+I/90qH+aN4DK9vwgl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JZ5bEAAAA3QAAAA8AAAAAAAAAAAAAAAAAmAIAAGRycy9k&#10;b3ducmV2LnhtbFBLBQYAAAAABAAEAPUAAACJAwAAAAA=&#10;" path="m,l,3,1,4r,1l4,5r1,e" filled="f" strokecolor="yellow" strokeweight="0">
                <v:path arrowok="t" o:connecttype="custom" o:connectlocs="0,0;0,1;0,1;0,1;1,1;1,1" o:connectangles="0,0,0,0,0,0"/>
              </v:shape>
            </v:group>
            <v:group id="Group 1441" o:spid="_x0000_s2258" style="position:absolute;left:30689;top:1581;width:10173;height:19786" coordorigin="4833,249" coordsize="1602,3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Sw68UAAADdAAAADwAAAGRycy9kb3ducmV2LnhtbERPTWvCQBC9F/wPyxS8&#10;NZsoaSXNKiJWPIRCVSi9DdkxCWZnQ3abxH/fLRR6m8f7nHwzmVYM1LvGsoIkikEQl1Y3XCm4nN+e&#10;ViCcR9bYWiYFd3KwWc8ecsy0HfmDhpOvRAhhl6GC2vsuk9KVNRl0ke2IA3e1vUEfYF9J3eMYwk0r&#10;F3H8LA02HBpq7GhXU3k7fRsFhxHH7TLZD8Xturt/ndP3zyIhpeaP0/YV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4EsOvFAAAA3QAA&#10;AA8AAAAAAAAAAAAAAAAAqgIAAGRycy9kb3ducmV2LnhtbFBLBQYAAAAABAAEAPoAAACcAwAAAAA=&#10;">
              <v:line id="Line 1241" o:spid="_x0000_s2259" style="position:absolute;flip:x;visibility:visible" from="4952,470" to="4989,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ZY6sUAAADdAAAADwAAAGRycy9kb3ducmV2LnhtbESPQWvCQBCF74X+h2UK3upGIbZEV5EW&#10;QQsWtPU+ZsckbXY27K4a/33nIPQ2w3vz3jezRe9adaEQG88GRsMMFHHpbcOVge+v1fMrqJiQLbae&#10;ycCNIizmjw8zLKy/8o4u+1QpCeFYoIE6pa7QOpY1OYxD3xGLdvLBYZI1VNoGvEq4a/U4yybaYcPS&#10;UGNHbzWVv/uzM/ChA6UfPymb7XHzuXt/yW/rQ27M4KlfTkEl6tO/+X69toI/zgVXvpER9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EZY6sUAAADdAAAADwAAAAAAAAAA&#10;AAAAAAChAgAAZHJzL2Rvd25yZXYueG1sUEsFBgAAAAAEAAQA+QAAAJMDAAAAAA==&#10;" strokecolor="yellow" strokeweight="0"/>
              <v:line id="Line 1242" o:spid="_x0000_s2260" style="position:absolute;flip:y;visibility:visible" from="4948,436" to="4949,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r9ccMAAADdAAAADwAAAGRycy9kb3ducmV2LnhtbERP32vCMBB+F/wfwgm+aWqhbqtGGYrQ&#10;DTbQzfezOdu65lKSTOt/vwwGe7uP7+ct171pxZWcbywrmE0TEMSl1Q1XCj4/dpNHED4ga2wtk4I7&#10;eVivhoMl5treeE/XQ6hEDGGfo4I6hC6X0pc1GfRT2xFH7mydwRChq6R2eIvhppVpksylwYZjQ40d&#10;bWoqvw7fRsGrdBQudl42b6eX9/32IbsXx0yp8ah/XoAI1Id/8Z+70HF+mj3B7zfxB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K/XHDAAAA3QAAAA8AAAAAAAAAAAAA&#10;AAAAoQIAAGRycy9kb3ducmV2LnhtbFBLBQYAAAAABAAEAPkAAACRAwAAAAA=&#10;" strokecolor="yellow" strokeweight="0"/>
              <v:line id="Line 1243" o:spid="_x0000_s2261" style="position:absolute;flip:y;visibility:visible" from="4943,432" to="494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yeUcUAAADdAAAADwAAAGRycy9kb3ducmV2LnhtbESPQWvCQBCF70L/wzIFb7pRMJXUVaRF&#10;0IIFbXufZqdJ2uxs2F01/vvOQfA2w3vz3jeLVe9adaYQG88GJuMMFHHpbcOVgc+PzWgOKiZki61n&#10;MnClCKvlw2CBhfUXPtD5mColIRwLNFCn1BVax7Imh3HsO2LRfnxwmGQNlbYBLxLuWj3Nslw7bFga&#10;auzopaby73hyBt50oPTr87LZf+/eD69Ps+v2a2bM8LFfP4NK1Ke7+Xa9tYI/z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yeUcUAAADdAAAADwAAAAAAAAAA&#10;AAAAAAChAgAAZHJzL2Rvd25yZXYueG1sUEsFBgAAAAAEAAQA+QAAAJMDAAAAAA==&#10;" strokecolor="yellow" strokeweight="0"/>
              <v:shape id="Freeform 1244" o:spid="_x0000_s2262" style="position:absolute;left:4989;top:46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w1X8QA&#10;AADdAAAADwAAAGRycy9kb3ducmV2LnhtbERP24rCMBB9F/yHMIJvmip42WqUIigKwqIu7Po2NGNb&#10;bCalidrdrzcLgm9zONeZLxtTijvVrrCsYNCPQBCnVhecKfg6rXtTEM4jaywtk4JfcrBctFtzjLV9&#10;8IHuR5+JEMIuRgW591UspUtzMuj6tiIO3MXWBn2AdSZ1jY8Qbko5jKKxNFhwaMixolVO6fV4MwpG&#10;3/vP8mO3cudkI3/+JjS6XZNKqW6nSWYgPDX+LX65tzrMH44H8P9NOEE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MNV/EAAAA3QAAAA8AAAAAAAAAAAAAAAAAmAIAAGRycy9k&#10;b3ducmV2LnhtbFBLBQYAAAAABAAEAPUAAACJAwAAAAA=&#10;" path="m,5r2,l3,5,5,4,5,3,5,e" filled="f" strokecolor="yellow" strokeweight="0">
                <v:path arrowok="t" o:connecttype="custom" o:connectlocs="0,1;0,1;1,1;1,1;1,1;1,0" o:connectangles="0,0,0,0,0,0"/>
              </v:shape>
              <v:line id="Line 1245" o:spid="_x0000_s2263" style="position:absolute;visibility:visible" from="4990,466" to="4991,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bMTMIAAADdAAAADwAAAGRycy9kb3ducmV2LnhtbERPTYvCMBC9C/sfwizsTVN7EKlGWdwV&#10;FFZEXfA6NGNbbSa1iW3990YQvM3jfc503plSNFS7wrKC4SACQZxaXXCm4P+w7I9BOI+ssbRMCu7k&#10;YD776E0x0bblHTV7n4kQwi5BBbn3VSKlS3My6Aa2Ig7cydYGfYB1JnWNbQg3pYyjaCQNFhwacqxo&#10;kVN62d+MgvWwOtpDW64XpzP/bK/HTfP755X6+uy+JyA8df4tfrlXOsyPRzE8vwkn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bMTMIAAADdAAAADwAAAAAAAAAAAAAA&#10;AAChAgAAZHJzL2Rvd25yZXYueG1sUEsFBgAAAAAEAAQA+QAAAJADAAAAAA==&#10;" strokecolor="yellow" strokeweight="0"/>
              <v:shape id="Freeform 1246" o:spid="_x0000_s2264" style="position:absolute;left:4933;top:484;width:9;height:9;visibility:visible;mso-wrap-style:square;v-text-anchor:top" coordsize="3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iiBcUA&#10;AADdAAAADwAAAGRycy9kb3ducmV2LnhtbERPTWvCQBC9F/wPyxR6kbpppEFSVxFJqSAi2h56HLLT&#10;TWp2NmQ3Gv+9KxR6m8f7nPlysI04U+drxwpeJgkI4tLpmo2Cr8/35xkIH5A1No5JwZU8LBejhznm&#10;2l34QOdjMCKGsM9RQRVCm0vpy4os+olriSP34zqLIcLOSN3hJYbbRqZJkkmLNceGCltaV1Sejr1V&#10;MDOn3XdTjNfFK7r9tv7ox9PfXqmnx2H1BiLQEP7Ff+6NjvPTbAr3b+IJ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2KIFxQAAAN0AAAAPAAAAAAAAAAAAAAAAAJgCAABkcnMv&#10;ZG93bnJldi54bWxQSwUGAAAAAAQABAD1AAAAigMAAAAA&#10;" path="m,38r5,l9,38r5,-2l17,34r4,-1l25,30r2,-3l31,24r2,-3l34,17r3,-4l38,8r,-3l39,e" filled="f" strokecolor="yellow" strokeweight="0">
                <v:path arrowok="t" o:connecttype="custom" o:connectlocs="0,9;1,9;2,9;3,9;4,8;5,8;6,7;6,6;7,6;8,5;8,4;9,3;9,2;9,1;9,0" o:connectangles="0,0,0,0,0,0,0,0,0,0,0,0,0,0,0"/>
              </v:shape>
              <v:line id="Line 1247" o:spid="_x0000_s2265" style="position:absolute;visibility:visible" from="4933,493" to="4934,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Pxo8MAAADdAAAADwAAAGRycy9kb3ducmV2LnhtbERP24rCMBB9F/yHMIJvmiqLSNco4u7C&#10;Cop4AV+HZmy7NpNuE9v690YQfJvDuc5s0ZpC1FS53LKC0TACQZxYnXOq4HT8GUxBOI+ssbBMCu7k&#10;YDHvdmYYa9vwnuqDT0UIYRejgsz7MpbSJRkZdENbEgfuYiuDPsAqlbrCJoSbQo6jaCIN5hwaMixp&#10;lVFyPdyMgvWoPNtjU6xXlz/+2v2ft/X3xivV77XLTxCeWv8Wv9y/OswfTz7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D8aPDAAAA3QAAAA8AAAAAAAAAAAAA&#10;AAAAoQIAAGRycy9kb3ducmV2LnhtbFBLBQYAAAAABAAEAPkAAACRAwAAAAA=&#10;" strokecolor="yellow" strokeweight="0"/>
              <v:line id="Line 1248" o:spid="_x0000_s2266" style="position:absolute;visibility:visible" from="4942,480" to="4943,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9UOMMAAADdAAAADwAAAGRycy9kb3ducmV2LnhtbERP24rCMBB9F/yHMIJvmiqsSNco4u7C&#10;Cop4AV+HZmy7NpNuE9v690YQfJvDuc5s0ZpC1FS53LKC0TACQZxYnXOq4HT8GUxBOI+ssbBMCu7k&#10;YDHvdmYYa9vwnuqDT0UIYRejgsz7MpbSJRkZdENbEgfuYiuDPsAqlbrCJoSbQo6jaCIN5hwaMixp&#10;lVFyPdyMgvWoPNtjU6xXlz/+2v2ft/X3xivV77XLTxCeWv8Wv9y/OswfTz7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PVDjDAAAA3QAAAA8AAAAAAAAAAAAA&#10;AAAAoQIAAGRycy9kb3ducmV2LnhtbFBLBQYAAAAABAAEAPkAAACRAwAAAAA=&#10;" strokecolor="yellow" strokeweight="0"/>
              <v:shape id="Freeform 1249" o:spid="_x0000_s2267" style="position:absolute;left:4942;top:470;width:10;height:10;visibility:visible;mso-wrap-style:square;v-text-anchor:top" coordsize="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MOcQA&#10;AADdAAAADwAAAGRycy9kb3ducmV2LnhtbERPTWvCQBC9C/0PyxS8SN3oIZbUVUpBlNaLWrDHMTsm&#10;odnZuLua+O9dQfA2j/c503lnanEh5yvLCkbDBARxbnXFhYLf3eLtHYQPyBpry6TgSh7ms5feFDNt&#10;W97QZRsKEUPYZ6igDKHJpPR5SQb90DbEkTtaZzBE6AqpHbYx3NRynCSpNFhxbCixoa+S8v/t2SiY&#10;rA/7jtq9Xtjr92mw/HP58fCjVP+1+/wAEagLT/HDvdJx/jhN4f5NP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EjDnEAAAA3QAAAA8AAAAAAAAAAAAAAAAAmAIAAGRycy9k&#10;b3ducmV2LnhtbFBLBQYAAAAABAAEAPUAAACJAwAAAAA=&#10;" path="m38,l33,1r-3,l25,3,21,4,17,6,14,9r-3,2l8,15,5,18,4,22,2,26,,31r,3l,38e" filled="f" strokecolor="yellow" strokeweight="0">
                <v:path arrowok="t" o:connecttype="custom" o:connectlocs="10,0;9,0;8,0;7,1;6,1;4,2;4,2;3,3;2,4;1,5;1,6;1,7;0,8;0,9;0,10" o:connectangles="0,0,0,0,0,0,0,0,0,0,0,0,0,0,0"/>
              </v:shape>
              <v:line id="Line 1250" o:spid="_x0000_s2268" style="position:absolute;flip:x;visibility:visible" from="4874,432" to="4911,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UGJcIAAADdAAAADwAAAGRycy9kb3ducmV2LnhtbERP24rCMBB9X/Afwgj7tqYK1qUaRZQF&#10;XXDB2/vYjG21mZQkav37jbCwb3M415nMWlOLOzlfWVbQ7yUgiHOrKy4UHPZfH58gfEDWWFsmBU/y&#10;MJt23iaYafvgLd13oRAxhH2GCsoQmkxKn5dk0PdsQxy5s3UGQ4SukNrhI4abWg6SJJUGK44NJTa0&#10;KCm/7m5Gwbd0FC42zavNaf2zXY6Gz9VxqNR7t52PQQRqw7/4z73Scf4gHcHrm3iCn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UGJcIAAADdAAAADwAAAAAAAAAAAAAA&#10;AAChAgAAZHJzL2Rvd25yZXYueG1sUEsFBgAAAAAEAAQA+QAAAJADAAAAAA==&#10;" strokecolor="yellow" strokeweight="0"/>
              <v:line id="Line 1251" o:spid="_x0000_s2269" style="position:absolute;visibility:visible" from="4874,436" to="4911,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7psYAAADdAAAADwAAAGRycy9kb3ducmV2LnhtbESPT2vCQBDF74LfYZlCb7rRg5ToKmIV&#10;KlSKf8DrkB2TtNnZmN0m8dt3DgVvM7w37/1msepdpVpqQunZwGScgCLOvC05N3A570ZvoEJEtlh5&#10;JgMPCrBaDgcLTK3v+EjtKeZKQjikaKCIsU61DllBDsPY18Si3XzjMMra5No22Em4q/Q0SWbaYcnS&#10;UGBNm4Kyn9OvM7Cf1Fd/7qr95vbN71/366HdfkZjXl/69RxUpD4+zf/XH1bwpzPBlW9kBL3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O+6bGAAAA3QAAAA8AAAAAAAAA&#10;AAAAAAAAoQIAAGRycy9kb3ducmV2LnhtbFBLBQYAAAAABAAEAPkAAACUAwAAAAA=&#10;" strokecolor="yellow" strokeweight="0"/>
              <v:line id="Line 1252" o:spid="_x0000_s2270" style="position:absolute;flip:y;visibility:visible" from="4879,432" to="4880,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Y3zMMAAADdAAAADwAAAGRycy9kb3ducmV2LnhtbERP32vCMBB+H/g/hBN8m6mC3VaNMjYE&#10;HTjQzfezOdu65lKS2Nb/fhEGe7uP7+ctVr2pRUvOV5YVTMYJCOLc6ooLBd9f68dnED4ga6wtk4Ib&#10;eVgtBw8LzLTteE/tIRQihrDPUEEZQpNJ6fOSDPqxbYgjd7bOYIjQFVI77GK4qeU0SVJpsOLYUGJD&#10;byXlP4erUfAhHYWLTfNqd9p+7t+fZrfNcabUaNi/zkEE6sO/+M+90XH+NH2B+zfxB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mN8zDAAAA3QAAAA8AAAAAAAAAAAAA&#10;AAAAoQIAAGRycy9kb3ducmV2LnhtbFBLBQYAAAAABAAEAPkAAACRAwAAAAA=&#10;" strokecolor="yellow" strokeweight="0"/>
              <v:line id="Line 1253" o:spid="_x0000_s2271" style="position:absolute;flip:y;visibility:visible" from="4874,436" to="4875,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UIjMYAAADdAAAADwAAAGRycy9kb3ducmV2LnhtbESPS2sCQRCE70L+w9BCbjqr4IPVUSQh&#10;YAIJ+Lq3O53djTs9y8xE13+fPgS8dVPVVV8v151r1JVCrD0bGA0zUMSFtzWXBo6Ht8EcVEzIFhvP&#10;ZOBOEdarp94Sc+tvvKPrPpVKQjjmaKBKqc21jkVFDuPQt8SiffvgMMkaSm0D3iTcNXqcZVPtsGZp&#10;qLCll4qKy/7XGfjQgdKPnxb15/n9a/c6m9y3p4kxz/1uswCVqEsP8//11gr+eCb88o2Mo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FCIzGAAAA3QAAAA8AAAAAAAAA&#10;AAAAAAAAoQIAAGRycy9kb3ducmV2LnhtbFBLBQYAAAAABAAEAPkAAACUAwAAAAA=&#10;" strokecolor="yellow" strokeweight="0"/>
              <v:shape id="Freeform 1254" o:spid="_x0000_s2272" style="position:absolute;left:4880;top:484;width:9;height:9;visibility:visible;mso-wrap-style:square;v-text-anchor:top" coordsize="3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8PNMYA&#10;AADdAAAADwAAAGRycy9kb3ducmV2LnhtbERPS2vCQBC+F/wPywi9iG5MqUrqKiVEFEopPg49Dtlp&#10;kpqdDdlNTP+9Wyj0Nh/fc9bbwdSip9ZVlhXMZxEI4tzqigsFl/NuugLhPLLG2jIp+CEH283oYY2J&#10;tjc+Un/yhQgh7BJUUHrfJFK6vCSDbmYb4sB92dagD7AtpG7xFsJNLeMoWkiDFYeGEhtKS8qvp84o&#10;WBXX9886m6TZM9qPt2rfTZ6+O6Uex8PrCwhPg/8X/7kPOsyPl3P4/Sac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8PNMYAAADdAAAADwAAAAAAAAAAAAAAAACYAgAAZHJz&#10;L2Rvd25yZXYueG1sUEsFBgAAAAAEAAQA9QAAAIsDAAAAAA==&#10;" path="m,l2,5r,3l3,13r2,4l6,21r3,3l13,27r2,3l19,33r3,1l26,36r5,2l34,38r5,e" filled="f" strokecolor="yellow" strokeweight="0">
                <v:path arrowok="t" o:connecttype="custom" o:connectlocs="0,0;0,1;0,2;1,3;1,4;1,5;2,6;3,6;3,7;4,8;5,8;6,9;7,9;8,9;9,9" o:connectangles="0,0,0,0,0,0,0,0,0,0,0,0,0,0,0"/>
              </v:shape>
              <v:line id="Line 1255" o:spid="_x0000_s2273" style="position:absolute;visibility:visible" from="4880,480" to="488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9akcMAAADdAAAADwAAAGRycy9kb3ducmV2LnhtbERPTWvCQBC9C/0PyxS86cYcVFJXEWuh&#10;giLVgtchOyax2dmYXZP4711B6G0e73Nmi86UoqHaFZYVjIYRCOLU6oIzBb/Hr8EUhPPIGkvLpOBO&#10;Dhbzt94ME21b/qHm4DMRQtglqCD3vkqkdGlOBt3QVsSBO9vaoA+wzqSusQ3hppRxFI2lwYJDQ44V&#10;rXJK/w43o2Azqk722Jab1fnCn/vradest16p/nu3/ADhqfP/4pf7W4f58SSG5zfhB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WpHDAAAA3QAAAA8AAAAAAAAAAAAA&#10;AAAAoQIAAGRycy9kb3ducmV2LnhtbFBLBQYAAAAABAAEAPkAAACRAwAAAAA=&#10;" strokecolor="yellow" strokeweight="0"/>
              <v:line id="Line 1256" o:spid="_x0000_s2274" style="position:absolute;visibility:visible" from="4889,493" to="491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P/CsQAAADdAAAADwAAAGRycy9kb3ducmV2LnhtbERP22rCQBB9F/yHZYS+6UYLrcSsItqC&#10;QotUBV+H7OSi2dmYXZP077uFQt/mcK6TrHpTiZYaV1pWMJ1EIIhTq0vOFZxP7+M5COeRNVaWScE3&#10;OVgth4MEY207/qL26HMRQtjFqKDwvo6ldGlBBt3E1sSBy2xj0AfY5FI32IVwU8lZFL1IgyWHhgJr&#10;2hSU3o4Po2A/rS/21FX7TXbl7eF++WzfPrxST6N+vQDhqff/4j/3Tof5s9d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s/8KxAAAAN0AAAAPAAAAAAAAAAAA&#10;AAAAAKECAABkcnMvZG93bnJldi54bWxQSwUGAAAAAAQABAD5AAAAkgMAAAAA&#10;" strokecolor="yellow" strokeweight="0"/>
              <v:line id="Line 1257" o:spid="_x0000_s2275" style="position:absolute;visibility:visible" from="4889,493" to="4890,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nfsQAAADdAAAADwAAAGRycy9kb3ducmV2LnhtbERP22rCQBB9F/yHZYS+6UYprcSsItqC&#10;QotUBV+H7OSi2dmYXZP077uFQt/mcK6TrHpTiZYaV1pWMJ1EIIhTq0vOFZxP7+M5COeRNVaWScE3&#10;OVgth4MEY207/qL26HMRQtjFqKDwvo6ldGlBBt3E1sSBy2xj0AfY5FI32IVwU8lZFL1IgyWHhgJr&#10;2hSU3o4Po2A/rS/21FX7TXbl7eF++WzfPrxST6N+vQDhqff/4j/3Tof5s9d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Wmd+xAAAAN0AAAAPAAAAAAAAAAAA&#10;AAAAAKECAABkcnMvZG93bnJldi54bWxQSwUGAAAAAAQABAD5AAAAkgMAAAAA&#10;" strokecolor="yellow" strokeweight="0"/>
              <v:shape id="Freeform 1258" o:spid="_x0000_s2276" style="position:absolute;left:4870;top:470;width:10;height:10;visibility:visible;mso-wrap-style:square;v-text-anchor:top" coordsize="3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CAsMA&#10;AADdAAAADwAAAGRycy9kb3ducmV2LnhtbERPTWvCQBC9C/6HZYRepG4MWEvqKhJpK7SHqvE+ZKdJ&#10;MDsbsmuM/94VBG/zeJ+zWPWmFh21rrKsYDqJQBDnVldcKMgOn6/vIJxH1lhbJgVXcrBaDgcLTLS9&#10;8I66vS9ECGGXoILS+yaR0uUlGXQT2xAH7t+2Bn2AbSF1i5cQbmoZR9GbNFhxaCixobSk/LQ/GwUy&#10;a87fVffztbHHNB1j/Jf9XgulXkb9+gOEp94/xQ/3Vof58XwG92/C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PCAsMAAADdAAAADwAAAAAAAAAAAAAAAACYAgAAZHJzL2Rv&#10;d25yZXYueG1sUEsFBgAAAAAEAAQA9QAAAIgDAAAAAA==&#10;" path="m37,38r,-4l37,31,36,26,34,22,32,18,30,15,26,11,24,9,20,6,17,4,13,3,8,1,4,1,,e" filled="f" strokecolor="yellow" strokeweight="0">
                <v:path arrowok="t" o:connecttype="custom" o:connectlocs="10,10;10,9;10,8;10,7;9,6;9,5;8,4;7,3;6,2;5,2;5,1;4,1;2,0;1,0;0,0" o:connectangles="0,0,0,0,0,0,0,0,0,0,0,0,0,0,0"/>
              </v:shape>
              <v:line id="Line 1259" o:spid="_x0000_s2277" style="position:absolute;flip:x;visibility:visible" from="4911,493" to="4933,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A1Y8IAAADdAAAADwAAAGRycy9kb3ducmV2LnhtbERP24rCMBB9X/Afwgj7tqYK1qUaRZQF&#10;XXDB2/vYjG21mZQkav37jbCwb3M415nMWlOLOzlfWVbQ7yUgiHOrKy4UHPZfH58gfEDWWFsmBU/y&#10;MJt23iaYafvgLd13oRAxhH2GCsoQmkxKn5dk0PdsQxy5s3UGQ4SukNrhI4abWg6SJJUGK44NJTa0&#10;KCm/7m5Gwbd0FC42zavNaf2zXY6Gz9VxqNR7t52PQQRqw7/4z73Scf5glMLrm3iCn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A1Y8IAAADdAAAADwAAAAAAAAAAAAAA&#10;AAChAgAAZHJzL2Rvd25yZXYueG1sUEsFBgAAAAAEAAQA+QAAAJADAAAAAA==&#10;" strokecolor="yellow" strokeweight="0"/>
              <v:line id="Line 1260" o:spid="_x0000_s2278" style="position:absolute;flip:x;visibility:visible" from="4911,436" to="494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yQ+MMAAADdAAAADwAAAGRycy9kb3ducmV2LnhtbERP32vCMBB+F/Y/hBv4pukErVTTMjYE&#10;J0ywm++35tZ2ay4lybT+92Yg+HYf389bF4PpxImcby0reJomIIgrq1uuFXx+bCZLED4ga+wsk4IL&#10;eSjyh9EaM23PfKBTGWoRQ9hnqKAJoc+k9FVDBv3U9sSR+7bOYIjQ1VI7PMdw08lZkiykwZZjQ4M9&#10;vTRU/ZZ/RsFOOgo/dlG1719v+8NrOr9sj3Olxo/D8wpEoCHcxTf3Vsf5szSF/2/iCTK/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skPjDAAAA3QAAAA8AAAAAAAAAAAAA&#10;AAAAoQIAAGRycy9kb3ducmV2LnhtbFBLBQYAAAAABAAEAPkAAACRAwAAAAA=&#10;" strokecolor="yellow" strokeweight="0"/>
              <v:line id="Line 1261" o:spid="_x0000_s2279" style="position:absolute;visibility:visible" from="4911,432" to="4948,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dte8cAAADdAAAADwAAAGRycy9kb3ducmV2LnhtbESPQWvCQBCF74L/YRmhN93ooZXUVYpa&#10;qFCRxoLXITsmabOzaXabpP++cxC8zfDevPfNajO4WnXUhsqzgfksAUWce1txYeDz/DpdggoR2WLt&#10;mQz8UYDNejxaYWp9zx/UZbFQEsIhRQNljE2qdchLchhmviEW7epbh1HWttC2xV7CXa0XSfKoHVYs&#10;DSU2tC0p/85+nYHDvLn4c18fttcv3p1+Lsdu/x6NeZgML8+gIg3xbr5dv1nBXzwJrnwjI+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F217xwAAAN0AAAAPAAAAAAAA&#10;AAAAAAAAAKECAABkcnMvZG93bnJldi54bWxQSwUGAAAAAAQABAD5AAAAlQMAAAAA&#10;" strokecolor="yellow" strokeweight="0"/>
              <v:line id="Line 1262" o:spid="_x0000_s2280" style="position:absolute;flip:x;visibility:visible" from="4833,251" to="4893,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hEcMAAADdAAAADwAAAGRycy9kb3ducmV2LnhtbERP32vCMBB+F/Y/hBv4pukEdetMRRRB&#10;hQl2+n5rbm235lKSWOt/vwwGe7uP7+ctlr1pREfO15YVPI0TEMSF1TWXCs7v29EzCB+QNTaWScGd&#10;PCyzh8ECU21vfKIuD6WIIexTVFCF0KZS+qIig35sW+LIfVpnMEToSqkd3mK4aeQkSWbSYM2xocKW&#10;1hUV3/nVKDhIR+HLzor67WN/PG3m0/vuMlVq+NivXkEE6sO/+M+903H+ZP4Cv9/EE2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oRHDAAAA3QAAAA8AAAAAAAAAAAAA&#10;AAAAoQIAAGRycy9kb3ducmV2LnhtbFBLBQYAAAAABAAEAPkAAACRAwAAAAA=&#10;" strokecolor="yellow" strokeweight="0"/>
              <v:shape id="Freeform 1263" o:spid="_x0000_s2281" style="position:absolute;left:4845;top:280;width:5;height:5;visibility:visible;mso-wrap-style:square;v-text-anchor:top" coordsize="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VqcQA&#10;AADdAAAADwAAAGRycy9kb3ducmV2LnhtbESPQYvCQAyF7wv+hyGCt3Wq4KLVUUQU97KC2h8QOrEt&#10;djK1M9b67zeHhb0lvJf3vqw2vatVR22oPBuYjBNQxLm3FRcGsuvhcw4qRGSLtWcy8KYAm/XgY4Wp&#10;9S8+U3eJhZIQDikaKGNsUq1DXpLDMPYNsWg33zqMsraFti2+JNzVepokX9phxdJQYkO7kvL75ekM&#10;nPDRxWM42hk27599tt8tsm1lzGjYb5egIvXx3/x3/W0FfzoXfvlGR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blanEAAAA3QAAAA8AAAAAAAAAAAAAAAAAmAIAAGRycy9k&#10;b3ducmV2LnhtbFBLBQYAAAAABAAEAPUAAACJAwAAAAA=&#10;" path="m18,l16,,13,2,10,3,7,4,5,6,4,8,2,10,1,14,,16r,4e" filled="f" strokecolor="yellow" strokeweight="0">
                <v:path arrowok="t" o:connecttype="custom" o:connectlocs="5,0;4,0;4,1;3,1;2,1;1,2;1,2;1,3;0,4;0,4;0,5" o:connectangles="0,0,0,0,0,0,0,0,0,0,0"/>
              </v:shape>
              <v:shape id="Freeform 1264" o:spid="_x0000_s2282" style="position:absolute;left:4851;top:303;width:49;height:107;visibility:visible;mso-wrap-style:square;v-text-anchor:top" coordsize="19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oh8EA&#10;AADdAAAADwAAAGRycy9kb3ducmV2LnhtbERPS2sCMRC+F/ofwgheimb1IGE1Sm0RPNYXXofNuFm6&#10;mSybVKO/vikUvM3H95zFKrlWXKkPjWcNk3EBgrjypuFaw/GwGSkQISIbbD2ThjsFWC1fXxZYGn/j&#10;HV33sRY5hEOJGmyMXSllqCw5DGPfEWfu4nuHMcO+lqbHWw53rZwWxUw6bDg3WOzow1L1vf9xGtS5&#10;ffjuMz2Kk2LFp7R++wpW6+Egvc9BRErxKf53b02eP1UT+Psmn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XqIfBAAAA3QAAAA8AAAAAAAAAAAAAAAAAmAIAAGRycy9kb3du&#10;cmV2LnhtbFBLBQYAAAAABAAEAPUAAACGAwAAAAA=&#10;" path="m196,l185,3,175,5,164,9r-11,4l143,17r-9,4l124,27r-10,5l104,38r-8,7l87,52r-8,7l70,67r-7,8l56,83r-8,9l42,101r-6,9l30,120r-5,9l20,140r-3,10l13,161,9,171,7,182,4,193,2,204,1,215r,11l,237r1,12l1,260r1,11l4,282r3,11l9,304r4,9l17,324r3,10l25,345r5,10l36,364r6,9l48,383r8,8l63,400r7,7l79,416r8,7l96,429e" filled="f" strokecolor="yellow" strokeweight="0">
                <v:path arrowok="t" o:connecttype="custom" o:connectlocs="49,0;46,1;44,1;41,2;38,3;36,4;34,5;31,7;29,8;26,9;24,11;22,13;20,15;18,17;16,19;14,21;12,23;11,25;9,27;8,30;6,32;5,35;4,37;3,40;2,43;2,45;1,48;1,51;0,54;0,56;0,59;0,62;0,65;1,68;1,70;2,73;2,76;3,78;4,81;5,83;6,86;8,89;9,91;11,93;12,96;14,98;16,100;18,102;20,104;22,106;24,107" o:connectangles="0,0,0,0,0,0,0,0,0,0,0,0,0,0,0,0,0,0,0,0,0,0,0,0,0,0,0,0,0,0,0,0,0,0,0,0,0,0,0,0,0,0,0,0,0,0,0,0,0,0,0"/>
              </v:shape>
              <v:line id="Line 1265" o:spid="_x0000_s2283" style="position:absolute;visibility:visible" from="4833,266" to="498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oqtsIAAADdAAAADwAAAGRycy9kb3ducmV2LnhtbERPTYvCMBC9C/sfwizsTVN7WKQaZXFX&#10;UFBEXfA6NGNbbSa1iW3990YQvM3jfc5k1plSNFS7wrKC4SACQZxaXXCm4P+w6I9AOI+ssbRMCu7k&#10;YDb96E0w0bblHTV7n4kQwi5BBbn3VSKlS3My6Aa2Ig7cydYGfYB1JnWNbQg3pYyj6FsaLDg05FjR&#10;PKf0sr8ZBathdbSHtlzNT2f+3V6Pm+Zv7ZX6+ux+xiA8df4tfrmXOsyPRzE8vw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oqtsIAAADdAAAADwAAAAAAAAAAAAAA&#10;AAChAgAAZHJzL2Rvd25yZXYueG1sUEsFBgAAAAAEAAQA+QAAAJADAAAAAA==&#10;" strokecolor="yellow" strokeweight="0"/>
              <v:line id="Line 1266" o:spid="_x0000_s2284" style="position:absolute;visibility:visible" from="4845,275" to="4976,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aPLcMAAADdAAAADwAAAGRycy9kb3ducmV2LnhtbERP24rCMBB9F/yHMIJvmuqCSNco4u7C&#10;Cop4AV+HZmy7NpNuE9v690YQfJvDuc5s0ZpC1FS53LKC0TACQZxYnXOq4HT8GUxBOI+ssbBMCu7k&#10;YDHvdmYYa9vwnuqDT0UIYRejgsz7MpbSJRkZdENbEgfuYiuDPsAqlbrCJoSbQo6jaCIN5hwaMixp&#10;lVFyPdyMgvWoPNtjU6xXlz/+2v2ft/X3xivV77XLTxCeWv8Wv9y/OswfTz/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mjy3DAAAA3QAAAA8AAAAAAAAAAAAA&#10;AAAAoQIAAGRycy9kb3ducmV2LnhtbFBLBQYAAAAABAAEAPkAAACRAwAAAAA=&#10;" strokecolor="yellow" strokeweight="0"/>
              <v:shape id="Freeform 1267" o:spid="_x0000_s2285" style="position:absolute;left:4841;top:275;width:4;height:5;visibility:visible;mso-wrap-style:square;v-text-anchor:top" coordsize="2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N+csAA&#10;AADdAAAADwAAAGRycy9kb3ducmV2LnhtbERP24rCMBB9F/Yfwiz4pumKl9I1LSIIvnr5gLGZbaPN&#10;pNvE2v37jSD4NodznXUx2Eb01HnjWMHXNAFBXDptuFJwPu0mKQgfkDU2jknBH3ko8o/RGjPtHnyg&#10;/hgqEUPYZ6igDqHNpPRlTRb91LXEkftxncUQYVdJ3eEjhttGzpJkKS0ajg01trStqbwd71ZBv/rd&#10;Df11dTFmsbynJ7cntk6p8eew+QYRaAhv8cu913H+LJ3D85t4gs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6N+csAAAADdAAAADwAAAAAAAAAAAAAAAACYAgAAZHJzL2Rvd25y&#10;ZXYueG1sUEsFBgAAAAAEAAQA9QAAAIUDAAAAAA==&#10;" path="m20,l16,1r-2,l11,2,9,4,6,6,4,8,3,11,2,13r,4l,19e" filled="f" strokecolor="yellow" strokeweight="0">
                <v:path arrowok="t" o:connecttype="custom" o:connectlocs="4,0;3,0;3,0;2,1;2,1;1,2;1,2;1,3;0,3;0,4;0,5" o:connectangles="0,0,0,0,0,0,0,0,0,0,0"/>
              </v:shape>
              <v:line id="Line 1268" o:spid="_x0000_s2286" style="position:absolute;visibility:visible" from="4932,280" to="493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ywsMAAADdAAAADwAAAGRycy9kb3ducmV2LnhtbERP24rCMBB9F/yHMIJvmiqsSNco4u7C&#10;Cop4AV+HZmy7NpNuE9v690YQfJvDuc5s0ZpC1FS53LKC0TACQZxYnXOq4HT8GUxBOI+ssbBMCu7k&#10;YDHvdmYYa9vwnuqDT0UIYRejgsz7MpbSJRkZdENbEgfuYiuDPsAqlbrCJoSbQo6jaCIN5hwaMixp&#10;lVFyPdyMgvWoPNtjU6xXlz/+2v2ft/X3xivV77XLTxCeWv8Wv9y/OswfTz/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DssLDAAAA3QAAAA8AAAAAAAAAAAAA&#10;AAAAoQIAAGRycy9kb3ducmV2LnhtbFBLBQYAAAAABAAEAPkAAACRAwAAAAA=&#10;" strokecolor="yellow" strokeweight="0"/>
              <v:shape id="Freeform 1269" o:spid="_x0000_s2287" style="position:absolute;left:4972;top:280;width:4;height:5;visibility:visible;mso-wrap-style:square;v-text-anchor:top" coordsize="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6oRsEA&#10;AADdAAAADwAAAGRycy9kb3ducmV2LnhtbERPzYrCMBC+L/gOYQRva6qgaDUtIopeVljtAwzN2Bab&#10;SW1irW9vFoS9zcf3O+u0N7XoqHWVZQWTcQSCOLe64kJBdtl/L0A4j6yxtkwKXuQgTQZfa4y1ffIv&#10;dWdfiBDCLkYFpfdNLKXLSzLoxrYhDtzVtgZ9gG0hdYvPEG5qOY2iuTRYcWgosaFtSfnt/DAKTnjv&#10;/MEd9Ayb188u222X2aZSajTsNysQnnr/L/64jzrMny7m8PdNOEE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qEbBAAAA3QAAAA8AAAAAAAAAAAAAAAAAmAIAAGRycy9kb3du&#10;cmV2LnhtbFBLBQYAAAAABAAEAPUAAACGAwAAAAA=&#10;" path="m18,20r,-4l17,14,15,10,14,8,13,6,11,4,8,3,4,2,2,,,e" filled="f" strokecolor="yellow" strokeweight="0">
                <v:path arrowok="t" o:connecttype="custom" o:connectlocs="4,5;4,4;4,4;3,3;3,2;3,2;2,1;2,1;1,1;0,0;0,0" o:connectangles="0,0,0,0,0,0,0,0,0,0,0"/>
              </v:shape>
              <v:shape id="Freeform 1270" o:spid="_x0000_s2288" style="position:absolute;left:4976;top:275;width:5;height:5;visibility:visible;mso-wrap-style:square;v-text-anchor:top" coordsize="1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t0ssIA&#10;AADdAAAADwAAAGRycy9kb3ducmV2LnhtbERPzYrCMBC+L/gOYYS9ranirqUaRQTBxUPX6gMMzdgW&#10;k0lpoq1vbxYW9jYf3++sNoM14kGdbxwrmE4SEMSl0w1XCi7n/UcKwgdkjcYxKXiSh8169LbCTLue&#10;T/QoQiViCPsMFdQhtJmUvqzJop+4ljhyV9dZDBF2ldQd9jHcGjlLki9pseHYUGNLu5rKW3G3Cgrz&#10;zD9Nkn7Ln7nb3fuQt8dLrtT7eNguQQQawr/4z33Qcf4sXcDvN/EE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3SywgAAAN0AAAAPAAAAAAAAAAAAAAAAAJgCAABkcnMvZG93&#10;bnJldi54bWxQSwUGAAAAAAQABAD1AAAAhwMAAAAA&#10;" path="m19,19r,-2l18,13,17,11,16,8,13,6,11,4,8,2,6,1,3,1,,e" filled="f" strokecolor="yellow" strokeweight="0">
                <v:path arrowok="t" o:connecttype="custom" o:connectlocs="5,5;5,4;5,3;4,3;4,2;3,2;3,1;2,1;2,0;1,0;0,0" o:connectangles="0,0,0,0,0,0,0,0,0,0,0"/>
              </v:shape>
              <v:line id="Line 1271" o:spid="_x0000_s2289" style="position:absolute;visibility:visible" from="4952,412" to="4953,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IdXMYAAADdAAAADwAAAGRycy9kb3ducmV2LnhtbESPQWvCQBCF74L/YZmCN93oQSS6ilgL&#10;CpVSFbwO2TFJm51Ns2uS/nvnUOhthvfmvW9Wm95VqqUmlJ4NTCcJKOLM25JzA9fL23gBKkRki5Vn&#10;MvBLATbr4WCFqfUdf1J7jrmSEA4pGihirFOtQ1aQwzDxNbFod984jLI2ubYNdhLuKj1Lkrl2WLI0&#10;FFjTrqDs+/xwBo7T+uYvXXXc3b/49ePndmr379GY0Uu/XYKK1Md/89/1wQr+bCG48o2Mo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CHVzGAAAA3QAAAA8AAAAAAAAA&#10;AAAAAAAAoQIAAGRycy9kb3ducmV2LnhtbFBLBQYAAAAABAAEAPkAAACUAwAAAAA=&#10;" strokecolor="yellow" strokeweight="0"/>
              <v:line id="Line 1272" o:spid="_x0000_s2290" style="position:absolute;flip:y;visibility:visible" from="4934,407" to="4935,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rRNsMAAADdAAAADwAAAGRycy9kb3ducmV2LnhtbERP32vCMBB+H/g/hBN8m+kKda4aRTYE&#10;HUxQ5/vZnG1ncylJ1PrfL4OBb/fx/bzpvDONuJLztWUFL8MEBHFhdc2lgu/98nkMwgdkjY1lUnAn&#10;D/NZ72mKubY33tJ1F0oRQ9jnqKAKoc2l9EVFBv3QtsSRO1lnMEToSqkd3mK4aWSaJCNpsObYUGFL&#10;7xUV593FKPiUjsKPHRX113G92X68ZvfVIVNq0O8WExCBuvAQ/7tXOs5Px2/w9008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q0TbDAAAA3QAAAA8AAAAAAAAAAAAA&#10;AAAAoQIAAGRycy9kb3ducmV2LnhtbFBLBQYAAAAABAAEAPkAAACRAwAAAAA=&#10;" strokecolor="yellow" strokeweight="0"/>
              <v:line id="Line 1273" o:spid="_x0000_s2291" style="position:absolute;flip:x;visibility:visible" from="4934,410" to="4947,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nudsYAAADdAAAADwAAAGRycy9kb3ducmV2LnhtbESPQWsCQQyF74L/YYjQW52toNato5SW&#10;ghUUtHqPO+nutjuZZWaq6783h4K3hPfy3pf5snONOlOItWcDT8MMFHHhbc2lgcPXx+MzqJiQLTae&#10;ycCVIiwX/d4cc+svvKPzPpVKQjjmaKBKqc21jkVFDuPQt8SiffvgMMkaSm0DXiTcNXqUZRPtsGZp&#10;qLClt4qK3/2fM7DWgdKPnxT15vS53b1Px9fVcWzMw6B7fQGVqEt38//1ygr+aCb88o2Mo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J7nbGAAAA3QAAAA8AAAAAAAAA&#10;AAAAAAAAoQIAAGRycy9kb3ducmV2LnhtbFBLBQYAAAAABAAEAPkAAACUAwAAAAA=&#10;" strokecolor="yellow" strokeweight="0"/>
              <v:line id="Line 1274" o:spid="_x0000_s2292" style="position:absolute;visibility:visible" from="4922,289" to="492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EiHMQAAADdAAAADwAAAGRycy9kb3ducmV2LnhtbERPTWvCQBC9C/6HZYTedBMPpY1ZRbSC&#10;QotUhVyH7JhEs7Npdpuk/74rFHqbx/ucdDWYWnTUusqygngWgSDOra64UHA576YvIJxH1lhbJgU/&#10;5GC1HI9STLTt+ZO6ky9ECGGXoILS+yaR0uUlGXQz2xAH7mpbgz7AtpC6xT6Em1rOo+hZGqw4NJTY&#10;0Kak/H76NgoOcZPZc18fNtcbb49f2Uf39u6VepoM6wUIT4P/F/+59zrMn7/G8PgmnC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ISIcxAAAAN0AAAAPAAAAAAAAAAAA&#10;AAAAAKECAABkcnMvZG93bnJldi54bWxQSwUGAAAAAAQABAD5AAAAkgMAAAAA&#10;" strokecolor="yellow" strokeweight="0"/>
              <v:line id="Line 1275" o:spid="_x0000_s2293" style="position:absolute;visibility:visible" from="4900,289" to="49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O8a8MAAADdAAAADwAAAGRycy9kb3ducmV2LnhtbERPTWvCQBC9C/0PyxS86cYcRFNXEWuh&#10;giLVgtchOyax2dmYXZP4711B6G0e73Nmi86UoqHaFZYVjIYRCOLU6oIzBb/Hr8EEhPPIGkvLpOBO&#10;Dhbzt94ME21b/qHm4DMRQtglqCD3vkqkdGlOBt3QVsSBO9vaoA+wzqSusQ3hppRxFI2lwYJDQ44V&#10;rXJK/w43o2Azqk722Jab1fnCn/vradest16p/nu3/ADhqfP/4pf7W4f58TSG5zfhB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zvGvDAAAA3QAAAA8AAAAAAAAAAAAA&#10;AAAAoQIAAGRycy9kb3ducmV2LnhtbFBLBQYAAAAABAAEAPkAAACRAwAAAAA=&#10;" strokecolor="yellow" strokeweight="0"/>
              <v:line id="Line 1276" o:spid="_x0000_s2294" style="position:absolute;flip:x;visibility:visible" from="4911,311" to="4922,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twAcQAAADdAAAADwAAAGRycy9kb3ducmV2LnhtbERP22rCQBB9F/oPyxR8q5sqWo3ZSFEE&#10;W7Dgpe/T7Jikzc6G3VXj33cLBd/mcK6TLTrTiAs5X1tW8DxIQBAXVtdcKjge1k9TED4ga2wsk4Ib&#10;eVjkD70MU22vvKPLPpQihrBPUUEVQptK6YuKDPqBbYkjd7LOYIjQlVI7vMZw08hhkkykwZpjQ4Ut&#10;LSsqfvZno+BdOgrfdlLU26+3j93qZXzbfI6V6j92r3MQgbpwF/+7NzrOH85G8PdNPEH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W3ABxAAAAN0AAAAPAAAAAAAAAAAA&#10;AAAAAKECAABkcnMvZG93bnJldi54bWxQSwUGAAAAAAQABAD5AAAAkgMAAAAA&#10;" strokecolor="yellow" strokeweight="0"/>
              <v:line id="Line 1277" o:spid="_x0000_s2295" style="position:absolute;visibility:visible" from="4900,311" to="491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aBhMQAAADdAAAADwAAAGRycy9kb3ducmV2LnhtbERP22rCQBB9F/yHZYS+6UYppcasItqC&#10;QotUBV+H7OSi2dmYXZP077uFQt/mcK6TrHpTiZYaV1pWMJ1EIIhTq0vOFZxP7+NXEM4ja6wsk4Jv&#10;crBaDgcJxtp2/EXt0ecihLCLUUHhfR1L6dKCDLqJrYkDl9nGoA+wyaVusAvhppKzKHqRBksODQXW&#10;tCkovR0fRsF+Wl/sqav2m+zK28P98tm+fXilnkb9egHCU+//xX/unQ7zZ/Nn+P0mnC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VoGExAAAAN0AAAAPAAAAAAAAAAAA&#10;AAAAAKECAABkcnMvZG93bnJldi54bWxQSwUGAAAAAAQABAD5AAAAkgMAAAAA&#10;" strokecolor="yellow" strokeweight="0"/>
              <v:shape id="Freeform 1278" o:spid="_x0000_s2296" style="position:absolute;left:4893;top:249;width:36;height:2;visibility:visible;mso-wrap-style:square;v-text-anchor:top" coordsize="1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qhL4A&#10;AADdAAAADwAAAGRycy9kb3ducmV2LnhtbERPTYvCMBC9C/6HMII3TS3oajWKLFi86krPYzO21WZS&#10;mqzWf28Ewds83uesNp2pxZ1aV1lWMBlHIIhzqysuFJz+dqM5COeRNdaWScGTHGzW/d4KE20ffKD7&#10;0RcihLBLUEHpfZNI6fKSDLqxbYgDd7GtQR9gW0jd4iOEm1rGUTSTBisODSU29FtSfjv+GwX1OT0X&#10;Jsoye42bvWObkv9JlRoOuu0ShKfOf8Uf916H+fFiCu9vwgly/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z6oS+AAAA3QAAAA8AAAAAAAAAAAAAAAAAmAIAAGRycy9kb3ducmV2&#10;LnhtbFBLBQYAAAAABAAEAPUAAACDAwAAAAA=&#10;" path="m143,10l132,6,120,5,107,2,95,1,83,1,72,,60,1,48,1,36,2,23,5,12,6,,10e" filled="f" strokecolor="yellow" strokeweight="0">
                <v:path arrowok="t" o:connecttype="custom" o:connectlocs="36,2;33,1;30,1;27,0;24,0;21,0;18,0;15,0;12,0;9,0;6,1;3,1;0,2" o:connectangles="0,0,0,0,0,0,0,0,0,0,0,0,0"/>
              </v:shape>
              <v:line id="Line 1279" o:spid="_x0000_s2297" style="position:absolute;visibility:visible" from="4890,280" to="489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i6aMMAAADdAAAADwAAAGRycy9kb3ducmV2LnhtbERPS4vCMBC+C/6HMMLeNNWDuF2jiLvC&#10;Cor4AK9DM7Zdm0ltYlv/vREWvM3H95zpvDWFqKlyuWUFw0EEgjixOudUwem46k9AOI+ssbBMCh7k&#10;YD7rdqYYa9vwnuqDT0UIYRejgsz7MpbSJRkZdANbEgfuYiuDPsAqlbrCJoSbQo6iaCwN5hwaMixp&#10;mVFyPdyNgvWwPNtjU6yXlz/+3t3O2/pn45X66LWLLxCeWv8W/7t/dZg/+hzD65twgp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IumjDAAAA3QAAAA8AAAAAAAAAAAAA&#10;AAAAoQIAAGRycy9kb3ducmV2LnhtbFBLBQYAAAAABAAEAPkAAACRAwAAAAA=&#10;" strokecolor="yellow" strokeweight="0"/>
              <v:line id="Line 1280" o:spid="_x0000_s2298" style="position:absolute;visibility:visible" from="4890,289" to="4911,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Qf88QAAADdAAAADwAAAGRycy9kb3ducmV2LnhtbERPS2vCQBC+C/6HZYTedKOHtsasItqC&#10;QotUBa9DdvLQ7GzMrkn677uFQm/z8T0nWfWmEi01rrSsYDqJQBCnVpecKzif3sevIJxH1lhZJgXf&#10;5GC1HA4SjLXt+Ivao89FCGEXo4LC+zqW0qUFGXQTWxMHLrONQR9gk0vdYBfCTSVnUfQsDZYcGgqs&#10;aVNQejs+jIL9tL7YU1ftN9mVt4f75bN9+/BKPY369QKEp97/i//cOx3mz+Yv8PtNOEE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hB/zxAAAAN0AAAAPAAAAAAAAAAAA&#10;AAAAAKECAABkcnMvZG93bnJldi54bWxQSwUGAAAAAAQABAD5AAAAkgMAAAAA&#10;" strokecolor="yellow" strokeweight="0"/>
              <v:line id="Line 1281" o:spid="_x0000_s2299" style="position:absolute;visibility:visible" from="4861,412" to="491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uLgccAAADdAAAADwAAAGRycy9kb3ducmV2LnhtbESPQWvCQBCF74L/YRmhN93oodTUVYpa&#10;qFCRxoLXITsmabOzaXabpP++cxC8zfDevPfNajO4WnXUhsqzgfksAUWce1txYeDz/Dp9AhUissXa&#10;Mxn4owCb9Xi0wtT6nj+oy2KhJIRDigbKGJtU65CX5DDMfEMs2tW3DqOsbaFti72Eu1ovkuRRO6xY&#10;GkpsaFtS/p39OgOHeXPx574+bK9fvDv9XI7d/j0a8zAZXp5BRRri3Xy7frOCv1gKrnwjI+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G4uBxwAAAN0AAAAPAAAAAAAA&#10;AAAAAAAAAKECAABkcnMvZG93bnJldi54bWxQSwUGAAAAAAQABAD5AAAAlQMAAAAA&#10;" strokecolor="yellow" strokeweight="0"/>
              <v:line id="Line 1282" o:spid="_x0000_s2300" style="position:absolute;visibility:visible" from="4875,410" to="488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uGsMAAADdAAAADwAAAGRycy9kb3ducmV2LnhtbERPS4vCMBC+C/6HMII3TfWwaNco4u7C&#10;Cor4AK9DM7Zdm0m3iW3990YQvM3H95zZojWFqKlyuWUFo2EEgjixOudUwen4M5iAcB5ZY2GZFNzJ&#10;wWLe7cww1rbhPdUHn4oQwi5GBZn3ZSylSzIy6Ia2JA7cxVYGfYBVKnWFTQg3hRxH0Yc0mHNoyLCk&#10;VUbJ9XAzCtaj8myPTbFeXf74a/d/3tbfG69Uv9cuP0F4av1b/HL/6jB/PJ3C85twgp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XLhrDAAAA3QAAAA8AAAAAAAAAAAAA&#10;AAAAoQIAAGRycy9kb3ducmV2LnhtbFBLBQYAAAAABAAEAPkAAACRAwAAAAA=&#10;" strokecolor="yellow" strokeweight="0"/>
              <v:line id="Line 1283" o:spid="_x0000_s2301" style="position:absolute;visibility:visible" from="4870,414" to="491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YdncYAAADdAAAADwAAAGRycy9kb3ducmV2LnhtbESPQWvCQBCF7wX/wzJCb3VjBSnRVURb&#10;ULCUquB1yI5JNDubZrdJ/PfOodDbDO/Ne9/Ml72rVEtNKD0bGI8SUMSZtyXnBk7Hj5c3UCEiW6w8&#10;k4E7BVguBk9zTK3v+JvaQ8yVhHBI0UARY51qHbKCHIaRr4lFu/jGYZS1ybVtsJNwV+nXJJlqhyVL&#10;Q4E1rQvKbodfZ2A3rs/+2FW79eXKm6+f82f7vo/GPA/71QxUpD7+m/+ut1bwJ4nwyzcygl4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GHZ3GAAAA3QAAAA8AAAAAAAAA&#10;AAAAAAAAoQIAAGRycy9kb3ducmV2LnhtbFBLBQYAAAAABAAEAPkAAACUAwAAAAA=&#10;" strokecolor="yellow" strokeweight="0"/>
              <v:line id="Line 1284" o:spid="_x0000_s2302" style="position:absolute;visibility:visible" from="4870,412" to="4871,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q4BsMAAADdAAAADwAAAGRycy9kb3ducmV2LnhtbERP22rCQBB9L/gPywi+1U0qFImuIl5A&#10;wVK8gK9Ddkyi2dk0uybp33cLgm9zONeZzjtTioZqV1hWEA8jEMSp1QVnCs6nzfsYhPPIGkvLpOCX&#10;HMxnvbcpJtq2fKDm6DMRQtglqCD3vkqkdGlOBt3QVsSBu9raoA+wzqSusQ3hppQfUfQpDRYcGnKs&#10;aJlTej8+jIJdXF3sqS13y+uNV98/l69mvfdKDfrdYgLCU+df4qd7q8P8URTD/zfhBD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KuAbDAAAA3QAAAA8AAAAAAAAAAAAA&#10;AAAAoQIAAGRycy9kb3ducmV2LnhtbFBLBQYAAAAABAAEAPkAAACRAwAAAAA=&#10;" strokecolor="yellow" strokeweight="0"/>
              <v:line id="Line 1285" o:spid="_x0000_s2303" style="position:absolute;flip:x;visibility:visible" from="4911,395" to="4913,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xPgMMAAADdAAAADwAAAGRycy9kb3ducmV2LnhtbERP32vCMBB+F/wfwgl703QV3ahGGYrg&#10;BhPstvdbc7bdmktJslr/eyMMfLuP7+ct171pREfO15YVPE4SEMSF1TWXCj4/duNnED4ga2wsk4IL&#10;eVivhoMlZtqe+UhdHkoRQ9hnqKAKoc2k9EVFBv3EtsSRO1lnMEToSqkdnmO4aWSaJHNpsObYUGFL&#10;m4qK3/zPKHiTjsKPnRf1+/fr4bh9ml32XzOlHkb9ywJEoD7cxf/uvY7zp0kKt2/iCXJ1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8T4DDAAAA3QAAAA8AAAAAAAAAAAAA&#10;AAAAoQIAAGRycy9kb3ducmV2LnhtbFBLBQYAAAAABAAEAPkAAACRAwAAAAA=&#10;" strokecolor="yellow" strokeweight="0"/>
              <v:line id="Line 1286" o:spid="_x0000_s2304" style="position:absolute;visibility:visible" from="4909,395" to="491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SD6sMAAADdAAAADwAAAGRycy9kb3ducmV2LnhtbERP24rCMBB9X/Afwgi+rakKi1SjiBdQ&#10;cJFVwdehGdtqM6lNbLt/vxGEfZvDuc503ppC1FS53LKCQT8CQZxYnXOq4HzafI5BOI+ssbBMCn7J&#10;wXzW+ZhirG3DP1QffSpCCLsYFWTel7GULsnIoOvbkjhwV1sZ9AFWqdQVNiHcFHIYRV/SYM6hIcOS&#10;lhkl9+PTKNgNyos9NcVueb3x6vC4fNfrvVeq120XExCeWv8vfru3OswfRSN4fRNOkL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Ug+rDAAAA3QAAAA8AAAAAAAAAAAAA&#10;AAAAoQIAAGRycy9kb3ducmV2LnhtbFBLBQYAAAAABAAEAPkAAACRAwAAAAA=&#10;" strokecolor="yellow" strokeweight="0"/>
              <v:line id="Line 1287" o:spid="_x0000_s2305" style="position:absolute;visibility:visible" from="4921,407" to="4922,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0bnsQAAADdAAAADwAAAGRycy9kb3ducmV2LnhtbERP22rCQBB9F/yHZQp9042tlJJmleIF&#10;FCrSWPB1yE4ubXY2za5J/PuuUPBtDuc6yXIwteiodZVlBbNpBII4s7riQsHXaTt5BeE8ssbaMim4&#10;koPlYjxKMNa250/qUl+IEMIuRgWl900spctKMuimtiEOXG5bgz7AtpC6xT6Em1o+RdGLNFhxaCix&#10;oVVJ2U96MQr2s+ZsT329X+XfvD7+ng/d5sMr9fgwvL+B8DT4u/jfvdNh/nM0h9s34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vRuexAAAAN0AAAAPAAAAAAAAAAAA&#10;AAAAAKECAABkcnMvZG93bnJldi54bWxQSwUGAAAAAAQABAD5AAAAkgMAAAAA&#10;" strokecolor="yellow" strokeweight="0"/>
              <v:line id="Line 1288" o:spid="_x0000_s2306" style="position:absolute;flip:x;visibility:visible" from="4911,401" to="492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XX9MIAAADdAAAADwAAAGRycy9kb3ducmV2LnhtbERP22oCMRB9F/oPYYS+aVZlraxGEUWw&#10;hQre3sfNdHfbzWRJUl3/3giFvs3hXGe2aE0truR8ZVnBoJ+AIM6trrhQcDpuehMQPiBrrC2Tgjt5&#10;WMxfOjPMtL3xnq6HUIgYwj5DBWUITSalz0sy6Pu2IY7cl3UGQ4SukNrhLYabWg6TZCwNVhwbSmxo&#10;VVL+c/g1Cj6ko/Btx3n1eXnf7ddv6X17TpV67bbLKYhAbfgX/7m3Os4fJSk8v4kn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XX9MIAAADdAAAADwAAAAAAAAAAAAAA&#10;AAChAgAAZHJzL2Rvd25yZXYueG1sUEsFBgAAAAAEAAQA+QAAAJADAAAAAA==&#10;" strokecolor="yellow" strokeweight="0"/>
              <v:line id="Line 1289" o:spid="_x0000_s2307" style="position:absolute;flip:y;visibility:visible" from="4921,401" to="4922,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dJg8MAAADdAAAADwAAAGRycy9kb3ducmV2LnhtbERP22rCQBB9L/gPyxT6Vje1GCW6SqkU&#10;olDB2/uYnSap2dmwuzXx77uFgm9zONeZL3vTiCs5X1tW8DJMQBAXVtdcKjgePp6nIHxA1thYJgU3&#10;8rBcDB7mmGnb8Y6u+1CKGMI+QwVVCG0mpS8qMuiHtiWO3Jd1BkOErpTaYRfDTSNHSZJKgzXHhgpb&#10;eq+ouOx/jIKNdBS+bVrUn+f1dreajG/5aazU02P/NgMRqA938b8713H+a5LC3zfxBL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SYPDAAAA3QAAAA8AAAAAAAAAAAAA&#10;AAAAoQIAAGRycy9kb3ducmV2LnhtbFBLBQYAAAAABAAEAPkAAACRAwAAAAA=&#10;" strokecolor="yellow" strokeweight="0"/>
              <v:line id="Line 1290" o:spid="_x0000_s2308" style="position:absolute;flip:x;visibility:visible" from="4911,408" to="4921,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vsGMMAAADdAAAADwAAAGRycy9kb3ducmV2LnhtbERP32vCMBB+F/wfwg1803Qb2tEZRRyD&#10;bqCg295vza3tbC4libb+90YQfLuP7+fNl71pxImcry0reJwkIIgLq2suFXx/vY9fQPiArLGxTArO&#10;5GG5GA7mmGnb8Y5O+1CKGMI+QwVVCG0mpS8qMugntiWO3J91BkOErpTaYRfDTSOfkmQmDdYcGyps&#10;aV1RcdgfjYJP6Sj821lRb34/tru3dHrOf6ZKjR761SuIQH24i2/uXMf5z0kK12/iCXJ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L7BjDAAAA3QAAAA8AAAAAAAAAAAAA&#10;AAAAoQIAAGRycy9kb3ducmV2LnhtbFBLBQYAAAAABAAEAPkAAACRAwAAAAA=&#10;" strokecolor="yellow" strokeweight="0"/>
              <v:line id="Line 1291" o:spid="_x0000_s2309" style="position:absolute;visibility:visible" from="4901,401" to="491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Rm8YAAADdAAAADwAAAGRycy9kb3ducmV2LnhtbESPQWvCQBCF7wX/wzJCb3VjBSnRVURb&#10;ULCUquB1yI5JNDubZrdJ/PfOodDbDO/Ne9/Ml72rVEtNKD0bGI8SUMSZtyXnBk7Hj5c3UCEiW6w8&#10;k4E7BVguBk9zTK3v+JvaQ8yVhHBI0UARY51qHbKCHIaRr4lFu/jGYZS1ybVtsJNwV+nXJJlqhyVL&#10;Q4E1rQvKbodfZ2A3rs/+2FW79eXKm6+f82f7vo/GPA/71QxUpD7+m/+ut1bwJ4ngyjcygl4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wEZvGAAAA3QAAAA8AAAAAAAAA&#10;AAAAAAAAoQIAAGRycy9kb3ducmV2LnhtbFBLBQYAAAAABAAEAPkAAACUAwAAAAA=&#10;" strokecolor="yellow" strokeweight="0"/>
              <v:line id="Line 1292" o:spid="_x0000_s2310" style="position:absolute;flip:y;visibility:visible" from="4901,401" to="4902,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jd8cIAAADdAAAADwAAAGRycy9kb3ducmV2LnhtbERP22oCMRB9F/yHMIJvNavibTWKtBRs&#10;oQVv7+Nm3F3dTJYk1fXvm0LBtzmc6yxWjanEjZwvLSvo9xIQxJnVJecKDvv3lykIH5A1VpZJwYM8&#10;rJbt1gJTbe+8pdsu5CKGsE9RQRFCnUrps4IM+p6tiSN3ts5giNDlUju8x3BTyUGSjKXBkmNDgTW9&#10;FpRddz9Gwad0FC52nJVfp4/v7dtk9NgcR0p1O816DiJQE57if/dGx/nDZAZ/38QT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ljd8cIAAADdAAAADwAAAAAAAAAAAAAA&#10;AAChAgAAZHJzL2Rvd25yZXYueG1sUEsFBgAAAAAEAAQA+QAAAJADAAAAAA==&#10;" strokecolor="yellow" strokeweight="0"/>
              <v:line id="Line 1293" o:spid="_x0000_s2311" style="position:absolute;visibility:visible" from="4901,408" to="4911,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LQMYAAADdAAAADwAAAGRycy9kb3ducmV2LnhtbESPQWvCQBCF7wX/wzJCb3WTCqWkrlK0&#10;gkKlVAteh+yYpGZnY3abxH/vHITeZnhv3vtmthhcrTpqQ+XZQDpJQBHn3lZcGPg5rJ9eQYWIbLH2&#10;TAauFGAxHz3MMLO+52/q9rFQEsIhQwNljE2mdchLchgmviEW7eRbh1HWttC2xV7CXa2fk+RFO6xY&#10;GkpsaFlSft7/OQPbtDn6Q19vl6dfXn1djrvu4zMa8zge3t9ARRriv/l+vbGCP02FX76REf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fi0DGAAAA3QAAAA8AAAAAAAAA&#10;AAAAAAAAoQIAAGRycy9kb3ducmV2LnhtbFBLBQYAAAAABAAEAPkAAACUAwAAAAA=&#10;" strokecolor="yellow" strokeweight="0"/>
              <v:line id="Line 1294" o:spid="_x0000_s2312" style="position:absolute;visibility:visible" from="4901,407" to="4902,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Mu28QAAADdAAAADwAAAGRycy9kb3ducmV2LnhtbERP22rCQBB9L/Qflin4VjepUCR1I2Ir&#10;KFikseDrkJ1canY2za5J+vddQfBtDuc6i+VoGtFT52rLCuJpBII4t7rmUsH3cfM8B+E8ssbGMin4&#10;IwfL9PFhgYm2A39Rn/lShBB2CSqovG8TKV1ekUE3tS1x4ArbGfQBdqXUHQ4h3DTyJYpepcGaQ0OF&#10;La0rys/ZxSjYxe3JHodmty5++P3we/rsP/ZeqcnTuHoD4Wn0d/HNvdVh/iyO4fpNOEG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Ey7bxAAAAN0AAAAPAAAAAAAAAAAA&#10;AAAAAKECAABkcnMvZG93bnJldi54bWxQSwUGAAAAAAQABAD5AAAAkgMAAAAA&#10;" strokecolor="yellow" strokeweight="0"/>
              <v:line id="Line 1295" o:spid="_x0000_s2313" style="position:absolute;flip:y;visibility:visible" from="4888,407" to="488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XZXcIAAADdAAAADwAAAGRycy9kb3ducmV2LnhtbERP22oCMRB9L/gPYYS+1ayKF1ajSItg&#10;Cwre3sfNuLu6mSxJquvfNwXBtzmc60znjanEjZwvLSvodhIQxJnVJecKDvvlxxiED8gaK8uk4EEe&#10;5rPW2xRTbe+8pdsu5CKGsE9RQRFCnUrps4IM+o6tiSN3ts5giNDlUju8x3BTyV6SDKXBkmNDgTV9&#10;FpRdd79GwY90FC52mJXr0/dm+zUaPFbHgVLv7WYxARGoCS/x073ScX6/24P/b+IJ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XZXcIAAADdAAAADwAAAAAAAAAAAAAA&#10;AAChAgAAZHJzL2Rvd25yZXYueG1sUEsFBgAAAAAEAAQA+QAAAJADAAAAAA==&#10;" strokecolor="yellow" strokeweight="0"/>
              <v:line id="Line 1296" o:spid="_x0000_s2314" style="position:absolute;visibility:visible" from="4888,407" to="490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0VN8QAAADdAAAADwAAAGRycy9kb3ducmV2LnhtbERPTWvCQBC9C/0PyxR6000UiqRZRaxC&#10;hRZpLOQ6ZMckNjsbs9sk/fddQehtHu9z0vVoGtFT52rLCuJZBIK4sLrmUsHXaT9dgnAeWWNjmRT8&#10;koP16mGSYqLtwJ/UZ74UIYRdggoq79tESldUZNDNbEscuLPtDPoAu1LqDocQbho5j6JnabDm0FBh&#10;S9uKiu/sxyg4xG1uT0Nz2J4v/Hq85h/97t0r9fQ4bl5AeBr9v/juftNh/iJewO2bcIJ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jRU3xAAAAN0AAAAPAAAAAAAAAAAA&#10;AAAAAKECAABkcnMvZG93bnJldi54bWxQSwUGAAAAAAQABAD5AAAAkgMAAAAA&#10;" strokecolor="yellow" strokeweight="0"/>
              <v:line id="Line 1297" o:spid="_x0000_s2315" style="position:absolute;flip:y;visibility:visible" from="4913,395" to="4914,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DkssMAAADdAAAADwAAAGRycy9kb3ducmV2LnhtbERPyWrDMBC9F/oPYgq5NbKz40QOIaGQ&#10;FFLI0vvUmthurZGR1MT5+6pQ6G0eb53FsjONuJLztWUFaT8BQVxYXXOp4Hx6eZ6B8AFZY2OZFNzJ&#10;wzJ/fFhgpu2ND3Q9hlLEEPYZKqhCaDMpfVGRQd+3LXHkLtYZDBG6UmqHtxhuGjlIkok0WHNsqLCl&#10;dUXF1/HbKHiVjsKnnRT1/mP3dthMx/ft+1ip3lO3moMI1IV/8Z97q+P8YTqC32/iC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A5LLDAAAA3QAAAA8AAAAAAAAAAAAA&#10;AAAAoQIAAGRycy9kb3ducmV2LnhtbFBLBQYAAAAABAAEAPkAAACRAwAAAAA=&#10;" strokecolor="yellow" strokeweight="0"/>
              <v:line id="Line 1298" o:spid="_x0000_s2316" style="position:absolute;flip:y;visibility:visible" from="4909,395" to="4910,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xBKcIAAADdAAAADwAAAGRycy9kb3ducmV2LnhtbERP32vCMBB+F/wfwgm+aepG3ahGEcfA&#10;DSbo5vvZnG21uZQkav3vjTDw7T6+nzedt6YWF3K+sqxgNExAEOdWV1wo+Pv9HLyD8AFZY22ZFNzI&#10;w3zW7Uwx0/bKG7psQyFiCPsMFZQhNJmUPi/JoB/ahjhyB+sMhghdIbXDaww3tXxJkrE0WHFsKLGh&#10;ZUn5aXs2Cr6lo3C047z62X+tNx9v6W21S5Xq99rFBESgNjzF/+6VjvNfRyk8vokn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xBKcIAAADdAAAADwAAAAAAAAAAAAAA&#10;AAChAgAAZHJzL2Rvd25yZXYueG1sUEsFBgAAAAAEAAQA+QAAAJADAAAAAA==&#10;" strokecolor="yellow" strokeweight="0"/>
              <v:line id="Line 1299" o:spid="_x0000_s2317" style="position:absolute;flip:y;visibility:visible" from="4911,356" to="4912,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7fXsMAAADdAAAADwAAAGRycy9kb3ducmV2LnhtbERP22rCQBB9F/oPyxT6phsVo6TZiCiC&#10;LbTg7X3MTpO02dmwu9X4991CoW9zONfJl71pxZWcbywrGI8SEMSl1Q1XCk7H7XABwgdkja1lUnAn&#10;D8viYZBjpu2N93Q9hErEEPYZKqhD6DIpfVmTQT+yHXHkPqwzGCJ0ldQObzHctHKSJKk02HBsqLGj&#10;dU3l1+HbKHiVjsKnTcvm7fLyvt/MZ/fdeabU02O/egYRqA//4j/3Tsf503EKv9/EE2T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e317DAAAA3QAAAA8AAAAAAAAAAAAA&#10;AAAAoQIAAGRycy9kb3ducmV2LnhtbFBLBQYAAAAABAAEAPkAAACRAwAAAAA=&#10;" strokecolor="yellow" strokeweight="0"/>
              <v:line id="Line 1300" o:spid="_x0000_s2318" style="position:absolute;visibility:visible" from="4910,356" to="4911,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YTNMQAAADdAAAADwAAAGRycy9kb3ducmV2LnhtbERP22rCQBB9F/oPyxR8000qVIlupNgW&#10;KlSKF/B1yE4ump1Ns9sk/fuuIPRtDuc6q/VgatFR6yrLCuJpBII4s7riQsHp+D5ZgHAeWWNtmRT8&#10;koN1+jBaYaJtz3vqDr4QIYRdggpK75tESpeVZNBNbUMcuNy2Bn2AbSF1i30IN7V8iqJnabDi0FBi&#10;Q5uSsuvhxyjYxs3ZHvt6u8kv/Pr1fd51b59eqfHj8LIE4Wnw/+K7+0OH+bN4Drdvwgk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thM0xAAAAN0AAAAPAAAAAAAAAAAA&#10;AAAAAKECAABkcnMvZG93bnJldi54bWxQSwUGAAAAAAQABAD5AAAAkgMAAAAA&#10;" strokecolor="yellow" strokeweight="0"/>
              <v:line id="Line 1301" o:spid="_x0000_s2319" style="position:absolute;visibility:visible" from="4912,338" to="4913,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mHRsYAAADdAAAADwAAAGRycy9kb3ducmV2LnhtbESPQWvCQBCF7wX/wzJCb3WTCqWkrlK0&#10;gkKlVAteh+yYpGZnY3abxH/vHITeZnhv3vtmthhcrTpqQ+XZQDpJQBHn3lZcGPg5rJ9eQYWIbLH2&#10;TAauFGAxHz3MMLO+52/q9rFQEsIhQwNljE2mdchLchgmviEW7eRbh1HWttC2xV7CXa2fk+RFO6xY&#10;GkpsaFlSft7/OQPbtDn6Q19vl6dfXn1djrvu4zMa8zge3t9ARRriv/l+vbGCP00FV76REf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ph0bGAAAA3QAAAA8AAAAAAAAA&#10;AAAAAAAAoQIAAGRycy9kb3ducmV2LnhtbFBLBQYAAAAABAAEAPkAAACUAwAAAAA=&#10;" strokecolor="yellow" strokeweight="0"/>
              <v:line id="Line 1302" o:spid="_x0000_s2320" style="position:absolute;visibility:visible" from="4909,338" to="4910,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Ui3cQAAADdAAAADwAAAGRycy9kb3ducmV2LnhtbERP22rCQBB9F/oPyxR8000qFI1upNgW&#10;KlSKF/B1yE4ump1Ns9sk/fuuIPRtDuc6q/VgatFR6yrLCuJpBII4s7riQsHp+D6Zg3AeWWNtmRT8&#10;koN1+jBaYaJtz3vqDr4QIYRdggpK75tESpeVZNBNbUMcuNy2Bn2AbSF1i30IN7V8iqJnabDi0FBi&#10;Q5uSsuvhxyjYxs3ZHvt6u8kv/Pr1fd51b59eqfHj8LIE4Wnw/+K7+0OH+bN4Abdvwgk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ZSLdxAAAAN0AAAAPAAAAAAAAAAAA&#10;AAAAAKECAABkcnMvZG93bnJldi54bWxQSwUGAAAAAAQABAD5AAAAkgMAAAAA&#10;" strokecolor="yellow" strokeweight="0"/>
              <v:line id="Line 1303" o:spid="_x0000_s2321" style="position:absolute;flip:y;visibility:visible" from="4912,338" to="4913,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coDMYAAADdAAAADwAAAGRycy9kb3ducmV2LnhtbESPQWsCQQyF7wX/wxChtzpbi1a2jiJK&#10;wRYUtHqPO+nu1p3MMjPV9d+bQ6G3hPfy3pfpvHONulCItWcDz4MMFHHhbc2lgcPX+9MEVEzIFhvP&#10;ZOBGEeaz3sMUc+uvvKPLPpVKQjjmaKBKqc21jkVFDuPAt8SiffvgMMkaSm0DXiXcNXqYZWPtsGZp&#10;qLClZUXFef/rDHzqQOnHj4t6c/rY7lavo9v6ODLmsd8t3kAl6tK/+e96bQX/ZSj88o2Mo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XKAzGAAAA3QAAAA8AAAAAAAAA&#10;AAAAAAAAoQIAAGRycy9kb3ducmV2LnhtbFBLBQYAAAAABAAEAPkAAACUAwAAAAA=&#10;" strokecolor="yellow" strokeweight="0"/>
              <v:line id="Line 1304" o:spid="_x0000_s2322" style="position:absolute;flip:y;visibility:visible" from="4910,338" to="4911,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uNl8IAAADdAAAADwAAAGRycy9kb3ducmV2LnhtbERP22oCMRB9L/gPYYS+1ayKF1ajSItg&#10;Cwre3sfNuLu6mSxJquvfNwXBtzmc60znjanEjZwvLSvodhIQxJnVJecKDvvlxxiED8gaK8uk4EEe&#10;5rPW2xRTbe+8pdsu5CKGsE9RQRFCnUrps4IM+o6tiSN3ts5giNDlUju8x3BTyV6SDKXBkmNDgTV9&#10;FpRdd79GwY90FC52mJXr0/dm+zUaPFbHgVLv7WYxARGoCS/x073ScX6/14X/b+IJ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5uNl8IAAADdAAAADwAAAAAAAAAAAAAA&#10;AAChAgAAZHJzL2Rvd25yZXYueG1sUEsFBgAAAAAEAAQA+QAAAJADAAAAAA==&#10;" strokecolor="yellow" strokeweight="0"/>
              <v:shape id="Freeform 1305" o:spid="_x0000_s2323" style="position:absolute;left:4917;top:311;width:12;height:29;visibility:visible;mso-wrap-style:square;v-text-anchor:top" coordsize="47,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pD8QA&#10;AADdAAAADwAAAGRycy9kb3ducmV2LnhtbERP22oCMRB9L/gPYYS+1axbqboaRaSCpSJ4QV+Hzbi7&#10;uJksSarr3zeFgm9zONeZzltTixs5X1lW0O8lIIhzqysuFBwPq7cRCB+QNdaWScGDPMxnnZcpZtre&#10;eUe3fShEDGGfoYIyhCaT0uclGfQ92xBH7mKdwRChK6R2eI/hppZpknxIgxXHhhIbWpaUX/c/RsHg&#10;E7+r3eJ6GvN4M7p8Dd3xvB0q9dptFxMQgdrwFP+71zrOf09T+Psmn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aQ/EAAAA3QAAAA8AAAAAAAAAAAAAAAAAmAIAAGRycy9k&#10;b3ducmV2LnhtbFBLBQYAAAAABAAEAPUAAACJAwAAAAA=&#10;" path="m,l3,12,5,25,9,37r4,11l17,60r5,11l27,83r6,11l39,105r8,10e" filled="f" strokecolor="yellow" strokeweight="0">
                <v:path arrowok="t" o:connecttype="custom" o:connectlocs="0,0;1,3;1,6;2,9;3,12;4,15;6,18;7,21;8,24;10,26;12,29" o:connectangles="0,0,0,0,0,0,0,0,0,0,0"/>
              </v:shape>
              <v:line id="Line 1306" o:spid="_x0000_s2324" style="position:absolute;flip:y;visibility:visible" from="4913,311" to="4914,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W2e8MAAADdAAAADwAAAGRycy9kb3ducmV2LnhtbERP32vCMBB+F/Y/hBv4pukU3ehMRRRB&#10;hQl2+n5rbm235lKSWOt/vwwGe7uP7+ctlr1pREfO15YVPI0TEMSF1TWXCs7v29ELCB+QNTaWScGd&#10;PCyzh8ECU21vfKIuD6WIIexTVFCF0KZS+qIig35sW+LIfVpnMEToSqkd3mK4aeQkSebSYM2xocKW&#10;1hUV3/nVKDhIR+HLzov67WN/PG2eZ/fdZabU8LFfvYII1Id/8Z97p+P86WQKv9/EE2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FtnvDAAAA3QAAAA8AAAAAAAAAAAAA&#10;AAAAoQIAAGRycy9kb3ducmV2LnhtbFBLBQYAAAAABAAEAPkAAACRAwAAAAA=&#10;" strokecolor="yellow" strokeweight="0"/>
              <v:line id="Line 1307" o:spid="_x0000_s2325" style="position:absolute;flip:y;visibility:visible" from="4909,311" to="4910,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D8IAAADdAAAADwAAAGRycy9kb3ducmV2LnhtbERP22oCMRB9F/yHMAXfNFvvrEaRloIW&#10;LHjp+3Qz7q5uJkuS6vr3Rij0bQ7nOvNlYypxJedLywpeewkI4szqknMFx8NHdwrCB2SNlWVScCcP&#10;y0W7NcdU2xvv6LoPuYgh7FNUUIRQp1L6rCCDvmdr4sidrDMYInS51A5vMdxUsp8kY2mw5NhQYE1v&#10;BWWX/a9R8CkdhbMdZ+X2Z/O1e5+M7uvvkVKdl2Y1AxGoCf/iP/dax/mD/hCe38QT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uD8IAAADdAAAADwAAAAAAAAAAAAAA&#10;AAChAgAAZHJzL2Rvd25yZXYueG1sUEsFBgAAAAAEAAQA+QAAAJADAAAAAA==&#10;" strokecolor="yellow" strokeweight="0"/>
              <v:shape id="Freeform 1308" o:spid="_x0000_s2326" style="position:absolute;left:4893;top:311;width:12;height:29;visibility:visible;mso-wrap-style:square;v-text-anchor:top" coordsize="45,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nfsIA&#10;AADdAAAADwAAAGRycy9kb3ducmV2LnhtbERPTYvCMBC9C/6HMAveNF1FkWoUEQUvCmsFr0MzNt1t&#10;JqWJbfffb4QFb/N4n7Pe9rYSLTW+dKzgc5KAIM6dLrlQcMuO4yUIH5A1Vo5JwS952G6GgzWm2nX8&#10;Re01FCKGsE9RgQmhTqX0uSGLfuJq4sg9XGMxRNgUUjfYxXBbyWmSLKTFkmODwZr2hvKf69MqOO7v&#10;5nZPTPbd7Yr5sj+c2+pyVmr00e9WIAL14S3+d590nD+bzuH1TT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V2d+wgAAAN0AAAAPAAAAAAAAAAAAAAAAAJgCAABkcnMvZG93&#10;bnJldi54bWxQSwUGAAAAAAQABAD1AAAAhwMAAAAA&#10;" path="m,115l6,105,12,94,18,83,25,71,29,60,33,48,37,37,40,25,43,12,45,e" filled="f" strokecolor="yellow" strokeweight="0">
                <v:path arrowok="t" o:connecttype="custom" o:connectlocs="0,29;2,26;3,24;5,21;7,18;8,15;9,12;10,9;11,6;11,3;12,0" o:connectangles="0,0,0,0,0,0,0,0,0,0,0"/>
              </v:shape>
              <v:line id="Line 1309" o:spid="_x0000_s2327" style="position:absolute;visibility:visible" from="4850,280" to="497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Z8EsMAAADdAAAADwAAAGRycy9kb3ducmV2LnhtbERP24rCMBB9F/yHMIJvmuqCSNco4u7C&#10;Cop4AV+HZmy7NpNuE9v690YQfJvDuc5s0ZpC1FS53LKC0TACQZxYnXOq4HT8GUxBOI+ssbBMCu7k&#10;YDHvdmYYa9vwnuqDT0UIYRejgsz7MpbSJRkZdENbEgfuYiuDPsAqlbrCJoSbQo6jaCIN5hwaMixp&#10;lVFyPdyMgvWoPNtjU6xXlz/+2v2ft/X3xivV77XLTxCeWv8Wv9y/Osz/GE/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WfBLDAAAA3QAAAA8AAAAAAAAAAAAA&#10;AAAAoQIAAGRycy9kb3ducmV2LnhtbFBLBQYAAAAABAAEAPkAAACRAwAAAAA=&#10;" strokecolor="yellow" strokeweight="0"/>
              <v:shape id="Freeform 1310" o:spid="_x0000_s2328" style="position:absolute;left:4922;top:303;width:49;height:107;visibility:visible;mso-wrap-style:square;v-text-anchor:top" coordsize="19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XFz8IA&#10;AADdAAAADwAAAGRycy9kb3ducmV2LnhtbERPTWsCMRC9C/0PYYReRLMqtMtqlNoieLS24nXYjJvF&#10;zWTZpBr99UYQepvH+5z5MtpGnKnztWMF41EGgrh0uuZKwe/PepiD8AFZY+OYFFzJw3Lx0ptjod2F&#10;v+m8C5VIIewLVGBCaAspfWnIoh+5ljhxR9dZDAl2ldQdXlK4beQky96kxZpTg8GWPg2Vp92fVZAf&#10;mptrv+It2+ec8z6uBltvlHrtx48ZiEAx/Iuf7o1O86eTd3h8k06Q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NcXPwgAAAN0AAAAPAAAAAAAAAAAAAAAAAJgCAABkcnMvZG93&#10;bnJldi54bWxQSwUGAAAAAAQABAD1AAAAhwMAAAAA&#10;" path="m100,429r8,-6l117,416r8,-9l133,400r7,-9l147,383r6,-10l160,364r6,-9l171,345r4,-11l179,324r5,-11l186,304r4,-11l191,282r3,-11l195,260r1,-11l196,237r,-11l195,215r-1,-11l191,193r-1,-11l186,171r-2,-10l179,150r-4,-10l171,129r-5,-9l160,110r-7,-9l147,92r-7,-9l133,75r-8,-8l117,59r-7,-7l100,45,91,38,82,32,73,27,62,21,52,17,43,13,32,9,22,5,11,3,,e" filled="f" strokecolor="yellow" strokeweight="0">
                <v:path arrowok="t" o:connecttype="custom" o:connectlocs="25,107;27,106;29,104;31,102;33,100;35,98;37,96;38,93;40,91;42,89;43,86;44,83;45,81;46,78;47,76;48,73;48,70;49,68;49,65;49,62;49,59;49,56;49,54;49,51;48,48;48,45;47,43;46,40;45,37;44,35;43,32;42,30;40,27;38,25;37,23;35,21;33,19;31,17;29,15;28,13;25,11;23,9;21,8;18,7;16,5;13,4;11,3;8,2;6,1;3,1;0,0" o:connectangles="0,0,0,0,0,0,0,0,0,0,0,0,0,0,0,0,0,0,0,0,0,0,0,0,0,0,0,0,0,0,0,0,0,0,0,0,0,0,0,0,0,0,0,0,0,0,0,0,0,0,0"/>
              </v:shape>
              <v:line id="Line 1311" o:spid="_x0000_s2329" style="position:absolute;flip:x;visibility:visible" from="4911,414" to="495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kCsYAAADdAAAADwAAAGRycy9kb3ducmV2LnhtbESPQWsCQQyF7wX/wxChtzpbi1a2jiJK&#10;wRYUtHqPO+nu1p3MMjPV9d+bQ6G3hPfy3pfpvHONulCItWcDz4MMFHHhbc2lgcPX+9MEVEzIFhvP&#10;ZOBGEeaz3sMUc+uvvKPLPpVKQjjmaKBKqc21jkVFDuPAt8SiffvgMMkaSm0DXiXcNXqYZWPtsGZp&#10;qLClZUXFef/rDHzqQOnHj4t6c/rY7lavo9v6ODLmsd8t3kAl6tK/+e96bQX/ZSi48o2Mo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hJArGAAAA3QAAAA8AAAAAAAAA&#10;AAAAAAAAoQIAAGRycy9kb3ducmV2LnhtbFBLBQYAAAAABAAEAPkAAACUAwAAAAA=&#10;" strokecolor="yellow" strokeweight="0"/>
              <v:line id="Line 1312" o:spid="_x0000_s2330" style="position:absolute;flip:x;visibility:visible" from="4921,407" to="4934,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2BkcQAAADdAAAADwAAAGRycy9kb3ducmV2LnhtbERP22rCQBB9F/oPyxR8q5sqWo3ZSFEE&#10;W7Dgpe/T7Jikzc6G3VXj33cLBd/mcK6TLTrTiAs5X1tW8DxIQBAXVtdcKjge1k9TED4ga2wsk4Ib&#10;eVjkD70MU22vvKPLPpQihrBPUUEVQptK6YuKDPqBbYkjd7LOYIjQlVI7vMZw08hhkkykwZpjQ4Ut&#10;LSsqfvZno+BdOgrfdlLU26+3j93qZXzbfI6V6j92r3MQgbpwF/+7NzrOHw1n8PdNPEH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7YGRxAAAAN0AAAAPAAAAAAAAAAAA&#10;AAAAAKECAABkcnMvZG93bnJldi54bWxQSwUGAAAAAAQABAD5AAAAkgMAAAAA&#10;" strokecolor="yellow" strokeweight="0"/>
              <v:line id="Line 1313" o:spid="_x0000_s2331" style="position:absolute;flip:x;visibility:visible" from="4911,412" to="496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0cYAAADdAAAADwAAAGRycy9kb3ducmV2LnhtbESPQWsCQQyF7wX/wxDBW521oi2ro0hL&#10;wRYUtO093Ym7qzuZZWbU9d+bQ6G3hPfy3pf5snONulCItWcDo2EGirjwtubSwPfX++MLqJiQLTae&#10;ycCNIiwXvYc55tZfeUeXfSqVhHDM0UCVUptrHYuKHMahb4lFO/jgMMkaSm0DXiXcNfopy6baYc3S&#10;UGFLrxUVp/3ZGfjUgdLRT4t68/ux3b09T27rn4kxg363moFK1KV/89/12gr+eCz88o2Mo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OvtHGAAAA3QAAAA8AAAAAAAAA&#10;AAAAAAAAoQIAAGRycy9kb3ducmV2LnhtbFBLBQYAAAAABAAEAPkAAACUAwAAAAA=&#10;" strokecolor="yellow" strokeweight="0"/>
              <v:line id="Line 1314" o:spid="_x0000_s2332" style="position:absolute;flip:x y;visibility:visible" from="4929,251" to="498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x5zMIAAADdAAAADwAAAGRycy9kb3ducmV2LnhtbERPTYvCMBC9L+x/CLPgbU2rqyzVKIsg&#10;iBex1vtsM7Zlm0lJYq3/fiMI3ubxPme5HkwrenK+sawgHScgiEurG64UFKft5zcIH5A1tpZJwZ08&#10;rFfvb0vMtL3xkfo8VCKGsM9QQR1Cl0npy5oM+rHtiCN3sc5giNBVUju8xXDTykmSzKXBhmNDjR1t&#10;air/8qtRUPazw+wgi32xz7vcpb87PM+/lBp9DD8LEIGG8BI/3Tsd50+nKTy+i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x5zMIAAADdAAAADwAAAAAAAAAAAAAA&#10;AAChAgAAZHJzL2Rvd25yZXYueG1sUEsFBgAAAAAEAAQA+QAAAJADAAAAAA==&#10;" strokecolor="yellow" strokeweight="0"/>
              <v:shape id="Freeform 1315" o:spid="_x0000_s2333" style="position:absolute;left:4883;top:340;width:57;height:51;visibility:visible;mso-wrap-style:square;v-text-anchor:top" coordsize="227,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K7MQA&#10;AADdAAAADwAAAGRycy9kb3ducmV2LnhtbERPS2vCQBC+F/wPyxR6KbrRVCmpq0gh4ElotG2OQ3by&#10;wOxsyG40/vuuIPQ2H99z1tvRtOJCvWssK5jPIhDEhdUNVwpOx3T6DsJ5ZI2tZVJwIwfbzeRpjYm2&#10;V/6iS+YrEULYJaig9r5LpHRFTQbdzHbEgSttb9AH2FdS93gN4aaViyhaSYMNh4YaO/qsqThng1Fw&#10;+DmMsclffymvvn2Zvc2X5yFV6uV53H2A8DT6f/HDvddhfhwv4P5NOE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SuzEAAAA3QAAAA8AAAAAAAAAAAAAAAAAmAIAAGRycy9k&#10;b3ducmV2LnhtbFBLBQYAAAAABAAEAPUAAACJAwAAAAA=&#10;" path="m42,l36,5r-6,6l25,17r-5,6l15,29r-3,7l9,42,6,50,3,58,2,65,,73r,7l,89r,7l,104r1,8l3,119r3,7l8,134r4,7l15,148r4,6l24,160r6,7l35,173r6,5l47,182r6,4l60,190r8,3l75,197r7,2l90,201r7,1l106,203r7,l120,203r9,-1l136,201r7,-2l152,197r6,-4l165,190r8,-4l179,182r6,-4l191,173r6,-6l202,160r5,-6l210,148r4,-7l218,134r2,-8l223,119r2,-7l226,104r,-8l227,89r-1,-9l226,73r-1,-8l223,58r-3,-8l218,42r-4,-6l210,29r-5,-6l201,17r-5,-6l190,5,185,e" filled="f" strokecolor="yellow" strokeweight="0">
                <v:path arrowok="t" o:connecttype="custom" o:connectlocs="9,1;6,4;4,7;2,11;1,15;0,18;0,22;0,26;1,30;2,34;4,37;6,40;9,43;12,46;15,48;19,49;23,50;27,51;30,51;34,50;38,49;41,48;45,46;48,43;51,40;53,37;55,34;56,30;57,26;57,22;57,18;56,15;55,11;53,7;50,4;48,1" o:connectangles="0,0,0,0,0,0,0,0,0,0,0,0,0,0,0,0,0,0,0,0,0,0,0,0,0,0,0,0,0,0,0,0,0,0,0,0"/>
              </v:shape>
              <v:line id="Line 1316" o:spid="_x0000_s2334" style="position:absolute;flip:x;visibility:visible" from="4911,289" to="4932,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wgpsMAAADdAAAADwAAAGRycy9kb3ducmV2LnhtbERP32vCMBB+H/g/hBN8m6krulGNIhuD&#10;Kmygm+9nc7bV5lKSaOt/vwwGe7uP7+ctVr1pxI2cry0rmIwTEMSF1TWXCr6/3h9fQPiArLGxTAru&#10;5GG1HDwsMNO24x3d9qEUMYR9hgqqENpMSl9UZNCPbUscuZN1BkOErpTaYRfDTSOfkmQmDdYcGyps&#10;6bWi4rK/GgVb6Sic7ayoP46bz93b8/SeH6ZKjYb9eg4iUB/+xX/uXMf5aZrC7zfxB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cIKbDAAAA3QAAAA8AAAAAAAAAAAAA&#10;AAAAoQIAAGRycy9kb3ducmV2LnhtbFBLBQYAAAAABAAEAPkAAACRAwAAAAA=&#10;" strokecolor="yellow" strokeweight="0"/>
              <v:line id="Line 1317" o:spid="_x0000_s2335" style="position:absolute;visibility:visible" from="5008,439" to="5009,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HRI8QAAADdAAAADwAAAGRycy9kb3ducmV2LnhtbERP22rCQBB9L/gPywh9qxsvlBKzimgL&#10;FVrEWPB1yE4ump1Ns9sk/n23UPBtDuc6yXowteiodZVlBdNJBII4s7riQsHX6e3pBYTzyBpry6Tg&#10;Rg7Wq9FDgrG2PR+pS30hQgi7GBWU3jexlC4ryaCb2IY4cLltDfoA20LqFvsQbmo5i6JnabDi0FBi&#10;Q9uSsmv6YxTsp83Znvp6v80vvDt8nz+71w+v1ON42CxBeBr8Xfzvftdh/ny+gL9vwgl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0dEjxAAAAN0AAAAPAAAAAAAAAAAA&#10;AAAAAKECAABkcnMvZG93bnJldi54bWxQSwUGAAAAAAQABAD5AAAAkgMAAAAA&#10;" strokecolor="yellow" strokeweight="0"/>
              <v:line id="Line 1318" o:spid="_x0000_s2336" style="position:absolute;flip:x;visibility:visible" from="4889,568" to="4933,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9kPMcAAADdAAAADwAAAGRycy9kb3ducmV2LnhtbESPT2sCMRDF70K/Q5hCbzVbt7ay3Sgi&#10;CF5Eaxd6HTbj/mkyWTeprt++EQreZnhv3u9NvhisEWfqfeNYwcs4AUFcOt1wpaD4Wj/PQPiArNE4&#10;JgVX8rCYP4xyzLS78CedD6ESMYR9hgrqELpMSl/WZNGPXUcctaPrLYa49pXUPV5iuDVykiRv0mLD&#10;kVBjR6uayp/Dr43c43J3en+126bdF2lx/TZy1hqlnh6H5QeIQEO4m/+vNzrWT9Mp3L6JI8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D2Q8xwAAAN0AAAAPAAAAAAAA&#10;AAAAAAAAAKECAABkcnMvZG93bnJldi54bWxQSwUGAAAAAAQABAD5AAAAlQMAAAAA&#10;" strokecolor="lime" strokeweight="0"/>
              <v:line id="Line 1319" o:spid="_x0000_s2337" style="position:absolute;flip:x;visibility:visible" from="5792,2388" to="6435,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36S8UAAADdAAAADwAAAGRycy9kb3ducmV2LnhtbESPQWvCQBCF7wX/wzKCt7qxEZXoKlIQ&#10;vJRWG/A6ZMckujsbs6vGf+8WhN5meG/e92ax6qwRN2p97VjBaJiAIC6crrlUkP9u3mcgfEDWaByT&#10;ggd5WC17bwvMtLvzjm77UIoYwj5DBVUITSalLyqy6IeuIY7a0bUWQ1zbUuoW7zHcGvmRJBNpseZI&#10;qLChz4qK8/5qI/e4/r5Mx/arPv3kaf44GDk7GaUG/W49BxGoC//m1/VWx/ppOoG/b+II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36S8UAAADdAAAADwAAAAAAAAAA&#10;AAAAAAChAgAAZHJzL2Rvd25yZXYueG1sUEsFBgAAAAAEAAQA+QAAAJMDAAAAAA==&#10;" strokecolor="lime" strokeweight="0"/>
              <v:line id="Line 1320" o:spid="_x0000_s2338" style="position:absolute;flip:x;visibility:visible" from="5789,3364" to="6432,3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Ff0MYAAADdAAAADwAAAGRycy9kb3ducmV2LnhtbESPT2vCQBDF74LfYRmhN93UlEbSrCKC&#10;4KW0tYFeh+zkj92djdlV47fvFgq9zfDevN+bYjNaI640+M6xgsdFAoK4crrjRkH5uZ+vQPiArNE4&#10;JgV38rBZTycF5trd+IOux9CIGMI+RwVtCH0upa9asugXrieOWu0GiyGuQyP1gLcYbo1cJsmztNhx&#10;JLTY066l6vt4sZFbb9/O2ZN97U7vZVrev4xcnYxSD7Nx+wIi0Bj+zX/XBx3rp2kGv9/EEe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RX9DGAAAA3QAAAA8AAAAAAAAA&#10;AAAAAAAAoQIAAGRycy9kb3ducmV2LnhtbFBLBQYAAAAABAAEAPkAAACUAwAAAAA=&#10;" strokecolor="lime" strokeweight="0"/>
              <v:line id="Line 1321" o:spid="_x0000_s2339" style="position:absolute;flip:x;visibility:visible" from="5911,2888" to="5921,3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gKw8gAAADdAAAADwAAAGRycy9kb3ducmV2LnhtbESPQUsDMRCF70L/Q5iCN5vVgsq2aSkt&#10;iggqrfbQ23Qz7i7dTJYk7cZ/7xwEbzO8N+99M19m16kLhdh6NnA7KUARV962XBv4+ny6eQQVE7LF&#10;zjMZ+KEIy8Xoao6l9QNv6bJLtZIQjiUaaFLqS61j1ZDDOPE9sWjfPjhMsoZa24CDhLtO3xXFvXbY&#10;sjQ02NO6oeq0OzsD2/cHPobncz7l4/D2cdjXr/vNypjrcV7NQCXK6d/8d/1iBX86FVz5Rkb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jgKw8gAAADdAAAADwAAAAAA&#10;AAAAAAAAAAChAgAAZHJzL2Rvd25yZXYueG1sUEsFBgAAAAAEAAQA+QAAAJYDAAAAAA==&#10;" strokeweight="0"/>
              <v:line id="Line 1322" o:spid="_x0000_s2340" style="position:absolute;visibility:visible" from="5895,2888" to="5905,3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jYH8MAAADdAAAADwAAAGRycy9kb3ducmV2LnhtbERPTWvCQBC9C/6HZQRvdWNFG6OrSLFY&#10;b22q4HHIjslidjZktxr/fVcoeJvH+5zlurO1uFLrjWMF41ECgrhw2nCp4PDz8ZKC8AFZY+2YFNzJ&#10;w3rV7y0x0+7G33TNQyliCPsMFVQhNJmUvqjIoh+5hjhyZ9daDBG2pdQt3mK4reVrksykRcOxocKG&#10;3isqLvmvVWC+Zrvp/u04P8rtLoxP6SU19qDUcNBtFiACdeEp/nd/6jh/MpnD45t4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I2B/DAAAA3QAAAA8AAAAAAAAAAAAA&#10;AAAAoQIAAGRycy9kb3ducmV2LnhtbFBLBQYAAAAABAAEAPkAAACRAwAAAAA=&#10;" strokeweight="0"/>
              <v:line id="Line 1323" o:spid="_x0000_s2341" style="position:absolute;visibility:visible" from="5890,2877" to="5902,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QC/8cAAADdAAAADwAAAGRycy9kb3ducmV2LnhtbESPT2/CMAzF75P2HSIj7TZStsFKIaBp&#10;2gS7bfyROFqNaSMap2oyKN8eHybtZus9v/fzfNn7Rp2piy6wgdEwA0VcBuu4MrDbfj7moGJCttgE&#10;JgNXirBc3N/NsbDhwj903qRKSQjHAg3UKbWF1rGsyWMchpZYtGPoPCZZu0rbDi8S7hv9lGUT7dGx&#10;NNTY0ntN5Wnz6w2478lq/PW6n+71xyqNDvkpd35nzMOgf5uBStSnf/Pf9doK/vOL8Ms3MoJe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tAL/xwAAAN0AAAAPAAAAAAAA&#10;AAAAAAAAAKECAABkcnMvZG93bnJldi54bWxQSwUGAAAAAAQABAD5AAAAlQMAAAAA&#10;" strokeweight="0"/>
              <v:line id="Line 1324" o:spid="_x0000_s2342" style="position:absolute;visibility:visible" from="5885,2877" to="5896,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nZMMAAADdAAAADwAAAGRycy9kb3ducmV2LnhtbERPS2vCQBC+F/wPywi91U1sqzG6Sikt&#10;6s0neByyY7KYnQ3Zrab/visUvM3H95zZorO1uFLrjWMF6SABQVw4bbhUcNh/v2QgfEDWWDsmBb/k&#10;YTHvPc0w1+7GW7ruQiliCPscFVQhNLmUvqjIoh+4hjhyZ9daDBG2pdQt3mK4reUwSUbSouHYUGFD&#10;nxUVl92PVWA2o+X7enycHOXXMqSn7JIZe1Dqud99TEEE6sJD/O9e6Tj/9S2F+zfxBD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4p2TDAAAA3QAAAA8AAAAAAAAAAAAA&#10;AAAAoQIAAGRycy9kb3ducmV2LnhtbFBLBQYAAAAABAAEAPkAAACRAwAAAAA=&#10;" strokeweight="0"/>
              <v:line id="Line 1325" o:spid="_x0000_s2343" style="position:absolute;flip:x;visibility:visible" from="5914,2877" to="5926,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ZOVMUAAADdAAAADwAAAGRycy9kb3ducmV2LnhtbERPTWsCMRC9F/wPYQRvNVtbbNkaRZRK&#10;EWzR1kNv42a6u7iZLEl04783QqG3ebzPmcyiacSZnK8tK3gYZiCIC6trLhV8f73dv4DwAVljY5kU&#10;XMjDbNq7m2CubcdbOu9CKVII+xwVVCG0uZS+qMigH9qWOHG/1hkMCbpSaoddCjeNHGXZWBqsOTVU&#10;2NKiouK4OxkF249nPrjVKR7jodt8/uzL9X45V2rQj/NXEIFi+Bf/ud91mv/4NIL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9ZOVMUAAADdAAAADwAAAAAAAAAA&#10;AAAAAAChAgAAZHJzL2Rvd25yZXYueG1sUEsFBgAAAAAEAAQA+QAAAJMDAAAAAA==&#10;" strokeweight="0"/>
              <v:line id="Line 1326" o:spid="_x0000_s2344" style="position:absolute;flip:x;visibility:visible" from="5920,2877" to="5931,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rrz8UAAADdAAAADwAAAGRycy9kb3ducmV2LnhtbERPS2sCMRC+F/wPYYTearZabFmNIpaW&#10;UrDF18HbuJnuLm4mSxLd9N8bodDbfHzPmc6jacSFnK8tK3gcZCCIC6trLhXstm8PLyB8QNbYWCYF&#10;v+RhPuvdTTHXtuM1XTahFCmEfY4KqhDaXEpfVGTQD2xLnLgf6wyGBF0ptcMuhZtGDrNsLA3WnBoq&#10;bGlZUXHanI2C9dczH937OZ7isVt9H/bl5/51odR9Py4mIALF8C/+c3/oNH/0NILbN+kE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rrz8UAAADdAAAADwAAAAAAAAAA&#10;AAAAAAChAgAAZHJzL2Rvd25yZXYueG1sUEsFBgAAAAAEAAQA+QAAAJMDAAAAAA==&#10;" strokeweight="0"/>
              <v:shape id="Freeform 1327" o:spid="_x0000_s2345" style="position:absolute;left:5922;top:2818;width:13;height:99;visibility:visible;mso-wrap-style:square;v-text-anchor:top" coordsize="5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hDsEA&#10;AADdAAAADwAAAGRycy9kb3ducmV2LnhtbERPzYrCMBC+C75DGMGbJq7SXbpGEUURxMO6+wBDM7bF&#10;ZlKabK0+vREEb/Px/c582dlKtNT40rGGyViBIM6cKTnX8Pe7HX2B8AHZYOWYNNzIw3LR780xNe7K&#10;P9SeQi5iCPsUNRQh1KmUPivIoh+7mjhyZ9dYDBE2uTQNXmO4reSHUom0WHJsKLCmdUHZ5fRvNajd&#10;p2sP6kh2P03kPak2vL7dtR4OutU3iEBdeItf7r2J86ezGTy/i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koQ7BAAAA3QAAAA8AAAAAAAAAAAAAAAAAmAIAAGRycy9kb3du&#10;cmV2LnhtbFBLBQYAAAAABAAEAPUAAACGAwAAAAA=&#10;" path="m,l7,16r7,15l18,47r6,16l29,79r4,17l38,112r2,17l44,145r2,17l48,179r1,17l50,213r,16l50,246r,17l49,280r-3,17l44,314r-2,16l38,347r-4,16l31,380r-5,15e" filled="f" strokeweight="0">
                <v:path arrowok="t" o:connecttype="custom" o:connectlocs="0,0;2,4;4,8;5,12;6,16;8,20;9,24;10,28;10,32;11,36;12,41;12,45;13,49;13,53;13,57;13,62;13,66;13,70;12,74;11,79;11,83;10,87;9,91;8,95;7,99" o:connectangles="0,0,0,0,0,0,0,0,0,0,0,0,0,0,0,0,0,0,0,0,0,0,0,0,0"/>
              </v:shape>
              <v:shape id="Freeform 1328" o:spid="_x0000_s2346" style="position:absolute;left:5881;top:2818;width:13;height:99;visibility:visible;mso-wrap-style:square;v-text-anchor:top" coordsize="5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mZsAA&#10;AADdAAAADwAAAGRycy9kb3ducmV2LnhtbERP24rCMBB9X/Afwgi+ramXFalGKaLim7tdP2BoxqbY&#10;TGoTtf69ERb2bQ7nOst1Z2txp9ZXjhWMhgkI4sLpiksFp9/d5xyED8gaa8ek4Eke1qvexxJT7R78&#10;Q/c8lCKGsE9RgQmhSaX0hSGLfuga4sidXWsxRNiWUrf4iOG2luMkmUmLFccGgw1tDBWX/GYVZPVz&#10;c5sd8+66563JG5lJ8t9KDfpdtgARqAv/4j/3Qcf5k+kXvL+JJ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wkmZsAAAADdAAAADwAAAAAAAAAAAAAAAACYAgAAZHJzL2Rvd25y&#10;ZXYueG1sUEsFBgAAAAAEAAQA9QAAAIUDAAAAAA==&#10;" path="m25,395l20,380,15,363,12,347,9,330,6,314,4,297,2,280,1,263r,-17l,229,1,213r,-17l3,179,4,162,7,145,9,129r4,-17l17,96,22,79,26,63,31,47,37,31,43,16,51,e" filled="f" strokeweight="0">
                <v:path arrowok="t" o:connecttype="custom" o:connectlocs="6,99;5,95;4,91;3,87;2,83;2,79;1,74;1,70;0,66;0,62;0,57;0,53;0,49;1,45;1,41;2,36;2,32;3,28;4,24;6,20;7,16;8,12;9,8;11,4;13,0" o:connectangles="0,0,0,0,0,0,0,0,0,0,0,0,0,0,0,0,0,0,0,0,0,0,0,0,0"/>
              </v:shape>
              <v:line id="Line 1329" o:spid="_x0000_s2347" style="position:absolute;visibility:visible" from="5994,2519" to="5995,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E86sEAAADdAAAADwAAAGRycy9kb3ducmV2LnhtbERP24rCMBB9F/yHMIJvmu4qItUoi1DQ&#10;By1ePmBoZtuyzSQkWa1/b4SFfZvDuc5625tO3MmH1rKCj2kGgriyuuVawe1aTJYgQkTW2FkmBU8K&#10;sN0MB2vMtX3wme6XWIsUwiFHBU2MLpcyVA0ZDFPriBP3bb3BmKCvpfb4SOGmk59ZtpAGW04NDTra&#10;NVT9XH6NgmVRns7lMdRl5U6FR7cLh+Kp1HjUf61AROrjv/jPvddp/my+gP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cTzqwQAAAN0AAAAPAAAAAAAAAAAAAAAA&#10;AKECAABkcnMvZG93bnJldi54bWxQSwUGAAAAAAQABAD5AAAAjwMAAAAA&#10;" strokecolor="lime" strokeweight="0"/>
              <v:line id="Line 1330" o:spid="_x0000_s2348" style="position:absolute;visibility:visible" from="6341,2519" to="6342,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2ZccIAAADdAAAADwAAAGRycy9kb3ducmV2LnhtbERP24rCMBB9X/Afwgi+ram6rFKNIkJh&#10;fViLlw8YmrEtNpOQZLX+vVlY2Lc5nOusNr3pxJ18aC0rmIwzEMSV1S3XCi7n4n0BIkRkjZ1lUvCk&#10;AJv14G2FubYPPtL9FGuRQjjkqKCJ0eVShqohg2FsHXHirtYbjAn6WmqPjxRuOjnNsk9psOXU0KCj&#10;XUPV7fRjFCyK8nAsv0NdVu5QeHS7sC+eSo2G/XYJIlIf/8V/7i+d5s8+5v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2ZccIAAADdAAAADwAAAAAAAAAAAAAA&#10;AAChAgAAZHJzL2Rvd25yZXYueG1sUEsFBgAAAAAEAAQA+QAAAJADAAAAAA==&#10;" strokecolor="lime" strokeweight="0"/>
              <v:line id="Line 1331" o:spid="_x0000_s2349" style="position:absolute;visibility:visible" from="5789,2391" to="5790,3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INA8UAAADdAAAADwAAAGRycy9kb3ducmV2LnhtbESPQWvDMAyF74P9B6PBbquzrYyS1S2j&#10;EGgPbWi6HyBiLQmLZWN7bfrvq0NhN4n39N6n5XpyozpTTINnA6+zAhRx6+3AnYHvU/WyAJUyssXR&#10;Mxm4UoL16vFhiaX1Fz7SucmdkhBOJRrocw6l1qntyWGa+UAs2o+PDrOssdM24kXC3ajfiuJDOxxY&#10;GnoMtOmp/W3+nIFFVR+O9T51dRsOVcSwSbvqaszz0/T1CSrTlP/N9+utFfz3ueDK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INA8UAAADdAAAADwAAAAAAAAAA&#10;AAAAAAChAgAAZHJzL2Rvd25yZXYueG1sUEsFBgAAAAAEAAQA+QAAAJMDAAAAAA==&#10;" strokecolor="lime" strokeweight="0"/>
              <v:shape id="Freeform 1332" o:spid="_x0000_s2350" style="position:absolute;left:5687;top:3212;width:1;height:2;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oMMA&#10;AADdAAAADwAAAGRycy9kb3ducmV2LnhtbERPS2vCQBC+F/wPywi91Y1NCEl0FSlIC4WCj4u3ITsm&#10;0exszK6a/vtuQfA2H99z5svBtOJGvWssK5hOIhDEpdUNVwr2u/VbBsJ5ZI2tZVLwSw6Wi9HLHAtt&#10;77yh29ZXIoSwK1BB7X1XSOnKmgy6ie2IA3e0vUEfYF9J3eM9hJtWvkdRKg02HBpq7OijpvK8vRoF&#10;u+8f+szTPDnEiUnTU5xRfMmUeh0PqxkIT4N/ih/uLx3mx0kO/9+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tLoMMAAADdAAAADwAAAAAAAAAAAAAAAACYAgAAZHJzL2Rv&#10;d25yZXYueG1sUEsFBgAAAAAEAAQA9QAAAIgDAAAAAA==&#10;" path="m,7l1,8r2,l4,7,,2,1,,3,,4,2e" filled="f" strokeweight="0">
                <v:path arrowok="t" o:connecttype="custom" o:connectlocs="0,2;0,2;1,2;1,2;0,1;0,0;1,0;1,1" o:connectangles="0,0,0,0,0,0,0,0"/>
              </v:shape>
              <v:shape id="Freeform 1333" o:spid="_x0000_s2351" style="position:absolute;left:5688;top:3212;width:2;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qK8YA&#10;AADdAAAADwAAAGRycy9kb3ducmV2LnhtbESPQWvCQBCF7wX/wzKCl6IbK62SuooIhdKTtRavQ3bc&#10;pGZnY3aN6b/vHITeZnhv3vtmue59rTpqYxXYwHSSgSIugq3YGTh8vY0XoGJCtlgHJgO/FGG9Gjws&#10;Mbfhxp/U7ZNTEsIxRwNlSk2udSxK8hgnoSEW7RRaj0nW1mnb4k3Cfa2fsuxFe6xYGkpsaFtScd5f&#10;vYHjbPc9T9n24j7w8XJofrrpyWljRsN+8woqUZ/+zffrdyv4s2fhl2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lqK8YAAADdAAAADwAAAAAAAAAAAAAAAACYAgAAZHJz&#10;L2Rvd25yZXYueG1sUEsFBgAAAAAEAAQA9QAAAIsDAAAAAA==&#10;" path="m,l2,8,3,4,4,8,5,e" filled="f" strokeweight="0">
                <v:path arrowok="t" o:connecttype="custom" o:connectlocs="0,0;1,2;1,1;2,2;2,0" o:connectangles="0,0,0,0,0"/>
              </v:shape>
              <v:shape id="Freeform 1334" o:spid="_x0000_s2352" style="position:absolute;left:5690;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PsMQA&#10;AADdAAAADwAAAGRycy9kb3ducmV2LnhtbERPTWvCQBC9F/wPywi9FN2k0laimyCCUDxVa/E6ZMdN&#10;2uxszG5j/PddoeBtHu9zlsVgG9FT52vHCtJpAoK4dLpmo+DwuZnMQfiArLFxTAqu5KHIRw9LzLS7&#10;8I76fTAihrDPUEEVQptJ6cuKLPqpa4kjd3KdxRBhZ6Tu8BLDbSOfk+RVWqw5NlTY0rqi8mf/axUc&#10;Zx9fbyFZn80Wn86H9rtPT0Yq9TgeVgsQgYZwF/+733WcP3tJ4fZNP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Vz7DEAAAA3QAAAA8AAAAAAAAAAAAAAAAAmAIAAGRycy9k&#10;b3ducmV2LnhtbFBLBQYAAAAABAAEAPUAAACJAwAAAAA=&#10;" path="m,8l,5,2,,5,5r,3e" filled="f" strokeweight="0">
                <v:path arrowok="t" o:connecttype="custom" o:connectlocs="0,2;0,1;0,0;1,1;1,2" o:connectangles="0,0,0,0,0"/>
              </v:shape>
              <v:line id="Line 1335" o:spid="_x0000_s2353" style="position:absolute;visibility:visible" from="5690,3213" to="5691,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OvzsIAAADdAAAADwAAAGRycy9kb3ducmV2LnhtbERPS4vCMBC+C/sfwix4W1Nd1FqNIrKL&#10;7s0neByasQ02k9JE7f57s7DgbT6+58wWra3EnRpvHCvo9xIQxLnThgsFx8P3RwrCB2SNlWNS8Ese&#10;FvO3zgwz7R68o/s+FCKGsM9QQRlCnUnp85Is+p6riSN3cY3FEGFTSN3gI4bbSg6SZCQtGo4NJda0&#10;Kim/7m9WgdmO1sOf8Wlykl/r0D+n19TYo1Ld93Y5BRGoDS/xv3uj4/zP4QD+vokn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fOvzsIAAADdAAAADwAAAAAAAAAAAAAA&#10;AAChAgAAZHJzL2Rvd25yZXYueG1sUEsFBgAAAAAEAAQA+QAAAJADAAAAAA==&#10;" strokeweight="0"/>
              <v:shape id="Freeform 1336" o:spid="_x0000_s2354" style="position:absolute;left:5692;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v0XMMA&#10;AADdAAAADwAAAGRycy9kb3ducmV2LnhtbERPTWvCQBC9C/6HZQQvUjcabEvqKiIIxZNaS69Ddtyk&#10;zc7G7DbGf+8Kgrd5vM+ZLztbiZYaXzpWMBknIIhzp0s2Co5fm5d3ED4ga6wck4IreVgu+r05Ztpd&#10;eE/tIRgRQ9hnqKAIoc6k9HlBFv3Y1cSRO7nGYoiwMVI3eInhtpLTJHmVFkuODQXWtC4o/zv8WwU/&#10;6e77LSTrs9ni6Hysf9vJyUilhoNu9QEiUBee4of7U8f56SyF+zfx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v0XMMAAADdAAAADwAAAAAAAAAAAAAAAACYAgAAZHJzL2Rv&#10;d25yZXYueG1sUEsFBgAAAAAEAAQA9QAAAIgDAAAAAA==&#10;" path="m3,4r2,l5,8,1,8,,7,,2,1,,5,e" filled="f" strokeweight="0">
                <v:path arrowok="t" o:connecttype="custom" o:connectlocs="1,1;1,1;1,2;0,2;0,2;0,1;0,0;1,0" o:connectangles="0,0,0,0,0,0,0,0"/>
              </v:shape>
              <v:shape id="Freeform 1337" o:spid="_x0000_s2355" style="position:absolute;left:5694;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sKMQA&#10;AADdAAAADwAAAGRycy9kb3ducmV2LnhtbERPS2vCQBC+F/wPywi9lLqxaltiVhGhUHqqL7wO2ckm&#10;mp2N2W1M/323IHibj+852bK3teio9ZVjBeNRAoI4d7pio2C/+3h+B+EDssbaMSn4JQ/LxeAhw1S7&#10;K2+o2wYjYgj7FBWUITSplD4vyaIfuYY4coVrLYYIWyN1i9cYbmv5kiSv0mLFsaHEhtYl5eftj1Vw&#10;nHwf3kKyvpgvfLrsm1M3LoxU6nHYr+YgAvXhLr65P3WcP5lN4f+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ibCjEAAAA3QAAAA8AAAAAAAAAAAAAAAAAmAIAAGRycy9k&#10;b3ducmV2LnhtbFBLBQYAAAAABAAEAPUAAACJAwAAAAA=&#10;" path="m,8l,,5,e" filled="f" strokeweight="0">
                <v:path arrowok="t" o:connecttype="custom" o:connectlocs="0,2;0,0;1,0" o:connectangles="0,0,0"/>
              </v:shape>
              <v:line id="Line 1338" o:spid="_x0000_s2356" style="position:absolute;visibility:visible" from="5694,3213" to="5695,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o3usMAAADdAAAADwAAAGRycy9kb3ducmV2LnhtbERPTWvCQBC9F/wPyxS86UZLNI2uIlKx&#10;valV8Dhkp8lidjZkV43/vlsQepvH+5z5srO1uFHrjWMFo2ECgrhw2nCp4Pi9GWQgfEDWWDsmBQ/y&#10;sFz0XuaYa3fnPd0OoRQxhH2OCqoQmlxKX1Rk0Q9dQxy5H9daDBG2pdQt3mO4reU4SSbSouHYUGFD&#10;64qKy+FqFZjdZJt+TU/vJ/mxDaNzdsmMPSrVf+1WMxCBuvAvfro/dZz/lqbw9008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aN7rDAAAA3QAAAA8AAAAAAAAAAAAA&#10;AAAAoQIAAGRycy9kb3ducmV2LnhtbFBLBQYAAAAABAAEAPkAAACRAwAAAAA=&#10;" strokeweight="0"/>
              <v:line id="Line 1339" o:spid="_x0000_s2357" style="position:absolute;visibility:visible" from="5694,3214" to="5695,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ipzcMAAADdAAAADwAAAGRycy9kb3ducmV2LnhtbERPS2vCQBC+F/wPywi91Y2KMUZXEbHY&#10;3nyCxyE7JovZ2ZDdavrvu4VCb/PxPWex6mwtHtR641jBcJCAIC6cNlwqOJ/e3zIQPiBrrB2Tgm/y&#10;sFr2XhaYa/fkAz2OoRQxhH2OCqoQmlxKX1Rk0Q9cQxy5m2sthgjbUuoWnzHc1nKUJKm0aDg2VNjQ&#10;pqLifvyyCsw+3U0+p5fZRW53YXjN7pmxZ6Ve+916DiJQF/7Ff+4PHeePJyn8fhNPkM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Iqc3DAAAA3QAAAA8AAAAAAAAAAAAA&#10;AAAAoQIAAGRycy9kb3ducmV2LnhtbFBLBQYAAAAABAAEAPkAAACRAwAAAAA=&#10;" strokeweight="0"/>
              <v:shape id="Freeform 1340" o:spid="_x0000_s2358" style="position:absolute;left:5695;top:3212;width:1;height:2;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slMQA&#10;AADdAAAADwAAAGRycy9kb3ducmV2LnhtbERPTWvCQBC9F/oflin0VjdtNI0xG5GCVBCEai+9Ddkx&#10;SZudjdlV03/vCoK3ebzPyeeDacWJetdYVvA6ikAQl1Y3XCn43i1fUhDOI2tsLZOCf3IwLx4fcsy0&#10;PfMXnba+EiGEXYYKau+7TEpX1mTQjWxHHLi97Q36APtK6h7PIdy08i2KEmmw4dBQY0cfNZV/26NR&#10;sFtv6HOaTMc/8dgkyW+cUnxIlXp+GhYzEJ4Gfxff3Csd5seTd7h+E06Q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B7JTEAAAA3QAAAA8AAAAAAAAAAAAAAAAAmAIAAGRycy9k&#10;b3ducmV2LnhtbFBLBQYAAAAABAAEAPUAAACJAwAAAAA=&#10;" path="m,l,8r4,e" filled="f" strokeweight="0">
                <v:path arrowok="t" o:connecttype="custom" o:connectlocs="0,0;0,2;1,2" o:connectangles="0,0,0"/>
              </v:shape>
              <v:rect id="Rectangle 1341" o:spid="_x0000_s2359" style="position:absolute;left:5697;top:3212;width:1;height: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3o9MYA&#10;AADdAAAADwAAAGRycy9kb3ducmV2LnhtbESPzWvCQBDF74X+D8sUeqsbK34QXUUKQk+2fiA9TrNj&#10;ErI7G7Krpv995yB4m+G9ee83i1XvnbpSF+vABoaDDBRxEWzNpYHjYfM2AxUTskUXmAz8UYTV8vlp&#10;gbkNN97RdZ9KJSEcczRQpdTmWseiIo9xEFpi0c6h85hk7UptO7xJuHf6Pcsm2mPN0lBhSx8VFc3+&#10;4g3Mxr+uOU5HP9vp1/DUkFtT3H4b8/rSr+egEvXpYb5ff1rBH40FV76RE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3o9MYAAADdAAAADwAAAAAAAAAAAAAAAACYAgAAZHJz&#10;L2Rvd25yZXYueG1sUEsFBgAAAAAEAAQA9QAAAIsDAAAAAA==&#10;" filled="f" strokeweight="0"/>
              <v:line id="Line 1342" o:spid="_x0000_s2360" style="position:absolute;flip:y;visibility:visible" from="5699,3212" to="5700,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tK+MYAAADdAAAADwAAAGRycy9kb3ducmV2LnhtbERPTWsCMRC9F/wPYQrearZKq26NIi0t&#10;RWhFrYfexs10d3EzWZLopv++EQre5vE+Z7aIphFncr62rOB+kIEgLqyuuVTwtXu9m4DwAVljY5kU&#10;/JKHxbx3M8Nc2443dN6GUqQQ9jkqqEJocyl9UZFBP7AtceJ+rDMYEnSl1A67FG4aOcyyR2mw5tRQ&#10;YUvPFRXH7cko2HyO+eDeTvEYD93H+ntfrvYvS6X6t3H5BCJQDFfxv/tdp/mjhylcvkkn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rSvjGAAAA3QAAAA8AAAAAAAAA&#10;AAAAAAAAoQIAAGRycy9kb3ducmV2LnhtbFBLBQYAAAAABAAEAPkAAACUAwAAAAA=&#10;" strokeweight="0"/>
              <v:shape id="Freeform 1343" o:spid="_x0000_s2361" style="position:absolute;left:5699;top:3212;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wNIMYA&#10;AADdAAAADwAAAGRycy9kb3ducmV2LnhtbESPQUvDQBCF7wX/wzKCt3ajQmlit0UUxYOlNO0PGLJj&#10;Es3Ohuy0jf5651DobYb35r1vlusxdOZEQ2ojO7ifZWCIq+hbrh0c9m/TBZgkyB67yOTglxKsVzeT&#10;JRY+nnlHp1JqoyGcCnTQiPSFtalqKGCaxZ5Yta84BBRdh9r6Ac8aHjr7kGVzG7BlbWiwp5eGqp/y&#10;GBwct/tcbGuzvNvkn7F8f5W/xbdzd7fj8xMYoVGu5sv1h1f8x7ny6zc6gl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wNIMYAAADdAAAADwAAAAAAAAAAAAAAAACYAgAAZHJz&#10;L2Rvd25yZXYueG1sUEsFBgAAAAAEAAQA9QAAAIsDAAAAAA==&#10;" path="m5,l1,4,,4e" filled="f" strokeweight="0">
                <v:path arrowok="t" o:connecttype="custom" o:connectlocs="1,0;0,1;0,1" o:connectangles="0,0,0"/>
              </v:shape>
              <v:line id="Line 1344" o:spid="_x0000_s2362" style="position:absolute;visibility:visible" from="5699,3213" to="5700,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37BMMAAADdAAAADwAAAGRycy9kb3ducmV2LnhtbERPS2vCQBC+F/wPywje6iZKY4yuImKx&#10;vbU+wOOQHZPF7GzIbjX9991Cobf5+J6zXPe2EXfqvHGsIB0nIIhLpw1XCk7H1+cchA/IGhvHpOCb&#10;PKxXg6clFto9+JPuh1CJGMK+QAV1CG0hpS9rsujHriWO3NV1FkOEXSV1h48Ybhs5SZJMWjQcG2ps&#10;aVtTeTt8WQXmI9u/vM/O87Pc7UN6yW+5sSelRsN+swARqA//4j/3m47zp1kKv9/EE+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N+wTDAAAA3QAAAA8AAAAAAAAAAAAA&#10;AAAAoQIAAGRycy9kb3ducmV2LnhtbFBLBQYAAAAABAAEAPkAAACRAwAAAAA=&#10;" strokeweight="0"/>
              <v:shape id="Freeform 1345" o:spid="_x0000_s2363" style="position:absolute;left:5702;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ubesQA&#10;AADdAAAADwAAAGRycy9kb3ducmV2LnhtbERPTWvCQBC9F/oflhF6Ed1EQSVmlSIUSk+tWnodspNN&#10;NDubZLcx/ffdgtDbPN7n5PvRNmKg3teOFaTzBARx4XTNRsH59DLbgPABWWPjmBT8kIf97vEhx0y7&#10;G3/QcAxGxBD2GSqoQmgzKX1RkUU/dy1x5ErXWwwR9kbqHm8x3DZykSQrabHm2FBhS4eKiuvx2yr4&#10;Wr5/rkNy6MwbTrtzexnS0kilnibj8xZEoDH8i+/uVx3nL1cL+Psmn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rm3rEAAAA3QAAAA8AAAAAAAAAAAAAAAAAmAIAAGRycy9k&#10;b3ducmV2LnhtbFBLBQYAAAAABAAEAPUAAACJAwAAAAA=&#10;" path="m3,5l4,7,3,8,1,8,,7,,2,1,,4,,5,2r,3l4,7,5,8e" filled="f" strokeweight="0">
                <v:path arrowok="t" o:connecttype="custom" o:connectlocs="1,1;1,2;1,2;0,2;0,2;0,1;0,0;1,0;1,1;1,1;1,2;1,2" o:connectangles="0,0,0,0,0,0,0,0,0,0,0,0"/>
              </v:shape>
              <v:shape id="Freeform 1346" o:spid="_x0000_s2364" style="position:absolute;left:5704;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4cMA&#10;AADdAAAADwAAAGRycy9kb3ducmV2LnhtbERPS4vCMBC+L/gfwgh7WTR1CyrVKCII4mnXB16HZkyr&#10;zaQ2sdZ/v1lY2Nt8fM+ZLztbiZYaXzpWMBomIIhzp0s2Co6HzWAKwgdkjZVjUvAiD8tF722OmXZP&#10;/qZ2H4yIIewzVFCEUGdS+rwgi37oauLIXVxjMUTYGKkbfMZwW8nPJBlLiyXHhgJrWheU3/YPq+Cc&#10;fp0mIVnfzQ4/7sf62o4uRir13u9WMxCBuvAv/nNvdZyfjlP4/Sae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c+4cMAAADdAAAADwAAAAAAAAAAAAAAAACYAgAAZHJzL2Rv&#10;d25yZXYueG1sUEsFBgAAAAAEAAQA9QAAAIgDAAAAAA==&#10;" path="m5,7l4,8,2,8,,7,,2,2,,4,,5,2e" filled="f" strokeweight="0">
                <v:path arrowok="t" o:connecttype="custom" o:connectlocs="1,2;1,2;0,2;0,2;0,1;0,0;1,0;1,1" o:connectangles="0,0,0,0,0,0,0,0"/>
              </v:shape>
              <v:line id="Line 1347" o:spid="_x0000_s2365" style="position:absolute;visibility:visible" from="5687,3253" to="5688,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pYnMQAAADdAAAADwAAAGRycy9kb3ducmV2LnhtbERPS2vCQBC+C/6HZYTedKOtaZq6ikiL&#10;9db6AI9DdkwWs7Mhu9X4792C0Nt8fM+ZLTpbiwu13jhWMB4lIIgLpw2XCva7z2EGwgdkjbVjUnAj&#10;D4t5vzfDXLsr/9BlG0oRQ9jnqKAKocml9EVFFv3INcSRO7nWYoiwLaVu8RrDbS0nSZJKi4ZjQ4UN&#10;rSoqzttfq8B8p+vp5vXwdpAf6zA+ZufM2L1ST4Nu+Q4iUBf+xQ/3l47zn9MX+Psmni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licxAAAAN0AAAAPAAAAAAAAAAAA&#10;AAAAAKECAABkcnMvZG93bnJldi54bWxQSwUGAAAAAAQABAD5AAAAkgMAAAAA&#10;" strokeweight="0"/>
              <v:shape id="Freeform 1348" o:spid="_x0000_s2366" style="position:absolute;left:5689;top:3252;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VsVMMA&#10;AADdAAAADwAAAGRycy9kb3ducmV2LnhtbERP3WrCMBS+H+wdwhnsRjTt3FSqUcZgULyanQ9waI5N&#10;XXNSkli7t18EYXfn4/s9m91oOzGQD61jBfksA0FcO91yo+D4/TldgQgRWWPnmBT8UoDd9vFhg4V2&#10;Vz7QUMVGpBAOBSowMfaFlKE2ZDHMXE+cuJPzFmOCvpHa4zWF206+ZNlCWmw5NRjs6cNQ/VNdrAJc&#10;5mez/8qrcnD5xL0eJv5cXpR6fhrf1yAijfFffHeXOs2fL97g9k06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VsVMMAAADdAAAADwAAAAAAAAAAAAAAAACYAgAAZHJzL2Rv&#10;d25yZXYueG1sUEsFBgAAAAAEAAQA9QAAAIgDAAAAAA==&#10;" path="m2,5l3,6,2,7,1,7,,6,,1,1,,3,,5,1r,4l3,6,5,7e" filled="f" strokeweight="0">
                <v:path arrowok="t" o:connecttype="custom" o:connectlocs="0,1;1,2;0,2;0,2;0,2;0,0;0,0;1,0;1,0;1,1;1,2;1,2" o:connectangles="0,0,0,0,0,0,0,0,0,0,0,0"/>
              </v:shape>
              <v:shape id="Freeform 1349" o:spid="_x0000_s2367" style="position:absolute;left:5691;top:3252;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9tuMIA&#10;AADdAAAADwAAAGRycy9kb3ducmV2LnhtbERPzWoCMRC+F3yHMEIvRRMrrLIaRSqFHuqh6gMMybi7&#10;uJksSbpu+/SNIPQ2H9/vrLeDa0VPITaeNcymCgSx8bbhSsP59D5ZgogJ2WLrmTT8UITtZvS0xtL6&#10;G39Rf0yVyCEcS9RQp9SVUkZTk8M49R1x5i4+OEwZhkragLcc7lr5qlQhHTacG2rs6K0mcz1+Ow2m&#10;CYuK9rhX6qWn4TAz59Pvp9bP42G3ApFoSP/ih/vD5vnzooD7N/kE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b224wgAAAN0AAAAPAAAAAAAAAAAAAAAAAJgCAABkcnMvZG93&#10;bnJldi54bWxQSwUGAAAAAAQABAD1AAAAhwMAAAAA&#10;" path="m4,6r,1l1,7,,6,,1,1,,4,r,1e" filled="f" strokeweight="0">
                <v:path arrowok="t" o:connecttype="custom" o:connectlocs="1,2;1,2;0,2;0,2;0,0;0,0;1,0;1,0" o:connectangles="0,0,0,0,0,0,0,0"/>
              </v:shape>
              <v:shape id="Freeform 1350" o:spid="_x0000_s2368" style="position:absolute;left:5692;top:3252;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XuMIA&#10;AADdAAAADwAAAGRycy9kb3ducmV2LnhtbERP3WrCMBS+F/YO4Qx2IzPtJjqqUcZgUHal3R7g0Byb&#10;uuakJLHWtzeC4N35+H7PejvaTgzkQ+tYQT7LQBDXTrfcKPj7/X79ABEissbOMSm4UIDt5mmyxkK7&#10;M+9pqGIjUgiHAhWYGPtCylAbshhmridO3MF5izFB30jt8ZzCbSffsmwhLbacGgz29GWo/q9OVgEu&#10;86P52eVVObh86ub7qT+WJ6VensfPFYhIY3yI7+5Sp/nviyXcvkkn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1e4wgAAAN0AAAAPAAAAAAAAAAAAAAAAAJgCAABkcnMvZG93&#10;bnJldi54bWxQSwUGAAAAAAQABAD1AAAAhwMAAAAA&#10;" path="m,4r4,l5,5r,1l4,7,1,7,,6,,3,3,,4,e" filled="f" strokeweight="0">
                <v:path arrowok="t" o:connecttype="custom" o:connectlocs="0,1;2,1;2,1;2,2;2,2;0,2;0,2;0,1;1,0;2,0" o:connectangles="0,0,0,0,0,0,0,0,0,0"/>
              </v:shape>
              <v:line id="Line 1351" o:spid="_x0000_s2369" style="position:absolute;visibility:visible" from="5694,3253" to="5695,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SmccAAADdAAAADwAAAGRycy9kb3ducmV2LnhtbESPT2/CMAzF75P2HSJP2m2kDNGVQkDT&#10;BGK7Mf5IHK3GayMap2oy6L79fJi0m633/N7Pi9XgW3WlPrrABsajDBRxFazj2sDxsHkqQMWEbLEN&#10;TAZ+KMJqeX+3wNKGG3/SdZ9qJSEcSzTQpNSVWseqIY9xFDpi0b5C7zHJ2tfa9niTcN/q5yzLtUfH&#10;0tBgR28NVZf9tzfgdvl2+vFymp30epvG5+JSOH805vFheJ2DSjSkf/Pf9bsV/Ekuu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d1KZxwAAAN0AAAAPAAAAAAAA&#10;AAAAAAAAAKECAABkcnMvZG93bnJldi54bWxQSwUGAAAAAAQABAD5AAAAlQMAAAAA&#10;" strokeweight="0"/>
              <v:shape id="Freeform 1352" o:spid="_x0000_s2370" style="position:absolute;left:5696;top:325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6UAMIA&#10;AADdAAAADwAAAGRycy9kb3ducmV2LnhtbERPzWrCQBC+C77DMoI33ahUbOoq2mLVg2DTPMCQHZOQ&#10;7GzIbjV9e1cQvM3H9zvLdWdqcaXWlZYVTMYRCOLM6pJzBenvbrQA4TyyxtoyKfgnB+tVv7fEWNsb&#10;/9A18bkIIexiVFB438RSuqwgg25sG+LAXWxr0AfY5lK3eAvhppbTKJpLgyWHhgIb+iwoq5I/o2Ba&#10;OfOF1emok+2ZzO6t+k73qVLDQbf5AOGp8y/x033QYf5s/g6Pb8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pQAwgAAAN0AAAAPAAAAAAAAAAAAAAAAAJgCAABkcnMvZG93&#10;bnJldi54bWxQSwUGAAAAAAQABAD1AAAAhwMAAAAA&#10;" path="m,3r2,l3,2,3,1,2,,1,e" filled="f" strokeweight="0">
                <v:path arrowok="t" o:connecttype="custom" o:connectlocs="0,1;1,1;1,1;1,0;1,0;0,0" o:connectangles="0,0,0,0,0,0"/>
              </v:shape>
              <v:shape id="Freeform 1353" o:spid="_x0000_s2371" style="position:absolute;left:5696;top:32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UuK8cA&#10;AADdAAAADwAAAGRycy9kb3ducmV2LnhtbESP3UoDMRCF7wXfIYzgnc1qocratPhDoS0UddcHmG7G&#10;3cXNZElim/bpnQvBuxnOmXO+mS+zG9SBQuw9G7idFKCIG297bg181qubB1AxIVscPJOBE0VYLi4v&#10;5lhaf+QPOlSpVRLCsUQDXUpjqXVsOnIYJ34kFu3LB4dJ1tBqG/Ao4W7Qd0Ux0w57loYOR3rpqPmu&#10;fpyBXWh4u6me67zfxfq9OIfX/LY35voqPz2CSpTTv/nvem0Ff3ov/PKNj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FLivHAAAA3QAAAA8AAAAAAAAAAAAAAAAAmAIAAGRy&#10;cy9kb3ducmV2LnhtbFBLBQYAAAAABAAEAPUAAACMAwAAAAA=&#10;" path="m2,4l3,3,3,1,2,,,e" filled="f" strokeweight="0">
                <v:path arrowok="t" o:connecttype="custom" o:connectlocs="1,1;1,1;1,0;1,0;0,0" o:connectangles="0,0,0,0,0"/>
              </v:shape>
              <v:line id="Line 1354" o:spid="_x0000_s2372" style="position:absolute;visibility:visible" from="5696,3252" to="5697,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Rt2cQAAADdAAAADwAAAGRycy9kb3ducmV2LnhtbERPS2vCQBC+F/wPywi91U1a1DRmlVJa&#10;rDdfgR6H7JgsZmdDdqvx33eFQm/z8T2nWA22FRfqvXGsIJ0kIIgrpw3XCo6Hz6cMhA/IGlvHpOBG&#10;HlbL0UOBuXZX3tFlH2oRQ9jnqKAJocul9FVDFv3EdcSRO7neYoiwr6Xu8RrDbSufk2QmLRqODQ12&#10;9N5Qdd7/WAVmO1tPN/PytZQf65B+Z+fM2KNSj+PhbQEi0BD+xX/uLx3nv8xTuH8TT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G3ZxAAAAN0AAAAPAAAAAAAAAAAA&#10;AAAAAKECAABkcnMvZG93bnJldi54bWxQSwUGAAAAAAQABAD5AAAAkgMAAAAA&#10;" strokeweight="0"/>
              <v:line id="Line 1355" o:spid="_x0000_s2373" style="position:absolute;visibility:visible" from="5697,3253" to="5699,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bzrsQAAADdAAAADwAAAGRycy9kb3ducmV2LnhtbERPTWvCQBC9C/0PyxR6040WTZq6SikV&#10;6621CfQ4ZKfJYnY2ZFeN/74rCN7m8T5nuR5sK07Ue+NYwXSSgCCunDZcKyh+NuMMhA/IGlvHpOBC&#10;Htarh9ESc+3O/E2nfahFDGGfo4ImhC6X0lcNWfQT1xFH7s/1FkOEfS11j+cYbls5S5KFtGg4NjTY&#10;0XtD1WF/tArM12I736XlSyk/tmH6mx0yYwulnh6Ht1cQgYZwF9/cnzrOf05ncP0mni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RvOuxAAAAN0AAAAPAAAAAAAAAAAA&#10;AAAAAKECAABkcnMvZG93bnJldi54bWxQSwUGAAAAAAQABAD5AAAAkgMAAAAA&#10;" strokeweight="0"/>
              <v:shape id="Freeform 1356" o:spid="_x0000_s2374" style="position:absolute;left:5699;top:3252;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nHZsIA&#10;AADdAAAADwAAAGRycy9kb3ducmV2LnhtbERP3WrCMBS+H+wdwhl4IzOtjinVKGMglF1ptwc4NMem&#10;2pyUJNb69stg4N35+H7PZjfaTgzkQ+tYQT7LQBDXTrfcKPj53r+uQISIrLFzTAruFGC3fX7aYKHd&#10;jY80VLERKYRDgQpMjH0hZagNWQwz1xMn7uS8xZigb6T2eEvhtpPzLHuXFltODQZ7+jRUX6qrVYDL&#10;/Gy+DnlVDi6furfj1J/Lq1KTl/FjDSLSGB/if3ep0/zFcgF/36QT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mcdmwgAAAN0AAAAPAAAAAAAAAAAAAAAAAJgCAABkcnMvZG93&#10;bnJldi54bWxQSwUGAAAAAAQABAD1AAAAhwMAAAAA&#10;" path="m,4r4,l5,5r,1l4,7,1,7,,6,,3,3,,4,e" filled="f" strokeweight="0">
                <v:path arrowok="t" o:connecttype="custom" o:connectlocs="0,1;2,1;2,1;2,2;2,2;0,2;0,2;0,1;1,0;2,0" o:connectangles="0,0,0,0,0,0,0,0,0,0"/>
              </v:shape>
              <v:shape id="Freeform 1357" o:spid="_x0000_s2375" style="position:absolute;left:5701;top:3252;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m8MA&#10;AADdAAAADwAAAGRycy9kb3ducmV2LnhtbERPTWsCMRC9F/wPYQq91Wyr1LI1irRYFA+i1Z6HzXQ3&#10;dDPZJll3/fdGKHibx/uc6by3tTiRD8axgqdhBoK4cNpwqeDwtXx8BREissbaMSk4U4D5bHA3xVy7&#10;jnd02sdSpBAOOSqoYmxyKUNRkcUwdA1x4n6ctxgT9KXUHrsUbmv5nGUv0qLh1FBhQ+8VFb/71ipo&#10;O8Jt6743H+b4+eeynT+vzUSph/t+8QYiUh9v4n/3Sqf5o8kYrt+kE+Ts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Im8MAAADdAAAADwAAAAAAAAAAAAAAAACYAgAAZHJzL2Rv&#10;d25yZXYueG1sUEsFBgAAAAAEAAQA9QAAAIgDAAAAAA==&#10;" path="m,7l,6,,1,,,2,,3,1r,5l2,7,,7xe" filled="f" strokeweight="0">
                <v:path arrowok="t" o:connecttype="custom" o:connectlocs="0,2;0,2;0,0;0,0;1,0;1,0;1,2;1,2;0,2" o:connectangles="0,0,0,0,0,0,0,0,0"/>
              </v:shape>
              <v:shape id="Freeform 1358" o:spid="_x0000_s2376" style="position:absolute;left:5703;top:3252;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gGcIA&#10;AADdAAAADwAAAGRycy9kb3ducmV2LnhtbERPTWvCQBC9F/wPywi91Y0tVYmuQUoLoSc18T5kxyQk&#10;Oxuz2yT++65Q6G0e73N2yWRaMVDvassKlosIBHFhdc2lgjz7etmAcB5ZY2uZFNzJQbKfPe0w1nbk&#10;Ew1nX4oQwi5GBZX3XSylKyoy6Ba2Iw7c1fYGfYB9KXWPYwg3rXyNopU0WHNoqLCjj4qK5vxjFHxm&#10;bZ3qBr/5fsz15TY0/jJGSj3Pp8MWhKfJ/4v/3KkO89/W7/D4Jpwg9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OAZwgAAAN0AAAAPAAAAAAAAAAAAAAAAAJgCAABkcnMvZG93&#10;bnJldi54bWxQSwUGAAAAAAQABAD1AAAAhwMAAAAA&#10;" path="m1,7l,6,,1,1,,3,,4,1r,5l3,7,1,7xe" filled="f" strokeweight="0">
                <v:path arrowok="t" o:connecttype="custom" o:connectlocs="0,2;0,2;0,0;0,0;1,0;1,0;1,2;1,2;0,2" o:connectangles="0,0,0,0,0,0,0,0,0"/>
              </v:shape>
              <v:shape id="Freeform 1359" o:spid="_x0000_s2377" style="position:absolute;left:5672;top:3208;width:49;height:50;visibility:visible;mso-wrap-style:square;v-text-anchor:top" coordsize="199,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zn8IA&#10;AADdAAAADwAAAGRycy9kb3ducmV2LnhtbERPzWoCMRC+F3yHMAVvNWktbtkaRaSC4KF01wcYkulm&#10;6WaybqKub28Khd7m4/ud5Xr0nbjQENvAGp5nCgSxCbblRsOx3j29gYgJ2WIXmDTcKMJ6NXlYYmnD&#10;lb/oUqVG5BCOJWpwKfWllNE48hhnoSfO3HcYPKYMh0baAa853HfyRamF9NhybnDY09aR+anOXkNd&#10;1NYcP1635nzo96g2SOrzpPX0cdy8g0g0pn/xn3tv8/x5sYDf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BDOfwgAAAN0AAAAPAAAAAAAAAAAAAAAAAJgCAABkcnMvZG93&#10;bnJldi54bWxQSwUGAAAAAAQABAD1AAAAhwMAAAAA&#10;" path="m199,98r,-7l198,85r-2,-7l194,70r-1,-6l189,57r-2,-6l183,45r-4,-6l175,34r-5,-5l165,24r-6,-5l153,15r-6,-3l140,8,134,6,127,3,121,2,114,1,106,,99,,93,,86,1,78,2,72,3,65,6,59,8r-6,4l47,15r-6,4l34,24r-4,5l25,34r-5,5l16,45r-3,6l10,57,6,64,5,70,3,78,2,85,,91r,7l,106r2,7l3,120r2,6l6,134r4,6l13,146r3,6l20,158r5,5l30,169r4,5l41,177r6,5l53,186r6,2l65,191r7,2l78,196r8,1l93,197r6,1l106,197r8,l121,196r6,-3l134,191r6,-3l147,186r6,-4l159,177r6,-3l170,169r5,-6l179,158r4,-6l187,146r2,-6l193,134r1,-8l196,120r2,-7l199,106r,-8xe" filled="f" strokeweight="0">
                <v:path arrowok="t" o:connecttype="custom" o:connectlocs="49,23;48,20;48,16;46,13;44,10;42,7;39,5;36,3;33,2;30,1;26,0;23,0;19,1;16,2;13,3;10,5;7,7;5,10;3,13;1,16;1,20;0,23;0,27;1,30;1,34;3,37;5,40;7,43;10,45;13,47;16,48;19,49;23,50;26,50;30,49;33,48;36,47;39,45;42,43;44,40;46,37;48,34;48,30;49,27" o:connectangles="0,0,0,0,0,0,0,0,0,0,0,0,0,0,0,0,0,0,0,0,0,0,0,0,0,0,0,0,0,0,0,0,0,0,0,0,0,0,0,0,0,0,0,0"/>
              </v:shape>
              <v:shape id="Freeform 1360" o:spid="_x0000_s2378" style="position:absolute;left:5687;top:3224;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bECsMA&#10;AADdAAAADwAAAGRycy9kb3ducmV2LnhtbESPQWvCQBCF74X+h2UKvdWNCkZSVxGhtDc1ir0O2TEJ&#10;ZmfD7lbTf+8UCt7e8N58M2+xGlynrhRi69nAeJSBIq68bbk2cDx8vM1BxYRssfNMBn4pwmr5/LTA&#10;wvob7+laploJhGOBBpqU+kLrWDXkMI58Tyze2QeHScZQaxvwJnDX6UmWzbTDluVCgz1tGqou5Y8T&#10;Sru5lMO5D9tpLpHJ6fsUd5/GvL4M63dQiYb0CP9vf1l5f5rn8NdGJ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bECsMAAADdAAAADwAAAAAAAAAAAAAAAACYAgAAZHJzL2Rv&#10;d25yZXYueG1sUEsFBgAAAAAEAAQA9QAAAIgDAAAAAA==&#10;" path="m72,35r,-3l70,27,69,23,67,19,65,16,62,12,59,8,56,6,52,4,48,2,44,1,40,,35,,31,,26,1,23,2,19,4,16,6,12,8,9,12,6,16,5,19,2,23,1,27,,32r,3l,40r1,4l2,49r3,3l6,56r3,4l12,62r4,2l19,67r4,2l26,71r5,l35,72r5,-1l44,71r4,-2l52,67r4,-3l59,62r3,-2l65,56r2,-4l69,49r1,-5l72,40r,-5xe" filled="f" strokeweight="0">
                <v:path arrowok="t" o:connecttype="custom" o:connectlocs="18,9;18,8;18,7;17,6;17,5;16,4;16,3;15,2;14,2;13,1;12,1;11,0;10,0;9,0;8,0;7,0;6,1;5,1;4,2;3,2;2,3;2,4;1,5;1,6;0,7;0,8;0,9;0,10;0,11;1,12;1,13;2,14;2,15;3,16;4,16;5,17;6,17;7,18;8,18;9,18;10,18;11,18;12,17;13,17;14,16;15,16;16,15;16,14;17,13;17,12;18,11;18,10;18,9" o:connectangles="0,0,0,0,0,0,0,0,0,0,0,0,0,0,0,0,0,0,0,0,0,0,0,0,0,0,0,0,0,0,0,0,0,0,0,0,0,0,0,0,0,0,0,0,0,0,0,0,0,0,0,0,0"/>
              </v:shape>
              <v:shape id="Freeform 1361" o:spid="_x0000_s2379" style="position:absolute;left:5676;top:3215;width:41;height:36;visibility:visible;mso-wrap-style:square;v-text-anchor:top" coordsize="16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Q3csUA&#10;AADdAAAADwAAAGRycy9kb3ducmV2LnhtbESPQUvDQBCF74L/YRmhN7uxQSux2xIEpUdNW+xxyE6T&#10;YHY27G6a+O+dg+BthvfmvW82u9n16kohdp4NPCwzUMS1tx03Bo6Ht/tnUDEhW+w9k4EfirDb3t5s&#10;sLB+4k+6VqlREsKxQANtSkOhdaxbchiXfiAW7eKDwyRraLQNOEm46/Uqy560w46locWBXluqv6vR&#10;GbhU0/vq41ieH8eQnf1pyr/GMjdmcTeXL6ASzenf/He9t4KfrwVXvpER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1DdyxQAAAN0AAAAPAAAAAAAAAAAAAAAAAJgCAABkcnMv&#10;ZG93bnJldi54bWxQSwUGAAAAAAQABAD1AAAAigMAAAAA&#10;" path="m42,142r81,l165,70,123,,42,,,70r42,72xe" filled="f" strokeweight="0">
                <v:path arrowok="t" o:connecttype="custom" o:connectlocs="10,36;31,36;41,18;31,0;10,0;0,18;10,36" o:connectangles="0,0,0,0,0,0,0"/>
              </v:shape>
              <v:shape id="Freeform 1362" o:spid="_x0000_s2380" style="position:absolute;left:5677;top:3216;width:38;height:33;visibility:visible;mso-wrap-style:square;v-text-anchor:top" coordsize="15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SwsUA&#10;AADdAAAADwAAAGRycy9kb3ducmV2LnhtbESP0WrCQBBF3wv+wzJC3+pGLdpGVxGxoAVBbT9gyI5J&#10;NDsbstsY/94pFPo2l7nnzp35snOVaqkJpWcDw0ECijjztuTcwPfXx8sbqBCRLVaeycCdAiwXvac5&#10;ptbf+EjtKeZKQjikaKCIsU61DllBDsPA18SyO/vGYRTZ5No2eJNwV+lRkky0w5LlQoE1rQvKrqcf&#10;JzU23K5eD3pzX+/H28tuwodPqWee+91qBipSF//Nf/TWCjeevsPvNzKCXj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5LCxQAAAN0AAAAPAAAAAAAAAAAAAAAAAJgCAABkcnMv&#10;ZG93bnJldi54bWxQSwUGAAAAAAQABAD1AAAAigMAAAAA&#10;" path="m38,131r76,l153,65,114,,38,,,65r38,66xe" filled="f" strokeweight="0">
                <v:path arrowok="t" o:connecttype="custom" o:connectlocs="9,33;28,33;38,16;28,0;9,0;0,16;9,33" o:connectangles="0,0,0,0,0,0,0"/>
              </v:shape>
              <v:line id="Line 1363" o:spid="_x0000_s2381" style="position:absolute;visibility:visible" from="5687,3328" to="5688,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24ZcYAAADdAAAADwAAAGRycy9kb3ducmV2LnhtbESPQW/CMAyF75P2HyJP4jZShoCuENA0&#10;gdhuwEDiaDVeG9E4VROg+/fzYdJutt7ze58Xq9436kZddIENjIYZKOIyWMeVgePX5jkHFROyxSYw&#10;GfihCKvl48MCCxvuvKfbIVVKQjgWaKBOqS20jmVNHuMwtMSifYfOY5K1q7Tt8C7hvtEvWTbVHh1L&#10;Q40tvddUXg5Xb8DtptvJ5+z0etLrbRqd80vu/NGYwVP/NgeVqE//5r/rDyv441z45RsZQS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NuGXGAAAA3QAAAA8AAAAAAAAA&#10;AAAAAAAAoQIAAGRycy9kb3ducmV2LnhtbFBLBQYAAAAABAAEAPkAAACUAwAAAAA=&#10;" strokeweight="0"/>
              <v:shape id="Freeform 1364" o:spid="_x0000_s2382" style="position:absolute;left:5689;top:3327;width:1;height:3;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T9PMIA&#10;AADdAAAADwAAAGRycy9kb3ducmV2LnhtbERPTYvCMBC9L/gfwgje1lQrpVajiCAuCAurXrwNzdhW&#10;m0ltonb/vVlY8DaP9znzZWdq8aDWVZYVjIYRCOLc6ooLBcfD5jMF4TyyxtoyKfglB8tF72OOmbZP&#10;/qHH3hcihLDLUEHpfZNJ6fKSDLqhbYgDd7atQR9gW0jd4jOEm1qOoyiRBisODSU2tC4pv+7vRsFh&#10;903baTKdnOKJSZJLnFJ8S5Ua9LvVDISnzr/F/+4vHebH6Qj+vgkn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08wgAAAN0AAAAPAAAAAAAAAAAAAAAAAJgCAABkcnMvZG93&#10;bnJldi54bWxQSwUGAAAAAAQABAD1AAAAhwMAAAAA&#10;" path="m2,6l3,7,2,8,1,8,,7,,1,1,,3,,4,1r,5l3,7,4,8e" filled="f" strokeweight="0">
                <v:path arrowok="t" o:connecttype="custom" o:connectlocs="1,2;1,3;1,3;0,3;0,3;0,0;0,0;1,0;1,0;1,2;1,3;1,3" o:connectangles="0,0,0,0,0,0,0,0,0,0,0,0"/>
              </v:shape>
              <v:shape id="Freeform 1365" o:spid="_x0000_s2383" style="position:absolute;left:5691;top:3327;width:1;height:3;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d9gMIA&#10;AADdAAAADwAAAGRycy9kb3ducmV2LnhtbERPS4vCMBC+C/sfwix4EU1VUKlGWYQF8eRr2evQjGm1&#10;mdQm1vrvzcKCt/n4nrNYtbYUDdW+cKxgOEhAEGdOF2wUnI7f/RkIH5A1lo5JwZM8rJYfnQWm2j14&#10;T80hGBFD2KeoIA+hSqX0WU4W/cBVxJE7u9piiLA2Utf4iOG2lKMkmUiLBceGHCta55RdD3er4He8&#10;+5mGZH0zW+zdTtWlGZ6NVKr72X7NQQRqw1v8797oOH88G8HfN/EE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p32AwgAAAN0AAAAPAAAAAAAAAAAAAAAAAJgCAABkcnMvZG93&#10;bnJldi54bWxQSwUGAAAAAAQABAD1AAAAhwMAAAAA&#10;" path="m5,7l4,8,1,8,,7,,1,1,,4,,5,1e" filled="f" strokeweight="0">
                <v:path arrowok="t" o:connecttype="custom" o:connectlocs="1,3;1,3;0,3;0,3;0,0;0,0;1,0;1,0" o:connectangles="0,0,0,0,0,0,0,0"/>
              </v:shape>
              <v:shape id="Freeform 1366" o:spid="_x0000_s2384" style="position:absolute;left:5693;top:3327;width:1;height:3;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rG0MMA&#10;AADdAAAADwAAAGRycy9kb3ducmV2LnhtbERPTWvCQBC9F/oflil4q5u6EmJ0lSIUBUGoevE2ZMck&#10;NjubZrca/70rFLzN433ObNHbRlyo87VjDR/DBARx4UzNpYbD/us9A+EDssHGMWm4kYfF/PVlhrlx&#10;V/6myy6UIoawz1FDFUKbS+mLiiz6oWuJI3dyncUQYVdK0+E1httGjpIklRZrjg0VtrSsqPjZ/VkN&#10;+82WVpN0Mj6qsU3Ts8pI/WZaD976zymIQH14iv/daxPnq0zB45t4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rG0MMAAADdAAAADwAAAAAAAAAAAAAAAACYAgAAZHJzL2Rv&#10;d25yZXYueG1sUEsFBgAAAAAEAAQA9QAAAIgDAAAAAA==&#10;" path="m1,8l,7,,6,1,4r2,l4,2,4,1,3,,1,,,1,,2,1,4e" filled="f" strokeweight="0">
                <v:path arrowok="t" o:connecttype="custom" o:connectlocs="0,3;0,3;0,2;0,2;1,2;1,1;1,0;1,0;0,0;0,0;0,1;0,2" o:connectangles="0,0,0,0,0,0,0,0,0,0,0,0"/>
              </v:shape>
              <v:shape id="Freeform 1367" o:spid="_x0000_s2385" style="position:absolute;left:5693;top:3328;width:1;height:2;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tYD8QA&#10;AADdAAAADwAAAGRycy9kb3ducmV2LnhtbERP3WrCMBS+F3yHcITdabo5hlSjTIewDWTa+gDH5tgW&#10;m5OSZJrt6ZfBYHfn4/s9i1U0nbiS861lBfeTDARxZXXLtYJjuR3PQPiArLGzTAq+yMNqORwsMNf2&#10;xge6FqEWKYR9jgqaEPpcSl81ZNBPbE+cuLN1BkOCrpba4S2Fm04+ZNmTNNhyamiwp01D1aX4NAp2&#10;ruL3t2JdxtPOl/vs273Ej5NSd6P4PAcRKIZ/8Z/7Vaf509kj/H6TTp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rWA/EAAAA3QAAAA8AAAAAAAAAAAAAAAAAmAIAAGRycy9k&#10;b3ducmV2LnhtbFBLBQYAAAAABAAEAPUAAACJAwAAAAA=&#10;" path="m2,l3,2r,1l2,4,,4e" filled="f" strokeweight="0">
                <v:path arrowok="t" o:connecttype="custom" o:connectlocs="1,0;1,1;1,2;1,2;0,2" o:connectangles="0,0,0,0,0"/>
              </v:shape>
              <v:line id="Line 1368" o:spid="_x0000_s2386" style="position:absolute;visibility:visible" from="5695,3328" to="5696,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ob/cIAAADdAAAADwAAAGRycy9kb3ducmV2LnhtbERPS4vCMBC+L/gfwgh709QVtVajyOKi&#10;e/MJHodmbIPNpDRZ7f57syDsbT6+58yXra3EnRpvHCsY9BMQxLnThgsFp+NXLwXhA7LGyjEp+CUP&#10;y0XnbY6Zdg/e0/0QChFD2GeooAyhzqT0eUkWfd/VxJG7usZiiLAppG7wEcNtJT+SZCwtGo4NJdb0&#10;WVJ+O/xYBWY33oy+J+fpWa43YXBJb6mxJ6Xeu+1qBiJQG/7FL/dWx/nDdAR/38QT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Hob/cIAAADdAAAADwAAAAAAAAAAAAAA&#10;AAChAgAAZHJzL2Rvd25yZXYueG1sUEsFBgAAAAAEAAQA+QAAAJADAAAAAA==&#10;" strokeweight="0"/>
              <v:shape id="Freeform 1369" o:spid="_x0000_s2387" style="position:absolute;left:5697;top:3328;width:1;height:2;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XWNcMA&#10;AADdAAAADwAAAGRycy9kb3ducmV2LnhtbERPzWrCQBC+F3yHZQRvdWMLkqSuIkqLh5Zi9AGG7DRJ&#10;m50N2VGjT98tFLzNx/c7i9XgWnWmPjSeDcymCSji0tuGKwPHw+tjCioIssXWMxm4UoDVcvSwwNz6&#10;C+/pXEilYgiHHA3UIl2udShrchimviOO3JfvHUqEfaVtj5cY7lr9lCRz7bDh2FBjR5uayp/i5Ayc&#10;Pg+Z6EYnWfuRvfvibSu39NuYyXhYv4ASGuQu/nfvbJz/nM7h75t4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XWNcMAAADdAAAADwAAAAAAAAAAAAAAAACYAgAAZHJzL2Rv&#10;d25yZXYueG1sUEsFBgAAAAAEAAQA9QAAAIgDAAAAAA==&#10;" path="m,4r3,l5,3,5,2,3,,1,e" filled="f" strokeweight="0">
                <v:path arrowok="t" o:connecttype="custom" o:connectlocs="0,2;1,2;1,2;1,1;1,0;0,0" o:connectangles="0,0,0,0,0,0"/>
              </v:shape>
              <v:shape id="Freeform 1370" o:spid="_x0000_s2388" style="position:absolute;left:5697;top:3327;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zrsQA&#10;AADdAAAADwAAAGRycy9kb3ducmV2LnhtbERPzWrCQBC+F3yHZQRvdWOFNkldRSxKDy1i7AMM2WmS&#10;mp0N2VHTPn23UPA2H9/vLFaDa9WF+tB4NjCbJqCIS28brgx8HLf3KaggyBZbz2TgmwKslqO7BebW&#10;X/lAl0IqFUM45GigFulyrUNZk8Mw9R1x5D5971Ai7Ctte7zGcNfqhyR51A4bjg01drSpqTwVZ2fg&#10;vD9mohudZO179uaL3Yv8pF/GTMbD+hmU0CA38b/71cb58/QJ/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c67EAAAA3QAAAA8AAAAAAAAAAAAAAAAAmAIAAGRycy9k&#10;b3ducmV2LnhtbFBLBQYAAAAABAAEAPUAAACJAwAAAAA=&#10;" path="m3,4l5,2,5,1,3,,,e" filled="f" strokeweight="0">
                <v:path arrowok="t" o:connecttype="custom" o:connectlocs="1,1;1,1;1,0;1,0;0,0" o:connectangles="0,0,0,0,0"/>
              </v:shape>
              <v:line id="Line 1371" o:spid="_x0000_s2389" style="position:absolute;visibility:visible" from="5697,3327" to="5698,3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u0Y8YAAADdAAAADwAAAGRycy9kb3ducmV2LnhtbESPQW/CMAyF75P2HyJP4jZShoCuENA0&#10;gdhuwEDiaDVeG9E4VROg+/fzYdJutt7ze58Xq9436kZddIENjIYZKOIyWMeVgePX5jkHFROyxSYw&#10;GfihCKvl48MCCxvuvKfbIVVKQjgWaKBOqS20jmVNHuMwtMSifYfOY5K1q7Tt8C7hvtEvWTbVHh1L&#10;Q40tvddUXg5Xb8DtptvJ5+z0etLrbRqd80vu/NGYwVP/NgeVqE//5r/rDyv441xw5RsZQS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7tGPGAAAA3QAAAA8AAAAAAAAA&#10;AAAAAAAAoQIAAGRycy9kb3ducmV2LnhtbFBLBQYAAAAABAAEAPkAAACUAwAAAAA=&#10;" strokeweight="0"/>
              <v:line id="Line 1372" o:spid="_x0000_s2390" style="position:absolute;visibility:visible" from="5699,3328" to="5701,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cR+MQAAADdAAAADwAAAGRycy9kb3ducmV2LnhtbERPTWvCQBC9C/0PyxR6qxtbtDF1DUUU&#10;682mCj0O2WmymJ0N2TXGf98VCt7m8T5nkQ+2ET113jhWMBknIIhLpw1XCg7fm+cUhA/IGhvHpOBK&#10;HvLlw2iBmXYX/qK+CJWIIewzVFCH0GZS+rImi37sWuLI/brOYoiwq6Tu8BLDbSNfkmQmLRqODTW2&#10;tKqpPBVnq8DsZ9vp7u04P8r1Nkx+0lNq7EGpp8fh4x1EoCHcxf/uTx3nv6ZzuH0TT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NxH4xAAAAN0AAAAPAAAAAAAAAAAA&#10;AAAAAKECAABkcnMvZG93bnJldi54bWxQSwUGAAAAAAQABAD5AAAAkgMAAAAA&#10;" strokeweight="0"/>
              <v:shape id="Freeform 1373" o:spid="_x0000_s2391" style="position:absolute;left:5701;top:3327;width:2;height:3;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scYA&#10;AADdAAAADwAAAGRycy9kb3ducmV2LnhtbESPQWvCQBCF7wX/wzKCl6IbK7SauooIhdKTtRavQ3bc&#10;pGZnY3aN6b/vHITeZnhv3vtmue59rTpqYxXYwHSSgSIugq3YGTh8vY3noGJCtlgHJgO/FGG9Gjws&#10;Mbfhxp/U7ZNTEsIxRwNlSk2udSxK8hgnoSEW7RRaj0nW1mnb4k3Cfa2fsuxZe6xYGkpsaFtScd5f&#10;vYHjbPf9krLtxX3g4+XQ/HTTk9PGjIb95hVUoj79m+/X71bwZwvhl2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QscYAAADdAAAADwAAAAAAAAAAAAAAAACYAgAAZHJz&#10;L2Rvd25yZXYueG1sUEsFBgAAAAAEAAQA9QAAAIsDAAAAAA==&#10;" path="m1,8l,7,,6,1,4r2,l5,2,5,1,3,,1,,,1,,2,1,4e" filled="f" strokeweight="0">
                <v:path arrowok="t" o:connecttype="custom" o:connectlocs="0,3;0,3;0,2;0,2;1,2;2,1;2,0;1,0;0,0;0,0;0,1;0,2" o:connectangles="0,0,0,0,0,0,0,0,0,0,0,0"/>
              </v:shape>
              <v:shape id="Freeform 1374" o:spid="_x0000_s2392" style="position:absolute;left:5702;top:3328;width:1;height:2;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LJMUA&#10;AADdAAAADwAAAGRycy9kb3ducmV2LnhtbERPzWrCQBC+F3yHZQRvdaNSU1NXkUrAQ6lo+gBDdpqN&#10;ZmfT7Kppn75bKHibj+93luveNuJKna8dK5iMExDEpdM1Vwo+ivzxGYQPyBobx6TgmzysV4OHJWba&#10;3fhA12OoRAxhn6ECE0KbSelLQxb92LXEkft0ncUQYVdJ3eEthttGTpNkLi3WHBsMtvRqqDwfL1bB&#10;/pTmhTOLt3Q7L2Y/7j3Nn75SpUbDfvMCIlAf7uJ/907H+bPFBP6+i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AskxQAAAN0AAAAPAAAAAAAAAAAAAAAAAJgCAABkcnMv&#10;ZG93bnJldi54bWxQSwUGAAAAAAQABAD1AAAAigMAAAAA&#10;" path="m2,l4,2r,1l2,4,,4e" filled="f" strokeweight="0">
                <v:path arrowok="t" o:connecttype="custom" o:connectlocs="1,0;1,1;1,2;1,2;0,2" o:connectangles="0,0,0,0,0"/>
              </v:shape>
              <v:shape id="Freeform 1375" o:spid="_x0000_s2393" style="position:absolute;left:5704;top:3327;width:1;height:3;visibility:visible;mso-wrap-style:square;v-text-anchor:top" coordsize="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VssMA&#10;AADdAAAADwAAAGRycy9kb3ducmV2LnhtbERPTWvCQBC9F/wPywi91Y22Fo2uIkJA8FKN4HXIjkk0&#10;Oxuz2yT++64g9DaP9znLdW8q0VLjSssKxqMIBHFmdcm5glOafMxAOI+ssbJMCh7kYL0avC0x1rbj&#10;A7VHn4sQwi5GBYX3dSylywoy6Ea2Jg7cxTYGfYBNLnWDXQg3lZxE0bc0WHJoKLCmbUHZ7fhrFHz9&#10;PBLd7vz9vk+TdH/J8ut52in1Puw3CxCeev8vfrl3Osz/nE/g+U04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VssMAAADdAAAADwAAAAAAAAAAAAAAAACYAgAAZHJzL2Rv&#10;d25yZXYueG1sUEsFBgAAAAAEAAQA9QAAAIgDAAAAAA==&#10;" path="m,1l2,r,8e" filled="f" strokeweight="0">
                <v:path arrowok="t" o:connecttype="custom" o:connectlocs="0,0;1,0;1,3" o:connectangles="0,0,0"/>
              </v:shape>
              <v:line id="Line 1376" o:spid="_x0000_s2394" style="position:absolute;visibility:visible" from="5704,3330" to="5705,3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awz8MAAADdAAAADwAAAGRycy9kb3ducmV2LnhtbERPTWvCQBC9C/6HZQRvdWNFG6OrSLFY&#10;b22q4HHIjslidjZktxr/fVcoeJvH+5zlurO1uFLrjWMF41ECgrhw2nCp4PDz8ZKC8AFZY+2YFNzJ&#10;w3rV7y0x0+7G33TNQyliCPsMFVQhNJmUvqjIoh+5hjhyZ9daDBG2pdQt3mK4reVrksykRcOxocKG&#10;3isqLvmvVWC+Zrvp/u04P8rtLoxP6SU19qDUcNBtFiACdeEp/nd/6jh/Mp/A45t4gl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GsM/DAAAA3QAAAA8AAAAAAAAAAAAA&#10;AAAAoQIAAGRycy9kb3ducmV2LnhtbFBLBQYAAAAABAAEAPkAAACRAwAAAAA=&#10;" strokeweight="0"/>
              <v:shape id="Freeform 1377" o:spid="_x0000_s2395" style="position:absolute;left:5706;top:3327;width:1;height:3;visibility:visible;mso-wrap-style:square;v-text-anchor:top" coordsize="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MlUMUA&#10;AADdAAAADwAAAGRycy9kb3ducmV2LnhtbESP0WrCQBBF34X+wzIF33STKqGNrtKKQl7E1vYDhuyY&#10;Dc3Ohuxq4t+7guDbDPfeM3eW68E24kKdrx0rSKcJCOLS6ZorBX+/u8k7CB+QNTaOScGVPKxXL6Ml&#10;5tr1/EOXY6hEhLDPUYEJoc2l9KUhi37qWuKonVxnMcS1q6TusI9w28i3JMmkxZrjBYMtbQyV/8ez&#10;jZSD3nw1RVrMvrfp/pD1ps72g1Lj1+FzASLQEJ7mR7rQsf7sYw73b+II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yVQxQAAAN0AAAAPAAAAAAAAAAAAAAAAAJgCAABkcnMv&#10;ZG93bnJldi54bWxQSwUGAAAAAAQABAD1AAAAigMAAAAA&#10;" path="m1,8l,7,,1,1,,3,,6,1r,6l3,8,1,8xe" filled="f" strokeweight="0">
                <v:path arrowok="t" o:connecttype="custom" o:connectlocs="0,3;0,3;0,0;0,0;1,0;1,0;1,3;1,3;0,3" o:connectangles="0,0,0,0,0,0,0,0,0"/>
              </v:shape>
              <v:shape id="Freeform 1378" o:spid="_x0000_s2396" style="position:absolute;left:5685;top:3279;width:2;height:2;visibility:visible;mso-wrap-style:square;v-text-anchor:top" coordsize="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4wusQA&#10;AADdAAAADwAAAGRycy9kb3ducmV2LnhtbERPTWvCQBC9F/wPywi91Y2KpY2uIkIghxbaVKTehuyY&#10;BLOzYXejqb++Wyh4m8f7nNVmMK24kPONZQXTSQKCuLS64UrB/it7egHhA7LG1jIp+CEPm/XoYYWp&#10;tlf+pEsRKhFD2KeooA6hS6X0ZU0G/cR2xJE7WWcwROgqqR1eY7hp5SxJnqXBhmNDjR3tairPRW8U&#10;zJv8cKMPCn1xnPm37yo7vmOm1ON42C5BBBrCXfzvznWcP39dwN838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LrEAAAA3QAAAA8AAAAAAAAAAAAAAAAAmAIAAGRycy9k&#10;b3ducmV2LnhtbFBLBQYAAAAABAAEAPUAAACJAwAAAAA=&#10;" path="m,8l2,9r3,l6,8,,2,2,,5,,6,2e" filled="f" strokeweight="0">
                <v:path arrowok="t" o:connecttype="custom" o:connectlocs="0,2;1,2;2,2;2,2;0,0;1,0;2,0;2,0" o:connectangles="0,0,0,0,0,0,0,0"/>
              </v:shape>
              <v:shape id="Freeform 1379" o:spid="_x0000_s2397" style="position:absolute;left:5687;top:3279;width:2;height:2;visibility:visible;mso-wrap-style:square;v-text-anchor:top" coordsize="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Rs8MA&#10;AADdAAAADwAAAGRycy9kb3ducmV2LnhtbERPS2sCMRC+F/ofwhS8lJr1gbTbjSKKULxpBK/DZrrZ&#10;7WaybKKu/74RCr3Nx/ecYjW4VlypD7VnBZNxBoK49KbmSsFJ797eQYSIbLD1TAruFGC1fH4qMDf+&#10;xge6HmMlUgiHHBXYGLtcylBachjGviNO3LfvHcYE+0qaHm8p3LVymmUL6bDm1GCxo42l8ud4cQpa&#10;4/Veb4Y5bvU0s7tGv87OjVKjl2H9CSLSEP/Ff+4vk+bPPhbw+Ca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GRs8MAAADdAAAADwAAAAAAAAAAAAAAAACYAgAAZHJzL2Rv&#10;d25yZXYueG1sUEsFBgAAAAAEAAQA9QAAAIgDAAAAAA==&#10;" path="m,l3,9,4,5,5,9,7,e" filled="f" strokeweight="0">
                <v:path arrowok="t" o:connecttype="custom" o:connectlocs="0,0;1,2;1,1;1,2;2,0" o:connectangles="0,0,0,0,0"/>
              </v:shape>
              <v:shape id="Freeform 1380" o:spid="_x0000_s2398" style="position:absolute;left:5690;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04MQA&#10;AADdAAAADwAAAGRycy9kb3ducmV2LnhtbERPzWrCQBC+C32HZQq9FN3Yim1T15CmCCJeGvsAQ3ZM&#10;gtnZmN0m8e1doeBtPr7fWSWjaURPnastK5jPIhDEhdU1lwp+D5vpOwjnkTU2lknBhRwk64fJCmNt&#10;B/6hPvelCCHsYlRQed/GUrqiIoNuZlviwB1tZ9AH2JVSdziEcNPIlyhaSoM1h4YKW8oqKk75n1Fw&#10;QmqW+/z8tcue0+F7XBxl66RST49j+gnC0+jv4n/3Vof5rx9vcPsmn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NODEAAAA3QAAAA8AAAAAAAAAAAAAAAAAmAIAAGRycy9k&#10;b3ducmV2LnhtbFBLBQYAAAAABAAEAPUAAACJAwAAAAA=&#10;" path="m,9l,6,3,,5,6r,3e" filled="f" strokeweight="0">
                <v:path arrowok="t" o:connecttype="custom" o:connectlocs="0,2;0,1;1,0;1,1;1,2" o:connectangles="0,0,0,0,0"/>
              </v:shape>
              <v:line id="Line 1381" o:spid="_x0000_s2399" style="position:absolute;visibility:visible" from="5690,3281" to="5691,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IivsYAAADdAAAADwAAAGRycy9kb3ducmV2LnhtbESPT2/CMAzF75P2HSIjcRspmwalENA0&#10;bWK78VfiaDWmjWicqgnQffv5MGk3W+/5vZ8Xq9436kZddIENjEcZKOIyWMeVgcP+8ykHFROyxSYw&#10;GfihCKvl48MCCxvuvKXbLlVKQjgWaKBOqS20jmVNHuMotMSinUPnMcnaVdp2eJdw3+jnLJtoj46l&#10;ocaW3msqL7urN+A2k/Xr9/Q4O+qPdRqf8kvu/MGY4aB/m4NK1Kd/89/1lxX8l5ngyj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iIr7GAAAA3QAAAA8AAAAAAAAA&#10;AAAAAAAAoQIAAGRycy9kb3ducmV2LnhtbFBLBQYAAAAABAAEAPkAAACUAwAAAAA=&#10;" strokeweight="0"/>
              <v:shape id="Freeform 1382" o:spid="_x0000_s2400" style="position:absolute;left:5692;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FCcIA&#10;AADdAAAADwAAAGRycy9kb3ducmV2LnhtbERP24rCMBB9X/Afwgi+LJqqS9FqFC8Iy+KL1Q8YmrEt&#10;NpPaRFv/3iws7NscznWW685U4kmNKy0rGI8iEMSZ1SXnCi7nw3AGwnlkjZVlUvAiB+tV72OJibYt&#10;n+iZ+lyEEHYJKii8rxMpXVaQQTeyNXHgrrYx6ANscqkbbEO4qeQkimJpsOTQUGBNu4KyW/owCm5I&#10;VXxM79uf3eem3XdfV1k7qdSg320WIDx1/l/85/7WYf50Poffb8IJ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RQUJwgAAAN0AAAAPAAAAAAAAAAAAAAAAAJgCAABkcnMvZG93&#10;bnJldi54bWxQSwUGAAAAAAQABAD1AAAAhwMAAAAA&#10;" path="m3,5r2,l5,9,1,9,,8,,2,1,,5,e" filled="f" strokeweight="0">
                <v:path arrowok="t" o:connecttype="custom" o:connectlocs="1,1;1,1;1,2;0,2;0,2;0,0;0,0;1,0" o:connectangles="0,0,0,0,0,0,0,0"/>
              </v:shape>
              <v:shape id="Freeform 1383" o:spid="_x0000_s2401" style="position:absolute;left:5694;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dsQA&#10;AADdAAAADwAAAGRycy9kb3ducmV2LnhtbESPzYrCQBCE7wv7DkMveFnWiSIiWUfxB0EWL0YfoMm0&#10;STDTEzOjiW+/fRC8dVPVVV/Pl72r1YPaUHk2MBomoIhzbysuDJxPu58ZqBCRLdaeycCTAiwXnx9z&#10;TK3v+EiPLBZKQjikaKCMsUm1DnlJDsPQN8SiXXzrMMraFtq22Em4q/U4SabaYcXSUGJDm5Lya3Z3&#10;Bq5I9fSQ3dZ/m+9Vt+0nF90Ebczgq1/9gorUx7f5db23gj9JhF++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9HbEAAAA3QAAAA8AAAAAAAAAAAAAAAAAmAIAAGRycy9k&#10;b3ducmV2LnhtbFBLBQYAAAAABAAEAPUAAACJAwAAAAA=&#10;" path="m,9l,,5,e" filled="f" strokeweight="0">
                <v:path arrowok="t" o:connecttype="custom" o:connectlocs="0,2;0,0;1,0" o:connectangles="0,0,0"/>
              </v:shape>
              <v:line id="Line 1384" o:spid="_x0000_s2402" style="position:absolute;visibility:visible" from="5694,3280" to="5695,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jTwcQAAADdAAAADwAAAGRycy9kb3ducmV2LnhtbERPTWvCQBC9C/0PyxR6q5uUamN0E0pp&#10;UW+tVfA4ZMdkMTsbsluN/94VCt7m8T5nUQ62FSfqvXGsIB0nIIgrpw3XCra/X88ZCB+QNbaOScGF&#10;PJTFw2iBuXZn/qHTJtQihrDPUUETQpdL6auGLPqx64gjd3C9xRBhX0vd4zmG21a+JMlUWjQcGxrs&#10;6KOh6rj5swrM93Q5Wb/tZjv5uQzpPjtmxm6Venoc3ucgAg3hLv53r3Sc/5qkcPsmni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ONPBxAAAAN0AAAAPAAAAAAAAAAAA&#10;AAAAAKECAABkcnMvZG93bnJldi54bWxQSwUGAAAAAAQABAD5AAAAkgMAAAAA&#10;" strokeweight="0"/>
              <v:line id="Line 1385" o:spid="_x0000_s2403" style="position:absolute;visibility:visible" from="5694,3281" to="5695,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pNtsMAAADdAAAADwAAAGRycy9kb3ducmV2LnhtbERPTYvCMBC9C/6HMAveNFVc7XaNIqK4&#10;3tRV2OPQzLbBZlKaqN1/vxEEb/N4nzNbtLYSN2q8caxgOEhAEOdOGy4UnL43/RSED8gaK8ek4I88&#10;LObdzgwz7e58oNsxFCKGsM9QQRlCnUnp85Is+oGriSP36xqLIcKmkLrBewy3lRwlyURaNBwbSqxp&#10;VVJ+OV6tArOfbN930/PHWa63YfiTXlJjT0r13trlJ4hAbXiJn+4vHeePkxE8voknyP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qTbbDAAAA3QAAAA8AAAAAAAAAAAAA&#10;AAAAoQIAAGRycy9kb3ducmV2LnhtbFBLBQYAAAAABAAEAPkAAACRAwAAAAA=&#10;" strokeweight="0"/>
              <v:shape id="Freeform 1386" o:spid="_x0000_s2404" style="position:absolute;left:5696;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1qAcMA&#10;AADdAAAADwAAAGRycy9kb3ducmV2LnhtbERPzWrCQBC+F/oOyxS8FLPRSpDUVTQiSOnF6AMM2TEJ&#10;ZmfT7JrEt3cLhd7m4/ud1WY0jeipc7VlBbMoBkFcWF1zqeByPkyXIJxH1thYJgUPcrBZv76sMNV2&#10;4BP1uS9FCGGXooLK+zaV0hUVGXSRbYkDd7WdQR9gV0rd4RDCTSPncZxIgzWHhgpbyioqbvndKLgh&#10;Ncl3/rP7yt63w35cXGXrpFKTt3H7CcLT6P/Ff+6jDvMX8Qf8fhNO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1qAcMAAADdAAAADwAAAAAAAAAAAAAAAACYAgAAZHJzL2Rv&#10;d25yZXYueG1sUEsFBgAAAAAEAAQA9QAAAIgDAAAAAA==&#10;" path="m,l,9r5,e" filled="f" strokeweight="0">
                <v:path arrowok="t" o:connecttype="custom" o:connectlocs="0,0;0,2;1,2" o:connectangles="0,0,0"/>
              </v:shape>
              <v:rect id="Rectangle 1387" o:spid="_x0000_s2405" style="position:absolute;left:5698;top:3279;width:1;height: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kAicMA&#10;AADdAAAADwAAAGRycy9kb3ducmV2LnhtbERPS4vCMBC+L/gfwgje1tTHrlKNIoLgSVdXxOPYjG1p&#10;MilN1O6/3wgLe5uP7znzZWuNeFDjS8cKBv0EBHHmdMm5gtP35n0KwgdkjcYxKfghD8tF522OqXZP&#10;PtDjGHIRQ9inqKAIoU6l9FlBFn3f1cSRu7nGYoiwyaVu8BnDrZHDJPmUFkuODQXWtC4oq453q2D6&#10;cTXVaTK67Cb7wbkisyK/+1Kq121XMxCB2vAv/nNvdZw/Tsbw+ia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kAicMAAADdAAAADwAAAAAAAAAAAAAAAACYAgAAZHJzL2Rv&#10;d25yZXYueG1sUEsFBgAAAAAEAAQA9QAAAIgDAAAAAA==&#10;" filled="f" strokeweight="0"/>
              <v:line id="Line 1388" o:spid="_x0000_s2406" style="position:absolute;flip:y;visibility:visible" from="5700,3279" to="5701,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ihcUAAADdAAAADwAAAGRycy9kb3ducmV2LnhtbERPTWsCMRC9F/wPYQrearZS27I1iigV&#10;EbRo66G3cTPdXdxMliS68d+bQqG3ebzPGU+jacSFnK8tK3gcZCCIC6trLhV8fb4/vILwAVljY5kU&#10;XMnDdNK7G2Oubcc7uuxDKVII+xwVVCG0uZS+qMigH9iWOHE/1hkMCbpSaoddCjeNHGbZszRYc2qo&#10;sKV5RcVpfzYKdtsXPrrlOZ7isdt8fB/K9WExU6p/H2dvIALF8C/+c690mv+UjeD3m3SCn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v+ihcUAAADdAAAADwAAAAAAAAAA&#10;AAAAAAChAgAAZHJzL2Rvd25yZXYueG1sUEsFBgAAAAAEAAQA+QAAAJMDAAAAAA==&#10;" strokeweight="0"/>
              <v:shape id="Freeform 1389" o:spid="_x0000_s2407" style="position:absolute;left:5700;top:327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IIMMA&#10;AADdAAAADwAAAGRycy9kb3ducmV2LnhtbERPTWvCQBC9F/wPywje6sYqaqOrSKEq6EVrPY/ZMYlm&#10;Z9PsqvHfu4LQ2zze54yntSnElSqXW1bQaUcgiBOrc04V7H6+34cgnEfWWFgmBXdyMJ003sYYa3vj&#10;DV23PhUhhF2MCjLvy1hKl2Rk0LVtSRy4o60M+gCrVOoKbyHcFPIjivrSYM6hIcOSvjJKztuLUWBL&#10;89s9yMtg3vtbLRKZ6vX+9KlUq1nPRiA81f5f/HIvdZjfi/r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SIIMMAAADdAAAADwAAAAAAAAAAAAAAAACYAgAAZHJzL2Rv&#10;d25yZXYueG1sUEsFBgAAAAAEAAQA9QAAAIgDAAAAAA==&#10;" path="m5,l1,5,,5e" filled="f" strokeweight="0">
                <v:path arrowok="t" o:connecttype="custom" o:connectlocs="1,0;0,1;0,1" o:connectangles="0,0,0"/>
              </v:shape>
              <v:line id="Line 1390" o:spid="_x0000_s2408" style="position:absolute;visibility:visible" from="5701,3280" to="5702,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3uLsMAAADdAAAADwAAAGRycy9kb3ducmV2LnhtbERPTWvCQBC9C/0PyxR6042lmhhdpZQW&#10;9WatgschOyaL2dmQ3Wr8964geJvH+5zZorO1OFPrjWMFw0ECgrhw2nCpYPf3089A+ICssXZMCq7k&#10;YTF/6c0w1+7Cv3TehlLEEPY5KqhCaHIpfVGRRT9wDXHkjq61GCJsS6lbvMRwW8v3JBlLi4ZjQ4UN&#10;fVVUnLb/VoHZjJejdbqf7OX3MgwP2SkzdqfU22v3OQURqAtP8cO90nH+R5LC/Zt4gp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d7i7DAAAA3QAAAA8AAAAAAAAAAAAA&#10;AAAAoQIAAGRycy9kb3ducmV2LnhtbFBLBQYAAAAABAAEAPkAAACRAwAAAAA=&#10;" strokeweight="0"/>
              <v:shape id="Freeform 1391" o:spid="_x0000_s2409" style="position:absolute;left:5704;top:3279;width:2;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4cMQA&#10;AADdAAAADwAAAGRycy9kb3ducmV2LnhtbESPzYrCQBCE7wv7DkMveFnWiSIiWUfxB0EWL0YfoMm0&#10;STDTEzOjiW+/fRC8dVPVVV/Pl72r1YPaUHk2MBomoIhzbysuDJxPu58ZqBCRLdaeycCTAiwXnx9z&#10;TK3v+EiPLBZKQjikaKCMsUm1DnlJDsPQN8SiXXzrMMraFtq22Em4q/U4SabaYcXSUGJDm5Lya3Z3&#10;Bq5I9fSQ3dZ/m+9Vt+0nF90Ebczgq1/9gorUx7f5db23gj9JBFe+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p+HDEAAAA3QAAAA8AAAAAAAAAAAAAAAAAmAIAAGRycy9k&#10;b3ducmV2LnhtbFBLBQYAAAAABAAEAPUAAACJAwAAAAA=&#10;" path="m2,6l4,8,2,9,1,9,,8,,2,1,,4,,5,2r,4l4,8,5,9e" filled="f" strokeweight="0">
                <v:path arrowok="t" o:connecttype="custom" o:connectlocs="1,1;2,2;1,2;0,2;0,2;0,0;0,0;2,0;2,0;2,1;2,2;2,2" o:connectangles="0,0,0,0,0,0,0,0,0,0,0,0"/>
              </v:shape>
              <v:shape id="Freeform 1392" o:spid="_x0000_s2410" style="position:absolute;left:5707;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d68EA&#10;AADdAAAADwAAAGRycy9kb3ducmV2LnhtbERPy6rCMBDdC/5DGOFuRNMrIlqN4oMLIm6sfsDQjG2x&#10;mdQm19a/N4Lgbg7nOYtVa0rxoNoVlhX8DiMQxKnVBWcKLue/wRSE88gaS8uk4EkOVstuZ4Gxtg2f&#10;6JH4TIQQdjEqyL2vYildmpNBN7QVceCutjboA6wzqWtsQrgp5SiKJtJgwaEhx4q2OaW35N8ouCGV&#10;k2Ny3xy2/XWza8dXWTmp1E+vXc9BeGr9V/xx73WYP45m8P4mnC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lXevBAAAA3QAAAA8AAAAAAAAAAAAAAAAAmAIAAGRycy9kb3du&#10;cmV2LnhtbFBLBQYAAAAABAAEAPUAAACGAwAAAAA=&#10;" path="m5,8l4,9,2,9,,8,,2,2,,4,,5,2e" filled="f" strokeweight="0">
                <v:path arrowok="t" o:connecttype="custom" o:connectlocs="1,2;1,2;0,2;0,2;0,0;0,0;1,0;1,0" o:connectangles="0,0,0,0,0,0,0,0"/>
              </v:shape>
              <v:shape id="Freeform 1393" o:spid="_x0000_s2411" style="position:absolute;left:5668;top:3275;width:58;height:58;visibility:visible;mso-wrap-style:square;v-text-anchor:top" coordsize="23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TiRMcA&#10;AADdAAAADwAAAGRycy9kb3ducmV2LnhtbESPQUvDQBCF70L/wzKCF2k3FbGSdltKIaAHBdOC9Dbs&#10;jklodjbsrk38985B8DbDe/PeN5vd5Ht1pZi6wAaWiwIUsQ2u48bA6VjNn0GljOywD0wGfijBbju7&#10;2WDpwsgfdK1zoySEU4kG2pyHUutkW/KYFmEgFu0rRI9Z1thoF3GUcN/rh6J40h47loYWBzq0ZC/1&#10;tzfQxOryWa3su67P52zv34Z9N74ac3c77degMk353/x3/eIE/3Ep/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E4kTHAAAA3QAAAA8AAAAAAAAAAAAAAAAAmAIAAGRy&#10;cy9kb3ducmV2LnhtbFBLBQYAAAAABAAEAPUAAACMAwAAAAA=&#10;" path="m231,116r,-7l230,101r-1,-8l228,86r-3,-7l223,71r-4,-6l215,58r-3,-6l208,46r-5,-6l197,34r-5,-5l186,24r-6,-4l174,15r-7,-3l159,9,153,6,146,4,137,2,130,1r-7,l115,r-7,1l100,1,92,2,85,4,78,6,70,9r-6,3l57,15r-6,5l45,24r-6,5l33,34r-5,6l23,46r-4,6l14,58r-3,7l8,71,6,79,3,86,1,93,,101r,8l,116r,8l,131r1,7l3,147r3,7l8,160r3,8l14,175r5,6l23,187r5,6l33,198r6,6l45,209r6,4l57,216r7,4l70,224r8,2l85,228r7,2l100,231r8,1l115,232r8,l130,231r7,-1l146,228r7,-2l159,224r8,-4l174,216r6,-3l186,209r6,-5l197,198r6,-5l208,187r4,-6l215,175r4,-7l223,160r2,-6l228,147r1,-9l230,131r1,-7l231,116xe" filled="f" strokeweight="0">
                <v:path arrowok="t" o:connecttype="custom" o:connectlocs="58,27;57,23;56,20;55,16;53,13;51,10;48,7;45,5;42,3;38,2;34,1;31,0;27,0;23,1;20,2;16,3;13,5;10,7;7,10;5,13;3,16;2,20;0,23;0,27;0,31;0,35;2,39;3,42;5,45;7,48;10,51;13,53;16,55;20,57;23,58;27,58;31,58;34,58;38,57;42,55;45,53;48,51;51,48;53,45;55,42;56,39;57,35;58,31" o:connectangles="0,0,0,0,0,0,0,0,0,0,0,0,0,0,0,0,0,0,0,0,0,0,0,0,0,0,0,0,0,0,0,0,0,0,0,0,0,0,0,0,0,0,0,0,0,0,0,0"/>
              </v:shape>
              <v:shape id="Freeform 1394" o:spid="_x0000_s2412" style="position:absolute;left:5685;top:3292;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Q6rMAA&#10;AADdAAAADwAAAGRycy9kb3ducmV2LnhtbERPTYvCMBC9L/gfwgheFk0rIqUaRQRBLwtWDx6HZmyr&#10;zaQ0sdZ/bxYEb/N4n7Nc96YWHbWusqwgnkQgiHOrKy4UnE+7cQLCeWSNtWVS8CIH69XgZ4mptk8+&#10;Upf5QoQQdikqKL1vUildXpJBN7ENceCutjXoA2wLqVt8hnBTy2kUzaXBikNDiQ1tS8rv2cMouBy6&#10;XebR5adjdjNGN7+JLf6UGg37zQKEp95/xR/3Xof5sziG/2/CCX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9Q6rMAAAADdAAAADwAAAAAAAAAAAAAAAACYAgAAZHJzL2Rvd25y&#10;ZXYueG1sUEsFBgAAAAAEAAQA9QAAAIUDAAAAAA==&#10;" path="m95,47r,-4l94,38,93,33,91,28,89,23,85,19,83,16,79,12,75,8,71,6,67,4,62,2,57,1,52,,47,,43,,38,1,33,2,28,4,23,6,19,8r-3,4l12,16,8,19,6,23,4,28,2,33,1,38,,43r,4l,52r1,5l2,62r2,5l6,71r2,4l12,79r4,4l19,85r4,4l28,91r5,1l38,94r5,1l47,95r5,l57,94r5,-2l67,91r4,-2l75,85r4,-2l83,79r2,-4l89,71r2,-4l93,62r1,-5l95,52r,-5xe" filled="f" strokeweight="0">
                <v:path arrowok="t" o:connecttype="custom" o:connectlocs="24,12;24,11;24,10;23,8;23,7;22,6;21,5;21,4;20,3;19,2;18,2;17,1;16,1;14,0;13,0;12,0;11,0;10,0;8,1;7,1;6,2;5,2;4,3;3,4;2,5;2,6;1,7;1,8;0,10;0,11;0,12;0,13;0,14;1,16;1,17;2,18;2,19;3,20;4,21;5,21;6,22;7,23;8,23;10,24;11,24;12,24;13,24;14,24;16,23;17,23;18,22;19,21;20,21;21,20;21,19;22,18;23,17;23,16;24,14;24,13;24,12" o:connectangles="0,0,0,0,0,0,0,0,0,0,0,0,0,0,0,0,0,0,0,0,0,0,0,0,0,0,0,0,0,0,0,0,0,0,0,0,0,0,0,0,0,0,0,0,0,0,0,0,0,0,0,0,0,0,0,0,0,0,0,0,0"/>
              </v:shape>
              <v:line id="Line 1395" o:spid="_x0000_s2413" style="position:absolute;visibility:visible" from="5671,3304" to="5684,3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ba8MAAADdAAAADwAAAGRycy9kb3ducmV2LnhtbERPS2vCQBC+F/wPywje6iZiNUZXkdKi&#10;vfkEj0N2TBazsyG71fTfu4VCb/PxPWex6mwt7tR641hBOkxAEBdOGy4VnI6frxkIH5A11o5JwQ95&#10;WC17LwvMtXvwnu6HUIoYwj5HBVUITS6lLyqy6IeuIY7c1bUWQ4RtKXWLjxhuazlKkom0aDg2VNjQ&#10;e0XF7fBtFZjdZPP2NT3PzvJjE9JLdsuMPSk16HfrOYhAXfgX/7m3Os4fpyP4/Sae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z22vDAAAA3QAAAA8AAAAAAAAAAAAA&#10;AAAAoQIAAGRycy9kb3ducmV2LnhtbFBLBQYAAAAABAAEAPkAAACRAwAAAAA=&#10;" strokeweight="0"/>
              <v:line id="Line 1396" o:spid="_x0000_s2414" style="position:absolute;flip:x;visibility:visible" from="5671,3282" to="5684,3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MJt8UAAADdAAAADwAAAGRycy9kb3ducmV2LnhtbERPTWsCMRC9F/wPYQrealZbbNkaRZRK&#10;EWzR1kNv42a6u7iZLEl04783QqG3ebzPmcyiacSZnK8tKxgOMhDEhdU1lwq+v94eXkD4gKyxsUwK&#10;LuRhNu3dTTDXtuMtnXehFCmEfY4KqhDaXEpfVGTQD2xLnLhf6wyGBF0ptcMuhZtGjrJsLA3WnBoq&#10;bGlRUXHcnYyC7cczH9zqFI/x0G0+f/bler+cK9W/j/NXEIFi+Bf/ud91mv80fIT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MJt8UAAADdAAAADwAAAAAAAAAA&#10;AAAAAAChAgAAZHJzL2Rvd25yZXYueG1sUEsFBgAAAAAEAAQA+QAAAJMDAAAAAA==&#10;" strokeweight="0"/>
              <v:line id="Line 1397" o:spid="_x0000_s2415" style="position:absolute;flip:x;visibility:visible" from="5684,3282" to="5710,3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qRw8UAAADdAAAADwAAAGRycy9kb3ducmV2LnhtbERPTWsCMRC9F/wPYQRvNatIK1ujiKKU&#10;gi1qPfQ2bqa7i5vJkkQ3/femUOhtHu9zZotoGnEj52vLCkbDDARxYXXNpYLP4+ZxCsIHZI2NZVLw&#10;Qx4W897DDHNtO97T7RBKkULY56igCqHNpfRFRQb90LbEifu2zmBI0JVSO+xSuGnkOMuepMGaU0OF&#10;La0qKi6Hq1Gwf3/ms9te4yWeu93H16l8O62XSg36cfkCIlAM/+I/96tO8yejCfx+k06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qRw8UAAADdAAAADwAAAAAAAAAA&#10;AAAAAAChAgAAZHJzL2Rvd25yZXYueG1sUEsFBgAAAAAEAAQA+QAAAJMDAAAAAA==&#10;" strokeweight="0"/>
              <v:line id="Line 1398" o:spid="_x0000_s2416" style="position:absolute;flip:x y;visibility:visible" from="5710,3282" to="5722,3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LbcIAAADdAAAADwAAAGRycy9kb3ducmV2LnhtbERPTWsCMRC9F/ofwgi9FM1aq5bVKKVo&#10;EW+ueh82081iMlmSVNd/3xQKvc3jfc5y3TsrrhRi61nBeFSAIK69brlRcDpuh28gYkLWaD2TgjtF&#10;WK8eH5ZYan/jA12r1IgcwrFEBSalrpQy1oYcxpHviDP35YPDlGFopA54y+HOypeimEmHLecGgx19&#10;GKov1bdTMJmfj7uLfTb7bXRm82mrehbuSj0N+vcFiER9+hf/uXc6z38dT+H3m3yCX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KLbcIAAADdAAAADwAAAAAAAAAAAAAA&#10;AAChAgAAZHJzL2Rvd25yZXYueG1sUEsFBgAAAAAEAAQA+QAAAJADAAAAAA==&#10;" strokeweight="0"/>
              <v:line id="Line 1399" o:spid="_x0000_s2417" style="position:absolute;flip:y;visibility:visible" from="5710,3304" to="5722,3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qL8UAAADdAAAADwAAAGRycy9kb3ducmV2LnhtbERPS2sCMRC+F/wPYYTeatYiVlajiFIp&#10;hbb4OngbN+Pu4mayJNFN/31TKPQ2H99zZotoGnEn52vLCoaDDARxYXXNpYLD/vVpAsIHZI2NZVLw&#10;TR4W897DDHNtO97SfRdKkULY56igCqHNpfRFRQb9wLbEibtYZzAk6EqpHXYp3DTyOcvG0mDNqaHC&#10;llYVFdfdzSjYfr7w2W1u8RrP3cfX6Vi+H9dLpR77cTkFESiGf/Gf+02n+aPhGH6/SSfI+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qL8UAAADdAAAADwAAAAAAAAAA&#10;AAAAAAChAgAAZHJzL2Rvd25yZXYueG1sUEsFBgAAAAAEAAQA+QAAAJMDAAAAAA==&#10;" strokeweight="0"/>
              <v:line id="Line 1400" o:spid="_x0000_s2418" style="position:absolute;visibility:visible" from="5684,3327" to="5710,3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R488QAAADdAAAADwAAAGRycy9kb3ducmV2LnhtbERPS2vCQBC+F/wPywi91U1K1TRmlVJa&#10;rDdfgR6H7JgsZmdDdqvx33eFQm/z8T2nWA22FRfqvXGsIJ0kIIgrpw3XCo6Hz6cMhA/IGlvHpOBG&#10;HlbL0UOBuXZX3tFlH2oRQ9jnqKAJocul9FVDFv3EdcSRO7neYoiwr6Xu8RrDbSufk2QmLRqODQ12&#10;9N5Qdd7/WAVmO1tPN/PytZQf65B+Z+fM2KNSj+PhbQEi0BD+xX/uLx3nv6RzuH8TT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RHjzxAAAAN0AAAAPAAAAAAAAAAAA&#10;AAAAAKECAABkcnMvZG93bnJldi54bWxQSwUGAAAAAAQABAD5AAAAkgMAAAAA&#10;" strokeweight="0"/>
              <v:shape id="Freeform 1401" o:spid="_x0000_s2419" style="position:absolute;left:5673;top:3283;width:48;height:42;visibility:visible;mso-wrap-style:square;v-text-anchor:top" coordsize="193,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kMcYA&#10;AADdAAAADwAAAGRycy9kb3ducmV2LnhtbESPQWvCQBCF7wX/wzIFb7pJK2JTV2ktQkUUqvY+zY5J&#10;bHY2ZLca/71zEHqb4b1575vpvHO1OlMbKs8G0mECijj3tuLCwGG/HExAhYhssfZMBq4UYD7rPUwx&#10;s/7CX3TexUJJCIcMDZQxNpnWIS/JYRj6hli0o28dRlnbQtsWLxLuav2UJGPtsGJpKLGhRUn57+7P&#10;GXj+XvjRKqcQ3ouXdPOz/Vgf1ydj+o/d2yuoSF38N9+vP63gj1LBlW9kBD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gkMcYAAADdAAAADwAAAAAAAAAAAAAAAACYAgAAZHJz&#10;L2Rvd25yZXYueG1sUEsFBgAAAAAEAAQA9QAAAIsDAAAAAA==&#10;" path="m48,167r96,l193,84,144,,48,,,84r48,83xe" filled="f" strokeweight="0">
                <v:path arrowok="t" o:connecttype="custom" o:connectlocs="12,42;36,42;48,21;36,0;12,0;0,21;12,42" o:connectangles="0,0,0,0,0,0,0"/>
              </v:shape>
              <v:shape id="Freeform 1402" o:spid="_x0000_s2420" style="position:absolute;left:5687;top:3144;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H0sMA&#10;AADdAAAADwAAAGRycy9kb3ducmV2LnhtbERPzWoCMRC+C75DmEIvUpMtxbZbo0il0IMe/HmAIZnu&#10;Lt1MliRdtz69EQRv8/H9znw5uFb0FGLjWUMxVSCIjbcNVxqOh6+nNxAxIVtsPZOGf4qwXIxHcyyt&#10;P/GO+n2qRA7hWKKGOqWulDKamhzGqe+IM/fjg8OUYaikDXjK4a6Vz0rNpMOGc0ONHX3WZH73f06D&#10;acJrRWtcKzXpadgW5ng4b7R+fBhWHyASDekuvrm/bZ7/UrzD9Zt8glx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xH0sMAAADdAAAADwAAAAAAAAAAAAAAAACYAgAAZHJzL2Rv&#10;d25yZXYueG1sUEsFBgAAAAAEAAQA9QAAAIgDAAAAAA==&#10;" path="m,6l1,7r3,l4,6,,1,1,,4,r,1e" filled="f" strokeweight="0">
                <v:path arrowok="t" o:connecttype="custom" o:connectlocs="0,1;0,1;1,1;1,1;0,0;0,0;1,0;1,0" o:connectangles="0,0,0,0,0,0,0,0"/>
              </v:shape>
              <v:shape id="Freeform 1403" o:spid="_x0000_s2421" style="position:absolute;left:5688;top:3144;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K7acUA&#10;AADdAAAADwAAAGRycy9kb3ducmV2LnhtbESPQWvDMAyF74P9B6PBLmV1UspasrqlFAZhpzXbDxCx&#10;FqeL5WC7afbvp8NgN4n39N6n3WH2g5oopj6wgXJZgCJug+25M/D58fq0BZUyssUhMBn4oQSH/f3d&#10;DisbbnymqcmdkhBOFRpwOY+V1ql15DEtw0gs2leIHrOssdM24k3C/aBXRfGsPfYsDQ5HOjlqv5ur&#10;N4Cb8uLe3sumnkK5COvzIl7qqzGPD/PxBVSmOf+b/65rK/jrlfDLNzKC3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rtpxQAAAN0AAAAPAAAAAAAAAAAAAAAAAJgCAABkcnMv&#10;ZG93bnJldi54bWxQSwUGAAAAAAQABAD1AAAAigMAAAAA&#10;" path="m,l2,7,3,3,4,7,5,e" filled="f" strokeweight="0">
                <v:path arrowok="t" o:connecttype="custom" o:connectlocs="0,0;1,1;1,0;2,1;2,0" o:connectangles="0,0,0,0,0"/>
              </v:shape>
              <v:shape id="Freeform 1404" o:spid="_x0000_s2422" style="position:absolute;left:5690;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4e8sIA&#10;AADdAAAADwAAAGRycy9kb3ducmV2LnhtbERP3WrCMBS+H+wdwhl4IzONyBzVKGMwKLua1Qc4NMem&#10;rjkpSaz17ZfBYHfn4/s92/3kejFSiJ1nDWpRgCBuvOm41XA6fjy/gogJ2WDvmTTcKcJ+9/iwxdL4&#10;Gx9orFMrcgjHEjXYlIZSythYchgXfiDO3NkHhynD0EoT8JbDXS+XRfEiHXacGywO9G6p+a6vTgOu&#10;1cV+fqm6Gr2a+9VhHi7VVevZ0/S2AZFoSv/iP3dl8vzVUsHvN/kE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Hh7ywgAAAN0AAAAPAAAAAAAAAAAAAAAAAJgCAABkcnMvZG93&#10;bnJldi54bWxQSwUGAAAAAAQABAD1AAAAhwMAAAAA&#10;" path="m,7l,4,2,,5,4r,3e" filled="f" strokeweight="0">
                <v:path arrowok="t" o:connecttype="custom" o:connectlocs="0,1;0,1;0,0;1,1;1,1" o:connectangles="0,0,0,0,0"/>
              </v:shape>
              <v:line id="Line 1405" o:spid="_x0000_s2423" style="position:absolute;visibility:visible" from="5690,3145" to="5691,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8R1sMAAADdAAAADwAAAGRycy9kb3ducmV2LnhtbERPS2vCQBC+F/wPywje6sZgNUZXkdKi&#10;vfkEj0N2TBazsyG71fTfu4VCb/PxPWex6mwt7tR641jBaJiAIC6cNlwqOB0/XzMQPiBrrB2Tgh/y&#10;sFr2XhaYa/fgPd0PoRQxhH2OCqoQmlxKX1Rk0Q9dQxy5q2sthgjbUuoWHzHc1jJNkom0aDg2VNjQ&#10;e0XF7fBtFZjdZPP2NT3PzvJjE0aX7JYZe1Jq0O/WcxCBuvAv/nNvdZw/TlP4/Sae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fEdbDAAAA3QAAAA8AAAAAAAAAAAAA&#10;AAAAoQIAAGRycy9kb3ducmV2LnhtbFBLBQYAAAAABAAEAPkAAACRAwAAAAA=&#10;" strokeweight="0"/>
              <v:shape id="Freeform 1406" o:spid="_x0000_s2424" style="position:absolute;left:5692;top:3144;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i6hcIA&#10;AADdAAAADwAAAGRycy9kb3ducmV2LnhtbERPzWoCMRC+F3yHMEIvRRNtqbIaRSpCD+2h6gMMybi7&#10;uJksSVzXPn1TELzNx/c7y3XvGtFRiLVnDZOxAkFsvK251HA87EZzEDEhW2w8k4YbRVivBk9LLKy/&#10;8g91+1SKHMKxQA1VSm0hZTQVOYxj3xJn7uSDw5RhKKUNeM3hrpFTpd6lw5pzQ4UtfVRkzvuL02Dq&#10;MCtpi1ulXjrqvyfmePj90vp52G8WIBL16SG+uz9tnv82fYX/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2LqFwgAAAN0AAAAPAAAAAAAAAAAAAAAAAJgCAABkcnMvZG93&#10;bnJldi54bWxQSwUGAAAAAAQABAD1AAAAhwMAAAAA&#10;" path="m2,3r2,l4,7,1,7,,6,,1,1,,4,e" filled="f" strokeweight="0">
                <v:path arrowok="t" o:connecttype="custom" o:connectlocs="1,0;1,0;1,1;0,1;0,1;0,0;0,0;1,0" o:connectangles="0,0,0,0,0,0,0,0"/>
              </v:shape>
              <v:shape id="Freeform 1407" o:spid="_x0000_s2425" style="position:absolute;left:5694;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m9asIA&#10;AADdAAAADwAAAGRycy9kb3ducmV2LnhtbERP3WrCMBS+F/YO4Qi7kZlWihvVKGMwKLvSugc4NMem&#10;2pyUJNbu7RdhsLvz8f2e7X6yvRjJh86xgnyZgSBunO64VfB9+nx5AxEissbeMSn4oQD73dNsi6V2&#10;dz7SWMdWpBAOJSowMQ6llKExZDEs3UCcuLPzFmOCvpXa4z2F216usmwtLXacGgwO9GGoudY3qwBf&#10;84v5OuR1Nbp84Yrjwl+qm1LP8+l9AyLSFP/Ff+5Kp/nFqoDHN+kE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ab1qwgAAAN0AAAAPAAAAAAAAAAAAAAAAAJgCAABkcnMvZG93&#10;bnJldi54bWxQSwUGAAAAAAQABAD1AAAAhwMAAAAA&#10;" path="m,7l,,5,e" filled="f" strokeweight="0">
                <v:path arrowok="t" o:connecttype="custom" o:connectlocs="0,1;0,0;1,0" o:connectangles="0,0,0"/>
              </v:shape>
              <v:line id="Line 1408" o:spid="_x0000_s2426" style="position:absolute;visibility:visible" from="5694,3145" to="5695,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aJosIAAADdAAAADwAAAGRycy9kb3ducmV2LnhtbERPS4vCMBC+C/sfwix4W1Nl1VqNIrKL&#10;7s0neByasQ02k9JE7f57s7DgbT6+58wWra3EnRpvHCvo9xIQxLnThgsFx8P3RwrCB2SNlWNS8Ese&#10;FvO3zgwz7R68o/s+FCKGsM9QQRlCnUnp85Is+p6riSN3cY3FEGFTSN3gI4bbSg6SZCQtGo4NJda0&#10;Kim/7m9WgdmO1sOf8Wlykl/r0D+n19TYo1Ld93Y5BRGoDS/xv3uj4/zPwRD+vokn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aJosIAAADdAAAADwAAAAAAAAAAAAAA&#10;AAChAgAAZHJzL2Rvd25yZXYueG1sUEsFBgAAAAAEAAQA+QAAAJADAAAAAA==&#10;" strokeweight="0"/>
              <v:line id="Line 1409" o:spid="_x0000_s2427" style="position:absolute;visibility:visible" from="5694,3145" to="5695,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QX1cMAAADdAAAADwAAAGRycy9kb3ducmV2LnhtbERPS2vCQBC+F/wPywje6kaxMUZXkdKi&#10;vfkEj0N2TBazsyG71fTfu4VCb/PxPWex6mwt7tR641jBaJiAIC6cNlwqOB0/XzMQPiBrrB2Tgh/y&#10;sFr2XhaYa/fgPd0PoRQxhH2OCqoQmlxKX1Rk0Q9dQxy5q2sthgjbUuoWHzHc1nKcJKm0aDg2VNjQ&#10;e0XF7fBtFZhdunn7mp5nZ/mxCaNLdsuMPSk16HfrOYhAXfgX/7m3Os6fjFP4/Sae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5kF9XDAAAA3QAAAA8AAAAAAAAAAAAA&#10;AAAAoQIAAGRycy9kb3ducmV2LnhtbFBLBQYAAAAABAAEAPkAAACRAwAAAAA=&#10;" strokeweight="0"/>
              <v:shape id="Freeform 1410" o:spid="_x0000_s2428" style="position:absolute;left:5695;top:3144;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sjHcIA&#10;AADdAAAADwAAAGRycy9kb3ducmV2LnhtbERP3WrCMBS+F/YO4Qi7kZlWREc1yhgMyq602wMcmmNT&#10;bU5KEmv39osgeHc+vt+z3Y+2EwP50DpWkM8zEMS10y03Cn5/vt7eQYSIrLFzTAr+KMB+9zLZYqHd&#10;jY80VLERKYRDgQpMjH0hZagNWQxz1xMn7uS8xZigb6T2eEvhtpOLLFtJiy2nBoM9fRqqL9XVKsB1&#10;fjbfh7wqB5fP3PI48+fyqtTrdPzYgIg0xqf44S51mr9crOH+TTpB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yMdwgAAAN0AAAAPAAAAAAAAAAAAAAAAAJgCAABkcnMvZG93&#10;bnJldi54bWxQSwUGAAAAAAQABAD1AAAAhwMAAAAA&#10;" path="m,l,7r5,e" filled="f" strokeweight="0">
                <v:path arrowok="t" o:connecttype="custom" o:connectlocs="0,0;0,1;2,1" o:connectangles="0,0,0"/>
              </v:shape>
              <v:rect id="Rectangle 1411" o:spid="_x0000_s2429" style="position:absolute;left:5697;top:3144;width:1;height: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W7McA&#10;AADdAAAADwAAAGRycy9kb3ducmV2LnhtbESPT2vCQBDF74V+h2UK3urGP62SuooUCp60tVI8jtlp&#10;ErI7G7Krxm/vHAq9zfDevPebxar3Tl2oi3VgA6NhBoq4CLbm0sDh++N5DiomZIsuMBm4UYTV8vFh&#10;gbkNV/6iyz6VSkI45migSqnNtY5FRR7jMLTEov2GzmOStSu17fAq4d7pcZa9ao81S0OFLb1XVDT7&#10;szcwfzm55jCbHLez3einIbemuP00ZvDUr99AJerTv/nvemMFfzoWXPlGRt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hVuzHAAAA3QAAAA8AAAAAAAAAAAAAAAAAmAIAAGRy&#10;cy9kb3ducmV2LnhtbFBLBQYAAAAABAAEAPUAAACMAwAAAAA=&#10;" filled="f" strokeweight="0"/>
              <v:line id="Line 1412" o:spid="_x0000_s2430" style="position:absolute;flip:y;visibility:visible" from="5699,3144" to="5700,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f04MUAAADdAAAADwAAAGRycy9kb3ducmV2LnhtbERPTWsCMRC9F/wPYQRvNVsptd0aRZRK&#10;EWzR1kNv42a6u7iZLEl04783QqG3ebzPmcyiacSZnK8tK3gYZiCIC6trLhV8f73dP4PwAVljY5kU&#10;XMjDbNq7m2CubcdbOu9CKVII+xwVVCG0uZS+qMigH9qWOHG/1hkMCbpSaoddCjeNHGXZkzRYc2qo&#10;sKVFRcVxdzIKth9jPrjVKR7jodt8/uzL9X45V2rQj/NXEIFi+Bf/ud91mv84eoH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f04MUAAADdAAAADwAAAAAAAAAA&#10;AAAAAAChAgAAZHJzL2Rvd25yZXYueG1sUEsFBgAAAAAEAAQA+QAAAJMDAAAAAA==&#10;" strokeweight="0"/>
              <v:shape id="Freeform 1413" o:spid="_x0000_s2431" style="position:absolute;left:5699;top:3144;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jWscA&#10;AADdAAAADwAAAGRycy9kb3ducmV2LnhtbESPQWvCQBCF74X+h2UK3uqmqRZJXUUKpSKirfXibchO&#10;k9DsbMiuJvrrnYPgbYb35r1vpvPe1epEbag8G3gZJqCIc28rLgzsfz+fJ6BCRLZYeyYDZwownz0+&#10;TDGzvuMfOu1ioSSEQ4YGyhibTOuQl+QwDH1DLNqfbx1GWdtC2xY7CXe1TpPkTTusWBpKbOijpPx/&#10;d3QGLh0ttt/pepweNlu+JMvV5Gu9Mmbw1C/eQUXq4918u15awR+9Cr98IyPo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2I1rHAAAA3QAAAA8AAAAAAAAAAAAAAAAAmAIAAGRy&#10;cy9kb3ducmV2LnhtbFBLBQYAAAAABAAEAPUAAACMAwAAAAA=&#10;" path="m5,l1,3,,3e" filled="f" strokeweight="0">
                <v:path arrowok="t" o:connecttype="custom" o:connectlocs="1,0;0,1;0,1" o:connectangles="0,0,0"/>
              </v:shape>
              <v:line id="Line 1414" o:spid="_x0000_s2432" style="position:absolute;visibility:visible" from="5699,3145" to="5700,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QZfMMAAADdAAAADwAAAGRycy9kb3ducmV2LnhtbERPS2vCQBC+F/wPywi91U1sqzG6Sikt&#10;6s0neByyY7KYnQ3Zrab/visUvM3H95zZorO1uFLrjWMF6SABQVw4bbhUcNh/v2QgfEDWWDsmBb/k&#10;YTHvPc0w1+7GW7ruQiliCPscFVQhNLmUvqjIoh+4hjhyZ9daDBG2pdQt3mK4reUwSUbSouHYUGFD&#10;nxUVl92PVWA2o+X7enycHOXXMqSn7JIZe1Dqud99TEEE6sJD/O9e6Tj/7TWF+zfxBD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UGXzDAAAA3QAAAA8AAAAAAAAAAAAA&#10;AAAAoQIAAGRycy9kb3ducmV2LnhtbFBLBQYAAAAABAAEAPkAAACRAwAAAAA=&#10;" strokeweight="0"/>
              <v:shape id="Freeform 1415" o:spid="_x0000_s2433" style="position:absolute;left:5702;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WWMMA&#10;AADdAAAADwAAAGRycy9kb3ducmV2LnhtbERP3WrCMBS+H+wdwhnsRta0KtvojDIEoXil3R7g0Jw1&#10;dc1JSWLt3t4Iwu7Ox/d7VpvJ9mIkHzrHCoosB0HcON1xq+D7a/fyDiJEZI29Y1LwRwE268eHFZba&#10;XfhIYx1bkUI4lKjAxDiUUobGkMWQuYE4cT/OW4wJ+lZqj5cUbns5z/NXabHj1GBwoK2h5rc+WwX4&#10;VpzM/lDU1eiKmVseZ/5UnZV6fpo+P0BEmuK/+O6udJq/XMzh9k06Qa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UWWMMAAADdAAAADwAAAAAAAAAAAAAAAACYAgAAZHJzL2Rv&#10;d25yZXYueG1sUEsFBgAAAAAEAAQA9QAAAIgDAAAAAA==&#10;" path="m3,4l4,6,3,7,1,7,,6,,1,1,,4,,5,1r,3l4,6,5,7e" filled="f" strokeweight="0">
                <v:path arrowok="t" o:connecttype="custom" o:connectlocs="1,1;1,1;1,1;0,1;0,1;0,0;0,0;1,0;1,0;1,1;1,1;1,1" o:connectangles="0,0,0,0,0,0,0,0,0,0,0,0"/>
              </v:shape>
              <v:shape id="Freeform 1416" o:spid="_x0000_s2434" style="position:absolute;left:5704;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w8IA&#10;AADdAAAADwAAAGRycy9kb3ducmV2LnhtbERP3WrCMBS+H+wdwhF2I5p2ipNqlDEYlF1p3QMcmmNT&#10;bU5KEmv39stA2N35+H7Pdj/aTgzkQ+tYQT7PQBDXTrfcKPg+fc7WIEJE1tg5JgU/FGC/e37aYqHd&#10;nY80VLERKYRDgQpMjH0hZagNWQxz1xMn7uy8xZigb6T2eE/htpOvWbaSFltODQZ7+jBUX6ubVYBv&#10;+cV8HfKqHFw+dcvj1F/Km1Ivk/F9AyLSGP/FD3ep0/zlYgF/36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WbPDwgAAAN0AAAAPAAAAAAAAAAAAAAAAAJgCAABkcnMvZG93&#10;bnJldi54bWxQSwUGAAAAAAQABAD1AAAAhwMAAAAA&#10;" path="m5,6l4,7,2,7,,6,,1,2,,4,,5,1e" filled="f" strokeweight="0">
                <v:path arrowok="t" o:connecttype="custom" o:connectlocs="1,1;1,1;0,1;0,1;0,0;0,0;1,0;1,0" o:connectangles="0,0,0,0,0,0,0,0"/>
              </v:shape>
              <v:line id="Line 1417" o:spid="_x0000_s2435" style="position:absolute;visibility:visible" from="5688,3179" to="5689,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O65MMAAADdAAAADwAAAGRycy9kb3ducmV2LnhtbERPS2sCMRC+C/0PYQreNGu1um6NUkRR&#10;b60P8DhsprvBzWTZRN3++0YoeJuP7zmzRWsrcaPGG8cKBv0EBHHutOFCwfGw7qUgfEDWWDkmBb/k&#10;YTF/6cww0+7O33Tbh0LEEPYZKihDqDMpfV6SRd93NXHkflxjMUTYFFI3eI/htpJvSTKWFg3HhhJr&#10;WpaUX/ZXq8B8jTfvu8lpepKrTRic00tq7FGp7mv7+QEiUBue4n/3Vsf5o+EIHt/EE+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juuTDAAAA3QAAAA8AAAAAAAAAAAAA&#10;AAAAoQIAAGRycy9kb3ducmV2LnhtbFBLBQYAAAAABAAEAPkAAACRAwAAAAA=&#10;" strokeweight="0"/>
              <v:shape id="Freeform 1418" o:spid="_x0000_s2436" style="position:absolute;left:5689;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vhdsQA&#10;AADdAAAADwAAAGRycy9kb3ducmV2LnhtbERPS2vCQBC+F/wPywi9lLqxaltiVhGhUHqqL7wO2ckm&#10;mp2N2W1M/323IHibj+852bK3teio9ZVjBeNRAoI4d7pio2C/+3h+B+EDssbaMSn4JQ/LxeAhw1S7&#10;K2+o2wYjYgj7FBWUITSplD4vyaIfuYY4coVrLYYIWyN1i9cYbmv5kiSv0mLFsaHEhtYl5eftj1Vw&#10;nHwf3kKyvpgvfLrsm1M3LoxU6nHYr+YgAvXhLr65P3WcP53M4P+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b4XbEAAAA3QAAAA8AAAAAAAAAAAAAAAAAmAIAAGRycy9k&#10;b3ducmV2LnhtbFBLBQYAAAAABAAEAPUAAACJAwAAAAA=&#10;" path="m2,5l4,6,2,8,1,8,,6,,2,1,,4,,5,2r,3l4,6,5,8e" filled="f" strokeweight="0">
                <v:path arrowok="t" o:connecttype="custom" o:connectlocs="0,1;1,2;0,2;0,2;0,2;0,1;0,0;1,0;1,1;1,1;1,2;1,2" o:connectangles="0,0,0,0,0,0,0,0,0,0,0,0"/>
              </v:shape>
              <v:shape id="Freeform 1419" o:spid="_x0000_s2437" style="position:absolute;left:5691;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l/AcMA&#10;AADdAAAADwAAAGRycy9kb3ducmV2LnhtbERPS2vCQBC+F/wPywi9FN1YSyypq4ggiCfrA69Ddtyk&#10;zc7G7Brjv3cLBW/z8T1nOu9sJVpqfOlYwWiYgCDOnS7ZKDjsV4NPED4ga6wck4I7eZjPei9TzLS7&#10;8Te1u2BEDGGfoYIihDqT0ucFWfRDVxNH7uwaiyHCxkjd4C2G20q+J0kqLZYcGwqsaVlQ/ru7WgWn&#10;8fY4CcnyYjb4djnUP+3obKRSr/1u8QUiUBee4n/3Wsf5H+MU/r6JJ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l/AcMAAADdAAAADwAAAAAAAAAAAAAAAACYAgAAZHJzL2Rv&#10;d25yZXYueG1sUEsFBgAAAAAEAAQA9QAAAIgDAAAAAA==&#10;" path="m5,6l4,8,2,8,,6,,2,2,,4,,5,2e" filled="f" strokeweight="0">
                <v:path arrowok="t" o:connecttype="custom" o:connectlocs="1,2;1,2;0,2;0,2;0,1;0,0;1,0;1,1" o:connectangles="0,0,0,0,0,0,0,0"/>
              </v:shape>
              <v:shape id="Freeform 1420" o:spid="_x0000_s2438" style="position:absolute;left:5693;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XamsMA&#10;AADdAAAADwAAAGRycy9kb3ducmV2LnhtbERPTWvCQBC9F/wPywi9lLqxFpXoKiII4slqpNchO27S&#10;Zmdjdo3x37uFgrd5vM+ZLztbiZYaXzpWMBwkIIhzp0s2CrLj5n0KwgdkjZVjUnAnD8tF72WOqXY3&#10;/qL2EIyIIexTVFCEUKdS+rwgi37gauLInV1jMUTYGKkbvMVwW8mPJBlLiyXHhgJrWheU/x6uVsH3&#10;aH+ahGR9MTt8u2T1Tzs8G6nUa79bzUAE6sJT/O/e6jj/czSBv2/i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XamsMAAADdAAAADwAAAAAAAAAAAAAAAACYAgAAZHJzL2Rv&#10;d25yZXYueG1sUEsFBgAAAAAEAAQA9QAAAIgDAAAAAA==&#10;" path="m5,5l,5,4,r,8e" filled="f" strokeweight="0">
                <v:path arrowok="t" o:connecttype="custom" o:connectlocs="1,1;0,1;1,0;1,2" o:connectangles="0,0,0,0"/>
              </v:shape>
              <v:line id="Line 1421" o:spid="_x0000_s2439" style="position:absolute;visibility:visible" from="5694,3179" to="5696,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6w4ccAAADdAAAADwAAAGRycy9kb3ducmV2LnhtbESPT2/CMAzF75P2HSIj7TZStsFKIaBp&#10;2gS7bfyROFqNaSMap2oyKN8eHybtZus9v/fzfNn7Rp2piy6wgdEwA0VcBuu4MrDbfj7moGJCttgE&#10;JgNXirBc3N/NsbDhwj903qRKSQjHAg3UKbWF1rGsyWMchpZYtGPoPCZZu0rbDi8S7hv9lGUT7dGx&#10;NNTY0ntN5Wnz6w2478lq/PW6n+71xyqNDvkpd35nzMOgf5uBStSnf/Pf9doK/suz4Mo3MoJe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rDhxwAAAN0AAAAPAAAAAAAA&#10;AAAAAAAAAKECAABkcnMvZG93bnJldi54bWxQSwUGAAAAAAQABAD5AAAAlQMAAAAA&#10;" strokeweight="0"/>
              <v:shape id="Freeform 1422" o:spid="_x0000_s2440" style="position:absolute;left:5696;top:317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6VfcUA&#10;AADdAAAADwAAAGRycy9kb3ducmV2LnhtbERPzU7CQBC+m/AOmyHhJltEqFQWQjBNPBiM1AeYdMdu&#10;pTtbuwtUnp41IfE2X77fWa5724gTdb52rGAyTkAQl07XXCn4LPL7JxA+IGtsHJOCX/KwXg3ulphp&#10;d+YPOu1DJWII+wwVmBDaTEpfGrLox64ljtyX6yyGCLtK6g7PMdw28iFJ5tJizbHBYEtbQ+Vhf7QK&#10;3r/TvHBm8Za+zIvpxe3SfPaTKjUa9ptnEIH68C++uV91nP84XcDfN/EE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pV9xQAAAN0AAAAPAAAAAAAAAAAAAAAAAJgCAABkcnMv&#10;ZG93bnJldi54bWxQSwUGAAAAAAQABAD1AAAAigMAAAAA&#10;" path="m,4r2,l4,2,4,1,2,,1,e" filled="f" strokeweight="0">
                <v:path arrowok="t" o:connecttype="custom" o:connectlocs="0,1;1,1;1,1;1,0;1,0;0,0" o:connectangles="0,0,0,0,0,0"/>
              </v:shape>
              <v:shape id="Freeform 1423" o:spid="_x0000_s2441" style="position:absolute;left:5696;top:3178;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PnccA&#10;AADdAAAADwAAAGRycy9kb3ducmV2LnhtbESPQU/DMAyF70j8h8iTuLF0MNatLJsQqNIOaIiVH2A1&#10;pik0TmnCVvbr8QGJm633/N7n9Xb0nTrSENvABmbTDBRxHWzLjYG3qrxegooJ2WIXmAz8UITt5vJi&#10;jYUNJ36l4yE1SkI4FmjApdQXWsfakcc4DT2xaO9h8JhkHRptBzxJuO/0TZYttMeWpcFhT4+O6s/D&#10;tzfw8pGXVXCr5/xpUd2ewz4v775yY64m48M9qERj+jf/Xe+s4M/nwi/fyAh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T53HAAAA3QAAAA8AAAAAAAAAAAAAAAAAmAIAAGRy&#10;cy9kb3ducmV2LnhtbFBLBQYAAAAABAAEAPUAAACMAwAAAAA=&#10;" path="m2,4l4,3,4,2,2,,,e" filled="f" strokeweight="0">
                <v:path arrowok="t" o:connecttype="custom" o:connectlocs="1,1;1,1;1,1;1,0;0,0" o:connectangles="0,0,0,0,0"/>
              </v:shape>
              <v:line id="Line 1424" o:spid="_x0000_s2442" style="position:absolute;visibility:visible" from="5697,3178" to="5698,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JqAcMAAADdAAAADwAAAGRycy9kb3ducmV2LnhtbERPS2vCQBC+F/wPywje6ibFaoyuIsWi&#10;vfkEj0N2TBazsyG71fTfu4VCb/PxPWe+7Gwt7tR641hBOkxAEBdOGy4VnI6frxkIH5A11o5JwQ95&#10;WC56L3PMtXvwnu6HUIoYwj5HBVUITS6lLyqy6IeuIY7c1bUWQ4RtKXWLjxhua/mWJGNp0XBsqLCh&#10;j4qK2+HbKjC78eb9a3KenuV6E9JLdsuMPSk16HerGYhAXfgX/7m3Os4fjVL4/Sae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SagHDAAAA3QAAAA8AAAAAAAAAAAAA&#10;AAAAoQIAAGRycy9kb3ducmV2LnhtbFBLBQYAAAAABAAEAPkAAACRAwAAAAA=&#10;" strokeweight="0"/>
              <v:line id="Line 1425" o:spid="_x0000_s2443" style="position:absolute;visibility:visible" from="5698,3179" to="5699,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D0dsIAAADdAAAADwAAAGRycy9kb3ducmV2LnhtbERPS4vCMBC+L/gfwgjeNFVc7XaNIqLo&#10;3nzCHodmtg02k9JE7f57syDsbT6+58wWra3EnRpvHCsYDhIQxLnThgsF59Omn4LwAVlj5ZgU/JKH&#10;xbzzNsNMuwcf6H4MhYgh7DNUUIZQZ1L6vCSLfuBq4sj9uMZiiLAppG7wEcNtJUdJMpEWDceGEmta&#10;lZRfjzerwOwn2/ev6eXjItfbMPxOr6mxZ6V63Xb5CSJQG/7FL/dOx/nj8Qj+vokn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ID0dsIAAADdAAAADwAAAAAAAAAAAAAA&#10;AAChAgAAZHJzL2Rvd25yZXYueG1sUEsFBgAAAAAEAAQA+QAAAJADAAAAAA==&#10;" strokeweight="0"/>
              <v:shape id="Freeform 1426" o:spid="_x0000_s2444" style="position:absolute;left:5700;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iv5MQA&#10;AADdAAAADwAAAGRycy9kb3ducmV2LnhtbERPTWvCQBC9C/6HZQQvUjdWsZJmIyIUSk+tVbwO2XGT&#10;mp2N2TXGf+8WCr3N431Otu5tLTpqfeVYwWyagCAunK7YKNh/vz2tQPiArLF2TAru5GGdDwcZptrd&#10;+Iu6XTAihrBPUUEZQpNK6YuSLPqpa4gjd3KtxRBha6Ru8RbDbS2fk2QpLVYcG0psaFtScd5drYLj&#10;/PPwEpLtxXzg5LJvfrrZyUilxqN+8woiUB/+xX/udx3nLxZz+P0mni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4r+TEAAAA3QAAAA8AAAAAAAAAAAAAAAAAmAIAAGRycy9k&#10;b3ducmV2LnhtbFBLBQYAAAAABAAEAPUAAACJAwAAAAA=&#10;" path="m5,5l,5,4,r,8e" filled="f" strokeweight="0">
                <v:path arrowok="t" o:connecttype="custom" o:connectlocs="1,1;0,1;1,0;1,2" o:connectangles="0,0,0,0"/>
              </v:shape>
              <v:shape id="Freeform 1427" o:spid="_x0000_s2445" style="position:absolute;left:5701;top:3178;width:1;height:2;visibility:visible;mso-wrap-style:square;v-text-anchor:top" coordsize="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CcPMQA&#10;AADdAAAADwAAAGRycy9kb3ducmV2LnhtbERP24rCMBB9F/yHMIJvmroUL12jiCKIIOJlF/ZtaMa2&#10;2Ey6TdT690ZY2Lc5nOtM540pxZ1qV1hWMOhHIIhTqwvOFJxP694YhPPIGkvLpOBJDuazdmuKibYP&#10;PtD96DMRQtglqCD3vkqkdGlOBl3fVsSBu9jaoA+wzqSu8RHCTSk/omgoDRYcGnKsaJlTej3ejIJ0&#10;u/+KivH36Pd6OS+fk2x3WP14pbqdZvEJwlPj/8V/7o0O8+M4hvc34QQ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gnDzEAAAA3QAAAA8AAAAAAAAAAAAAAAAAmAIAAGRycy9k&#10;b3ducmV2LnhtbFBLBQYAAAAABAAEAPUAAACJAwAAAAA=&#10;" path="m,8l,6,,2,,,2,,3,2r,4l2,8,,8xe" filled="f" strokeweight="0">
                <v:path arrowok="t" o:connecttype="custom" o:connectlocs="0,2;0,2;0,1;0,0;1,0;1,1;1,2;1,2;0,2" o:connectangles="0,0,0,0,0,0,0,0,0"/>
              </v:shape>
              <v:shape id="Freeform 1428" o:spid="_x0000_s2446" style="position:absolute;left:5703;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R1BsYA&#10;AADdAAAADwAAAGRycy9kb3ducmV2LnhtbERPTWvCQBC9F/wPywi91Y1FRVJXEUtLaTFgDO11mh2T&#10;YHY2zW5N7K93C4K3ebzPWax6U4sTta6yrGA8ikAQ51ZXXCjI9i8PcxDOI2usLZOCMzlYLQd3C4y1&#10;7XhHp9QXIoSwi1FB6X0TS+nykgy6kW2IA3ewrUEfYFtI3WIXwk0tH6NoJg1WHBpKbGhTUn5Mf42C&#10;6ed5niXp889Xv35N/pL3j23WfSt1P+zXTyA89f4mvrrfdJg/mUzh/5twgl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R1BsYAAADdAAAADwAAAAAAAAAAAAAAAACYAgAAZHJz&#10;L2Rvd25yZXYueG1sUEsFBgAAAAAEAAQA9QAAAIsDAAAAAA==&#10;" path="m1,8l,6,,2,1,,3,,5,2r,4l3,8,1,8xe" filled="f" strokeweight="0">
                <v:path arrowok="t" o:connecttype="custom" o:connectlocs="0,2;0,2;0,1;0,0;1,0;1,1;1,2;1,2;0,2" o:connectangles="0,0,0,0,0,0,0,0,0"/>
              </v:shape>
              <v:shape id="Freeform 1429" o:spid="_x0000_s2447" style="position:absolute;left:5690;top:3156;width:12;height:11;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D7cQA&#10;AADdAAAADwAAAGRycy9kb3ducmV2LnhtbERP32vCMBB+H/g/hBP2NlOHlq0axQljw4fJOkF8O5pb&#10;U9ZcuiSz9b83g8He7uP7ecv1YFtxJh8axwqmkwwEceV0w7WCw8fz3QOIEJE1to5JwYUCrFejmyUW&#10;2vX8Tucy1iKFcChQgYmxK6QMlSGLYeI64sR9Om8xJuhrqT32Kdy28j7Lcmmx4dRgsKOtoeqr/LEK&#10;nvY59vPd8eWt3Mr8++S1sfSo1O142CxARBriv/jP/arT/Nksh9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g+3EAAAA3QAAAA8AAAAAAAAAAAAAAAAAmAIAAGRycy9k&#10;b3ducmV2LnhtbFBLBQYAAAAABAAEAPUAAACJAwAAAAA=&#10;" path="m47,24r,-3l46,17,45,13,44,11,41,9,39,6,36,4,34,2,30,1,27,,23,,21,,17,1,13,2,11,4,8,6,6,9,4,11,2,13,1,17,,21r,3l,27r1,3l2,34r2,3l6,39r2,2l11,44r2,1l17,46r4,1l23,47r4,l30,46r4,-1l36,44r3,-3l41,39r3,-2l45,34r1,-4l47,27r,-3xe" filled="f" strokeweight="0">
                <v:path arrowok="t" o:connecttype="custom" o:connectlocs="12,6;12,5;12,4;11,3;11,3;10,2;10,1;9,1;9,0;8,0;7,0;6,0;5,0;4,0;3,0;3,1;2,1;2,2;1,3;1,3;0,4;0,5;0,6;0,6;0,7;1,8;1,9;2,9;2,10;3,10;3,11;4,11;5,11;6,11;7,11;8,11;9,11;9,10;10,10;10,9;11,9;11,8;12,7;12,6;12,6" o:connectangles="0,0,0,0,0,0,0,0,0,0,0,0,0,0,0,0,0,0,0,0,0,0,0,0,0,0,0,0,0,0,0,0,0,0,0,0,0,0,0,0,0,0,0,0,0"/>
              </v:shape>
              <v:shape id="Freeform 1430" o:spid="_x0000_s2448" style="position:absolute;left:5675;top:3140;width:43;height:44;visibility:visible;mso-wrap-style:square;v-text-anchor:top" coordsize="17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G18UA&#10;AADdAAAADwAAAGRycy9kb3ducmV2LnhtbERPTWvCQBC9F/oflil4KbqpStXoKlIRFC+tesltyI5J&#10;MDubZFcT++u7hUJv83ifs1h1phR3alxhWcHbIAJBnFpdcKbgfNr2pyCcR9ZYWiYFD3KwWj4/LTDW&#10;tuUvuh99JkIIuxgV5N5XsZQuzcmgG9iKOHAX2xj0ATaZ1A22IdyUchhF79JgwaEhx4o+ckqvx5tR&#10;8IqHpBut2/1nvTnU5zrZy+9ZolTvpVvPQXjq/L/4z73TYf54PIHfb8IJ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0bXxQAAAN0AAAAPAAAAAAAAAAAAAAAAAJgCAABkcnMv&#10;ZG93bnJldi54bWxQSwUGAAAAAAQABAD1AAAAigMAAAAA&#10;" path="m174,87r,-7l174,74r-1,-6l170,61r-2,-7l165,48r-2,-4l159,37r-4,-4l151,28r-5,-5l141,18r-5,-4l130,11,125,8,119,6,113,3,106,1,99,,93,,86,,80,,74,,67,1,60,3,54,6,48,8r-5,3l37,14r-5,4l28,23r-5,5l18,33r-4,4l10,44,8,48,6,54,3,61,1,68,,74r,6l,87r,6l,100r1,7l3,113r3,6l8,125r2,6l14,136r4,5l23,147r5,4l32,156r5,3l43,163r5,2l54,169r6,1l67,173r7,1l80,174r6,1l93,174r6,l106,173r7,-3l119,169r6,-4l130,163r6,-4l141,156r5,-5l151,147r4,-6l159,136r4,-5l165,125r3,-6l170,113r3,-6l174,100r,-7l174,87xe" filled="f" strokeweight="0">
                <v:path arrowok="t" o:connecttype="custom" o:connectlocs="43,20;43,17;42,14;40,11;38,8;36,6;34,4;31,2;28,1;24,0;21,0;18,0;15,1;12,2;9,4;7,6;4,8;2,11;1,14;0,17;0,20;0,23;0,27;1,30;2,33;4,35;7,38;9,40;12,41;15,43;18,44;21,44;24,44;28,43;31,41;34,40;36,38;38,35;40,33;42,30;43,27;43,23" o:connectangles="0,0,0,0,0,0,0,0,0,0,0,0,0,0,0,0,0,0,0,0,0,0,0,0,0,0,0,0,0,0,0,0,0,0,0,0,0,0,0,0,0,0"/>
              </v:shape>
              <v:line id="Line 1431" o:spid="_x0000_s2449" style="position:absolute;visibility:visible" from="5681,3162" to="5689,3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jDnMYAAADdAAAADwAAAGRycy9kb3ducmV2LnhtbESPT2/CMAzF75P2HSJP2m2kTAxKIaAJ&#10;MbHd+CtxtBrTRjRO1WTQffv5MGk3W+/5vZ/ny9436kZddIENDAcZKOIyWMeVgePh4yUHFROyxSYw&#10;GfihCMvF48McCxvuvKPbPlVKQjgWaKBOqS20jmVNHuMgtMSiXULnMcnaVdp2eJdw3+jXLBtrj46l&#10;ocaWVjWV1/23N+C2483b1+Q0Pen1Jg3P+TV3/mjM81P/PgOVqE//5r/rTyv4o5Hgyjcygl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ow5zGAAAA3QAAAA8AAAAAAAAA&#10;AAAAAAAAoQIAAGRycy9kb3ducmV2LnhtbFBLBQYAAAAABAAEAPkAAACUAwAAAAA=&#10;" strokeweight="0"/>
              <v:line id="Line 1432" o:spid="_x0000_s2450" style="position:absolute;flip:x;visibility:visible" from="5681,3148" to="5689,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RQMUAAADdAAAADwAAAGRycy9kb3ducmV2LnhtbERPS2sCMRC+F/wPYYTearYitV2NIpaW&#10;UrDF18HbuJnuLm4mSxLd9N8bodDbfHzPmc6jacSFnK8tK3gcZCCIC6trLhXstm8PzyB8QNbYWCYF&#10;v+RhPuvdTTHXtuM1XTahFCmEfY4KqhDaXEpfVGTQD2xLnLgf6wyGBF0ptcMuhZtGDrPsSRqsOTVU&#10;2NKyouK0ORsF668xH937OZ7isVt9H/bl5/51odR9Py4mIALF8C/+c3/oNH80eoHbN+kE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gRQMUAAADdAAAADwAAAAAAAAAA&#10;AAAAAAChAgAAZHJzL2Rvd25yZXYueG1sUEsFBgAAAAAEAAQA+QAAAJMDAAAAAA==&#10;" strokeweight="0"/>
              <v:line id="Line 1433" o:spid="_x0000_s2451" style="position:absolute;flip:x;visibility:visible" from="5689,3148" to="5704,3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uAMgAAADdAAAADwAAAGRycy9kb3ducmV2LnhtbESPQUsDMRCF74L/IYzgzWYtasu2aSkV&#10;RQSVVnvobboZd5duJkuSduO/dw6Ctxnem/e+mS+z69SZQmw9G7gdFaCIK29brg18fT7dTEHFhGyx&#10;80wGfijCcnF5McfS+oE3dN6mWkkIxxINNCn1pdaxashhHPmeWLRvHxwmWUOtbcBBwl2nx0XxoB22&#10;LA0N9rRuqDpuT87A5n3Ch/B8ysd8GN4+9rv6dfe4Mub6Kq9moBLl9G/+u36xgn93L/zyjYy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TsuAMgAAADdAAAADwAAAAAA&#10;AAAAAAAAAAChAgAAZHJzL2Rvd25yZXYueG1sUEsFBgAAAAAEAAQA+QAAAJYDAAAAAA==&#10;" strokeweight="0"/>
              <v:line id="Line 1434" o:spid="_x0000_s2452" style="position:absolute;flip:x y;visibility:visible" from="5704,3148" to="5712,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0rsIAAADdAAAADwAAAGRycy9kb3ducmV2LnhtbERPTWsCMRC9F/ofwgi9FM1aq5bVKKVo&#10;EW+ueh82081iMlmSVNd/3xQKvc3jfc5y3TsrrhRi61nBeFSAIK69brlRcDpuh28gYkLWaD2TgjtF&#10;WK8eH5ZYan/jA12r1IgcwrFEBSalrpQy1oYcxpHviDP35YPDlGFopA54y+HOypeimEmHLecGgx19&#10;GKov1bdTMJmfj7uLfTb7bXRm82mrehbuSj0N+vcFiER9+hf/uXc6z3+djuH3m3yCX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M0rsIAAADdAAAADwAAAAAAAAAAAAAA&#10;AAChAgAAZHJzL2Rvd25yZXYueG1sUEsFBgAAAAAEAAQA+QAAAJADAAAAAA==&#10;" strokeweight="0"/>
              <v:line id="Line 1435" o:spid="_x0000_s2453" style="position:absolute;flip:y;visibility:visible" from="5704,3162" to="5712,3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UV7MUAAADdAAAADwAAAGRycy9kb3ducmV2LnhtbERPTWsCMRC9F/wPYQRvNVtpbdkaRZRK&#10;EWzR1kNv42a6u7iZLEl04783QqG3ebzPmcyiacSZnK8tK3gYZiCIC6trLhV8f73dv4DwAVljY5kU&#10;XMjDbNq7m2CubcdbOu9CKVII+xwVVCG0uZS+qMigH9qWOHG/1hkMCbpSaoddCjeNHGXZWBqsOTVU&#10;2NKiouK4OxkF249nPrjVKR7jodt8/uzL9X45V2rQj/NXEIFi+Bf/ud91mv/4NILbN+kEOb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UV7MUAAADdAAAADwAAAAAAAAAA&#10;AAAAAAChAgAAZHJzL2Rvd25yZXYueG1sUEsFBgAAAAAEAAQA+QAAAJMDAAAAAA==&#10;" strokeweight="0"/>
              <v:line id="Line 1436" o:spid="_x0000_s2454" style="position:absolute;visibility:visible" from="5689,3175" to="5704,3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XHMMMAAADdAAAADwAAAGRycy9kb3ducmV2LnhtbERPS2sCMRC+F/wPYQRvNeuz29UoIort&#10;Ta1Cj8Nm3A1uJssm6vrvm0Kht/n4njNftrYSd2q8caxg0E9AEOdOGy4UnL62rykIH5A1Vo5JwZM8&#10;LBedlzlm2j34QPdjKEQMYZ+hgjKEOpPS5yVZ9H1XE0fu4hqLIcKmkLrBRwy3lRwmyVRaNBwbSqxp&#10;XVJ+Pd6sArOf7iafb+f3s9zswuA7vabGnpTqddvVDESgNvyL/9wfOs4fT0bw+008QS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VxzDDAAAA3QAAAA8AAAAAAAAAAAAA&#10;AAAAoQIAAGRycy9kb3ducmV2LnhtbFBLBQYAAAAABAAEAPkAAACRAwAAAAA=&#10;" strokeweight="0"/>
              <v:shape id="Freeform 1437" o:spid="_x0000_s2455" style="position:absolute;left:5679;top:3147;width:35;height:29;visibility:visible;mso-wrap-style:square;v-text-anchor:top" coordsize="13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B1cIA&#10;AADdAAAADwAAAGRycy9kb3ducmV2LnhtbERPzWrCQBC+F3yHZYReim4aUgnRVaStkIug0QcYsmMS&#10;kp0N2W2Mb98tCL3Nx/c7m91kOjHS4BrLCt6XEQji0uqGKwXXy2GRgnAeWWNnmRQ8yMFuO3vZYKbt&#10;nc80Fr4SIYRdhgpq7/tMSlfWZNAtbU8cuJsdDPoAh0rqAe8h3HQyjqKVNNhwaKixp8+ayrb4MQq4&#10;pSulp9No4jePObZt8nX8Vup1Pu3XIDxN/l/8dOc6zE8+Evj7Jpw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EHVwgAAAN0AAAAPAAAAAAAAAAAAAAAAAJgCAABkcnMvZG93&#10;bnJldi54bWxQSwUGAAAAAAQABAD1AAAAhwMAAAAA&#10;" path="m34,118r69,l137,59,103,,34,,,59r34,59xe" filled="f" strokeweight="0">
                <v:path arrowok="t" o:connecttype="custom" o:connectlocs="9,29;26,29;35,15;26,0;9,0;0,15;9,29" o:connectangles="0,0,0,0,0,0,0"/>
              </v:shape>
              <v:line id="Line 1438" o:spid="_x0000_s2456" style="position:absolute;flip:x;visibility:visible" from="6030,3269" to="6305,3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M+ccAAADdAAAADwAAAGRycy9kb3ducmV2LnhtbESPT2sCMRDF74V+hzCCt5q11Va2G0WE&#10;ghepbhd6HTazf2wyWTdR12/fCIXeZnhv3u9NthqsERfqfetYwXSSgCAunW65VlB8fTwtQPiArNE4&#10;JgU38rBaPj5kmGp35QNd8lCLGMI+RQVNCF0qpS8bsugnriOOWuV6iyGufS11j9cYbo18TpJXabHl&#10;SGiwo01D5U9+tpFbrT9PbzO7a4/74qW4fRu5OBqlxqNh/Q4i0BD+zX/XWx3rz+ZzuH8TR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kz5xwAAAN0AAAAPAAAAAAAA&#10;AAAAAAAAAKECAABkcnMvZG93bnJldi54bWxQSwUGAAAAAAQABAD5AAAAlQMAAAAA&#10;" strokecolor="lime" strokeweight="0"/>
              <v:shape id="Freeform 1439" o:spid="_x0000_s2457" style="position:absolute;left:5994;top:3233;width:36;height:36;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0/jsMA&#10;AADdAAAADwAAAGRycy9kb3ducmV2LnhtbERPTWvCQBC9F/wPywi91Y1tlRBdRQqFIvFgLKTHITsm&#10;abOzIbs1yb93BcHbPN7nrLeDacSFOldbVjCfRSCIC6trLhV8nz5fYhDOI2tsLJOCkRxsN5OnNSba&#10;9nykS+ZLEULYJaig8r5NpHRFRQbdzLbEgTvbzqAPsCul7rAP4aaRr1G0lAZrDg0VtvRRUfGX/RsF&#10;bHS/38eexywvD79vP2mT5k6p5+mwW4HwNPiH+O7+0mH++2IJt2/CCX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0/jsMAAADdAAAADwAAAAAAAAAAAAAAAACYAgAAZHJzL2Rv&#10;d25yZXYueG1sUEsFBgAAAAAEAAQA9QAAAIgDAAAAAA==&#10;" path="m142,144r-8,-1l125,143r-8,-2l108,139r-8,-2l91,134r-7,-3l75,127r-7,-4l61,118r-6,-5l47,107r-6,-6l35,95,30,89,24,82,21,75,16,67,12,59,8,51,6,43,4,34,2,26,,17,,9,,e" filled="f" strokecolor="lime" strokeweight="0">
                <v:path arrowok="t" o:connecttype="custom" o:connectlocs="36,36;34,36;32,36;30,35;27,35;25,34;23,34;21,33;19,32;17,31;15,30;14,28;12,27;10,25;9,24;8,22;6,21;5,19;4,17;3,15;2,13;2,11;1,9;1,7;0,4;0,2;0,0" o:connectangles="0,0,0,0,0,0,0,0,0,0,0,0,0,0,0,0,0,0,0,0,0,0,0,0,0,0,0"/>
              </v:shape>
              <v:shape id="Freeform 1440" o:spid="_x0000_s2458" style="position:absolute;left:5902;top:3061;width:12;height:2;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klMIA&#10;AADdAAAADwAAAGRycy9kb3ducmV2LnhtbERPS2vCQBC+C/0PyxR6000fJk10FRGkHm0aeh6yYxLM&#10;zobsmqT99W6h4G0+vuest5NpxUC9aywreF5EIIhLqxuuFBRfh/k7COeRNbaWScEPOdhuHmZrzLQd&#10;+ZOG3FcihLDLUEHtfZdJ6cqaDLqF7YgDd7a9QR9gX0nd4xjCTStfoiiWBhsODTV2tK+pvORXoyAt&#10;DvQbf8dI+av5uOZRerokqVJPj9NuBcLT5O/if/dRh/lvywT+vgkn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6SUwgAAAN0AAAAPAAAAAAAAAAAAAAAAAJgCAABkcnMvZG93&#10;bnJldi54bWxQSwUGAAAAAAQABAD1AAAAhwMAAAAA&#10;" path="m51,l48,2,43,4,38,6,33,7r-5,l23,7r-4,l14,6,10,4,5,2,,e" filled="f" strokeweight="0">
                <v:path arrowok="t" o:connecttype="custom" o:connectlocs="12,0;11,1;10,1;9,2;8,2;7,2;5,2;4,2;3,2;2,1;1,1;0,0" o:connectangles="0,0,0,0,0,0,0,0,0,0,0,0"/>
              </v:shape>
            </v:group>
            <v:group id="Group 1642" o:spid="_x0000_s2459" style="position:absolute;left:21043;top:6578;width:19825;height:17367" coordorigin="3314,1036" coordsize="3122,27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dDmYccAAADdAAAADwAAAGRycy9kb3ducmV2LnhtbESPQWvCQBCF74X+h2UK&#10;3uomrZaSuoqIFQ9SaCyItyE7JsHsbMiuSfz3nUOhtxnem/e+WaxG16ieulB7NpBOE1DEhbc1lwZ+&#10;jp/P76BCRLbYeCYDdwqwWj4+LDCzfuBv6vNYKgnhkKGBKsY20zoUFTkMU98Si3bxncMoa1dq2+Eg&#10;4a7RL0nyph3WLA0VtrSpqLjmN2dgN+Cwfk23/eF62dzPx/nX6ZCSMZOncf0BKtIY/81/13sr+LO5&#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dDmYccAAADd&#10;AAAADwAAAAAAAAAAAAAAAACqAgAAZHJzL2Rvd25yZXYueG1sUEsFBgAAAAAEAAQA+gAAAJ4DAAAA&#10;AA==&#10;">
              <v:line id="Line 1442" o:spid="_x0000_s2460" style="position:absolute;visibility:visible" from="5899,3064" to="5917,3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w2sMAAADdAAAADwAAAGRycy9kb3ducmV2LnhtbERPTYvCMBC9C/sfwgjeNFVWt1ajLLLi&#10;7k1dBY9DM7bBZlKaqPXfbxYEb/N4nzNftrYSN2q8caxgOEhAEOdOGy4UHH7X/RSED8gaK8ek4EEe&#10;lou3zhwz7e68o9s+FCKGsM9QQRlCnUnp85Is+oGriSN3do3FEGFTSN3gPYbbSo6SZCItGo4NJda0&#10;Kim/7K9WgdlONuOfj+P0KL82YXhKL6mxB6V63fZzBiJQG17ip/tbx/nv4yn8fxNP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98NrDAAAA3QAAAA8AAAAAAAAAAAAA&#10;AAAAoQIAAGRycy9kb3ducmV2LnhtbFBLBQYAAAAABAAEAPkAAACRAwAAAAA=&#10;" strokeweight="0"/>
              <v:shape id="Freeform 1443" o:spid="_x0000_s2461" style="position:absolute;left:5896;top:3062;width:3;height:2;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PcgA&#10;AADdAAAADwAAAGRycy9kb3ducmV2LnhtbESPT2vDMAzF74V9B6PBLmV1OkYJad1Stnasl0H/wHoU&#10;sZaE2XKI3Sbbp58Og94k3tN7Py1Wg3fqSl1sAhuYTjJQxGWwDVcGTsftYw4qJmSLLjAZ+KEIq+Xd&#10;aIGFDT3v6XpIlZIQjgUaqFNqC61jWZPHOAktsWhfofOYZO0qbTvsJdw7/ZRlM+2xYWmosaWXmsrv&#10;w8Ub2G3c2e2Ob+3n+gNfx3mfN+k3N+bhfljPQSUa0s38f/1uBf95JvzyjY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9yAAAAN0AAAAPAAAAAAAAAAAAAAAAAJgCAABk&#10;cnMvZG93bnJldi54bWxQSwUGAAAAAAQABAD1AAAAjQMAAAAA&#10;" path="m12,11r-3,l7,11,6,10,3,9,2,6,1,5,1,2,,e" filled="f" strokeweight="0">
                <v:path arrowok="t" o:connecttype="custom" o:connectlocs="3,2;2,2;2,2;2,2;1,2;1,1;0,1;0,0;0,0" o:connectangles="0,0,0,0,0,0,0,0,0"/>
              </v:shape>
              <v:shape id="Freeform 1444" o:spid="_x0000_s2462" style="position:absolute;left:5917;top:3062;width:3;height:2;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YfTMEA&#10;AADdAAAADwAAAGRycy9kb3ducmV2LnhtbERPTYvCMBC9C/6HMMLeNG0Rka6xLAXBk6Cr97GZbbtt&#10;JrWJ2vXXmwXB2zze56yywbTiRr2rLSuIZxEI4sLqmksFx+/NdAnCeWSNrWVS8EcOsvV4tMJU2zvv&#10;6XbwpQgh7FJUUHnfpVK6oiKDbmY74sD92N6gD7Avpe7xHsJNK5MoWkiDNYeGCjvKKyqaw9UoyM+J&#10;bJpdmWzi08Oc9O/lbCwq9TEZvj5BeBr8W/xyb3WYP1/E8P9NOEG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WH0zBAAAA3QAAAA8AAAAAAAAAAAAAAAAAmAIAAGRycy9kb3du&#10;cmV2LnhtbFBLBQYAAAAABAAEAPUAAACGAwAAAAA=&#10;" path="m11,r,2l11,5,10,6,7,9,6,10,4,11r-1,l,11e" filled="f" strokeweight="0">
                <v:path arrowok="t" o:connecttype="custom" o:connectlocs="3,0;3,0;3,1;3,1;2,2;2,2;1,2;1,2;0,2" o:connectangles="0,0,0,0,0,0,0,0,0"/>
              </v:shape>
              <v:shape id="Freeform 1445" o:spid="_x0000_s2463" style="position:absolute;left:6305;top:3233;width:36;height:36;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zMMIA&#10;AADdAAAADwAAAGRycy9kb3ducmV2LnhtbERPTYvCMBC9C/6HMII3TdVFpJoWERYWcQ9bBT0OzdhW&#10;m0lpoq3/3iws7G0e73M2aW9q8aTWVZYVzKYRCOLc6ooLBafj52QFwnlkjbVlUvAiB2kyHGww1rbj&#10;H3pmvhAhhF2MCkrvm1hKl5dk0E1tQxy4q20N+gDbQuoWuxBuajmPoqU0WHFoKLGhXUn5PXsYBWx0&#10;t9+vPL+yc/F9W1wO9eHslBqP+u0ahKfe/4v/3F86zP9YzuH3m3CCT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vMwwgAAAN0AAAAPAAAAAAAAAAAAAAAAAJgCAABkcnMvZG93&#10;bnJldi54bWxQSwUGAAAAAAQABAD1AAAAhwMAAAAA&#10;" path="m142,r,9l141,17r-1,9l138,34r-2,9l133,51r-3,8l125,67r-3,8l117,82r-5,7l106,95r-5,6l94,107r-6,6l80,118r-7,5l66,127r-8,4l50,134r-7,3l34,139r-8,2l17,143r-9,l,144e" filled="f" strokecolor="lime" strokeweight="0">
                <v:path arrowok="t" o:connecttype="custom" o:connectlocs="36,0;36,2;36,4;35,7;35,9;34,11;34,13;33,15;32,17;31,19;30,21;28,22;27,24;26,25;24,27;22,28;20,30;19,31;17,32;15,33;13,34;11,34;9,35;7,35;4,36;2,36;0,36" o:connectangles="0,0,0,0,0,0,0,0,0,0,0,0,0,0,0,0,0,0,0,0,0,0,0,0,0,0,0"/>
              </v:shape>
              <v:shape id="Freeform 1446" o:spid="_x0000_s2464" style="position:absolute;left:5894;top:2816;width:3;height:2;visibility:visible;mso-wrap-style:square;v-text-anchor:top" coordsize="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ZO8MA&#10;AADdAAAADwAAAGRycy9kb3ducmV2LnhtbERPTWsCMRC9C/0PYQq9aWJbRFazixUEL4VWPbS3YTNu&#10;FjeTZRPX1V/fFARv83ifsywG14ieulB71jCdKBDEpTc1VxoO+814DiJEZIONZ9JwpQBF/jRaYmb8&#10;hb+p38VKpBAOGWqwMbaZlKG05DBMfEucuKPvHMYEu0qaDi8p3DXyVamZdFhzarDY0tpSedqdnYaP&#10;9vazvn1Vn4frSlnc/vaKS6n1y/OwWoCINMSH+O7emjT/ffYG/9+kE2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ZO8MAAADdAAAADwAAAAAAAAAAAAAAAACYAgAAZHJzL2Rv&#10;d25yZXYueG1sUEsFBgAAAAAEAAQA9QAAAIgDAAAAAA==&#10;" path="m,6l1,5,2,2,3,1,6,,8,r3,e" filled="f" strokeweight="0">
                <v:path arrowok="t" o:connecttype="custom" o:connectlocs="0,2;0,2;1,1;1,0;2,0;2,0;3,0" o:connectangles="0,0,0,0,0,0,0"/>
              </v:shape>
              <v:shape id="Freeform 1447" o:spid="_x0000_s2465" style="position:absolute;left:5885;top:2853;width:46;height:24;visibility:visible;mso-wrap-style:square;v-text-anchor:top" coordsize="18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kTy8MA&#10;AADdAAAADwAAAGRycy9kb3ducmV2LnhtbERPTWvCQBC9F/oflil4q5uqhBJdpa2I4q2xgt6G7CQb&#10;zM6G7Krx37tCwds83ufMFr1txIU6XztW8DFMQBAXTtdcKfjbrd4/QfiArLFxTApu5GExf32ZYabd&#10;lX/pkodKxBD2GSowIbSZlL4wZNEPXUscudJ1FkOEXSV1h9cYbhs5SpJUWqw5Nhhs6cdQccrPVkG+&#10;Wdp0tS2rcmy+jwe53ofe7JUavPVfUxCB+vAU/7s3Os6fpB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kTy8MAAADdAAAADwAAAAAAAAAAAAAAAACYAgAAZHJzL2Rv&#10;d25yZXYueG1sUEsFBgAAAAAEAAQA9QAAAIgDAAAAAA==&#10;" path="m,98l,91,,85,2,78,3,71,4,64,7,58,9,52r4,-6l16,40r4,-6l25,29r5,-5l35,20r6,-5l47,12,53,9,59,7,65,4,72,2,78,1r8,l92,r7,1l106,1r7,1l120,4r6,3l132,9r6,3l144,15r5,5l155,24r5,5l164,34r5,6l172,46r3,6l178,58r2,6l182,71r1,7l184,85r,6l184,98e" filled="f" strokeweight="0">
                <v:path arrowok="t" o:connecttype="custom" o:connectlocs="0,24;0,22;0,21;1,19;1,17;1,16;2,14;2,13;3,11;4,10;5,8;6,7;8,6;9,5;10,4;12,3;13,2;15,2;16,1;18,0;20,0;22,0;23,0;25,0;27,0;28,0;30,1;32,2;33,2;35,3;36,4;37,5;39,6;40,7;41,8;42,10;43,11;44,13;45,14;45,16;46,17;46,19;46,21;46,22;46,24" o:connectangles="0,0,0,0,0,0,0,0,0,0,0,0,0,0,0,0,0,0,0,0,0,0,0,0,0,0,0,0,0,0,0,0,0,0,0,0,0,0,0,0,0,0,0,0,0"/>
              </v:shape>
              <v:shape id="Freeform 1448" o:spid="_x0000_s2466" style="position:absolute;left:5893;top:2861;width:30;height:30;visibility:visible;mso-wrap-style:square;v-text-anchor:top" coordsize="122,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GNcQA&#10;AADdAAAADwAAAGRycy9kb3ducmV2LnhtbERP32vCMBB+H+x/CDfYy5ipQ6V0RhFBHL7pZOzxaK5N&#10;XXMpSax1f/0yEHy7j+/nzZeDbUVPPjSOFYxHGQji0umGawXHz81rDiJEZI2tY1JwpQDLxePDHAvt&#10;Lryn/hBrkUI4FKjAxNgVUobSkMUwch1x4irnLcYEfS21x0sKt618y7KZtNhwajDY0dpQ+XM4WwW7&#10;rf/+fdkf16e6qlZf/Sk3V58r9fw0rN5BRBriXXxzf+g0fzKbwv836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BjXEAAAA3QAAAA8AAAAAAAAAAAAAAAAAmAIAAGRycy9k&#10;b3ducmV2LnhtbFBLBQYAAAAABAAEAPUAAACJAwAAAAA=&#10;" path="m18,19r-3,3l11,27,8,32,6,37,4,42,2,48,1,53,,59r,5l1,70r1,6l4,81r2,4l8,92r3,3l15,100r3,5l22,109r5,2l32,115r4,2l41,120r6,1l52,122r6,l64,122r5,l75,121r5,-1l86,117r5,-2l96,111r4,-2l105,105r3,-5l112,95r2,-3l117,85r2,-4l121,76r1,-6l122,64r,-5l122,53r-1,-5l119,42r-2,-5l114,32r-2,-5l108,22r-3,-3l100,15,96,11,91,8,86,5,80,4,75,1r-6,l64,,58,,52,1r-5,l41,4,36,5,32,8r-5,3l22,15r-4,4xe" filled="f" strokeweight="0">
                <v:path arrowok="t" o:connecttype="custom" o:connectlocs="4,5;2,8;1,10;0,13;0,16;0,19;1,21;3,23;4,26;7,27;9,29;12,30;14,30;17,30;20,30;22,28;25,27;27,25;28,23;29,20;30,17;30,15;30,12;29,9;28,7;26,5;24,3;21,1;18,0;16,0;13,0;10,1;8,2;5,4" o:connectangles="0,0,0,0,0,0,0,0,0,0,0,0,0,0,0,0,0,0,0,0,0,0,0,0,0,0,0,0,0,0,0,0,0,0"/>
              </v:shape>
              <v:rect id="Rectangle 1449" o:spid="_x0000_s2467" style="position:absolute;left:5623;top:2847;width:116;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vIl8AA&#10;AADdAAAADwAAAGRycy9kb3ducmV2LnhtbERP24rCMBB9X/Afwgi+rakiRapRlgVBl32x+gFDM71g&#10;MilJtPXvNwuCb3M419nuR2vEg3zoHCtYzDMQxJXTHTcKrpfD5xpEiMgajWNS8KQA+93kY4uFdgOf&#10;6VHGRqQQDgUqaGPsCylD1ZLFMHc9ceJq5y3GBH0jtcchhVsjl1mWS4sdp4YWe/puqbqVd6tAXsrD&#10;sC6Nz9zPsv41p+O5JqfUbDp+bUBEGuNb/HIfdZq/ynP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DvIl8AAAADdAAAADwAAAAAAAAAAAAAAAACYAgAAZHJzL2Rvd25y&#10;ZXYueG1sUEsFBgAAAAAEAAQA9QAAAIUDAAAAAA==&#10;" filled="f" stroked="f">
                <v:textbox style="mso-next-textbox:#Rectangle 1449;mso-fit-shape-to-text:t" inset="0,0,0,0">
                  <w:txbxContent>
                    <w:p w:rsidR="00FF74C8" w:rsidRDefault="00FF74C8">
                      <w:r>
                        <w:rPr>
                          <w:rFonts w:ascii="Arial" w:hAnsi="Arial" w:cs="Arial"/>
                          <w:color w:val="00FF00"/>
                          <w:sz w:val="4"/>
                          <w:szCs w:val="4"/>
                        </w:rPr>
                        <w:t>SCL-3</w:t>
                      </w:r>
                    </w:p>
                  </w:txbxContent>
                </v:textbox>
              </v:rect>
              <v:shape id="Freeform 1450" o:spid="_x0000_s2468" style="position:absolute;left:5890;top:2858;width:36;height:19;visibility:visible;mso-wrap-style:square;v-text-anchor:top" coordsize="14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Kv1sQA&#10;AADdAAAADwAAAGRycy9kb3ducmV2LnhtbERPS2vCQBC+F/oflil4azYt4iO6SlsQRaii8eJtyI5J&#10;aHY2ZtcY/71bELzNx/ec6bwzlWipcaVlBR9RDII4s7rkXMEhXbyPQDiPrLGyTApu5GA+e32ZYqLt&#10;lXfU7n0uQgi7BBUU3teJlC4ryKCLbE0cuJNtDPoAm1zqBq8h3FTyM44H0mDJoaHAmn4Kyv72F6Ng&#10;cx6fl+t0a0bfv/0uPbYyXt5apXpv3dcEhKfOP8UP90qH+f3BEP6/CS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ir9bEAAAA3QAAAA8AAAAAAAAAAAAAAAAAmAIAAGRycy9k&#10;b3ducmV2LnhtbFBLBQYAAAAABAAEAPUAAACJAwAAAAA=&#10;" path="m,75l,69,,63,1,57,3,51,4,46,6,40r4,-5l12,30r4,-5l21,20r4,-3l29,13,34,9,39,7,45,4,50,2,56,1,62,r6,l74,r7,l87,1r5,1l98,4r5,3l109,9r4,4l118,17r4,3l126,25r3,5l133,35r2,5l138,46r2,5l142,57r1,6l143,69r,6e" filled="f" strokeweight="0">
                <v:path arrowok="t" o:connecttype="custom" o:connectlocs="0,19;0,17;0,16;0,14;1,13;1,12;2,10;3,9;3,8;4,6;5,5;6,4;7,3;9,2;10,2;11,1;13,1;14,0;16,0;17,0;19,0;20,0;22,0;23,1;25,1;26,2;27,2;28,3;30,4;31,5;32,6;32,8;33,9;34,10;35,12;35,13;36,14;36,16;36,17;36,19" o:connectangles="0,0,0,0,0,0,0,0,0,0,0,0,0,0,0,0,0,0,0,0,0,0,0,0,0,0,0,0,0,0,0,0,0,0,0,0,0,0,0,0"/>
              </v:shape>
              <v:shape id="Freeform 1451" o:spid="_x0000_s2469" style="position:absolute;left:5884;top:2821;width:12;height:79;visibility:visible;mso-wrap-style:square;v-text-anchor:top" coordsize="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9lMcA&#10;AADdAAAADwAAAGRycy9kb3ducmV2LnhtbESPT2/CMAzF75P2HSIj7TKNlImhqRDQ/ggExwIXblZj&#10;2qqNUyUZdHz6+YC0m633/N7Pi9XgOnWhEBvPBibjDBRx6W3DlYHjYf3yDiomZIudZzLwSxFWy8eH&#10;BebWX7mgyz5VSkI45migTqnPtY5lTQ7j2PfEop19cJhkDZW2Aa8S7jr9mmUz7bBhaaixp6+aynb/&#10;4wy068/nDbebUEwOu+P0dtudvvHNmKfR8DEHlWhI/+b79dYK/nQmuPKNj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ZvZTHAAAA3QAAAA8AAAAAAAAAAAAAAAAAmAIAAGRy&#10;cy9kb3ducmV2LnhtbFBLBQYAAAAABAAEAPUAAACMAwAAAAA=&#10;" path="m8,317l6,301,3,285,2,269,1,252,,236,,220,,205,1,187,2,172,3,156,6,140,8,124r4,-16l16,92,19,77,24,61,29,45,34,30,40,15,46,e" filled="f" strokeweight="0">
                <v:path arrowok="t" o:connecttype="custom" o:connectlocs="2,79;2,75;1,71;1,67;0,63;0,59;0,55;0,51;0,47;1,43;1,39;2,35;2,31;3,27;4,23;5,19;6,15;8,11;9,7;10,4;12,0" o:connectangles="0,0,0,0,0,0,0,0,0,0,0,0,0,0,0,0,0,0,0,0,0"/>
              </v:shape>
              <v:line id="Line 1452" o:spid="_x0000_s2470" style="position:absolute;visibility:visible" from="5747,2479" to="5748,2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E5ncEAAADdAAAADwAAAGRycy9kb3ducmV2LnhtbERP24rCMBB9X/Afwgj7tqaKiFajiFBY&#10;H7R4+YChGdtiMwlJVuvfb4SFfZvDuc5q05tOPMiH1rKC8SgDQVxZ3XKt4HopvuYgQkTW2FkmBS8K&#10;sFkPPlaYa/vkEz3OsRYphEOOCpoYXS5lqBoyGEbWESfuZr3BmKCvpfb4TOGmk5Msm0mDLaeGBh3t&#10;Gqru5x+jYF6Ux1N5CHVZuWPh0e3Cvngp9Tnst0sQkfr4L/5zf+s0fzpbwPubdIJ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8TmdwQAAAN0AAAAPAAAAAAAAAAAAAAAA&#10;AKECAABkcnMvZG93bnJldi54bWxQSwUGAAAAAAQABAD5AAAAjwMAAAAA&#10;" strokecolor="lime" strokeweight="0"/>
              <v:line id="Line 1453" o:spid="_x0000_s2471" style="position:absolute;visibility:visible" from="5699,2479" to="5700,2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IG3cUAAADdAAAADwAAAGRycy9kb3ducmV2LnhtbESPQWvDMAyF74P9B6PBbquzMbqS1S2j&#10;EGgPbWi6HyBiLQmLZWN7bfrvq0NhN4n39N6n5XpyozpTTINnA6+zAhRx6+3AnYHvU/WyAJUyssXR&#10;Mxm4UoL16vFhiaX1Fz7SucmdkhBOJRrocw6l1qntyWGa+UAs2o+PDrOssdM24kXC3ajfimKuHQ4s&#10;DT0G2vTU/jZ/zsCiqg/Hep+6ug2HKmLYpF11Neb5afr6BJVpyv/m+/XWCv77h/DL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IG3cUAAADdAAAADwAAAAAAAAAA&#10;AAAAAAChAgAAZHJzL2Rvd25yZXYueG1sUEsFBgAAAAAEAAQA+QAAAJMDAAAAAA==&#10;" strokecolor="lime" strokeweight="0"/>
              <v:line id="Line 1454" o:spid="_x0000_s2472" style="position:absolute;visibility:visible" from="5710,2580" to="5736,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6jRsEAAADdAAAADwAAAGRycy9kb3ducmV2LnhtbERP24rCMBB9X/Afwgi+rakiq1SjiFBY&#10;H9bi5QOGZmyLzSQkWa1/bxYWfJvDuc5q05tO3MmH1rKCyTgDQVxZ3XKt4HIuPhcgQkTW2FkmBU8K&#10;sFkPPlaYa/vgI91PsRYphEOOCpoYXS5lqBoyGMbWESfuar3BmKCvpfb4SOGmk9Ms+5IGW04NDTra&#10;NVTdTr9GwaIoD8fyJ9Rl5Q6FR7cL++Kp1GjYb5cgIvXxLf53f+s0fzafwN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XqNGwQAAAN0AAAAPAAAAAAAAAAAAAAAA&#10;AKECAABkcnMvZG93bnJldi54bWxQSwUGAAAAAAQABAD5AAAAjwMAAAAA&#10;" strokecolor="lime" strokeweight="0"/>
              <v:line id="Line 1455" o:spid="_x0000_s2473" style="position:absolute;visibility:visible" from="5710,2574" to="5736,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w9McEAAADdAAAADwAAAGRycy9kb3ducmV2LnhtbERP24rCMBB9X/Afwgj7tqaKrFKNIkJh&#10;fdDi5QOGZmyLzSQkWa1/vxEWfJvDuc5y3ZtO3MmH1rKC8SgDQVxZ3XKt4HIuvuYgQkTW2FkmBU8K&#10;sF4NPpaYa/vgI91PsRYphEOOCpoYXS5lqBoyGEbWESfuar3BmKCvpfb4SOGmk5Ms+5YGW04NDTra&#10;NlTdTr9GwbwoD8dyH+qycofCo9uGXfFU6nPYbxYgIvXxLf53/+g0fzqbwO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jD0xwQAAAN0AAAAPAAAAAAAAAAAAAAAA&#10;AKECAABkcnMvZG93bnJldi54bWxQSwUGAAAAAAQABAD5AAAAjwMAAAAA&#10;" strokecolor="lime" strokeweight="0"/>
              <v:line id="Line 1456" o:spid="_x0000_s2474" style="position:absolute;visibility:visible" from="5710,2562" to="5736,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CYqsIAAADdAAAADwAAAGRycy9kb3ducmV2LnhtbERP24rCMBB9X/Afwgi+ram6rFKNIkJh&#10;fViLlw8YmrEtNpOQZLX+vVlY2Lc5nOusNr3pxJ18aC0rmIwzEMSV1S3XCi7n4n0BIkRkjZ1lUvCk&#10;AJv14G2FubYPPtL9FGuRQjjkqKCJ0eVShqohg2FsHXHirtYbjAn6WmqPjxRuOjnNsk9psOXU0KCj&#10;XUPV7fRjFCyK8nAsv0NdVu5QeHS7sC+eSo2G/XYJIlIf/8V/7i+d5n/MZ/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CYqsIAAADdAAAADwAAAAAAAAAAAAAA&#10;AAChAgAAZHJzL2Rvd25yZXYueG1sUEsFBgAAAAAEAAQA+QAAAJADAAAAAA==&#10;" strokecolor="lime" strokeweight="0"/>
              <v:line id="Line 1457" o:spid="_x0000_s2475" style="position:absolute;visibility:visible" from="5710,2568" to="5736,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kA3sEAAADdAAAADwAAAGRycy9kb3ducmV2LnhtbERP24rCMBB9X/Afwgi+remKrFKNsggF&#10;fdDi5QOGZrYt20xCErX+vREWfJvDuc5y3ZtO3MiH1rKCr3EGgriyuuVaweVcfM5BhIissbNMCh4U&#10;YL0afCwx1/bOR7qdYi1SCIccFTQxulzKUDVkMIytI07cr/UGY4K+ltrjPYWbTk6y7FsabDk1NOho&#10;01D1d7oaBfOiPBzLfajLyh0Kj24TdsVDqdGw/1mAiNTHt/jfvdVp/nQ2hdc36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KQDewQAAAN0AAAAPAAAAAAAAAAAAAAAA&#10;AKECAABkcnMvZG93bnJldi54bWxQSwUGAAAAAAQABAD5AAAAjwMAAAAA&#10;" strokecolor="lime" strokeweight="0"/>
              <v:shape id="Freeform 1458" o:spid="_x0000_s2476" style="position:absolute;left:5711;top:2634;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lMQA&#10;AADdAAAADwAAAGRycy9kb3ducmV2LnhtbERPTWvCQBC9C/6HZYRepG4qTbTRVYpQMBdBLZ6n2TFJ&#10;m50N2a1Gf70rCN7m8T5nvuxMLU7UusqygrdRBII4t7riQsH3/ut1CsJ5ZI21ZVJwIQfLRb83x1Tb&#10;M2/ptPOFCCHsUlRQet+kUrq8JINuZBviwB1ta9AH2BZSt3gO4aaW4yhKpMGKQ0OJDa1Kyv92/0bB&#10;+uN3cxke6Ceuk212nURZkZlYqZdB9zkD4anzT/HDvdZh/vskhvs34QS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JTEAAAA3QAAAA8AAAAAAAAAAAAAAAAAmAIAAGRycy9k&#10;b3ducmV2LnhtbFBLBQYAAAAABAAEAPUAAACJAwAAAAA=&#10;" path="m95,48r,-5l93,38,92,33,91,28,88,24,86,20,82,16,79,13,75,9,70,6,67,4,62,3,57,2,52,,47,,42,,37,2,32,3,28,4,23,6,19,9r-4,4l12,16,8,20,6,24,3,28,2,33,1,38,,43r,5l,53r1,5l2,62r1,5l6,72r2,4l12,80r3,3l19,87r4,2l28,92r4,1l37,94r5,1l47,95r5,l57,94r5,-1l67,92r3,-3l75,87r4,-4l82,80r4,-4l88,72r3,-5l92,62r1,-4l95,53r,-5xe" filled="f" strokecolor="lime" strokeweight="0">
                <v:path arrowok="t" o:connecttype="custom" o:connectlocs="24,12;24,11;23,10;23,8;23,7;22,6;22,5;21,4;20,3;19,2;18,2;17,1;16,1;14,1;13,0;12,0;11,0;9,1;8,1;7,1;6,2;5,2;4,3;3,4;2,5;2,6;1,7;1,8;0,10;0,11;0,12;0,13;0,15;1,16;1,17;2,18;2,19;3,20;4,21;5,22;6,22;7,23;8,23;9,24;11,24;12,24;13,24;14,24;16,23;17,23;18,22;19,22;20,21;21,20;22,19;22,18;23,17;23,16;23,15;24,13;24,12" o:connectangles="0,0,0,0,0,0,0,0,0,0,0,0,0,0,0,0,0,0,0,0,0,0,0,0,0,0,0,0,0,0,0,0,0,0,0,0,0,0,0,0,0,0,0,0,0,0,0,0,0,0,0,0,0,0,0,0,0,0,0,0,0"/>
              </v:shape>
              <v:line id="Line 1459" o:spid="_x0000_s2477" style="position:absolute;visibility:visible" from="5710,2621" to="5736,2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c7MsEAAADdAAAADwAAAGRycy9kb3ducmV2LnhtbERP24rCMBB9X/Afwgj7tqbKolKNIkJh&#10;90GLlw8YmrEtNpOQRK1/bxYWfJvDuc5y3ZtO3MmH1rKC8SgDQVxZ3XKt4HwqvuYgQkTW2FkmBU8K&#10;sF4NPpaYa/vgA92PsRYphEOOCpoYXS5lqBoyGEbWESfuYr3BmKCvpfb4SOGmk5Msm0qDLaeGBh1t&#10;G6qux5tRMC/K/aHchbqs3L7w6Lbht3gq9TnsNwsQkfr4Fv+7f3Sa/z2bwt836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tzsywQAAAN0AAAAPAAAAAAAAAAAAAAAA&#10;AKECAABkcnMvZG93bnJldi54bWxQSwUGAAAAAAQABAD5AAAAjwMAAAAA&#10;" strokecolor="lime" strokeweight="0"/>
              <v:line id="Line 1460" o:spid="_x0000_s2478" style="position:absolute;visibility:visible" from="5710,2616" to="5736,2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eqcEAAADdAAAADwAAAGRycy9kb3ducmV2LnhtbERP24rCMBB9F/yHMIJvmu4iKtUoi1DQ&#10;By1ePmBoZtuyzSQkWa1/b4SFfZvDuc5625tO3MmH1rKCj2kGgriyuuVawe1aTJYgQkTW2FkmBU8K&#10;sN0MB2vMtX3wme6XWIsUwiFHBU2MLpcyVA0ZDFPriBP3bb3BmKCvpfb4SOGmk59ZNpcGW04NDTra&#10;NVT9XH6NgmVRns7lMdRl5U6FR7cLh+Kp1HjUf61AROrjv/jPvddp/myxgP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6pwQAAAN0AAAAPAAAAAAAAAAAAAAAA&#10;AKECAABkcnMvZG93bnJldi54bWxQSwUGAAAAAAQABAD5AAAAjwMAAAAA&#10;" strokecolor="lime" strokeweight="0"/>
              <v:line id="Line 1461" o:spid="_x0000_s2479" style="position:absolute;visibility:visible" from="5710,2609" to="5736,2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QK28UAAADdAAAADwAAAGRycy9kb3ducmV2LnhtbESPQWvDMAyF74P9B6PBbquzMbqS1S2j&#10;EGgPbWi6HyBiLQmLZWN7bfrvq0NhN4n39N6n5XpyozpTTINnA6+zAhRx6+3AnYHvU/WyAJUyssXR&#10;Mxm4UoL16vFhiaX1Fz7SucmdkhBOJRrocw6l1qntyWGa+UAs2o+PDrOssdM24kXC3ajfimKuHQ4s&#10;DT0G2vTU/jZ/zsCiqg/Hep+6ug2HKmLYpF11Neb5afr6BJVpyv/m+/XWCv77h+DK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QK28UAAADdAAAADwAAAAAAAAAA&#10;AAAAAAChAgAAZHJzL2Rvd25yZXYueG1sUEsFBgAAAAAEAAQA+QAAAJMDAAAAAA==&#10;" strokecolor="lime" strokeweight="0"/>
              <v:line id="Line 1462" o:spid="_x0000_s2480" style="position:absolute;visibility:visible" from="5710,2604" to="5736,2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ivQMIAAADdAAAADwAAAGRycy9kb3ducmV2LnhtbERP24rCMBB9X/Afwgi+rakiu1qNIkJh&#10;fViLlw8YmrEtNpOQZLX+vVlY2Lc5nOusNr3pxJ18aC0rmIwzEMSV1S3XCi7n4n0OIkRkjZ1lUvCk&#10;AJv14G2FubYPPtL9FGuRQjjkqKCJ0eVShqohg2FsHXHirtYbjAn6WmqPjxRuOjnNsg9psOXU0KCj&#10;XUPV7fRjFMyL8nAsv0NdVu5QeHS7sC+eSo2G/XYJIlIf/8V/7i+d5s8+F/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ivQMIAAADdAAAADwAAAAAAAAAAAAAA&#10;AAChAgAAZHJzL2Rvd25yZXYueG1sUEsFBgAAAAAEAAQA+QAAAJADAAAAAA==&#10;" strokecolor="lime" strokeweight="0"/>
              <v:line id="Line 1463" o:spid="_x0000_s2481" style="position:absolute;visibility:visible" from="5710,2598" to="5736,2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d2+sQAAADdAAAADwAAAGRycy9kb3ducmV2LnhtbESPQWvDMAyF74X9B6PBbq2zMUZI65ZS&#10;CKyHNrTbDxCxmoTGsrG9Nv3302Gwm8R7eu/TajO5Ud0opsGzgddFAYq49XbgzsD3Vz0vQaWMbHH0&#10;TAYelGCzfpqtsLL+zie6nXOnJIRThQb6nEOldWp7cpgWPhCLdvHRYZY1dtpGvEu4G/VbUXxohwNL&#10;Q4+Bdj211/OPM1DWzfHUHFLXtOFYRwy7tK8fxrw8T9slqExT/jf/XX9awX8vhV++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3b6xAAAAN0AAAAPAAAAAAAAAAAA&#10;AAAAAKECAABkcnMvZG93bnJldi54bWxQSwUGAAAAAAQABAD5AAAAkgMAAAAA&#10;" strokecolor="lime" strokeweight="0"/>
              <v:line id="Line 1464" o:spid="_x0000_s2482" style="position:absolute;visibility:visible" from="5710,2592" to="5736,2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TYcEAAADdAAAADwAAAGRycy9kb3ducmV2LnhtbERPzYrCMBC+L/gOYYS9rakiS6lGEaGg&#10;By26+wBDM7bFZhKSqPXtN4Kwt/n4fme5Hkwv7uRDZ1nBdJKBIK6t7rhR8PtTfuUgQkTW2FsmBU8K&#10;sF6NPpZYaPvgE93PsREphEOBCtoYXSFlqFsyGCbWESfuYr3BmKBvpPb4SOGml7Ms+5YGO04NLTra&#10;tlRfzzejIC+r46k6hKaq3bH06LZhXz6V+hwPmwWISEP8F7/dO53mz/Mp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i9NhwQAAAN0AAAAPAAAAAAAAAAAAAAAA&#10;AKECAABkcnMvZG93bnJldi54bWxQSwUGAAAAAAQABAD5AAAAjwMAAAAA&#10;" strokecolor="lime" strokeweight="0"/>
              <v:line id="Line 1465" o:spid="_x0000_s2483" style="position:absolute;visibility:visible" from="5710,2586" to="5736,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lNFsEAAADdAAAADwAAAGRycy9kb3ducmV2LnhtbERPzYrCMBC+L/gOYQRva6rIUqpRRCjs&#10;HrTo7gMMzdgWm0lIota3N4Kwt/n4fme1GUwvbuRDZ1nBbJqBIK6t7rhR8PdbfuYgQkTW2FsmBQ8K&#10;sFmPPlZYaHvnI91OsREphEOBCtoYXSFlqFsyGKbWESfubL3BmKBvpPZ4T+Gml/Ms+5IGO04NLTra&#10;tVRfTlejIC+rw7Hah6aq3aH06Hbhp3woNRkP2yWISEP8F7/d3zrNX+R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WU0WwQAAAN0AAAAPAAAAAAAAAAAAAAAA&#10;AKECAABkcnMvZG93bnJldi54bWxQSwUGAAAAAAQABAD5AAAAjwMAAAAA&#10;" strokecolor="lime" strokeweight="0"/>
              <v:shape id="Freeform 1466" o:spid="_x0000_s2484" style="position:absolute;left:5717;top:2640;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k8cEA&#10;AADdAAAADwAAAGRycy9kb3ducmV2LnhtbERPy6rCMBDdC/5DGOFuRFOvolKNIsoFcaH4+IChGdti&#10;MylNblv/3giCuzmc5yzXrSlETZXLLSsYDSMQxInVOacKbte/wRyE88gaC8uk4EkO1qtuZ4mxtg2f&#10;qb74VIQQdjEqyLwvYyldkpFBN7QlceDutjLoA6xSqStsQrgp5G8UTaXBnENDhiVtM0oel3+jgIrd&#10;VTbtYRTR81Hv3Kx/SvpHpX567WYBwlPrv+KPe6/D/Ml8DO9vwgl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35PHBAAAA3QAAAA8AAAAAAAAAAAAAAAAAmAIAAGRycy9kb3du&#10;cmV2LnhtbFBLBQYAAAAABAAEAPUAAACGAwAAAAA=&#10;" path="m47,24r,-4l47,17,46,14,44,10,42,8,40,6,37,4,34,2,30,1r-2,l24,,20,1r-3,l14,2,11,4,8,6,6,8,5,10,2,14,1,17r,3l,24r1,4l1,30r1,4l5,37r1,3l8,42r3,1l14,46r3,1l20,47r4,1l28,47r2,l34,46r3,-3l40,42r2,-2l44,37r2,-3l47,30r,-2l47,24xe" filled="f" strokecolor="lime" strokeweight="0">
                <v:path arrowok="t" o:connecttype="custom" o:connectlocs="12,6;12,5;12,4;12,4;11,3;11,2;10,2;9,1;9,1;8,0;7,0;6,0;5,0;4,0;4,1;3,1;2,2;2,2;1,3;1,4;0,4;0,5;0,6;0,7;0,8;1,9;1,9;2,10;2,11;3,11;4,12;4,12;5,12;6,12;7,12;8,12;9,12;9,11;10,11;11,10;11,9;12,9;12,8;12,7;12,6" o:connectangles="0,0,0,0,0,0,0,0,0,0,0,0,0,0,0,0,0,0,0,0,0,0,0,0,0,0,0,0,0,0,0,0,0,0,0,0,0,0,0,0,0,0,0,0,0"/>
              </v:shape>
              <v:line id="Line 1467" o:spid="_x0000_s2485" style="position:absolute;visibility:visible" from="5699,2670" to="5747,2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xw+cEAAADdAAAADwAAAGRycy9kb3ducmV2LnhtbERPzYrCMBC+L/gOYQRva+oiS6lGEaGw&#10;HrTo7gMMzdgWm0lIota3N4Kwt/n4fme5HkwvbuRDZ1nBbJqBIK6t7rhR8PdbfuYgQkTW2FsmBQ8K&#10;sF6NPpZYaHvnI91OsREphEOBCtoYXSFlqFsyGKbWESfubL3BmKBvpPZ4T+Gml19Z9i0NdpwaWnS0&#10;bam+nK5GQV5Wh2O1D01Vu0Pp0W3DrnwoNRkPmwWISEP8F7/dPzrNn+dzeH2TTp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HD5wQAAAN0AAAAPAAAAAAAAAAAAAAAA&#10;AKECAABkcnMvZG93bnJldi54bWxQSwUGAAAAAAQABAD5AAAAjwMAAAAA&#10;" strokecolor="lime" strokeweight="0"/>
              <v:shape id="Freeform 1468" o:spid="_x0000_s2486" style="position:absolute;left:5708;top:2454;width:4;height:5;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K4csUA&#10;AADdAAAADwAAAGRycy9kb3ducmV2LnhtbERPTWvCQBC9F/oflhG81Y1FW01dpQQEoaDE9tLbmB2T&#10;0Oxs2N0mqb/eFQre5vE+Z7UZTCM6cr62rGA6SUAQF1bXXCr4+tw+LUD4gKyxsUwK/sjDZv34sMJU&#10;255z6o6hFDGEfYoKqhDaVEpfVGTQT2xLHLmzdQZDhK6U2mEfw00jn5PkRRqsOTZU2FJWUfFz/DUK&#10;Pi59Xp8O+9zNLudu+y2z/fI1U2o8Gt7fQAQawl38797pOH+2mMPtm3iC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rhyxQAAAN0AAAAPAAAAAAAAAAAAAAAAAJgCAABkcnMv&#10;ZG93bnJldi54bWxQSwUGAAAAAAQABAD1AAAAigMAAAAA&#10;" path="m,24l,,9,r4,2l14,3r1,1l15,8r-1,2l13,11,9,13,,13e" filled="f" strokecolor="lime" strokeweight="0">
                <v:path arrowok="t" o:connecttype="custom" o:connectlocs="0,5;0,0;2,0;3,0;4,1;4,1;4,2;4,2;3,2;2,3;0,3" o:connectangles="0,0,0,0,0,0,0,0,0,0,0"/>
              </v:shape>
              <v:shape id="Freeform 1469" o:spid="_x0000_s2487" style="position:absolute;left:5714;top:2454;width:4;height:5;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wb5MUA&#10;AADdAAAADwAAAGRycy9kb3ducmV2LnhtbERPS2vCQBC+F/wPyxR6002rqKSuIsVCLQR89JDchuyY&#10;BLOzYXcb03/fLQi9zcf3nNVmMK3oyfnGsoLnSQKCuLS64UrB1/l9vAThA7LG1jIp+CEPm/XoYYWp&#10;tjc+Un8KlYgh7FNUUIfQpVL6siaDfmI74shdrDMYInSV1A5vMdy08iVJ5tJgw7Ghxo7eaiqvp2+j&#10;4LiYyn63c/nnoSimnPfZ3mSZUk+Pw/YVRKAh/Ivv7g8d58+Wc/j7Jp4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nBvkxQAAAN0AAAAPAAAAAAAAAAAAAAAAAJgCAABkcnMv&#10;ZG93bnJldi54bWxQSwUGAAAAAAQABAD1AAAAigMAAAAA&#10;" path="m,l,17r,3l2,22r4,2l8,24r4,-2l15,20r1,-3l16,e" filled="f" strokecolor="lime" strokeweight="0">
                <v:path arrowok="t" o:connecttype="custom" o:connectlocs="0,0;0,4;0,4;1,5;2,5;2,5;3,5;4,4;4,4;4,0" o:connectangles="0,0,0,0,0,0,0,0,0,0"/>
              </v:shape>
              <v:shape id="Freeform 1470" o:spid="_x0000_s2488" style="position:absolute;left:5720;top:2454;width:4;height:5;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C+f8UA&#10;AADdAAAADwAAAGRycy9kb3ducmV2LnhtbERPS2vCQBC+F/wPyxR6q5tWUUldRYqFWgj46CG5Ddkx&#10;CWZnw+42pv++WxC8zcf3nOV6MK3oyfnGsoKXcQKCuLS64UrB9+njeQHCB2SNrWVS8Ese1qvRwxJT&#10;ba98oP4YKhFD2KeooA6hS6X0ZU0G/dh2xJE7W2cwROgqqR1eY7hp5WuSzKTBhmNDjR2911Rejj9G&#10;wWE+kf126/KvfVFMOO+znckypZ4eh80biEBDuItv7k8d508Xc/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L5/xQAAAN0AAAAPAAAAAAAAAAAAAAAAAJgCAABkcnMv&#10;ZG93bnJldi54bWxQSwUGAAAAAAQABAD1AAAAigMAAAAA&#10;" path="m,24l,,10,r4,2l15,3r1,1l16,7,15,9r-1,1l10,11,,11e" filled="f" strokecolor="lime" strokeweight="0">
                <v:path arrowok="t" o:connecttype="custom" o:connectlocs="0,5;0,0;3,0;4,0;4,1;4,1;4,1;4,2;4,2;3,2;0,2" o:connectangles="0,0,0,0,0,0,0,0,0,0,0"/>
              </v:shape>
              <v:line id="Line 1471" o:spid="_x0000_s2489" style="position:absolute;visibility:visible" from="5722,2456" to="5724,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6/MQAAADdAAAADwAAAGRycy9kb3ducmV2LnhtbESPQWvDMAyF74X9B6PBbq2zMUZI65ZS&#10;CKyHNrTbDxCxmoTGsrG9Nv3302Gwm8R7eu/TajO5Ud0opsGzgddFAYq49XbgzsD3Vz0vQaWMbHH0&#10;TAYelGCzfpqtsLL+zie6nXOnJIRThQb6nEOldWp7cpgWPhCLdvHRYZY1dtpGvEu4G/VbUXxohwNL&#10;Q4+Bdj211/OPM1DWzfHUHFLXtOFYRwy7tK8fxrw8T9slqExT/jf/XX9awX8vBVe+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Xr8xAAAAN0AAAAPAAAAAAAAAAAA&#10;AAAAAKECAABkcnMvZG93bnJldi54bWxQSwUGAAAAAAQABAD5AAAAkgMAAAAA&#10;" strokecolor="lime" strokeweight="0"/>
              <v:shape id="Freeform 1472" o:spid="_x0000_s2490" style="position:absolute;left:5726;top:2454;width:4;height:5;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d8QA&#10;AADdAAAADwAAAGRycy9kb3ducmV2LnhtbERPTWvCQBC9F/oflhF6qxtFWo2uUgJCoaDE9uJtzI5J&#10;MDsbdtck9dd3hYK3ebzPWW0G04iOnK8tK5iMExDEhdU1lwp+vrevcxA+IGtsLJOCX/KwWT8/rTDV&#10;tuecukMoRQxhn6KCKoQ2ldIXFRn0Y9sSR+5sncEQoSuldtjHcNPIaZK8SYM1x4YKW8oqKi6Hq1Hw&#10;devz+rTf5W52O3fbo8x2i/dMqZfR8LEEEWgID/G/+1PH+bP5Au7fx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PsnfEAAAA3QAAAA8AAAAAAAAAAAAAAAAAmAIAAGRycy9k&#10;b3ducmV2LnhtbFBLBQYAAAAABAAEAPUAAACJAwAAAAA=&#10;" path="m15,5r,-2l13,2,11,,6,,3,2,1,3,,5,,9r,6l,19r1,1l3,22r3,2l11,24r2,-2l15,20r,-1l15,15r-4,e" filled="f" strokecolor="lime" strokeweight="0">
                <v:path arrowok="t" o:connecttype="custom" o:connectlocs="4,1;4,1;3,0;3,0;2,0;1,0;0,1;0,1;0,2;0,3;0,4;0,4;1,5;2,5;3,5;3,5;4,4;4,4;4,3;3,3" o:connectangles="0,0,0,0,0,0,0,0,0,0,0,0,0,0,0,0,0,0,0,0"/>
              </v:shape>
              <v:shape id="Freeform 1473" o:spid="_x0000_s2491" style="position:absolute;left:5732;top:2454;width:4;height:5;visibility:visible;mso-wrap-style:square;v-text-anchor:top" coordsize="1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ugMYA&#10;AADdAAAADwAAAGRycy9kb3ducmV2LnhtbESP0WrCQBBF3wv+wzJCX0rdtJSgqauIVBRBaNUPGLLT&#10;bGh2NmRXE//eeSj4NsO9c++Z+XLwjbpSF+vABt4mGSjiMtiaKwPn0+Z1CiomZItNYDJwowjLxehp&#10;joUNPf/Q9ZgqJSEcCzTgUmoLrWPpyGOchJZYtN/QeUyydpW2HfYS7hv9nmW59lizNDhsae2o/Dte&#10;vAEq981Zv+Tb/OvWV+k7zrZ7dzDmeTysPkElGtLD/H+9s4L/MRN++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hugMYAAADdAAAADwAAAAAAAAAAAAAAAACYAgAAZHJz&#10;L2Rvd25yZXYueG1sUEsFBgAAAAAEAAQA9QAAAIsDAAAAAA==&#10;" path="m,24l,,14,e" filled="f" strokecolor="lime" strokeweight="0">
                <v:path arrowok="t" o:connecttype="custom" o:connectlocs="0,5;0,0;4,0" o:connectangles="0,0,0"/>
              </v:shape>
              <v:line id="Line 1474" o:spid="_x0000_s2492" style="position:absolute;visibility:visible" from="5732,2456" to="57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JFvMEAAADdAAAADwAAAGRycy9kb3ducmV2LnhtbERP24rCMBB9X/Afwgj7tqbKsmg1igiF&#10;3QctXj5gaMa22ExCErX+vVkQfJvDuc5i1ZtO3MiH1rKC8SgDQVxZ3XKt4HQsvqYgQkTW2FkmBQ8K&#10;sFoOPhaYa3vnPd0OsRYphEOOCpoYXS5lqBoyGEbWESfubL3BmKCvpfZ4T+Gmk5Ms+5EGW04NDTra&#10;NFRdDlejYFqUu325DXVZuV3h0W3CX/FQ6nPYr+cgIvXxLX65f3Wa/z0bw/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UkW8wQAAAN0AAAAPAAAAAAAAAAAAAAAA&#10;AKECAABkcnMvZG93bnJldi54bWxQSwUGAAAAAAQABAD5AAAAjwMAAAAA&#10;" strokecolor="lime" strokeweight="0"/>
              <v:line id="Line 1475" o:spid="_x0000_s2493" style="position:absolute;visibility:visible" from="5732,2459" to="5736,2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Dby8EAAADdAAAADwAAAGRycy9kb3ducmV2LnhtbERP24rCMBB9X/Afwgj7tqbKsmg1igiF&#10;3QctXj5gaMa22ExCErX+vVkQfJvDuc5i1ZtO3MiH1rKC8SgDQVxZ3XKt4HQsvqYgQkTW2FkmBQ8K&#10;sFoOPhaYa3vnPd0OsRYphEOOCpoYXS5lqBoyGEbWESfubL3BmKCvpfZ4T+Gmk5Ms+5EGW04NDTra&#10;NFRdDlejYFqUu325DXVZuV3h0W3CX/FQ6nPYr+cgIvXxLX65f3Wa/z2bwP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gNvLwQAAAN0AAAAPAAAAAAAAAAAAAAAA&#10;AKECAABkcnMvZG93bnJldi54bWxQSwUGAAAAAAQABAD5AAAAjwMAAAAA&#10;" strokecolor="lime" strokeweight="0"/>
              <v:shape id="Freeform 1476" o:spid="_x0000_s2494" style="position:absolute;left:5706;top:2463;width:5;height:6;visibility:visible;mso-wrap-style:square;v-text-anchor:top" coordsize="1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mE8QA&#10;AADdAAAADwAAAGRycy9kb3ducmV2LnhtbERP22oCMRB9L/Qfwgh9KZr0guhqFCt0WeqTlw8YNuPu&#10;6mayTVLd/r0RCn2bw7nOfNnbVlzIh8axhpeRAkFcOtNwpeGw/xxOQISIbLB1TBp+KcBy8fgwx8y4&#10;K2/psouVSCEcMtRQx9hlUoayJoth5DrixB2dtxgT9JU0Hq8p3LbyVamxtNhwaqixo3VN5Xn3YzWc&#10;tvL5K/8Iqlg1nSom3z7P1xutnwb9agYiUh//xX/uwqT579M3uH+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xphPEAAAA3QAAAA8AAAAAAAAAAAAAAAAAmAIAAGRycy9k&#10;b3ducmV2LnhtbFBLBQYAAAAABAAEAPUAAACJAwAAAAA=&#10;" path="m,l9,25,18,e" filled="f" strokecolor="lime" strokeweight="0">
                <v:path arrowok="t" o:connecttype="custom" o:connectlocs="0,0;3,6;5,0" o:connectangles="0,0,0"/>
              </v:shape>
              <v:shape id="Freeform 1477" o:spid="_x0000_s2495" style="position:absolute;left:5712;top:2463;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w58EA&#10;AADdAAAADwAAAGRycy9kb3ducmV2LnhtbERPTYvCMBC9C/6HMIK3NVVEtGsUEQRFhbWu96GZbbtt&#10;JqWJWv+9EQRv83ifM1+2phI3alxhWcFwEIEgTq0uOFPwe958TUE4j6yxskwKHuRgueh25hhre+cT&#10;3RKfiRDCLkYFufd1LKVLczLoBrYmDtyfbQz6AJtM6gbvIdxUchRFE2mw4NCQY03rnNIyuRoFSVtL&#10;uz1cdmW6mV725f/xp6KjUv1eu/oG4an1H/HbvdVh/ng2htc34QS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sOfBAAAA3QAAAA8AAAAAAAAAAAAAAAAAmAIAAGRycy9kb3du&#10;cmV2LnhtbFBLBQYAAAAABAAEAPUAAACGAwAAAAA=&#10;" path="m,25l9,r8,25e" filled="f" strokecolor="lime" strokeweight="0">
                <v:path arrowok="t" o:connecttype="custom" o:connectlocs="0,6;2,0;4,6" o:connectangles="0,0,0"/>
              </v:shape>
              <v:line id="Line 1478" o:spid="_x0000_s2496" style="position:absolute;visibility:visible" from="5712,2467" to="5715,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lDv8IAAADdAAAADwAAAGRycy9kb3ducmV2LnhtbERP24rCMBB9X/Afwgi+raniLlqNIkJh&#10;fViLlw8YmrEtNpOQZLX+vVlY2Lc5nOusNr3pxJ18aC0rmIwzEMSV1S3XCi7n4n0OIkRkjZ1lUvCk&#10;AJv14G2FubYPPtL9FGuRQjjkqKCJ0eVShqohg2FsHXHirtYbjAn6WmqPjxRuOjnNsk9psOXU0KCj&#10;XUPV7fRjFMyL8nAsv0NdVu5QeHS7sC+eSo2G/XYJIlIf/8V/7i+d5s8WH/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GlDv8IAAADdAAAADwAAAAAAAAAAAAAA&#10;AAChAgAAZHJzL2Rvd25yZXYueG1sUEsFBgAAAAAEAAQA+QAAAJADAAAAAA==&#10;" strokecolor="lime" strokeweight="0"/>
              <v:shape id="Freeform 1479" o:spid="_x0000_s2497" style="position:absolute;left:5718;top:2463;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LC8EA&#10;AADdAAAADwAAAGRycy9kb3ducmV2LnhtbERPTYvCMBC9C/6HMII3TRUR7RpFBEFRQet6H5rZtttm&#10;Upqo9d+bhQVv83ifs1i1phIPalxhWcFoGIEgTq0uOFPwfd0OZiCcR9ZYWSYFL3KwWnY7C4y1ffKF&#10;HonPRAhhF6OC3Ps6ltKlORl0Q1sTB+7HNgZ9gE0mdYPPEG4qOY6iqTRYcGjIsaZNTmmZ3I2CpK2l&#10;3R1v+zLdzm6H8vd0ruikVL/Xrr9AeGr9R/zv3ukwfzKfwt834QS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giwvBAAAA3QAAAA8AAAAAAAAAAAAAAAAAmAIAAGRycy9kb3du&#10;cmV2LnhtbFBLBQYAAAAABAAEAPUAAACGAwAAAAA=&#10;" path="m17,6l15,4,13,1,10,,7,,4,1,2,4,1,6,,10r,5l1,18r1,3l4,23r3,2l10,25r3,-2l15,21r2,-3e" filled="f" strokecolor="lime" strokeweight="0">
                <v:path arrowok="t" o:connecttype="custom" o:connectlocs="4,1;4,1;3,0;2,0;2,0;1,0;0,1;0,1;0,2;0,4;0,4;0,5;1,6;2,6;2,6;3,6;4,5;4,4" o:connectangles="0,0,0,0,0,0,0,0,0,0,0,0,0,0,0,0,0,0"/>
              </v:shape>
              <v:shape id="Freeform 1480" o:spid="_x0000_s2498" style="position:absolute;left:5724;top:2463;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sPMUA&#10;AADdAAAADwAAAGRycy9kb3ducmV2LnhtbERPTWvCQBC9F/wPywi9BN0klqaNrhJKhUJPVQ89Dtlp&#10;EszOhuzWxPz6riD0No/3OZvdaFpxod41lhUkyxgEcWl1w5WC03G/eAHhPLLG1jIpuJKD3Xb2sMFc&#10;24G/6HLwlQgh7HJUUHvf5VK6siaDbmk74sD92N6gD7CvpO5xCOGmlWkcP0uDDYeGGjt6q6k8H36N&#10;gqyiKSqTSQ/p9+cqOmX7onlPlHqcj8UahKfR/4vv7g8d5j+9ZnD7Jp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Kw8xQAAAN0AAAAPAAAAAAAAAAAAAAAAAJgCAABkcnMv&#10;ZG93bnJldi54bWxQSwUGAAAAAAQABAD1AAAAigMAAAAA&#10;" path="m,l,17r,4l2,23r4,2l8,25r4,-2l15,21r1,-4l16,e" filled="f" strokecolor="lime" strokeweight="0">
                <v:path arrowok="t" o:connecttype="custom" o:connectlocs="0,0;0,4;0,5;1,6;2,6;2,6;3,6;4,5;4,4;4,0" o:connectangles="0,0,0,0,0,0,0,0,0,0"/>
              </v:shape>
              <v:shape id="Freeform 1481" o:spid="_x0000_s2499" style="position:absolute;left:5730;top:2463;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4TsgA&#10;AADdAAAADwAAAGRycy9kb3ducmV2LnhtbESPzWrDQAyE74W+w6JAL6FZOylJ63odQmmgkFN+Dj0K&#10;r2qbeLXGu43dPH10KOQmMaOZT/l6dK26UB8azwbSWQKKuPS24crA6bh9fgUVIrLF1jMZ+KMA6+Lx&#10;IcfM+oH3dDnESkkIhwwN1DF2mdahrMlhmPmOWLQf3zuMsvaVtj0OEu5aPU+SpXbYsDTU2NFHTeX5&#10;8OsMrCq6Tsv0aof5924xPa22m+YzNeZpMm7eQUUa4938f/1lBf/lTXDlGxlB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pzhOyAAAAN0AAAAPAAAAAAAAAAAAAAAAAJgCAABk&#10;cnMvZG93bnJldi54bWxQSwUGAAAAAAQABAD1AAAAjQMAAAAA&#10;" path="m,l,17r1,4l4,23r4,2l9,25r3,-2l15,21r1,-4l16,e" filled="f" strokecolor="lime" strokeweight="0">
                <v:path arrowok="t" o:connecttype="custom" o:connectlocs="0,0;0,4;0,5;1,6;2,6;2,6;3,6;4,5;4,4;4,0" o:connectangles="0,0,0,0,0,0,0,0,0,0"/>
              </v:shape>
              <v:shape id="Freeform 1482" o:spid="_x0000_s2500" style="position:absolute;left:5736;top:2463;width:5;height:6;visibility:visible;mso-wrap-style:square;v-text-anchor:top" coordsize="1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R+cMA&#10;AADdAAAADwAAAGRycy9kb3ducmV2LnhtbERP22oCMRB9L/gPYYS+lJpYStGtUVRwWdonLx8wbKa7&#10;WzeTNYm6/ftGEHybw7nObNHbVlzIh8axhvFIgSAunWm40nDYb14nIEJENtg6Jg1/FGAxHzzNMDPu&#10;ylu67GIlUgiHDDXUMXaZlKGsyWIYuY44cT/OW4wJ+koaj9cUblv5ptSHtNhwaqixo3VN5XF3thp+&#10;t/LlK18FVSybThWTk8/z9bfWz8N++QkiUh8f4ru7MGn++3QKt2/SC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mR+cMAAADdAAAADwAAAAAAAAAAAAAAAACYAgAAZHJzL2Rv&#10;d25yZXYueG1sUEsFBgAAAAAEAAQA9QAAAIgDAAAAAA==&#10;" path="m,25l,,9,25,18,r,25e" filled="f" strokecolor="lime" strokeweight="0">
                <v:path arrowok="t" o:connecttype="custom" o:connectlocs="0,6;0,0;3,6;5,0;5,6" o:connectangles="0,0,0,0,0"/>
              </v:shape>
              <v:line id="Line 1483" o:spid="_x0000_s2501" style="position:absolute;visibility:visible" from="5699,2479" to="5747,2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6PcQAAADdAAAADwAAAGRycy9kb3ducmV2LnhtbESPQWsCMRCF70L/Q5iCN81WsMjWKCIs&#10;6EEXbX/AsJnuLm4mIUl1/fedQ6G3Gd6b975Zb0c3qDvF1Hs28DYvQBE33vbcGvj6rGYrUCkjWxw8&#10;k4EnJdhuXiZrLK1/8IXu19wqCeFUooEu51BqnZqOHKa5D8SiffvoMMsaW20jPiTcDXpRFO/aYc/S&#10;0GGgfUfN7frjDKyq+nypT6mtm3CuIoZ9OlZPY6av4+4DVKYx/5v/rg9W8JeF8Ms3MoL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9Xo9xAAAAN0AAAAPAAAAAAAAAAAA&#10;AAAAAKECAABkcnMvZG93bnJldi54bWxQSwUGAAAAAAQABAD5AAAAkgMAAAAA&#10;" strokecolor="lime" strokeweight="0"/>
              <v:line id="Line 1484" o:spid="_x0000_s2502" style="position:absolute;visibility:visible" from="5710,2526" to="5736,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nfpsIAAADdAAAADwAAAGRycy9kb3ducmV2LnhtbERP3WrCMBS+H/gO4Qi7m6kDh1SjjELB&#10;XdhStwc4NMe2rDkJSaz17ZfBYHfn4/s9++NsRjGRD4NlBetVBoK4tXrgTsHXZ/myBREissbRMil4&#10;UIDjYfG0x1zbOzc0XWInUgiHHBX0MbpcytD2ZDCsrCNO3NV6gzFB30nt8Z7CzShfs+xNGhw4NfTo&#10;qOip/b7cjIJtWVdNfQ5d3bqq9OiK8FE+lHpezu87EJHm+C/+c590mr/J1vD7TTpBH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nfpsIAAADdAAAADwAAAAAAAAAAAAAA&#10;AAChAgAAZHJzL2Rvd25yZXYueG1sUEsFBgAAAAAEAAQA+QAAAJADAAAAAA==&#10;" strokecolor="lime" strokeweight="0"/>
              <v:line id="Line 1485" o:spid="_x0000_s2503" style="position:absolute;visibility:visible" from="5710,2532" to="5736,2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tB0cIAAADdAAAADwAAAGRycy9kb3ducmV2LnhtbERPS2rDMBDdF3oHMYXsarmBluBGCSVg&#10;SBa1cZIDDNbUNrVGQlJj+/ZRodDdPN53tvvZjOJGPgyWFbxkOQji1uqBOwXXS/m8AREissbRMilY&#10;KMB+9/iwxULbiRu6nWMnUgiHAhX0MbpCytD2ZDBk1hEn7st6gzFB30ntcUrhZpTrPH+TBgdODT06&#10;OvTUfp9/jIJNWVdN/Rm6unVV6dEdwqlclFo9zR/vICLN8V/85z7qNP81X8PvN+kEu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tB0cIAAADdAAAADwAAAAAAAAAAAAAA&#10;AAChAgAAZHJzL2Rvd25yZXYueG1sUEsFBgAAAAAEAAQA+QAAAJADAAAAAA==&#10;" strokecolor="lime" strokeweight="0"/>
              <v:line id="Line 1486" o:spid="_x0000_s2504" style="position:absolute;visibility:visible" from="5710,2538" to="5736,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fkSsIAAADdAAAADwAAAGRycy9kb3ducmV2LnhtbERPS2rDMBDdF3IHMYHuGjkJLcGJEorB&#10;0Cwak7QHGKyJbWqNhKT6c/uqUOhuHu87h9NkejGQD51lBetVBoK4trrjRsHnR/m0AxEissbeMimY&#10;KcDpuHg4YK7tyFcabrERKYRDjgraGF0uZahbMhhW1hEn7m69wZigb6T2OKZw08tNlr1Igx2nhhYd&#10;FS3VX7dvo2BXVpdr9R6aqnaX0qMrwrmclXpcTq97EJGm+C/+c7/pNP8528LvN+kEe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fkSsIAAADdAAAADwAAAAAAAAAAAAAA&#10;AAChAgAAZHJzL2Rvd25yZXYueG1sUEsFBgAAAAAEAAQA+QAAAJADAAAAAA==&#10;" strokecolor="lime" strokeweight="0"/>
              <v:line id="Line 1487" o:spid="_x0000_s2505" style="position:absolute;visibility:visible" from="5710,2544" to="5736,2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58PsIAAADdAAAADwAAAGRycy9kb3ducmV2LnhtbERPS2rDMBDdF3IHMYHuGjkhLcGJEorB&#10;0Cwak7QHGKyJbWqNhKT6c/uqUOhuHu87h9NkejGQD51lBetVBoK4trrjRsHnR/m0AxEissbeMimY&#10;KcDpuHg4YK7tyFcabrERKYRDjgraGF0uZahbMhhW1hEn7m69wZigb6T2OKZw08tNlr1Igx2nhhYd&#10;FS3VX7dvo2BXVpdr9R6aqnaX0qMrwrmclXpcTq97EJGm+C/+c7/pNP8528LvN+kEe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c58PsIAAADdAAAADwAAAAAAAAAAAAAA&#10;AAChAgAAZHJzL2Rvd25yZXYueG1sUEsFBgAAAAAEAAQA+QAAAJADAAAAAA==&#10;" strokecolor="lime" strokeweight="0"/>
              <v:line id="Line 1488" o:spid="_x0000_s2506" style="position:absolute;visibility:visible" from="5710,2550" to="5736,2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ZpcIAAADdAAAADwAAAGRycy9kb3ducmV2LnhtbERP3WrCMBS+F/YO4Qx2Z9MNFOkaZQiF&#10;eWFL1Qc4NGdtWXMSkkzr2y+DgXfn4/s95W42k7iSD6NlBa9ZDoK4s3rkXsHlXC03IEJE1jhZJgV3&#10;CrDbPi1KLLS9cUvXU+xFCuFQoIIhRldIGbqBDIbMOuLEfVlvMCboe6k93lK4meRbnq+lwZFTw4CO&#10;9gN136cfo2BTNXXbHEPfdK6uPLp9OFR3pV6e5493EJHm+BD/uz91mr/KV/D3TTpB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oLZpcIAAADdAAAADwAAAAAAAAAAAAAA&#10;AAChAgAAZHJzL2Rvd25yZXYueG1sUEsFBgAAAAAEAAQA+QAAAJADAAAAAA==&#10;" strokecolor="lime" strokeweight="0"/>
              <v:line id="Line 1489" o:spid="_x0000_s2507" style="position:absolute;visibility:visible" from="5710,2556" to="5736,2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H0sIAAADdAAAADwAAAGRycy9kb3ducmV2LnhtbERP3WrCMBS+F3yHcITdaepgRTqjDKEw&#10;L2yp2wMcmrO2rDkJSdT27ZfBYHfn4/s9++NkRnEnHwbLCrabDARxa/XAnYLPj3K9AxEissbRMimY&#10;KcDxsFzssdD2wQ3dr7ETKYRDgQr6GF0hZWh7Mhg21hEn7st6gzFB30nt8ZHCzSifsyyXBgdODT06&#10;OvXUfl9vRsGurKumvoSubl1VenSncC5npZ5W09sriEhT/Bf/ud91mv+S5fD7TTpBH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H0sIAAADdAAAADwAAAAAAAAAAAAAA&#10;AAChAgAAZHJzL2Rvd25yZXYueG1sUEsFBgAAAAAEAAQA+QAAAJADAAAAAA==&#10;" strokecolor="lime" strokeweight="0"/>
              <v:line id="Line 1490" o:spid="_x0000_s2508" style="position:absolute;visibility:visible" from="5710,2520" to="5736,2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ziScIAAADdAAAADwAAAGRycy9kb3ducmV2LnhtbERPS2rDMBDdF3IHMYHuGjmBtMGJEorB&#10;0Cwak7QHGKyJbWqNhKT6c/uqUOhuHu87h9NkejGQD51lBetVBoK4trrjRsHnR/m0AxEissbeMimY&#10;KcDpuHg4YK7tyFcabrERKYRDjgraGF0uZahbMhhW1hEn7m69wZigb6T2OKZw08tNlj1Lgx2nhhYd&#10;FS3VX7dvo2BXVpdr9R6aqnaX0qMrwrmclXpcTq97EJGm+C/+c7/pNH+bvcDvN+kEe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RziScIAAADdAAAADwAAAAAAAAAAAAAA&#10;AAChAgAAZHJzL2Rvd25yZXYueG1sUEsFBgAAAAAEAAQA+QAAAJADAAAAAA==&#10;" strokecolor="lime" strokeweight="0"/>
              <v:shape id="Freeform 1491" o:spid="_x0000_s2509" style="position:absolute;left:5789;top:2388;width:3;height:3;visibility:visible;mso-wrap-style:square;v-text-anchor:top" coordsize="1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UtCMcA&#10;AADdAAAADwAAAGRycy9kb3ducmV2LnhtbESPQWvDMAyF74X9B6PBLmV1UtowsrqlBFp62KXdLrtp&#10;sRaHxXKIvSb999Nh0JvEe3rv02Y3+U5daYhtYAP5IgNFXAfbcmPg4/3w/AIqJmSLXWAycKMIu+3D&#10;bIOlDSOf6XpJjZIQjiUacCn1pdaxduQxLkJPLNp3GDwmWYdG2wFHCfedXmZZoT22LA0Oe6oc1T+X&#10;X29gNR7P7fyNbvvTZ1UV7is/VKvcmKfHaf8KKtGU7ub/65MV/HUmuPKNjKC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lLQjHAAAA3QAAAA8AAAAAAAAAAAAAAAAAmAIAAGRy&#10;cy9kb3ducmV2LnhtbFBLBQYAAAAABAAEAPUAAACMAwAAAAA=&#10;" path="m11,l9,,7,2,5,3,3,4,1,5,,8r,2l,13e" filled="f" strokecolor="lime" strokeweight="0">
                <v:path arrowok="t" o:connecttype="custom" o:connectlocs="3,0;2,0;2,0;1,1;1,1;0,1;0,2;0,2;0,3" o:connectangles="0,0,0,0,0,0,0,0,0"/>
              </v:shape>
              <v:line id="Line 1492" o:spid="_x0000_s2510" style="position:absolute;flip:x;visibility:visible" from="6030,2483" to="6305,2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VmfMYAAADdAAAADwAAAGRycy9kb3ducmV2LnhtbESPT2sCMRDF7wW/QxjBW81qrX9Wo0ih&#10;0IvY6oLXYTPuriaTdRN1/famUOhthvfm/d4sVq014kaNrxwrGPQTEMS50xUXCrL95+sUhA/IGo1j&#10;UvAgD6tl52WBqXZ3/qHbLhQihrBPUUEZQp1K6fOSLPq+q4mjdnSNxRDXppC6wXsMt0YOk2QsLVYc&#10;CSXW9FFSft5dbeQe19vLZGQ31ek7e8seByOnJ6NUr9uu5yACteHf/Hf9pWP992QGv9/EEeTy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lZnzGAAAA3QAAAA8AAAAAAAAA&#10;AAAAAAAAoQIAAGRycy9kb3ducmV2LnhtbFBLBQYAAAAABAAEAPkAAACUAwAAAAA=&#10;" strokecolor="lime" strokeweight="0"/>
              <v:line id="Line 1493" o:spid="_x0000_s2511" style="position:absolute;flip:x;visibility:visible" from="5899,2819" to="5908,2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CYXcgAAADdAAAADwAAAGRycy9kb3ducmV2LnhtbESPT0sDMRDF70K/QxjBm81W8A/bpqVU&#10;WkRQabWH3qabcXfpZrIkaTd+e+cgeJvhvXnvN7NFdp26UIitZwOTcQGKuPK25drA1+f69glUTMgW&#10;O89k4IciLOajqxmW1g+8pcsu1UpCOJZooEmpL7WOVUMO49j3xKJ9++AwyRpqbQMOEu46fVcUD9ph&#10;y9LQYE+rhqrT7uwMbN8f+Rg253zKx+Ht47CvX/fPS2NurvNyCipRTv/mv+sXK/j3E+GXb2QEP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bCYXcgAAADdAAAADwAAAAAA&#10;AAAAAAAAAAChAgAAZHJzL2Rvd25yZXYueG1sUEsFBgAAAAAEAAQA+QAAAJYDAAAAAA==&#10;" strokeweight="0"/>
              <v:line id="Line 1494" o:spid="_x0000_s2512" style="position:absolute;flip:x;visibility:visible" from="5897,2816" to="5908,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w9xsUAAADdAAAADwAAAGRycy9kb3ducmV2LnhtbERPS2sCMRC+C/0PYYTeNLtCH6xGkUpL&#10;KbTi6+Bt3Iy7i5vJkkQ3/fdNodDbfHzPmS2iacWNnG8sK8jHGQji0uqGKwX73evoGYQPyBpby6Tg&#10;mzws5neDGRba9ryh2zZUIoWwL1BBHUJXSOnLmgz6se2IE3e2zmBI0FVSO+xTuGnlJMsepcGGU0ON&#10;Hb3UVF62V6Ng8/XEJ/d2jZd46j/Xx0P1cVgtlbofxuUURKAY/sV/7ned5j/kOfx+k06Q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w9xsUAAADdAAAADwAAAAAAAAAA&#10;AAAAAAChAgAAZHJzL2Rvd25yZXYueG1sUEsFBgAAAAAEAAQA+QAAAJMDAAAAAA==&#10;" strokeweight="0"/>
              <v:shape id="Freeform 1495" o:spid="_x0000_s2513" style="position:absolute;left:5896;top:2819;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ZmMUA&#10;AADdAAAADwAAAGRycy9kb3ducmV2LnhtbERPTWvCQBC9C/0PyxS86a4WS4muItqKiEKM9tDbkJ0m&#10;odnZNLtq+u+7QqG3ebzPmS06W4srtb5yrGE0VCCIc2cqLjScT2+DFxA+IBusHZOGH/KwmD/0ZpgY&#10;d+MjXbNQiBjCPkENZQhNIqXPS7Loh64hjtynay2GCNtCmhZvMdzWcqzUs7RYcWwosaFVSflXdrEa&#10;jMo3l8PmY58u0/R7/bp7f1JdrXX/sVtOQQTqwr/4z701cf5kNIb7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1mYxQAAAN0AAAAPAAAAAAAAAAAAAAAAAJgCAABkcnMv&#10;ZG93bnJldi54bWxQSwUGAAAAAAQABAD1AAAAigMAAAAA&#10;" path="m,7l1,6,3,3,5,2,6,1r3,l11,e" filled="f" strokeweight="0">
                <v:path arrowok="t" o:connecttype="custom" o:connectlocs="0,2;0,2;1,1;1,1;2,0;2,0;3,0" o:connectangles="0,0,0,0,0,0,0"/>
              </v:shape>
              <v:shape id="Freeform 1496" o:spid="_x0000_s2514" style="position:absolute;left:5918;top:2819;width:2;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v8A8UA&#10;AADdAAAADwAAAGRycy9kb3ducmV2LnhtbERPTWvCQBC9C/0PyxS86a6KIqmrSGtFpEKatofehuw0&#10;Cc3OptlV4793C4K3ebzPWaw6W4sTtb5yrGE0VCCIc2cqLjR8frwO5iB8QDZYOyYNF/KwWj70FpgY&#10;d+Z3OmWhEDGEfYIayhCaREqfl2TRD11DHLkf11oMEbaFNC2eY7it5VipmbRYcWwosaHnkvLf7Gg1&#10;GJVvj4ft91u6TtO/l83+a6K6Wuv+Y7d+AhGoC3fxzb0zcf50NIH/b+IJ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wDxQAAAN0AAAAPAAAAAAAAAAAAAAAAAJgCAABkcnMv&#10;ZG93bnJldi54bWxQSwUGAAAAAAQABAD1AAAAigMAAAAA&#10;" path="m,l2,1r1,l6,2,8,3r2,3l11,7e" filled="f" strokeweight="0">
                <v:path arrowok="t" o:connecttype="custom" o:connectlocs="0,0;0,0;1,0;1,1;1,1;2,2;2,2" o:connectangles="0,0,0,0,0,0,0"/>
              </v:shape>
              <v:line id="Line 1497" o:spid="_x0000_s2515" style="position:absolute;visibility:visible" from="5908,2819" to="5918,2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fpGcMAAADdAAAADwAAAGRycy9kb3ducmV2LnhtbERPTWvCQBC9F/wPyxS86SZSNY2uIlKx&#10;valV8Dhkp8lidjZkV43/vlsQepvH+5z5srO1uFHrjWMF6TABQVw4bbhUcPzeDDIQPiBrrB2Tggd5&#10;WC56L3PMtbvznm6HUIoYwj5HBVUITS6lLyqy6IeuIY7cj2sthgjbUuoW7zHc1nKUJBNp0XBsqLCh&#10;dUXF5XC1Csxush1/TU/vJ/mxDek5u2TGHpXqv3arGYhAXfgXP92fOs4fp2/w9008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36RnDAAAA3QAAAA8AAAAAAAAAAAAA&#10;AAAAoQIAAGRycy9kb3ducmV2LnhtbFBLBQYAAAAABAAEAPkAAACRAwAAAAA=&#10;" strokeweight="0"/>
              <v:line id="Line 1498" o:spid="_x0000_s2516" style="position:absolute;visibility:visible" from="5908,2816" to="592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tMgsMAAADdAAAADwAAAGRycy9kb3ducmV2LnhtbERPTWvCQBC9F/wPyxR6q5sIsWl0FZEW&#10;9VatgschO00Ws7Mhu9X4711B8DaP9znTeW8bcabOG8cK0mECgrh02nClYP/7/Z6D8AFZY+OYFFzJ&#10;w3w2eJliod2Ft3TehUrEEPYFKqhDaAspfVmTRT90LXHk/lxnMUTYVVJ3eInhtpGjJBlLi4ZjQ40t&#10;LWsqT7t/q8D8jFfZ5uPweZBfq5Ae81Nu7F6pt9d+MQERqA9P8cO91nF+lmZw/yaeI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7TILDAAAA3QAAAA8AAAAAAAAAAAAA&#10;AAAAoQIAAGRycy9kb3ducmV2LnhtbFBLBQYAAAAABAAEAPkAAACRAwAAAAA=&#10;" strokeweight="0"/>
              <v:shape id="Freeform 1499" o:spid="_x0000_s2517" style="position:absolute;left:5920;top:2816;width:2;height:2;visibility:visible;mso-wrap-style:square;v-text-anchor:top" coordsize="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GQ8IA&#10;AADdAAAADwAAAGRycy9kb3ducmV2LnhtbERPS4vCMBC+L/gfwgh7WxMXVqQaRYUFL4Kvw+5taMam&#10;2ExKE2v11xtB8DYf33Om885VoqUmlJ41DAcKBHHuTcmFhuPh92sMIkRkg5Vn0nCjAPNZ72OKmfFX&#10;3lG7j4VIIRwy1GBjrDMpQ27JYRj4mjhxJ984jAk2hTQNXlO4q+S3UiPpsOTUYLGmlaX8vL84Dcv6&#10;/re6b4vN8bZQFtf/reJcav3Z7xYTEJG6+Ba/3GuT5v8MR/D8Jp0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SoZDwgAAAN0AAAAPAAAAAAAAAAAAAAAAAJgCAABkcnMvZG93&#10;bnJldi54bWxQSwUGAAAAAAQABAD1AAAAhwMAAAAA&#10;" path="m,l3,,5,,6,1,9,2r1,3l11,6e" filled="f" strokeweight="0">
                <v:path arrowok="t" o:connecttype="custom" o:connectlocs="0,0;1,0;1,0;1,0;2,1;2,2;2,2" o:connectangles="0,0,0,0,0,0,0"/>
              </v:shape>
              <v:shape id="Freeform 1500" o:spid="_x0000_s2518" style="position:absolute;left:5895;top:2888;width:26;height:6;visibility:visible;mso-wrap-style:square;v-text-anchor:top" coordsize="10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1g8UA&#10;AADdAAAADwAAAGRycy9kb3ducmV2LnhtbERPTWvCQBC9F/oflin0VjcqrZK6irRKpWDA6EFvQ3a6&#10;CWZnQ3ar0V/fFQre5vE+ZzLrbC1O1PrKsYJ+LwFBXDhdsVGw2y5fxiB8QNZYOyYFF/Iwmz4+TDDV&#10;7swbOuXBiBjCPkUFZQhNKqUvSrLoe64hjtyPay2GCFsjdYvnGG5rOUiSN2mx4thQYkMfJRXH/Ncq&#10;8OvB0Bxyvc6c2X8vs8XnKvu6KvX81M3fQQTqwl38717pOP+1P4LbN/EEO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HWDxQAAAN0AAAAPAAAAAAAAAAAAAAAAAJgCAABkcnMv&#10;ZG93bnJldi54bWxQSwUGAAAAAAQABAD1AAAAigMAAAAA&#10;" path="m102,l98,4,93,7r-4,4l84,15r-6,2l72,18r-5,3l61,21r-7,1l48,22,42,21r-6,l30,18,25,17,19,15,14,11,9,7,5,4,,e" filled="f" strokeweight="0">
                <v:path arrowok="t" o:connecttype="custom" o:connectlocs="26,0;25,1;24,2;23,3;21,4;20,5;18,5;17,6;16,6;14,6;12,6;11,6;9,6;8,5;6,5;5,4;4,3;2,2;1,1;0,0" o:connectangles="0,0,0,0,0,0,0,0,0,0,0,0,0,0,0,0,0,0,0,0"/>
              </v:shape>
              <v:shape id="Freeform 1501" o:spid="_x0000_s2519" style="position:absolute;left:5903;top:2871;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3LcsYA&#10;AADdAAAADwAAAGRycy9kb3ducmV2LnhtbESPQW/CMAyF70j7D5En7QYpkzahjoDQpqEddqFwYDer&#10;MW1Z47RJKN2/x4dJ3Gy95/c+L9eja9VAITaeDcxnGSji0tuGKwOH/ed0ASomZIutZzLwRxHWq4fJ&#10;EnPrr7yjoUiVkhCOORqoU+pyrWNZk8M48x2xaCcfHCZZQ6VtwKuEu1Y/Z9mrdtiwNNTY0XtN5W9x&#10;cQbOruu3PW5/LkOb9Ry+PzbHYm/M0+O4eQOVaEx38//1lxX8l7ngyjcygl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3LcsYAAADdAAAADwAAAAAAAAAAAAAAAACYAgAAZHJz&#10;L2Rvd25yZXYueG1sUEsFBgAAAAAEAAQA9QAAAIsDAAAAAA==&#10;" path="m12,38l10,35,7,34,5,32,4,29,3,25,1,23,,19,,17,1,13,3,11,4,8,5,6,7,4,10,1,12,e" filled="f" strokeweight="0">
                <v:path arrowok="t" o:connecttype="custom" o:connectlocs="3,10;3,9;2,9;1,8;1,8;1,7;0,6;0,5;0,4;0,3;1,3;1,2;1,2;2,1;3,0;3,0" o:connectangles="0,0,0,0,0,0,0,0,0,0,0,0,0,0,0,0"/>
              </v:shape>
              <v:line id="Line 1502" o:spid="_x0000_s2520" style="position:absolute;visibility:visible" from="5906,2886" to="5910,2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ZGh8IAAADdAAAADwAAAGRycy9kb3ducmV2LnhtbERPS4vCMBC+L/gfwgh7W9MuqLVrFFl2&#10;UW8+YY9DM7bBZlKarNZ/bwTB23x8z5nOO1uLC7XeOFaQDhIQxIXThksFh/3vRwbCB2SNtWNScCMP&#10;81nvbYq5dlfe0mUXShFD2OeooAqhyaX0RUUW/cA1xJE7udZiiLAtpW7xGsNtLT+TZCQtGo4NFTb0&#10;XVFx3v1bBWYzWg7X4+PkKH+WIf3LzpmxB6Xe+93iC0SgLrzET/dKx/nDdAKPb+IJcn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3ZGh8IAAADdAAAADwAAAAAAAAAAAAAA&#10;AAChAgAAZHJzL2Rvd25yZXYueG1sUEsFBgAAAAAEAAQA+QAAAJADAAAAAA==&#10;" strokeweight="0"/>
              <v:line id="Line 1503" o:spid="_x0000_s2521" style="position:absolute;visibility:visible" from="5906,2868" to="5910,2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Alp8YAAADdAAAADwAAAGRycy9kb3ducmV2LnhtbESPT2vCQBDF74V+h2UKvdWNgppGVynF&#10;YnvzL/Q4ZMdkMTsbsqum375zELzN8N6895v5sveNulIXXWADw0EGirgM1nFl4LD/estBxYRssQlM&#10;Bv4ownLx/DTHwoYbb+m6S5WSEI4FGqhTagutY1mTxzgILbFop9B5TLJ2lbYd3iTcN3qUZRPt0bE0&#10;1NjSZ03leXfxBtxmsh7/TI/vR71ap+Fvfs6dPxjz+tJ/zEAl6tPDfL/+toI/Hgm/fCMj6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gJafGAAAA3QAAAA8AAAAAAAAA&#10;AAAAAAAAoQIAAGRycy9kb3ducmV2LnhtbFBLBQYAAAAABAAEAPkAAACUAwAAAAA=&#10;" strokeweight="0"/>
              <v:line id="Line 1504" o:spid="_x0000_s2522" style="position:absolute;visibility:visible" from="5906,2868" to="5907,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yAPMIAAADdAAAADwAAAGRycy9kb3ducmV2LnhtbERPS4vCMBC+L/gfwgje1rSCbq1GEVlx&#10;va0v8Dg0YxtsJqXJavffm4UFb/PxPWe+7Gwt7tR641hBOkxAEBdOGy4VnI6b9wyED8gaa8ek4Jc8&#10;LBe9tznm2j14T/dDKEUMYZ+jgiqEJpfSFxVZ9EPXEEfu6lqLIcK2lLrFRwy3tRwlyURaNBwbKmxo&#10;XVFxO/xYBeZ7sh3vPs7Ts/zchvSS3TJjT0oN+t1qBiJQF17if/eXjvPHoxT+vokn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yAPMIAAADdAAAADwAAAAAAAAAAAAAA&#10;AAChAgAAZHJzL2Rvd25yZXYueG1sUEsFBgAAAAAEAAQA+QAAAJADAAAAAA==&#10;" strokeweight="0"/>
              <v:line id="Line 1505" o:spid="_x0000_s2523" style="position:absolute;visibility:visible" from="5910,2868" to="5911,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4eS8IAAADdAAAADwAAAGRycy9kb3ducmV2LnhtbERPS4vCMBC+L/gfwgje1tSCbq1GEVlx&#10;va0v8Dg0YxtsJqXJavffm4UFb/PxPWe+7Gwt7tR641jBaJiAIC6cNlwqOB037xkIH5A11o5JwS95&#10;WC56b3PMtXvwnu6HUIoYwj5HBVUITS6lLyqy6IeuIY7c1bUWQ4RtKXWLjxhua5kmyURaNBwbKmxo&#10;XVFxO/xYBeZ7sh3vPs7Ts/zchtElu2XGnpQa9LvVDESgLrzE/+4vHeeP0xT+vokn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74eS8IAAADdAAAADwAAAAAAAAAAAAAA&#10;AAChAgAAZHJzL2Rvd25yZXYueG1sUEsFBgAAAAAEAAQA+QAAAJADAAAAAA==&#10;" strokeweight="0"/>
              <v:shape id="Freeform 1506" o:spid="_x0000_s2524" style="position:absolute;left:5910;top:2871;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wcAA&#10;AADdAAAADwAAAGRycy9kb3ducmV2LnhtbERPS4vCMBC+L+x/CLPgbU1XUdZqlGVF8GpV9jo2Y1u2&#10;mZQkffjvjSB4m4/vOavNYGrRkfOVZQVf4wQEcW51xYWC03H3+Q3CB2SNtWVScCMPm/X72wpTbXs+&#10;UJeFQsQQ9ikqKENoUil9XpJBP7YNceSu1hkMEbpCaod9DDe1nCTJXBqsODaU2NBvSfl/1hoFh0wu&#10;5m1zcX3357bH7tyGKbZKjT6GnyWIQEN4iZ/uvY7zZ5MpPL6JJ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BqwcAAAADdAAAADwAAAAAAAAAAAAAAAACYAgAAZHJzL2Rvd25y&#10;ZXYueG1sUEsFBgAAAAAEAAQA9QAAAIUDAAAAAA==&#10;" path="m,l2,1,4,4,7,6,8,8r1,3l11,13r,4l11,19r,4l9,25,8,29,7,32,4,34,2,35,,38e" filled="f" strokeweight="0">
                <v:path arrowok="t" o:connecttype="custom" o:connectlocs="0,0;1,0;1,1;2,2;2,2;2,3;3,3;3,4;3,5;3,6;2,7;2,8;2,8;1,9;1,9;0,10" o:connectangles="0,0,0,0,0,0,0,0,0,0,0,0,0,0,0,0"/>
              </v:shape>
              <v:shape id="Freeform 1507" o:spid="_x0000_s2525" style="position:absolute;left:5920;top:2821;width:12;height:79;visibility:visible;mso-wrap-style:square;v-text-anchor:top" coordsize="45,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Tr8MA&#10;AADdAAAADwAAAGRycy9kb3ducmV2LnhtbERPTWvCQBC9F/wPywje6iZiSonZBLG0SG9VsXgbsmMS&#10;kp0N2a2J/94tFHqbx/ucrJhMJ240uMaygngZgSAurW64UnA6vj+/gnAeWWNnmRTcyUGRz54yTLUd&#10;+YtuB1+JEMIuRQW1930qpStrMuiWticO3NUOBn2AQyX1gGMIN51cRdGLNNhwaKixp11NZXv4MQqQ&#10;zlx23x+7tyRu15+X86ky3Cq1mE/bDQhPk/8X/7n3OsxPVmv4/Sac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ZTr8MAAADdAAAADwAAAAAAAAAAAAAAAACYAgAAZHJzL2Rv&#10;d25yZXYueG1sUEsFBgAAAAAEAAQA9QAAAIgDAAAAAA==&#10;" path="m,l6,15r6,15l17,45r5,16l27,77r3,15l34,108r4,16l40,140r1,16l44,172r1,15l45,205r,15l45,236r,16l44,269r-3,16l39,301r-3,16e" filled="f" strokeweight="0">
                <v:path arrowok="t" o:connecttype="custom" o:connectlocs="0,0;2,4;3,7;5,11;6,15;7,19;8,23;9,27;10,31;11,35;11,39;12,43;12,47;12,51;12,55;12,59;12,63;12,67;11,71;10,75;10,79" o:connectangles="0,0,0,0,0,0,0,0,0,0,0,0,0,0,0,0,0,0,0,0,0"/>
              </v:shape>
              <v:shape id="Freeform 1508" o:spid="_x0000_s2526" style="position:absolute;left:5994;top:2483;width:36;height:36;visibility:visible;mso-wrap-style:square;v-text-anchor:top" coordsize="14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b5ccYA&#10;AADdAAAADwAAAGRycy9kb3ducmV2LnhtbERPS2vCQBC+F/oflin0VjdNfRFdJaQteBDqC8XbkB2T&#10;0Oxsmt1q/PddoeBtPr7nTOedqcWZWldZVvDai0AQ51ZXXCjYbT9fxiCcR9ZYWyYFV3Iwnz0+TDHR&#10;9sJrOm98IUIIuwQVlN43iZQuL8mg69mGOHAn2xr0AbaF1C1eQripZRxFQ2mw4tBQYkNZSfn35tco&#10;2K7713T4tc/e44+fdOmzt+NqdFDq+alLJyA8df4u/ncvdJg/iAdw+yac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b5ccYAAADdAAAADwAAAAAAAAAAAAAAAACYAgAAZHJz&#10;L2Rvd25yZXYueG1sUEsFBgAAAAAEAAQA9QAAAIsDAAAAAA==&#10;" path="m,142r,-9l,125r2,-9l4,108,6,99,8,92r4,-8l16,76r5,-8l24,60r6,-6l35,47r6,-6l47,35r8,-5l61,25r7,-5l75,15r9,-3l91,8r9,-2l108,3r9,-1l125,1,134,r8,e" filled="f" strokecolor="lime" strokeweight="0">
                <v:path arrowok="t" o:connecttype="custom" o:connectlocs="0,36;0,34;0,32;1,29;1,27;2,25;2,23;3,21;4,19;5,17;6,15;8,14;9,12;10,10;12,9;14,8;15,6;17,5;19,4;21,3;23,2;25,2;27,1;30,1;32,0;34,0;36,0" o:connectangles="0,0,0,0,0,0,0,0,0,0,0,0,0,0,0,0,0,0,0,0,0,0,0,0,0,0,0"/>
              </v:shape>
              <v:shape id="Freeform 1509" o:spid="_x0000_s2527" style="position:absolute;left:6305;top:2483;width:36;height:36;visibility:visible;mso-wrap-style:square;v-text-anchor:top" coordsize="14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RnBsYA&#10;AADdAAAADwAAAGRycy9kb3ducmV2LnhtbERPS2vCQBC+F/wPywi91U1TTUvqKiGt4EHwVVp6G7LT&#10;JJidjdmtxn/fFYTe5uN7znTem0acqHO1ZQWPowgEcWF1zaWCj/3i4QWE88gaG8uk4EIO5rPB3RRT&#10;bc+8pdPOlyKEsEtRQeV9m0rpiooMupFtiQP3YzuDPsCulLrDcwg3jYyjKJEGaw4NFbaUV1Qcdr9G&#10;wX47vmTJ+jN/i9+P2crnT9+b5y+l7od99grCU+//xTf3Uof5kziB6zfhB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RnBsYAAADdAAAADwAAAAAAAAAAAAAAAACYAgAAZHJz&#10;L2Rvd25yZXYueG1sUEsFBgAAAAAEAAQA9QAAAIsDAAAAAA==&#10;" path="m,l8,r9,1l26,2r8,1l43,6r7,2l58,12r8,3l73,20r7,5l88,30r6,5l101,41r5,6l112,54r5,6l122,68r3,8l130,84r3,8l136,99r2,9l140,116r1,9l142,133r,9e" filled="f" strokecolor="lime" strokeweight="0">
                <v:path arrowok="t" o:connecttype="custom" o:connectlocs="0,0;2,0;4,0;7,1;9,1;11,2;13,2;15,3;17,4;19,5;20,6;22,8;24,9;26,10;27,12;28,14;30,15;31,17;32,19;33,21;34,23;34,25;35,27;35,29;36,32;36,34;36,36" o:connectangles="0,0,0,0,0,0,0,0,0,0,0,0,0,0,0,0,0,0,0,0,0,0,0,0,0,0,0"/>
              </v:shape>
              <v:line id="Line 1510" o:spid="_x0000_s2528" style="position:absolute;visibility:visible" from="6435,2388" to="6436,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m+KcEAAADdAAAADwAAAGRycy9kb3ducmV2LnhtbERP24rCMBB9X/Afwgj7tqYKrlKNIkJh&#10;fdDi5QOGZmyLzSQkWa1/vxEWfJvDuc5y3ZtO3MmH1rKC8SgDQVxZ3XKt4HIuvuYgQkTW2FkmBU8K&#10;sF4NPpaYa/vgI91PsRYphEOOCpoYXS5lqBoyGEbWESfuar3BmKCvpfb4SOGmk5Ms+5YGW04NDTra&#10;NlTdTr9GwbwoD8dyH+qycofCo9uGXfFU6nPYbxYgIvXxLf53/+g0fzqZwe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qb4pwQAAAN0AAAAPAAAAAAAAAAAAAAAA&#10;AKECAABkcnMvZG93bnJldi54bWxQSwUGAAAAAAQABAD5AAAAjwMAAAAA&#10;" strokecolor="lime" strokeweight="0"/>
              <v:shape id="Freeform 1511" o:spid="_x0000_s2529" style="position:absolute;left:6432;top:3361;width:3;height:3;visibility:visible;mso-wrap-style:square;v-text-anchor:top" coordsize="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3LRMUA&#10;AADdAAAADwAAAGRycy9kb3ducmV2LnhtbESPS2vDMBCE74X+B7GF3hq5zhMnSgiBkh5yyYOcF2tj&#10;mVgrY6mJ/e+7h0Jvu8zszLerTe8b9aAu1oENfI4yUMRlsDVXBi7nr48FqJiQLTaBycBAETbr15cV&#10;FjY8+UiPU6qUhHAs0IBLqS20jqUjj3EUWmLRbqHzmGTtKm07fEq4b3SeZTPtsWZpcNjSzlF5P/14&#10;A9fJ9DAf58N+W3m6TPR42Du9M+b9rd8uQSXq07/57/rbCv40F1z5Rk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ctExQAAAN0AAAAPAAAAAAAAAAAAAAAAAJgCAABkcnMv&#10;ZG93bnJldi54bWxQSwUGAAAAAAQABAD1AAAAigMAAAAA&#10;" path="m13,r,1l11,3r,3l9,7,8,10,5,11r-2,l,11e" filled="f" strokecolor="lime" strokeweight="0">
                <v:path arrowok="t" o:connecttype="custom" o:connectlocs="3,0;3,0;3,1;3,2;2,2;2,3;1,3;1,3;0,3" o:connectangles="0,0,0,0,0,0,0,0,0"/>
              </v:shape>
              <v:shape id="Freeform 1512" o:spid="_x0000_s2530" style="position:absolute;left:5659;top:3637;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32MQA&#10;AADdAAAADwAAAGRycy9kb3ducmV2LnhtbERPTWvCQBC9C/6HZYTedKOtrUZXKUKKID00KdTjkB2T&#10;kOxsyG41/ntXELzN433OetubRpypc5VlBdNJBII4t7riQsFvlowXIJxH1thYJgVXcrDdDAdrjLW9&#10;8A+dU1+IEMIuRgWl920spctLMugmtiUO3Ml2Bn2AXSF1h5cQbho5i6J3abDi0FBiS7uS8jr9Nwqy&#10;t4/v3f71aL6S9vrHxaF2SVYr9TLqP1cgPPX+KX649zrMn8+WcP8mnC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5d9jEAAAA3QAAAA8AAAAAAAAAAAAAAAAAmAIAAGRycy9k&#10;b3ducmV2LnhtbFBLBQYAAAAABAAEAPUAAACJAwAAAAA=&#10;" path="m167,84r,-7l165,71r-1,-6l163,58r-3,-7l158,45r-4,-4l151,34r-4,-4l142,25r-5,-4l132,16r-6,-3l121,10,115,6,109,4,103,3,96,2,90,,84,,76,,70,2,64,3,57,4,51,6r-5,4l40,13r-6,3l29,21r-5,4l20,30r-5,4l12,41,9,45,6,51,4,58,2,65,1,71,,77r,7l,90r1,7l2,104r2,6l6,116r3,6l12,127r3,6l20,138r4,5l29,148r5,3l40,155r6,4l51,161r6,2l64,165r6,1l76,167r8,l90,167r6,-1l103,165r6,-2l115,161r6,-2l126,155r6,-4l137,148r5,-5l147,138r4,-5l154,127r4,-5l160,116r3,-6l164,104r1,-7l167,90r,-6xe" filled="f" strokecolor="lime" strokeweight="0">
                <v:path arrowok="t" o:connecttype="custom" o:connectlocs="42,19;41,16;40,13;39,10;37,8;34,5;32,3;29,2;26,1;23,0;19,0;16,1;13,2;10,3;7,5;5,8;3,10;2,13;1,16;0,19;0,23;1,26;2,29;3,32;5,35;7,37;10,39;13,40;16,41;19,42;23,42;26,41;29,40;32,39;34,37;37,35;39,32;40,29;41,26;42,23" o:connectangles="0,0,0,0,0,0,0,0,0,0,0,0,0,0,0,0,0,0,0,0,0,0,0,0,0,0,0,0,0,0,0,0,0,0,0,0,0,0,0,0"/>
              </v:shape>
              <v:shape id="Freeform 1513" o:spid="_x0000_s2531" style="position:absolute;left:5654;top:3632;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XP88UA&#10;AADdAAAADwAAAGRycy9kb3ducmV2LnhtbESP0WrCQBBF3wv+wzKCb3WjYrGpq0igUCylmvYDhuyY&#10;BLOzIbsm8e87D0LfZrh37j2z3Y+uUT11ofZsYDFPQBEX3tZcGvj9eX/egAoR2WLjmQzcKcB+N3na&#10;Ymr9wGfq81gqCeGQooEqxjbVOhQVOQxz3xKLdvGdwyhrV2rb4SDhrtHLJHnRDmuWhgpbyioqrvnN&#10;GTji9zUbwybrh9Pxs7+tcvv6lRszm46HN1CRxvhvflx/WMFfr4RfvpER9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c/zxQAAAN0AAAAPAAAAAAAAAAAAAAAAAJgCAABkcnMv&#10;ZG93bnJldi54bWxQSwUGAAAAAAQABAD1AAAAigMAAAAA&#10;" path="m215,107r-1,-7l214,93r-2,-8l210,78r-2,-7l205,64r-2,-7l199,51r-5,-6l191,39r-5,-6l181,28r-6,-5l169,20r-7,-5l156,11,150,9,143,6,136,4,128,1,122,r-7,l108,r-8,l93,,86,1,78,4,71,6,65,9r-7,2l52,15r-6,5l39,23r-4,5l28,33r-4,6l20,45r-5,6l13,57,9,64,7,71,4,78,3,85,2,93,,100r,7l,115r2,7l3,128r1,7l7,143r2,7l13,156r2,6l20,168r4,6l28,180r7,5l39,190r7,4l52,199r6,3l65,205r6,2l78,210r8,2l93,213r7,l108,214r7,-1l122,213r6,-1l136,210r7,-3l150,205r6,-3l162,199r7,-5l175,190r6,-5l186,180r5,-6l194,168r5,-6l203,156r2,-6l208,143r2,-8l212,128r2,-6l214,115r1,-8xe" filled="f" strokecolor="lime" strokeweight="0">
                <v:path arrowok="t" o:connecttype="custom" o:connectlocs="53,25;52,21;51,18;50,14;48,11;46,8;43,6;40,4;37,2;34,1;30,0;27,0;23,0;19,1;16,2;13,4;10,6;7,8;5,11;3,14;2,18;1,21;0,25;0,28;1,32;2,35;3,39;5,42;7,45;10,47;13,49;16,51;19,52;23,53;27,53;30,53;34,52;37,51;40,49;43,47;46,45;48,42;50,39;51,35;52,32;53,28" o:connectangles="0,0,0,0,0,0,0,0,0,0,0,0,0,0,0,0,0,0,0,0,0,0,0,0,0,0,0,0,0,0,0,0,0,0,0,0,0,0,0,0,0,0,0,0,0,0"/>
              </v:shape>
              <v:line id="Line 1514" o:spid="_x0000_s2532" style="position:absolute;flip:y;visibility:visible" from="5609,3498" to="5610,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gx8cAAADdAAAADwAAAGRycy9kb3ducmV2LnhtbESPT2sCMRDF70K/Q5hCbzVrbVXWjSKF&#10;Qi/Fui54HTazfzSZbDeprt++EQreZnhv3u9Nth6sEWfqfetYwWScgCAunW65VlDsP54XIHxA1mgc&#10;k4IreVivHkYZptpdeEfnPNQihrBPUUETQpdK6cuGLPqx64ijVrneYohrX0vd4yWGWyNfkmQmLbYc&#10;CQ129N5Qecp/beRWm+3P/NV+tcfvYlpcD0Yujkapp8dhswQRaAh38//1p47136YTuH0TR5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f6DHxwAAAN0AAAAPAAAAAAAA&#10;AAAAAAAAAKECAABkcnMvZG93bnJldi54bWxQSwUGAAAAAAQABAD5AAAAlQMAAAAA&#10;" strokecolor="lime" strokeweight="0"/>
              <v:line id="Line 1515" o:spid="_x0000_s2533" style="position:absolute;visibility:visible" from="5621,3498" to="5622,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eLbMEAAADdAAAADwAAAGRycy9kb3ducmV2LnhtbERP24rCMBB9X/Afwgj7tqYqK1KNIkJh&#10;fdDi5QOGZmyLzSQkWa1/vxEWfJvDuc5y3ZtO3MmH1rKC8SgDQVxZ3XKt4HIuvuYgQkTW2FkmBU8K&#10;sF4NPpaYa/vgI91PsRYphEOOCpoYXS5lqBoyGEbWESfuar3BmKCvpfb4SOGmk5Msm0mDLaeGBh1t&#10;G6pup1+jYF6Uh2O5D3VZuUPh0W3Drngq9TnsNwsQkfr4Fv+7f3Sa/z2dwO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4tswQAAAN0AAAAPAAAAAAAAAAAAAAAA&#10;AKECAABkcnMvZG93bnJldi54bWxQSwUGAAAAAAQABAD5AAAAjwMAAAAA&#10;" strokecolor="lime" strokeweight="0"/>
              <v:shape id="Freeform 1516" o:spid="_x0000_s2534" style="position:absolute;left:5609;top:3736;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CjbMIA&#10;AADdAAAADwAAAGRycy9kb3ducmV2LnhtbERP24rCMBB9F/Yfwiz4Ijb1ytI1yiIICoJY7fvQzLZl&#10;m0lpsrX+vREE3+ZwrrPa9KYWHbWusqxgEsUgiHOrKy4UXC+78RcI55E11pZJwZ0cbNYfgxUm2t74&#10;TF3qCxFC2CWooPS+SaR0eUkGXWQb4sD92tagD7AtpG7xFsJNLadxvJQGKw4NJTa0LSn/S/+NgkO9&#10;rS7Z/HqmSXc6LtKY7mk2Umr42f98g/DU+7f45d7rMH8xm8Hzm3C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KNswgAAAN0AAAAPAAAAAAAAAAAAAAAAAJgCAABkcnMvZG93&#10;bnJldi54bWxQSwUGAAAAAAQABAD1AAAAhwMAAAAA&#10;" path="m,l,4,1,7r1,3l3,13r3,3l8,18r3,3l13,22r4,1l20,23r3,1l27,23r3,l34,22r2,-1l39,18r2,-2l44,13r1,-3l46,7,47,4,47,e" filled="f" strokecolor="lime" strokeweight="0">
                <v:path arrowok="t" o:connecttype="custom" o:connectlocs="0,0;0,1;0,2;1,3;1,3;2,4;2,5;3,5;3,6;4,6;5,6;6,6;7,6;8,6;9,6;9,5;10,5;10,4;11,3;11,3;12,2;12,1;12,0" o:connectangles="0,0,0,0,0,0,0,0,0,0,0,0,0,0,0,0,0,0,0,0,0,0,0"/>
              </v:shape>
              <v:shape id="Freeform 1517" o:spid="_x0000_s2535" style="position:absolute;left:5651;top:3712;width:59;height:59;visibility:visible;mso-wrap-style:square;v-text-anchor:top" coordsize="238,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LV98MA&#10;AADdAAAADwAAAGRycy9kb3ducmV2LnhtbERPS2vCQBC+C/6HZQRvummtj6auEipCT+ILvQ7ZaRLM&#10;zobsqml+fVcQvM3H95z5sjGluFHtCssK3oYRCOLU6oIzBcfDejAD4TyyxtIyKfgjB8tFtzPHWNs7&#10;7+i295kIIexiVJB7X8VSujQng25oK+LA/draoA+wzqSu8R7CTSnfo2giDRYcGnKs6Dun9LK/GgV0&#10;knzentppm5StXl3kdvN5TZTq95rkC4Snxr/ET/ePDvPHow94fBNO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LV98MAAADdAAAADwAAAAAAAAAAAAAAAACYAgAAZHJzL2Rv&#10;d25yZXYueG1sUEsFBgAAAAAEAAQA9QAAAIgDAAAAAA==&#10;" path="m238,120r,-8l237,104r-2,-7l234,89r-2,-7l229,75r-3,-8l222,60r-4,-6l213,48r-4,-6l204,36r-6,-5l192,26r-7,-5l178,17r-6,-3l165,10,157,8,150,5,143,3,134,2r-7,l120,r-9,2l104,2,97,3,88,5,81,8r-8,2l66,14r-6,3l53,21r-6,5l40,31r-4,5l29,42r-4,6l20,54r-4,6l12,67,9,75,6,82,4,89,3,97r-2,7l,112r,8l,128r1,8l3,143r1,8l6,159r3,7l12,172r4,7l20,187r5,6l29,199r7,5l40,210r7,5l53,220r7,3l66,227r7,4l81,233r7,2l97,237r7,1l111,239r9,l127,239r7,-1l143,237r7,-2l157,233r8,-2l172,227r6,-4l185,220r7,-5l198,210r6,-6l209,199r4,-6l218,187r4,-8l226,172r3,-6l232,159r2,-8l235,143r2,-7l238,128r,-8xe" filled="f" strokecolor="lime" strokeweight="0">
                <v:path arrowok="t" o:connecttype="custom" o:connectlocs="59,28;58,24;58,20;56,17;54,13;52,10;49,8;46,5;43,3;39,2;35,1;31,0;28,0;24,1;20,2;16,3;13,5;10,8;7,10;5,13;3,17;1,20;1,24;0,28;0,32;1,35;1,39;3,42;5,46;7,49;10,52;13,54;16,56;20,58;24,59;28,59;31,59;35,59;39,58;43,56;46,54;49,52;52,49;54,46;56,42;58,39;58,35;59,32" o:connectangles="0,0,0,0,0,0,0,0,0,0,0,0,0,0,0,0,0,0,0,0,0,0,0,0,0,0,0,0,0,0,0,0,0,0,0,0,0,0,0,0,0,0,0,0,0,0,0,0"/>
              </v:shape>
              <v:shape id="Freeform 1518" o:spid="_x0000_s2536" style="position:absolute;left:5656;top:3718;width:48;height:47;visibility:visible;mso-wrap-style:square;v-text-anchor:top" coordsize="19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WDcMA&#10;AADdAAAADwAAAGRycy9kb3ducmV2LnhtbERP22rCQBB9L/gPywi+iG6spEh0FSmtCEKxKvg6ZCcX&#10;zc6G7Brj37tCoW9zONdZrDpTiZYaV1pWMBlHIIhTq0vOFZyO36MZCOeRNVaWScGDHKyWvbcFJtre&#10;+Zfag89FCGGXoILC+zqR0qUFGXRjWxMHLrONQR9gk0vd4D2Em0q+R9GHNFhyaCiwps+C0uvhZhRc&#10;fjK/a+PHxFXDzVd2Tml42pNSg363noPw1Pl/8Z97q8P8eBrD65twgl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SWDcMAAADdAAAADwAAAAAAAAAAAAAAAACYAgAAZHJzL2Rv&#10;d25yZXYueG1sUEsFBgAAAAAEAAQA9QAAAIgDAAAAAA==&#10;" path="m192,95r,-8l190,81r-1,-7l187,67r-3,-6l182,53r-4,-6l175,41r-4,-6l166,30r-5,-5l155,20r-5,-3l144,13r-6,-3l131,6,125,5,117,2,110,1,103,,97,,89,,82,1,75,2,69,5,61,6r-6,4l49,13r-6,4l37,20r-6,5l26,30r-4,5l17,41r-3,6l10,53,8,61,5,67,3,74,2,81r,6l,95r2,7l2,109r1,8l5,123r3,7l10,136r4,6l17,148r5,6l26,159r5,6l37,169r6,5l49,178r6,3l61,184r8,2l75,187r7,3l89,190r8,l103,190r7,l117,187r8,-1l131,184r7,-3l144,178r6,-4l155,169r6,-4l166,159r5,-5l175,148r3,-6l182,136r2,-6l187,123r2,-6l190,109r2,-7l192,95xe" filled="f" strokecolor="lime" strokeweight="0">
                <v:path arrowok="t" o:connecttype="custom" o:connectlocs="48,22;47,18;46,15;45,12;43,9;40,6;38,4;35,2;31,1;28,0;24,0;21,0;17,1;14,2;11,4;8,6;6,9;4,12;2,15;1,18;1,22;1,25;1,29;2,32;4,35;6,38;8,41;11,43;14,45;17,46;21,47;24,47;28,47;31,46;35,45;38,43;40,41;43,38;45,35;46,32;47,29;48,25" o:connectangles="0,0,0,0,0,0,0,0,0,0,0,0,0,0,0,0,0,0,0,0,0,0,0,0,0,0,0,0,0,0,0,0,0,0,0,0,0,0,0,0,0,0"/>
              </v:shape>
              <v:shape id="Freeform 1519" o:spid="_x0000_s2537" style="position:absolute;left:5669;top:3730;width:23;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0vsQA&#10;AADdAAAADwAAAGRycy9kb3ducmV2LnhtbERPTWvCQBC9C/0PyxR6Ed2oJGrqKiII5lLQFs9jdppE&#10;s7Mhu9Xor+8Khd7m8T5nsepMLa7UusqygtEwAkGcW11xoeDrczuYgXAeWWNtmRTcycFq+dJbYKrt&#10;jfd0PfhChBB2KSoovW9SKV1ekkE3tA1x4L5ta9AH2BZSt3gL4aaW4yhKpMGKQ0OJDW1Kyi+HH6Ng&#10;Nz9/3PtHOsV1ss8e0ygrMhMr9fbard9BeOr8v/jPvdNhfjxJ4PlNO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mtL7EAAAA3QAAAA8AAAAAAAAAAAAAAAAAmAIAAGRycy9k&#10;b3ducmV2LnhtbFBLBQYAAAAABAAEAPUAAACJAwAAAAA=&#10;" path="m95,48l94,43r,-5l93,33,90,28,88,25,85,20,83,16,79,12,76,10,71,6,66,5,62,3,57,1,53,,48,,43,,37,1,33,3,28,5,23,6r-3,4l15,12r-3,4l9,20,6,25,4,28,1,33,,38r,5l,48r,5l,57r1,5l4,67r2,5l9,76r3,3l15,83r5,4l23,89r5,3l33,93r4,1l43,95r5,l53,95r4,-1l62,93r4,-1l71,89r5,-2l79,83r4,-4l85,76r3,-4l90,67r3,-5l94,57r,-4l95,48xe" filled="f" strokecolor="lime" strokeweight="0">
                <v:path arrowok="t" o:connecttype="custom" o:connectlocs="23,12;23,10;23,9;23,8;22,7;21,6;21,5;20,4;19,3;18,2;17,1;16,1;15,1;14,0;13,0;12,0;10,0;9,0;8,1;7,1;6,1;5,2;4,3;3,4;2,5;1,6;1,7;0,8;0,9;0,10;0,12;0,13;0,14;0,15;1,16;1,17;2,18;3,19;4,20;5,21;6,22;7,22;8,23;9,23;10,23;12,23;13,23;14,23;15,23;16,22;17,22;18,21;19,20;20,19;21,18;21,17;22,16;23,15;23,14;23,13;23,12" o:connectangles="0,0,0,0,0,0,0,0,0,0,0,0,0,0,0,0,0,0,0,0,0,0,0,0,0,0,0,0,0,0,0,0,0,0,0,0,0,0,0,0,0,0,0,0,0,0,0,0,0,0,0,0,0,0,0,0,0,0,0,0,0"/>
              </v:shape>
              <v:shape id="Freeform 1520" o:spid="_x0000_s2538" style="position:absolute;left:5609;top:3492;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pJcIA&#10;AADdAAAADwAAAGRycy9kb3ducmV2LnhtbERPTWvCQBC9F/wPywje6sZIq0RXEUtpPBU1eB6yYzaY&#10;nY3ZVdN/3y0UvM3jfc5y3dtG3KnztWMFk3ECgrh0uuZKQXH8fJ2D8AFZY+OYFPyQh/Vq8LLETLsH&#10;7+l+CJWIIewzVGBCaDMpfWnIoh+7ljhyZ9dZDBF2ldQdPmK4bWSaJO/SYs2xwWBLW0Pl5XCzCvLq&#10;pG9pviuuDre7r/R7X3zURqnRsN8sQATqw1P87851nP82ncHfN/EE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QWklwgAAAN0AAAAPAAAAAAAAAAAAAAAAAJgCAABkcnMvZG93&#10;bnJldi54bWxQSwUGAAAAAAQABAD1AAAAhwMAAAAA&#10;" path="m47,23r,-4l46,17,45,13,44,11,41,7,39,5,36,3,34,1,30,,27,,23,,20,,17,,13,1,11,3,8,5,6,7,3,11,2,13,1,17,,19r,4e" filled="f" strokecolor="lime" strokeweight="0">
                <v:path arrowok="t" o:connecttype="custom" o:connectlocs="12,6;12,5;12,4;11,3;11,3;10,2;10,1;9,1;9,0;8,0;7,0;6,0;5,0;4,0;3,0;3,1;2,1;2,2;1,3;1,3;0,4;0,5;0,6" o:connectangles="0,0,0,0,0,0,0,0,0,0,0,0,0,0,0,0,0,0,0,0,0,0,0"/>
              </v:shape>
              <v:rect id="Rectangle 1521" o:spid="_x0000_s2539" style="position:absolute;left:6055;top:3681;width:7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Z/sQA&#10;AADdAAAADwAAAGRycy9kb3ducmV2LnhtbESP3WoCMRCF74W+Q5hC72q2ikW2RpGCoMUb1z7AsJn9&#10;wWSyJKm7ffvORcG7Gc6Zc77Z7Cbv1J1i6gMbeJsXoIjrYHtuDXxfD69rUCkjW3SBycAvJdhtn2Yb&#10;LG0Y+UL3KrdKQjiVaKDLeSi1TnVHHtM8DMSiNSF6zLLGVtuIo4R7pxdF8a499iwNHQ702VF9q368&#10;AX2tDuO6crEIX4vm7E7HS0PBmJfnaf8BKtOUH+b/66MV/NVSc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2f7EAAAA3QAAAA8AAAAAAAAAAAAAAAAAmAIAAGRycy9k&#10;b3ducmV2LnhtbFBLBQYAAAAABAAEAPUAAACJAwAAAAA=&#10;" filled="f" stroked="f">
                <v:textbox style="mso-next-textbox:#Rectangle 1521;mso-fit-shape-to-text:t" inset="0,0,0,0">
                  <w:txbxContent>
                    <w:p w:rsidR="00FF74C8" w:rsidRDefault="00FF74C8">
                      <w:r>
                        <w:rPr>
                          <w:rFonts w:ascii="Arial" w:hAnsi="Arial" w:cs="Arial"/>
                          <w:color w:val="00FFFF"/>
                          <w:sz w:val="2"/>
                          <w:szCs w:val="2"/>
                        </w:rPr>
                        <w:t>PURGE</w:t>
                      </w:r>
                    </w:p>
                  </w:txbxContent>
                </v:textbox>
              </v:rect>
              <v:rect id="Rectangle 1522" o:spid="_x0000_s2540" style="position:absolute;left:5922;top:3438;width:232;height: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8ZcEA&#10;AADdAAAADwAAAGRycy9kb3ducmV2LnhtbERP22oCMRB9L/gPYQTfalaloqtRpCDY4ourHzBsZi+Y&#10;TJYkdbd/3xQE3+ZwrrPdD9aIB/nQOlYwm2YgiEunW64V3K7H9xWIEJE1Gsek4JcC7Hejty3m2vV8&#10;oUcRa5FCOOSooImxy6UMZUMWw9R1xImrnLcYE/S11B77FG6NnGfZUlpsOTU02NFnQ+W9+LEK5LU4&#10;9qvC+Mx9z6uz+TpdKnJKTcbDYQMi0hBf4qf7pNP8j8Ua/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2fGXBAAAA3QAAAA8AAAAAAAAAAAAAAAAAmAIAAGRycy9kb3du&#10;cmV2LnhtbFBLBQYAAAAABAAEAPUAAACGAwAAAAA=&#10;" filled="f" stroked="f">
                <v:textbox style="mso-next-textbox:#Rectangle 1522;mso-fit-shape-to-text:t" inset="0,0,0,0">
                  <w:txbxContent>
                    <w:p w:rsidR="00FF74C8" w:rsidRDefault="00FF74C8">
                      <w:r>
                        <w:rPr>
                          <w:rFonts w:ascii="Arial" w:hAnsi="Arial" w:cs="Arial"/>
                          <w:color w:val="00FFFF"/>
                          <w:sz w:val="4"/>
                          <w:szCs w:val="4"/>
                        </w:rPr>
                        <w:t>STATION #3</w:t>
                      </w:r>
                    </w:p>
                  </w:txbxContent>
                </v:textbox>
              </v:rect>
              <v:rect id="Rectangle 1523" o:spid="_x0000_s2541" style="position:absolute;left:6049;top:3574;width:69;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mhcQA&#10;AADdAAAADwAAAGRycy9kb3ducmV2LnhtbESP3WoCMRCF74W+Q5hC72q2okW2RpGCoMUb1z7AsJn9&#10;wWSyJKm7ffvORcG7Gc6Zc77Z7Cbv1J1i6gMbeJsXoIjrYHtuDXxfD69rUCkjW3SBycAvJdhtn2Yb&#10;LG0Y+UL3KrdKQjiVaKDLeSi1TnVHHtM8DMSiNSF6zLLGVtuIo4R7pxdF8a499iwNHQ702VF9q368&#10;AX2tDuO6crEIX4vm7E7HS0PBmJfnaf8BKtOUH+b/66MV/NVS+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KpoXEAAAA3QAAAA8AAAAAAAAAAAAAAAAAmAIAAGRycy9k&#10;b3ducmV2LnhtbFBLBQYAAAAABAAEAPUAAACJAwAAAAA=&#10;" filled="f" stroked="f">
                <v:textbox style="mso-next-textbox:#Rectangle 1523;mso-fit-shape-to-text:t" inset="0,0,0,0">
                  <w:txbxContent>
                    <w:p w:rsidR="00FF74C8" w:rsidRDefault="00FF74C8">
                      <w:r>
                        <w:rPr>
                          <w:rFonts w:ascii="Arial" w:hAnsi="Arial" w:cs="Arial"/>
                          <w:color w:val="00FFFF"/>
                          <w:sz w:val="2"/>
                          <w:szCs w:val="2"/>
                        </w:rPr>
                        <w:t>PAUSE</w:t>
                      </w:r>
                    </w:p>
                  </w:txbxContent>
                </v:textbox>
              </v:rect>
              <v:rect id="Rectangle 1524" o:spid="_x0000_s2542" style="position:absolute;left:6056;top:3645;width:57;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YDHsAA&#10;AADdAAAADwAAAGRycy9kb3ducmV2LnhtbERP24rCMBB9F/yHMIJvmiq6SDWKCIK7+GL1A4ZmesFk&#10;UpJou3+/WVjYtzmc6+wOgzXiTT60jhUs5hkI4tLplmsFj/t5tgERIrJG45gUfFOAw3482mGuXc83&#10;ehexFimEQ44Kmhi7XMpQNmQxzF1HnLjKeYsxQV9L7bFP4dbIZZZ9SIstp4YGOzo1VD6Ll1Ug78W5&#10;3xTGZ+5rWV3N5+VWkVNqOhmOWxCRhvgv/nNfdJq/Xi3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oYDHsAAAADdAAAADwAAAAAAAAAAAAAAAACYAgAAZHJzL2Rvd25y&#10;ZXYueG1sUEsFBgAAAAAEAAQA9QAAAIUDAAAAAA==&#10;" filled="f" stroked="f">
                <v:textbox style="mso-next-textbox:#Rectangle 1524;mso-fit-shape-to-text:t" inset="0,0,0,0">
                  <w:txbxContent>
                    <w:p w:rsidR="00FF74C8" w:rsidRDefault="00FF74C8">
                      <w:r>
                        <w:rPr>
                          <w:rFonts w:ascii="Arial" w:hAnsi="Arial" w:cs="Arial"/>
                          <w:color w:val="00FFFF"/>
                          <w:sz w:val="2"/>
                          <w:szCs w:val="2"/>
                        </w:rPr>
                        <w:t>LOAD</w:t>
                      </w:r>
                    </w:p>
                  </w:txbxContent>
                </v:textbox>
              </v:rect>
              <v:rect id="Rectangle 1525" o:spid="_x0000_s2543" style="position:absolute;left:6022;top:3609;width:132;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dacAA&#10;AADdAAAADwAAAGRycy9kb3ducmV2LnhtbERP22oCMRB9F/yHMIJvmnWxRVajiCDY0hdXP2DYzF4w&#10;mSxJdLd/3xQKfZvDuc7uMFojXuRD51jBapmBIK6c7rhRcL+dFxsQISJrNI5JwTcFOOynkx0W2g18&#10;pVcZG5FCOBSooI2xL6QMVUsWw9L1xImrnbcYE/SN1B6HFG6NzLPsXVrsODW02NOppepRPq0CeSvP&#10;w6Y0PnOfef1lPi7XmpxS89l43IKINMZ/8Z/7otP8t3U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SdacAAAADdAAAADwAAAAAAAAAAAAAAAACYAgAAZHJzL2Rvd25y&#10;ZXYueG1sUEsFBgAAAAAEAAQA9QAAAIUDAAAAAA==&#10;" filled="f" stroked="f">
                <v:textbox style="mso-next-textbox:#Rectangle 1525;mso-fit-shape-to-text:t" inset="0,0,0,0">
                  <w:txbxContent>
                    <w:p w:rsidR="00FF74C8" w:rsidRDefault="00FF74C8">
                      <w:r>
                        <w:rPr>
                          <w:rFonts w:ascii="Arial" w:hAnsi="Arial" w:cs="Arial"/>
                          <w:color w:val="00FFFF"/>
                          <w:sz w:val="2"/>
                          <w:szCs w:val="2"/>
                        </w:rPr>
                        <w:t>LEAK CHECK</w:t>
                      </w:r>
                    </w:p>
                  </w:txbxContent>
                </v:textbox>
              </v:rect>
              <v:rect id="Rectangle 1526" o:spid="_x0000_s2544" style="position:absolute;left:6061;top:3538;width:46;height: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g48sEA&#10;AADdAAAADwAAAGRycy9kb3ducmV2LnhtbERP22oCMRB9L/gPYQTfalatIqtRpCDY4ourHzBsZi+Y&#10;TJYkdbd/3xQE3+ZwrrPdD9aIB/nQOlYwm2YgiEunW64V3K7H9zWIEJE1Gsek4JcC7Hejty3m2vV8&#10;oUcRa5FCOOSooImxy6UMZUMWw9R1xImrnLcYE/S11B77FG6NnGfZSlpsOTU02NFnQ+W9+LEK5LU4&#10;9uvC+Mx9z6uz+TpdKnJKTcbDYQMi0hBf4qf7pNP85cc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YOPLBAAAA3QAAAA8AAAAAAAAAAAAAAAAAmAIAAGRycy9kb3du&#10;cmV2LnhtbFBLBQYAAAAABAAEAPUAAACGAwAAAAA=&#10;" filled="f" stroked="f">
                <v:textbox style="mso-next-textbox:#Rectangle 1526;mso-fit-shape-to-text:t" inset="0,0,0,0">
                  <w:txbxContent>
                    <w:p w:rsidR="00FF74C8" w:rsidRDefault="00FF74C8">
                      <w:r>
                        <w:rPr>
                          <w:rFonts w:ascii="Arial" w:hAnsi="Arial" w:cs="Arial"/>
                          <w:color w:val="00FFFF"/>
                          <w:sz w:val="2"/>
                          <w:szCs w:val="2"/>
                        </w:rPr>
                        <w:t>IDLE</w:t>
                      </w:r>
                    </w:p>
                  </w:txbxContent>
                </v:textbox>
              </v:rect>
              <v:shape id="Freeform 1527" o:spid="_x0000_s2545" style="position:absolute;left:5659;top:3471;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c95sMA&#10;AADdAAAADwAAAGRycy9kb3ducmV2LnhtbERPTWvCQBC9C/0PywjedGONVVJXKUKKUDyYFPQ4ZKdJ&#10;SHY2ZLca/323IHibx/uczW4wrbhS72rLCuazCARxYXXNpYLvPJ2uQTiPrLG1TAru5GC3fRltMNH2&#10;xie6Zr4UIYRdggoq77tESldUZNDNbEccuB/bG/QB9qXUPd5CuGnlaxS9SYM1h4YKO9pXVDTZr1GQ&#10;x6vj/rC4mM+0u5+5/GpcmjdKTcbDxzsIT4N/ih/ugw7zl3EM/9+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c95sMAAADdAAAADwAAAAAAAAAAAAAAAACYAgAAZHJzL2Rv&#10;d25yZXYueG1sUEsFBgAAAAAEAAQA9QAAAIgDAAAAAA==&#10;" path="m167,84r,-7l165,70r-1,-6l163,57r-3,-6l158,45r-4,-5l151,34r-4,-5l142,24r-5,-4l132,16r-6,-4l121,10,115,6,109,3,103,2,96,1,90,,84,,76,,70,1,64,2,57,3,51,6r-5,4l40,12r-6,4l29,20r-5,4l20,29r-5,5l12,40,9,45,6,51,4,57,2,64,1,70,,77r,7l,90r1,6l2,103r2,6l6,115r3,7l12,126r3,7l20,137r4,5l29,147r5,4l40,154r6,4l51,161r6,2l64,164r6,1l76,167r8,l90,167r6,-2l103,164r6,-1l115,161r6,-3l126,154r6,-3l137,147r5,-5l147,137r4,-4l154,126r4,-4l160,115r3,-6l164,103r1,-7l167,90r,-6xe" filled="f" strokecolor="lime" strokeweight="0">
                <v:path arrowok="t" o:connecttype="custom" o:connectlocs="42,19;41,16;40,13;39,10;37,7;34,5;32,3;29,2;26,1;23,0;19,0;16,1;13,2;10,3;7,5;5,7;3,10;2,13;1,16;0,19;0,23;1,26;2,29;3,32;5,34;7,37;10,39;13,40;16,41;19,42;23,42;26,41;29,40;32,39;34,37;37,34;39,32;40,29;41,26;42,23" o:connectangles="0,0,0,0,0,0,0,0,0,0,0,0,0,0,0,0,0,0,0,0,0,0,0,0,0,0,0,0,0,0,0,0,0,0,0,0,0,0,0,0"/>
              </v:shape>
              <v:shape id="Freeform 1528" o:spid="_x0000_s2546" style="position:absolute;left:5665;top:3478;width:30;height:29;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E8MMA&#10;AADdAAAADwAAAGRycy9kb3ducmV2LnhtbERPS2vCQBC+F/wPywi96cbiM7pKEWrrSXyAHsfs5EGz&#10;syG7TdJ/3xWE3ubje85q05lSNFS7wrKC0TACQZxYXXCm4HL+GMxBOI+ssbRMCn7JwWbde1lhrG3L&#10;R2pOPhMhhF2MCnLvq1hKl+Rk0A1tRRy41NYGfYB1JnWNbQg3pXyLoqk0WHBoyLGibU7J9+nHKLi2&#10;i+SGY/153++m21nq08N11yj12u/elyA8df5f/HR/6TB/Mp7A45tw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hE8MMAAADdAAAADwAAAAAAAAAAAAAAAACYAgAAZHJzL2Rv&#10;d25yZXYueG1sUEsFBgAAAAAEAAQA9QAAAIgDAAAAAA==&#10;" path="m118,60r,-6l118,49r-1,-6l114,38r-2,-5l110,28r-3,-5l104,20,99,15,95,12,90,9,85,6,80,4,75,3,71,1,65,,60,,54,,49,1,43,3,38,4,33,6,28,9r-5,3l19,15r-3,5l12,23,8,28,6,33,4,38,2,43,1,49,,54r,6l,65r1,6l2,76r2,5l6,85r2,5l12,95r4,4l19,104r4,3l28,110r5,2l38,115r5,2l49,118r5,l60,118r5,l71,118r4,-1l80,115r5,-3l90,110r5,-3l99,104r5,-5l107,95r3,-5l112,85r2,-4l117,76r1,-5l118,65r,-5xe" filled="f" strokecolor="lime" strokeweight="0">
                <v:path arrowok="t" o:connecttype="custom" o:connectlocs="30,13;30,11;28,8;27,6;25,4;23,2;20,1;18,0;15,0;12,0;10,1;7,2;5,4;3,6;2,8;1,11;0,13;0,16;1,19;2,21;3,23;5,26;7,27;10,28;12,29;15,29;18,29;20,28;23,27;25,26;27,23;28,21;30,19;30,16" o:connectangles="0,0,0,0,0,0,0,0,0,0,0,0,0,0,0,0,0,0,0,0,0,0,0,0,0,0,0,0,0,0,0,0,0,0"/>
              </v:shape>
              <v:shape id="Freeform 1529" o:spid="_x0000_s2547" style="position:absolute;left:5674;top:3486;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ANMUA&#10;AADdAAAADwAAAGRycy9kb3ducmV2LnhtbERPTWvCQBC9C/6HZYTedFOr1qbZiApCqSBUbUtvQ3aa&#10;pM3Ohuyq8d+7guBtHu9zkllrKnGkxpWWFTwOIhDEmdUl5wr2u1V/CsJ5ZI2VZVJwJgeztNtJMNb2&#10;xB903PpchBB2MSoovK9jKV1WkEE3sDVx4H5tY9AH2ORSN3gK4aaSwyiaSIMlh4YCa1oWlP1vD0aB&#10;+Vmun/cv799fi43mz6e/qi7XK6Ueeu38FYSn1t/FN/ebDvPHowlcvwknyP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QA0xQAAAN0AAAAPAAAAAAAAAAAAAAAAAJgCAABkcnMv&#10;ZG93bnJldi54bWxQSwUGAAAAAAQABAD1AAAAigMAAAAA&#10;" path="m48,25r,-4l47,18,45,14,44,11,42,9,39,7,37,4,34,3,31,2,27,,25,,21,,17,2,14,3,11,4,9,7,6,9,4,11,3,14,2,18,,21r,4l,27r2,4l3,35r1,2l6,39r3,3l11,44r3,2l17,47r4,1l25,48r2,l31,47r3,-1l37,44r2,-2l42,39r2,-2l45,35r2,-4l48,27r,-2xe" filled="f" strokecolor="lime" strokeweight="0">
                <v:path arrowok="t" o:connecttype="custom" o:connectlocs="12,6;12,5;12,5;11,4;11,3;11,2;10,2;9,1;9,1;8,1;7,0;6,0;5,0;4,1;4,1;3,1;2,2;2,2;1,3;1,4;1,5;0,5;0,6;0,7;1,8;1,9;1,9;2,10;2,11;3,11;4,12;4,12;5,12;6,12;7,12;8,12;9,12;9,11;10,11;11,10;11,9;11,9;12,8;12,7;12,6" o:connectangles="0,0,0,0,0,0,0,0,0,0,0,0,0,0,0,0,0,0,0,0,0,0,0,0,0,0,0,0,0,0,0,0,0,0,0,0,0,0,0,0,0,0,0,0,0"/>
              </v:shape>
              <v:shape id="Freeform 1530" o:spid="_x0000_s2548" style="position:absolute;left:5665;top:3560;width:30;height:30;visibility:visible;mso-wrap-style:square;v-text-anchor:top" coordsize="11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Kru8UA&#10;AADdAAAADwAAAGRycy9kb3ducmV2LnhtbERPTWsCMRC9C/6HMEIvotmWqmU1SrG09CKoLYq3YTO7&#10;Wd1M1k2q679vCkJv83ifM1u0thIXanzpWMHjMAFBnDldcqHg++t98ALCB2SNlWNScCMPi3m3M8NU&#10;uytv6LINhYgh7FNUYEKoUyl9ZsiiH7qaOHK5ayyGCJtC6gavMdxW8ilJxtJiybHBYE1LQ9lp+2MV&#10;9DHPb2v5sd+9taOdMcfzYbVHpR567esURKA2/Ivv7k8d54+eJ/D3TT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qu7xQAAAN0AAAAPAAAAAAAAAAAAAAAAAJgCAABkcnMv&#10;ZG93bnJldi54bWxQSwUGAAAAAAQABAD1AAAAigMAAAAA&#10;" path="m118,60r,-6l118,49r-1,-6l114,38r-2,-5l110,28r-3,-5l104,20,99,16,95,12,90,9,85,6,80,4,75,3,71,1,65,,60,,54,,49,1,43,3,38,4,33,6,28,9r-5,3l19,16r-3,4l12,23,8,28,6,33,4,38,2,43,1,49,,54r,6l,65r1,6l2,76r2,4l6,87r2,4l12,95r4,5l19,104r4,3l28,110r5,3l38,115r5,2l49,118r5,l60,119r5,-1l71,118r4,-1l80,115r5,-2l90,110r5,-3l99,104r5,-4l107,95r3,-4l112,87r2,-7l117,76r1,-5l118,65r,-5xe" filled="f" strokecolor="lime" strokeweight="0">
                <v:path arrowok="t" o:connecttype="custom" o:connectlocs="30,14;30,11;28,8;27,6;25,4;23,2;20,1;18,0;15,0;12,0;10,1;7,2;5,4;3,6;2,8;1,11;0,14;0,16;1,19;2,22;3,24;5,26;7,28;10,29;12,30;15,30;18,30;20,29;23,28;25,26;27,24;28,22;30,19;30,16" o:connectangles="0,0,0,0,0,0,0,0,0,0,0,0,0,0,0,0,0,0,0,0,0,0,0,0,0,0,0,0,0,0,0,0,0,0"/>
              </v:shape>
              <v:shape id="Freeform 1531" o:spid="_x0000_s2549" style="position:absolute;left:5659;top:3554;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348YA&#10;AADdAAAADwAAAGRycy9kb3ducmV2LnhtbESPQWvCQBCF7wX/wzKCt7rR2laiq4gQEaSHmkJ7HLJj&#10;EpKdDdmtxn/vHAq9zfDevPfNeju4Vl2pD7VnA7NpAoq48Lbm0sBXnj0vQYWIbLH1TAbuFGC7GT2t&#10;MbX+xp90PcdSSQiHFA1UMXap1qGoyGGY+o5YtIvvHUZZ+1LbHm8S7lo9T5I37bBmaaiwo31FRXP+&#10;dQbyxfvH/vjy4w5Zd//m8tSELG+MmYyH3QpUpCH+m/+uj1bwXxeCK9/IC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o348YAAADdAAAADwAAAAAAAAAAAAAAAACYAgAAZHJz&#10;L2Rvd25yZXYueG1sUEsFBgAAAAAEAAQA9QAAAIsDAAAAAA==&#10;" path="m167,84r,-8l165,70r-1,-6l163,58r-3,-6l158,46r-4,-6l151,35r-4,-6l142,24r-5,-4l132,16r-6,-4l121,9,115,7,109,5,103,2,96,1r-6,l84,,76,1r-6,l64,2,57,5,51,7,46,9r-6,3l34,16r-5,4l24,24r-4,5l15,35r-3,5l9,46,6,52,4,58,2,64,1,70,,76r,8l,90r1,7l2,103r2,6l6,115r3,6l12,128r3,4l20,137r4,5l29,147r5,4l40,154r6,4l51,160r6,3l64,164r6,1l76,167r8,l90,167r6,-2l103,164r6,-1l115,160r6,-2l126,154r6,-3l137,147r5,-5l147,137r4,-5l154,128r4,-7l160,115r3,-6l164,103r1,-6l167,90r,-6xe" filled="f" strokecolor="lime" strokeweight="0">
                <v:path arrowok="t" o:connecttype="custom" o:connectlocs="42,19;41,16;40,13;39,10;37,7;34,5;32,3;29,2;26,1;23,0;19,0;16,1;13,2;10,3;7,5;5,7;3,10;2,13;1,16;0,19;0,23;1,26;2,29;3,32;5,34;7,37;10,39;13,40;16,41;19,42;23,42;26,41;29,40;32,39;34,37;37,34;39,32;40,29;41,26;42,23" o:connectangles="0,0,0,0,0,0,0,0,0,0,0,0,0,0,0,0,0,0,0,0,0,0,0,0,0,0,0,0,0,0,0,0,0,0,0,0,0,0,0,0"/>
              </v:shape>
              <v:shape id="Freeform 1532" o:spid="_x0000_s2550" style="position:absolute;left:5674;top:356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URsQA&#10;AADdAAAADwAAAGRycy9kb3ducmV2LnhtbERP22rCQBB9L/gPywi+1Y3WekldpRUEUSh4x7chO02i&#10;2dmQXTX9+65Q8G0O5zrjaW0KcaPK5ZYVdNoRCOLE6pxTBbvt/HUIwnlkjYVlUvBLDqaTxssYY23v&#10;vKbbxqcihLCLUUHmfRlL6ZKMDLq2LYkD92Mrgz7AKpW6wnsIN4XsRlFfGsw5NGRY0iyj5LK5GgXm&#10;NFsNdqPl8fD1rXn/di7KfDVXqtWsPz9AeKr9U/zvXugw/703gsc34QQ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mlEbEAAAA3QAAAA8AAAAAAAAAAAAAAAAAmAIAAGRycy9k&#10;b3ducmV2LnhtbFBLBQYAAAAABAAEAPUAAACJAwAAAAA=&#10;" path="m48,25r,-4l47,17,45,15,44,11,42,9,39,6,37,4,34,3,31,2,27,,25,,21,,17,2,14,3,11,4,9,6,6,9,4,11,3,15,2,17,,21r,4l,28r2,3l3,34r1,3l6,41r3,2l11,44r3,3l17,48r4,l25,48r2,l31,48r3,-1l37,44r2,-1l42,41r2,-4l45,34r2,-3l48,28r,-3xe" filled="f" strokecolor="lime" strokeweight="0">
                <v:path arrowok="t" o:connecttype="custom" o:connectlocs="12,6;12,5;12,4;11,4;11,3;11,2;10,2;9,1;9,1;8,1;7,0;6,0;5,0;4,1;4,1;3,1;2,2;2,2;1,3;1,4;1,4;0,5;0,6;0,7;1,8;1,9;1,9;2,10;2,11;3,11;4,12;4,12;5,12;6,12;7,12;8,12;9,12;9,11;10,11;11,10;11,9;11,9;12,8;12,7;12,6" o:connectangles="0,0,0,0,0,0,0,0,0,0,0,0,0,0,0,0,0,0,0,0,0,0,0,0,0,0,0,0,0,0,0,0,0,0,0,0,0,0,0,0,0,0,0,0,0"/>
              </v:shape>
              <v:shape id="Freeform 1533" o:spid="_x0000_s2551" style="position:absolute;left:5671;top:3649;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Y/Q8YA&#10;AADdAAAADwAAAGRycy9kb3ducmV2LnhtbESPQWvCQBCF7wX/wzKFXopuKhhK6ipiqehFMfUHDNlp&#10;NjQ7G7JbTf31zkHwNsN789438+XgW3WmPjaBDbxNMlDEVbAN1wZO31/jd1AxIVtsA5OBf4qwXIye&#10;5ljYcOEjnctUKwnhWKABl1JXaB0rRx7jJHTEov2E3mOSta+17fEi4b7V0yzLtceGpcFhR2tH1W/5&#10;5w2E7PNwqMrdaog+HHf7a/66cbkxL8/D6gNUoiE9zPfrrRX82Uz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Y/Q8YAAADdAAAADwAAAAAAAAAAAAAAAACYAgAAZHJz&#10;L2Rvd25yZXYueG1sUEsFBgAAAAAEAAQA9QAAAIsDAAAAAA==&#10;" path="m72,36r,-5l71,28,70,23,68,19,66,16,63,12,60,10,56,6,52,5,49,2,45,1,40,,37,,32,,28,1,23,2,20,5,16,6r-4,4l10,12,6,16,5,19,3,23,1,28r,3l,36r1,4l1,45r2,4l5,52r1,4l10,59r2,3l16,66r4,2l23,69r5,1l32,72r5,l40,72r5,-2l49,69r3,-1l56,66r4,-4l63,59r3,-3l68,52r2,-3l71,45r1,-5l72,36xe" filled="f" strokecolor="lime" strokeweight="0">
                <v:path arrowok="t" o:connecttype="custom" o:connectlocs="18,9;18,8;18,7;18,6;17,5;17,4;16,3;15,3;14,2;13,1;12,1;11,0;10,0;9,0;8,0;7,0;6,1;5,1;4,2;3,3;3,3;2,4;1,5;1,6;0,7;0,8;0,9;0,10;0,11;1,12;1,13;2,14;3,15;3,16;4,17;5,17;6,17;7,18;8,18;9,18;10,18;11,18;12,17;13,17;14,17;15,16;16,15;17,14;17,13;18,12;18,11;18,10;18,9" o:connectangles="0,0,0,0,0,0,0,0,0,0,0,0,0,0,0,0,0,0,0,0,0,0,0,0,0,0,0,0,0,0,0,0,0,0,0,0,0,0,0,0,0,0,0,0,0,0,0,0,0,0,0,0,0"/>
              </v:shape>
              <v:shape id="Freeform 1534" o:spid="_x0000_s2552" style="position:absolute;left:6156;top:3682;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Ud+cQA&#10;AADdAAAADwAAAGRycy9kb3ducmV2LnhtbERPTWvCQBC9F/oflin0UnRjMTWkriKCoBelKvQ6ZMck&#10;JDsbsts19de7QqG3ebzPmS8H04pAvastK5iMExDEhdU1lwrOp80oA+E8ssbWMin4JQfLxfPTHHNt&#10;r/xF4ehLEUPY5aig8r7LpXRFRQbd2HbEkbvY3qCPsC+l7vEaw00r35PkQxqsOTZU2NG6oqI5/hgF&#10;Q5qF/eGway7fm+l2lt3CW6ODUq8vw+oThKfB/4v/3Fsd56fp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lHfnEAAAA3QAAAA8AAAAAAAAAAAAAAAAAmAIAAGRycy9k&#10;b3ducmV2LnhtbFBLBQYAAAAABAAEAPUAAACJAwAAAAA=&#10;" path="m49,23l47,21r,-4l46,14,44,11,43,8,40,6,38,4,34,3,30,2,28,,24,,21,,17,2,14,3,11,4,8,6,6,8,5,11,2,14,1,17r,4l,23r1,4l1,31r1,2l5,37r1,2l8,42r3,2l14,45r3,2l21,48r3,l28,48r2,-1l34,45r4,-1l40,42r3,-3l44,37r2,-4l47,31r,-4l49,23xe" filled="f" strokecolor="lime" strokeweight="0">
                <v:path arrowok="t" o:connecttype="custom" o:connectlocs="12,6;12,5;12,4;11,4;11,3;11,2;10,2;9,1;8,1;7,1;7,0;6,0;5,0;4,1;3,1;3,1;2,2;1,2;1,3;0,4;0,4;0,5;0,6;0,7;0,8;0,8;1,9;1,10;2,11;3,11;3,11;4,12;5,12;6,12;7,12;7,12;8,11;9,11;10,11;11,10;11,9;11,8;12,8;12,7;12,6" o:connectangles="0,0,0,0,0,0,0,0,0,0,0,0,0,0,0,0,0,0,0,0,0,0,0,0,0,0,0,0,0,0,0,0,0,0,0,0,0,0,0,0,0,0,0,0,0"/>
              </v:shape>
              <v:shape id="Freeform 1535" o:spid="_x0000_s2553" style="position:absolute;left:6156;top:3539;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DjsQA&#10;AADdAAAADwAAAGRycy9kb3ducmV2LnhtbERPTWvCQBC9F/wPywheim6UpobUVUQQ9FKpLfQ6ZMck&#10;JDsbsusa/fXdQqG3ebzPWW0G04pAvastK5jPEhDEhdU1lwq+PvfTDITzyBpby6TgTg4269HTCnNt&#10;b/xB4exLEUPY5aig8r7LpXRFRQbdzHbEkbvY3qCPsC+l7vEWw00rF0nyKg3WHBsq7GhXUdGcr0bB&#10;kGbh/XQ6Npfv/cthmT3Cc6ODUpPxsH0D4Wnw/+I/90HH+Wm6gN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3g47EAAAA3QAAAA8AAAAAAAAAAAAAAAAAmAIAAGRycy9k&#10;b3ducmV2LnhtbFBLBQYAAAAABAAEAPUAAACJAwAAAAA=&#10;" path="m49,23l47,20r,-3l46,14,44,10,43,8,40,5,38,4,34,2,30,,28,,24,,21,,17,,14,2,11,4,8,5,6,8,5,10,2,14,1,17r,3l,23r1,4l1,31r1,2l5,37r1,2l8,42r3,2l14,45r3,2l21,47r3,1l28,47r2,l34,45r4,-1l40,42r3,-3l44,37r2,-4l47,31r,-4l49,23xe" filled="f" strokecolor="lime" strokeweight="0">
                <v:path arrowok="t" o:connecttype="custom" o:connectlocs="12,6;12,5;12,4;11,4;11,3;11,2;10,1;9,1;8,1;7,0;7,0;6,0;5,0;4,0;3,1;3,1;2,1;1,2;1,3;0,4;0,4;0,5;0,6;0,7;0,8;0,8;1,9;1,10;2,11;3,11;3,11;4,12;5,12;6,12;7,12;7,12;8,11;9,11;10,11;11,10;11,9;11,8;12,8;12,7;12,6" o:connectangles="0,0,0,0,0,0,0,0,0,0,0,0,0,0,0,0,0,0,0,0,0,0,0,0,0,0,0,0,0,0,0,0,0,0,0,0,0,0,0,0,0,0,0,0,0"/>
              </v:shape>
              <v:shape id="Freeform 1536" o:spid="_x0000_s2554" style="position:absolute;left:6156;top:3646;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mFcUA&#10;AADdAAAADwAAAGRycy9kb3ducmV2LnhtbERPTWvCQBC9F/wPyxR6KbqxbWpIXUUKgl4qWsHrkB2T&#10;kOxsyK5r2l/vFgre5vE+Z74cTCsC9a62rGA6SUAQF1bXXCo4fq/HGQjnkTW2lknBDzlYLkYPc8y1&#10;vfKewsGXIoawy1FB5X2XS+mKigy6ie2II3e2vUEfYV9K3eM1hptWviTJuzRYc2yosKPPiormcDEK&#10;hjQLX7vdtjmf1m+bWfYbnhsdlHp6HFYfIDwN/i7+d290nJ+mr/D3TTx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yYVxQAAAN0AAAAPAAAAAAAAAAAAAAAAAJgCAABkcnMv&#10;ZG93bnJldi54bWxQSwUGAAAAAAQABAD1AAAAigMAAAAA&#10;" path="m49,24l47,20r,-3l46,14,44,11,43,8,40,6,38,5,34,2,30,1r-2,l24,,21,1r-4,l14,2,11,5,8,6,6,8,5,11,2,14,1,17r,3l,24r1,4l1,30r1,4l5,37r1,3l8,42r3,1l14,46r3,1l21,47r3,1l28,47r2,l34,46r4,-3l40,42r3,-2l44,37r2,-3l47,30r,-2l49,24xe" filled="f" strokecolor="lime" strokeweight="0">
                <v:path arrowok="t" o:connecttype="custom" o:connectlocs="12,6;12,5;12,4;11,4;11,3;11,2;10,2;9,1;8,1;7,0;7,0;6,0;5,0;4,0;3,1;3,1;2,2;1,2;1,3;0,4;0,4;0,5;0,6;0,7;0,8;0,9;1,9;1,10;2,11;3,11;3,12;4,12;5,12;6,12;7,12;7,12;8,12;9,11;10,11;11,10;11,9;11,9;12,8;12,7;12,6" o:connectangles="0,0,0,0,0,0,0,0,0,0,0,0,0,0,0,0,0,0,0,0,0,0,0,0,0,0,0,0,0,0,0,0,0,0,0,0,0,0,0,0,0,0,0,0,0"/>
              </v:shape>
              <v:shape id="Freeform 1537" o:spid="_x0000_s2555" style="position:absolute;left:6156;top:3611;width:12;height:11;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YcQA&#10;AADdAAAADwAAAGRycy9kb3ducmV2LnhtbERPTWvCQBC9F/oflil4KXWjmDZEVxFBsJdKVfA6ZMck&#10;JDsbsusa/fXdQqG3ebzPWawG04pAvastK5iMExDEhdU1lwpOx+1bBsJ5ZI2tZVJwJwer5fPTAnNt&#10;b/xN4eBLEUPY5aig8r7LpXRFRQbd2HbEkbvY3qCPsC+l7vEWw00rp0nyLg3WHBsq7GhTUdEcrkbB&#10;kGbha7//bC7n7Wz3kT3Ca6ODUqOXYT0H4Wnw/+I/907H+Wk6g9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SvmHEAAAA3QAAAA8AAAAAAAAAAAAAAAAAmAIAAGRycy9k&#10;b3ducmV2LnhtbFBLBQYAAAAABAAEAPUAAACJAwAAAAA=&#10;" path="m49,25l47,21r,-4l46,15,44,11,43,9,40,6,38,4,34,3,30,1,28,,24,,21,,17,1,14,3,11,4,8,6,6,9,5,11,2,15,1,17r,4l,25r1,2l1,31r1,3l5,37r1,2l8,42r3,2l14,45r3,1l21,48r3,l28,48r2,-2l34,45r4,-1l40,42r3,-3l44,37r2,-3l47,31r,-4l49,25xe" filled="f" strokecolor="lime" strokeweight="0">
                <v:path arrowok="t" o:connecttype="custom" o:connectlocs="12,6;12,5;12,4;11,3;11,3;11,2;10,1;9,1;8,1;7,0;7,0;6,0;5,0;4,0;3,1;3,1;2,1;1,2;1,3;0,3;0,4;0,5;0,6;0,6;0,7;0,8;1,8;1,9;2,10;3,10;3,10;4,11;5,11;6,11;7,11;7,11;8,10;9,10;10,10;11,9;11,8;11,8;12,7;12,6;12,6" o:connectangles="0,0,0,0,0,0,0,0,0,0,0,0,0,0,0,0,0,0,0,0,0,0,0,0,0,0,0,0,0,0,0,0,0,0,0,0,0,0,0,0,0,0,0,0,0"/>
              </v:shape>
              <v:shape id="Freeform 1538" o:spid="_x0000_s2556" style="position:absolute;left:6156;top:3575;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ZcMA&#10;AADdAAAADwAAAGRycy9kb3ducmV2LnhtbERPTU/CQBC9k/gfNmPiDbaiJaSyEDVRuQpor5Pu2K10&#10;Z5vuCOXfsyQm3Oblfc5iNfhWHaiPTWAD95MMFHEVbMO1gd32bTwHFQXZYhuYDJwowmp5M1pgYcOR&#10;P+mwkVqlEI4FGnAiXaF1rBx5jJPQESfuJ/QeJcG+1rbHYwr3rZ5m2Ux7bDg1OOzo1VG13/x5A83j&#10;vHwp8/37l7jp7rudfTzIb2nM3e3w/ARKaJCr+N+9tml+nudw+SadoJ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AZcMAAADdAAAADwAAAAAAAAAAAAAAAACYAgAAZHJzL2Rv&#10;d25yZXYueG1sUEsFBgAAAAAEAAQA9QAAAIgDAAAAAA==&#10;" path="m49,23l47,20r,-3l46,13,44,11,43,8,40,6,38,3,34,2,30,1,28,,24,,21,,17,1,14,2,11,3,8,6,6,8,5,11,2,13,1,17r,3l,23r1,4l1,30r1,3l5,36r1,3l8,41r3,3l14,45r3,1l21,47r3,l28,47r2,-1l34,45r4,-1l40,41r3,-2l44,36r2,-3l47,30r,-3l49,23xe" filled="f" strokecolor="lime" strokeweight="0">
                <v:path arrowok="t" o:connecttype="custom" o:connectlocs="12,6;12,5;12,4;11,3;11,3;11,2;10,2;9,1;8,1;7,0;7,0;6,0;5,0;4,0;3,1;3,1;2,2;1,2;1,3;0,3;0,4;0,5;0,6;0,7;0,8;0,8;1,9;1,10;2,10;3,11;3,11;4,12;5,12;6,12;7,12;7,12;8,11;9,11;10,10;11,10;11,9;11,8;12,8;12,7;12,6" o:connectangles="0,0,0,0,0,0,0,0,0,0,0,0,0,0,0,0,0,0,0,0,0,0,0,0,0,0,0,0,0,0,0,0,0,0,0,0,0,0,0,0,0,0,0,0,0"/>
              </v:shape>
              <v:line id="Line 1539" o:spid="_x0000_s2557" style="position:absolute;flip:y;visibility:visible" from="6419,3498" to="6420,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dE8UAAADdAAAADwAAAGRycy9kb3ducmV2LnhtbESPT2sCMRDF7wW/Q5iCt5qt/1mNIgXB&#10;i7TqgtdhM+6uJpPtJur67U2h4G2G9+b93syXrTXiRo2vHCv47CUgiHOnKy4UZIf1xxSED8gajWNS&#10;8CAPy0XnbY6pdnfe0W0fChFD2KeooAyhTqX0eUkWfc/VxFE7ucZiiGtTSN3gPYZbI/tJMpYWK46E&#10;Emv6Kim/7K82ck+r79/J0G6r8082yB5HI6dno1T3vV3NQARqw8v8f73Rsf5oNIa/b+II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ndE8UAAADdAAAADwAAAAAAAAAA&#10;AAAAAAChAgAAZHJzL2Rvd25yZXYueG1sUEsFBgAAAAAEAAQA+QAAAJMDAAAAAA==&#10;" strokecolor="lime" strokeweight="0"/>
              <v:line id="Line 1540" o:spid="_x0000_s2558" style="position:absolute;visibility:visible" from="6431,3498" to="6432,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NVMEAAADdAAAADwAAAGRycy9kb3ducmV2LnhtbERP24rCMBB9X/Afwgi+rekKrlKNsggF&#10;fdDi5QOGZrYt20xCErX+vREWfJvDuc5y3ZtO3MiH1rKCr3EGgriyuuVaweVcfM5BhIissbNMCh4U&#10;YL0afCwx1/bOR7qdYi1SCIccFTQxulzKUDVkMIytI07cr/UGY4K+ltrjPYWbTk6y7FsabDk1NOho&#10;01D1d7oaBfOiPBzLfajLyh0Kj24TdsVDqdGw/1mAiNTHt/jfvdVp/nQ6g9c36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r81UwQAAAN0AAAAPAAAAAAAAAAAAAAAA&#10;AKECAABkcnMvZG93bnJldi54bWxQSwUGAAAAAAQABAD5AAAAjwMAAAAA&#10;" strokecolor="lime" strokeweight="0"/>
              <v:shape id="Freeform 1541" o:spid="_x0000_s2559" style="position:absolute;left:6419;top:3736;width:12;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0z8cA&#10;AADdAAAADwAAAGRycy9kb3ducmV2LnhtbESPQWvCQBCF74X+h2UKvRTdVEip0VWkKLTejIV6HLJj&#10;NpqdDdlV0/76zqHQ2wzvzXvfzJeDb9WV+tgENvA8zkARV8E2XBv43G9Gr6BiQrbYBiYD3xRhubi/&#10;m2Nhw413dC1TrSSEY4EGXEpdoXWsHHmM49ARi3YMvccka19r2+NNwn2rJ1n2oj02LA0OO3pzVJ3L&#10;izcwnEs66NXTbvqxdeG0/trnW/djzOPDsJqBSjSkf/Pf9bsV/DwXXPlGRt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qdM/HAAAA3QAAAA8AAAAAAAAAAAAAAAAAmAIAAGRy&#10;cy9kb3ducmV2LnhtbFBLBQYAAAAABAAEAPUAAACMAwAAAAA=&#10;" path="m,l,4,,7r1,3l4,13r1,3l7,18r4,3l14,22r3,1l20,23r3,1l27,23r4,l33,22r4,-1l39,18r3,-2l44,13r1,-3l46,7,48,4,48,e" filled="f" strokecolor="lime" strokeweight="0">
                <v:path arrowok="t" o:connecttype="custom" o:connectlocs="0,0;0,1;0,2;0,3;1,3;1,4;2,5;3,5;4,6;4,6;5,6;6,6;7,6;8,6;8,6;9,5;10,5;11,4;11,3;11,3;12,2;12,1;12,0" o:connectangles="0,0,0,0,0,0,0,0,0,0,0,0,0,0,0,0,0,0,0,0,0,0,0"/>
              </v:shape>
              <v:shape id="Freeform 1542" o:spid="_x0000_s2560" style="position:absolute;left:6419;top:3492;width:12;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lZMIA&#10;AADdAAAADwAAAGRycy9kb3ducmV2LnhtbERPzYrCMBC+C/sOYRb2pqkrlbYaRRaX9aAHqw8wNGNb&#10;bCalidr16Y0geJuP73fmy9404kqdqy0rGI8iEMSF1TWXCo6H32ECwnlkjY1lUvBPDpaLj8EcM21v&#10;vKdr7ksRQthlqKDyvs2kdEVFBt3ItsSBO9nOoA+wK6Xu8BbCTSO/o2gqDdYcGips6aei4pxfjIJJ&#10;up7u0u39j1wb56QnSbOyTqmvz341A+Gp92/xy73RYX4cp/D8Jp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geVkwgAAAN0AAAAPAAAAAAAAAAAAAAAAAJgCAABkcnMvZG93&#10;bnJldi54bWxQSwUGAAAAAAQABAD1AAAAhwMAAAAA&#10;" path="m48,23r,-4l46,17,45,13,44,11,42,7,39,5,37,3,33,1,31,,27,,23,,20,,17,,14,1,11,3,7,5,5,7,4,11,1,13,,17r,2l,23e" filled="f" strokecolor="lime" strokeweight="0">
                <v:path arrowok="t" o:connecttype="custom" o:connectlocs="12,6;12,5;12,4;11,3;11,3;11,2;10,1;9,1;8,0;8,0;7,0;6,0;5,0;4,0;4,0;3,1;2,1;1,2;1,3;0,3;0,4;0,5;0,6" o:connectangles="0,0,0,0,0,0,0,0,0,0,0,0,0,0,0,0,0,0,0,0,0,0,0"/>
              </v:shape>
              <v:line id="Line 1543" o:spid="_x0000_s2561" style="position:absolute;visibility:visible" from="4455,1698" to="5362,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qfncQAAADdAAAADwAAAGRycy9kb3ducmV2LnhtbESPQWsCMRCF70L/Q5iCN822oMjWKEVY&#10;aA+6qP0Bw2a6u3QzCUmq6793DoK3Gd6b975Zb0c3qAvF1Hs28DYvQBE33vbcGvg5V7MVqJSRLQ6e&#10;ycCNEmw3L5M1ltZf+UiXU26VhHAq0UCXcyi1Tk1HDtPcB2LRfn10mGWNrbYRrxLuBv1eFEvtsGdp&#10;6DDQrqPm7/TvDKyq+nCs96mtm3CoIoZd+q5uxkxfx88PUJnG/DQ/rr+s4C+Wwi/fyAh6c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Kp+dxAAAAN0AAAAPAAAAAAAAAAAA&#10;AAAAAKECAABkcnMvZG93bnJldi54bWxQSwUGAAAAAAQABAD5AAAAkgMAAAAA&#10;" strokecolor="lime" strokeweight="0"/>
              <v:line id="Line 1544" o:spid="_x0000_s2562" style="position:absolute;visibility:visible" from="4455,1036" to="5362,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Y6BsEAAADdAAAADwAAAGRycy9kb3ducmV2LnhtbERPzYrCMBC+L/gOYYS9bVOFFekaRYSC&#10;HrSo+wBDM9uWbSYhiVrf3giCt/n4fmexGkwvruRDZ1nBJMtBENdWd9wo+D2XX3MQISJr7C2TgjsF&#10;WC1HHwsstL3xka6n2IgUwqFABW2MrpAy1C0ZDJl1xIn7s95gTNA3Unu8pXDTy2mez6TBjlNDi442&#10;LdX/p4tRMC+rw7Hah6aq3aH06DZhV96V+hwP6x8QkYb4Fr/cW53mf88m8Pwmn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ZjoGwQAAAN0AAAAPAAAAAAAAAAAAAAAA&#10;AKECAABkcnMvZG93bnJldi54bWxQSwUGAAAAAAQABAD5AAAAjwMAAAAA&#10;" strokecolor="lime" strokeweight="0"/>
              <v:line id="Line 1545" o:spid="_x0000_s2563" style="position:absolute;visibility:visible" from="5130,1171" to="522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SkccEAAADdAAAADwAAAGRycy9kb3ducmV2LnhtbERPzYrCMBC+L/gOYYS9bVOFFekaRYSC&#10;HrSo+wBDM7bFZhKSqPXtNwuCt/n4fmexGkwv7uRDZ1nBJMtBENdWd9wo+D2XX3MQISJr7C2TgicF&#10;WC1HHwsstH3wke6n2IgUwqFABW2MrpAy1C0ZDJl1xIm7WG8wJugbqT0+Urjp5TTPZ9Jgx6mhRUeb&#10;lurr6WYUzMvqcKz2oalqdyg9uk3YlU+lPsfD+gdEpCG+xS/3Vqf537Mp/H+TTp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tKRxwQAAAN0AAAAPAAAAAAAAAAAAAAAA&#10;AKECAABkcnMvZG93bnJldi54bWxQSwUGAAAAAAQABAD5AAAAjwMAAAAA&#10;" strokecolor="lime" strokeweight="0"/>
              <v:line id="Line 1546" o:spid="_x0000_s2564" style="position:absolute;visibility:visible" from="5130,1147" to="5225,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B6sEAAADdAAAADwAAAGRycy9kb3ducmV2LnhtbERP24rCMBB9F/yHMIJvmu6KItUoi1DQ&#10;By1ePmBoZtuyzSQkWa1/b4SFfZvDuc5625tO3MmH1rKCj2kGgriyuuVawe1aTJYgQkTW2FkmBU8K&#10;sN0MB2vMtX3wme6XWIsUwiFHBU2MLpcyVA0ZDFPriBP3bb3BmKCvpfb4SOGmk59ZtpAGW04NDTra&#10;NVT9XH6NgmVRns7lMdRl5U6FR7cLh+Kp1HjUf61AROrjv/jPvddp/nwxg/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AHqwQAAAN0AAAAPAAAAAAAAAAAAAAAA&#10;AKECAABkcnMvZG93bnJldi54bWxQSwUGAAAAAAQABAD5AAAAjwMAAAAA&#10;" strokecolor="lime" strokeweight="0"/>
              <v:line id="Line 1547" o:spid="_x0000_s2565" style="position:absolute;visibility:visible" from="5130,1123" to="5225,1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GZnsEAAADdAAAADwAAAGRycy9kb3ducmV2LnhtbERP24rCMBB9F/yHMIJvmu6iItUoi1DQ&#10;By1ePmBoZtuyzSQkWa1/b4SFfZvDuc5625tO3MmH1rKCj2kGgriyuuVawe1aTJYgQkTW2FkmBU8K&#10;sN0MB2vMtX3wme6XWIsUwiFHBU2MLpcyVA0ZDFPriBP3bb3BmKCvpfb4SOGmk59ZtpAGW04NDTra&#10;NVT9XH6NgmVRns7lMdRl5U6FR7cLh+Kp1HjUf61AROrjv/jPvddp/nwxg/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EZmewQAAAN0AAAAPAAAAAAAAAAAAAAAA&#10;AKECAABkcnMvZG93bnJldi54bWxQSwUGAAAAAAQABAD5AAAAjwMAAAAA&#10;" strokecolor="lime" strokeweight="0"/>
              <v:line id="Line 1548" o:spid="_x0000_s2566" style="position:absolute;visibility:visible" from="5130,1506" to="5225,1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08BcAAAADdAAAADwAAAGRycy9kb3ducmV2LnhtbERP24rCMBB9F/yHMIJvmrqgSDWKCAX3&#10;QYuXDxiasS02k5BErX+/WVjYtzmc66y3venEi3xoLSuYTTMQxJXVLdcKbtdisgQRIrLGzjIp+FCA&#10;7WY4WGOu7ZvP9LrEWqQQDjkqaGJ0uZShashgmFpHnLi79QZjgr6W2uM7hZtOfmXZQhpsOTU06Gjf&#10;UPW4PI2CZVGezuUx1GXlToVHtw/fxUep8ajfrUBE6uO/+M990Gn+fDGH32/SCXL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NdPAXAAAAA3QAAAA8AAAAAAAAAAAAAAAAA&#10;oQIAAGRycy9kb3ducmV2LnhtbFBLBQYAAAAABAAEAPkAAACOAwAAAAA=&#10;" strokecolor="lime" strokeweight="0"/>
              <v:line id="Line 1549" o:spid="_x0000_s2567" style="position:absolute;visibility:visible" from="5130,1483" to="5225,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icsEAAADdAAAADwAAAGRycy9kb3ducmV2LnhtbERPzYrCMBC+C75DGMGbpi5YpBpFhMLu&#10;YS26+wBDM7bFZhKSqPXtjbCwt/n4fmezG0wv7uRDZ1nBYp6BIK6t7rhR8PtTzlYgQkTW2FsmBU8K&#10;sNuORxsstH3wie7n2IgUwqFABW2MrpAy1C0ZDHPriBN3sd5gTNA3Unt8pHDTy48sy6XBjlNDi44O&#10;LdXX880oWJXV8VR9h6aq3bH06A7hq3wqNZ0M+zWISEP8F/+5P3Wav8xzeH+TTp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j6JywQAAAN0AAAAPAAAAAAAAAAAAAAAA&#10;AKECAABkcnMvZG93bnJldi54bWxQSwUGAAAAAAQABAD5AAAAjwMAAAAA&#10;" strokecolor="lime" strokeweight="0"/>
              <v:line id="Line 1550" o:spid="_x0000_s2568" style="position:absolute;visibility:visible" from="5130,1459" to="5225,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MH6cEAAADdAAAADwAAAGRycy9kb3ducmV2LnhtbERP24rCMBB9X/Afwgj7tqYKq1KNIkJh&#10;90GLlw8YmrEtNpOQRK1/bxYWfJvDuc5y3ZtO3MmH1rKC8SgDQVxZ3XKt4HwqvuYgQkTW2FkmBU8K&#10;sF4NPpaYa/vgA92PsRYphEOOCpoYXS5lqBoyGEbWESfuYr3BmKCvpfb4SOGmk5Msm0qDLaeGBh1t&#10;G6qux5tRMC/K/aHchbqs3L7w6Lbht3gq9TnsNwsQkfr4Fv+7f3Sa/z2dwd836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wwfpwQAAAN0AAAAPAAAAAAAAAAAAAAAA&#10;AKECAABkcnMvZG93bnJldi54bWxQSwUGAAAAAAQABAD5AAAAjwMAAAAA&#10;" strokecolor="lime" strokeweight="0"/>
              <v:line id="Line 1551" o:spid="_x0000_s2569" style="position:absolute;visibility:visible" from="5130,1435" to="5225,1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yTm8QAAADdAAAADwAAAGRycy9kb3ducmV2LnhtbESPQWsCMRCF70L/Q5iCN822oMjWKEVY&#10;aA+6qP0Bw2a6u3QzCUmq6793DoK3Gd6b975Zb0c3qAvF1Hs28DYvQBE33vbcGvg5V7MVqJSRLQ6e&#10;ycCNEmw3L5M1ltZf+UiXU26VhHAq0UCXcyi1Tk1HDtPcB2LRfn10mGWNrbYRrxLuBv1eFEvtsGdp&#10;6DDQrqPm7/TvDKyq+nCs96mtm3CoIoZd+q5uxkxfx88PUJnG/DQ/rr+s4C+WgivfyAh6c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XJObxAAAAN0AAAAPAAAAAAAAAAAA&#10;AAAAAKECAABkcnMvZG93bnJldi54bWxQSwUGAAAAAAQABAD5AAAAkgMAAAAA&#10;" strokecolor="lime" strokeweight="0"/>
              <v:line id="Line 1552" o:spid="_x0000_s2570" style="position:absolute;visibility:visible" from="5130,1411" to="5225,1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2AMEAAADdAAAADwAAAGRycy9kb3ducmV2LnhtbERP24rCMBB9X/Afwgj7tqYKilajiFBY&#10;H7R4+YChGdtiMwlJVuvfb4SFfZvDuc5q05tOPMiH1rKC8SgDQVxZ3XKt4HopvuYgQkTW2FkmBS8K&#10;sFkPPlaYa/vkEz3OsRYphEOOCpoYXS5lqBoyGEbWESfuZr3BmKCvpfb4TOGmk5Msm0mDLaeGBh3t&#10;Gqru5x+jYF6Ux1N5CHVZuWPh0e3Cvngp9Tnst0sQkfr4L/5zf+s0fzpbwPubdIJ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EDYAwQAAAN0AAAAPAAAAAAAAAAAAAAAA&#10;AKECAABkcnMvZG93bnJldi54bWxQSwUGAAAAAAQABAD5AAAAjwMAAAAA&#10;" strokecolor="lime" strokeweight="0"/>
              <v:line id="Line 1553" o:spid="_x0000_s2571" style="position:absolute;visibility:visible" from="5130,1386" to="5225,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MJQMUAAADdAAAADwAAAGRycy9kb3ducmV2LnhtbESPQWvDMAyF74P9B6PBbquzwbqS1S2j&#10;EGgPbWi6HyBiLQmLZWN7bfrvq0NhN4n39N6n5XpyozpTTINnA6+zAhRx6+3AnYHvU/WyAJUyssXR&#10;Mxm4UoL16vFhiaX1Fz7SucmdkhBOJRrocw6l1qntyWGa+UAs2o+PDrOssdM24kXC3ajfimKuHQ4s&#10;DT0G2vTU/jZ/zsCiqg/Hep+6ug2HKmLYpF11Neb5afr6BJVpyv/m+/XWCv77h/DL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MJQMUAAADdAAAADwAAAAAAAAAA&#10;AAAAAAChAgAAZHJzL2Rvd25yZXYueG1sUEsFBgAAAAAEAAQA+QAAAJMDAAAAAA==&#10;" strokecolor="lime" strokeweight="0"/>
              <v:line id="Line 1554" o:spid="_x0000_s2572" style="position:absolute;visibility:visible" from="5130,1362" to="5225,1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s28EAAADdAAAADwAAAGRycy9kb3ducmV2LnhtbERP24rCMBB9X/Afwgi+ramCq1SjiFBY&#10;H9bi5QOGZmyLzSQkWa1/bxYWfJvDuc5q05tO3MmH1rKCyTgDQVxZ3XKt4HIuPhcgQkTW2FkmBU8K&#10;sFkPPlaYa/vgI91PsRYphEOOCpoYXS5lqBoyGMbWESfuar3BmKCvpfb4SOGmk9Ms+5IGW04NDTra&#10;NVTdTr9GwaIoD8fyJ9Rl5Q6FR7cL++Kp1GjYb5cgIvXxLf53f+s0fzafwN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v6zbwQAAAN0AAAAPAAAAAAAAAAAAAAAA&#10;AKECAABkcnMvZG93bnJldi54bWxQSwUGAAAAAAQABAD5AAAAjwMAAAAA&#10;" strokecolor="lime" strokeweight="0"/>
              <v:line id="Line 1555" o:spid="_x0000_s2573" style="position:absolute;visibility:visible" from="5130,1339" to="5225,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0yrMEAAADdAAAADwAAAGRycy9kb3ducmV2LnhtbERP24rCMBB9X/Afwgj7tqYKrlKNIkJh&#10;fdDi5QOGZmyLzSQkWa1/vxEWfJvDuc5y3ZtO3MmH1rKC8SgDQVxZ3XKt4HIuvuYgQkTW2FkmBU8K&#10;sF4NPpaYa/vgI91PsRYphEOOCpoYXS5lqBoyGEbWESfuar3BmKCvpfb4SOGmk5Ms+5YGW04NDTra&#10;NlTdTr9GwbwoD8dyH+qycofCo9uGXfFU6nPYbxYgIvXxLf53/+g0fzqbwO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bTKswQAAAN0AAAAPAAAAAAAAAAAAAAAA&#10;AKECAABkcnMvZG93bnJldi54bWxQSwUGAAAAAAQABAD5AAAAjwMAAAAA&#10;" strokecolor="lime" strokeweight="0"/>
              <v:line id="Line 1556" o:spid="_x0000_s2574" style="position:absolute;visibility:visible" from="5130,1315" to="5225,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GXN8IAAADdAAAADwAAAGRycy9kb3ducmV2LnhtbERP24rCMBB9X/Afwgi+ranKrlKNIkJh&#10;fViLlw8YmrEtNpOQZLX+vVlY2Lc5nOusNr3pxJ18aC0rmIwzEMSV1S3XCi7n4n0BIkRkjZ1lUvCk&#10;AJv14G2FubYPPtL9FGuRQjjkqKCJ0eVShqohg2FsHXHirtYbjAn6WmqPjxRuOjnNsk9psOXU0KCj&#10;XUPV7fRjFCyK8nAsv0NdVu5QeHS7sC+eSo2G/XYJIlIf/8V/7i+d5n/MZ/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GXN8IAAADdAAAADwAAAAAAAAAAAAAA&#10;AAChAgAAZHJzL2Rvd25yZXYueG1sUEsFBgAAAAAEAAQA+QAAAJADAAAAAA==&#10;" strokecolor="lime" strokeweight="0"/>
              <v:line id="Line 1557" o:spid="_x0000_s2575" style="position:absolute;visibility:visible" from="5130,1195" to="5225,1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PQ8IAAADdAAAADwAAAGRycy9kb3ducmV2LnhtbERP24rCMBB9X/Afwgi+ranirlKNIkJh&#10;fViLlw8YmrEtNpOQZLX+vVlY2Lc5nOusNr3pxJ18aC0rmIwzEMSV1S3XCi7n4n0BIkRkjZ1lUvCk&#10;AJv14G2FubYPPtL9FGuRQjjkqKCJ0eVShqohg2FsHXHirtYbjAn6WmqPjxRuOjnNsk9psOXU0KCj&#10;XUPV7fRjFCyK8nAsv0NdVu5QeHS7sC+eSo2G/XYJIlIf/8V/7i+d5n/MZ/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gPQ8IAAADdAAAADwAAAAAAAAAAAAAA&#10;AAChAgAAZHJzL2Rvd25yZXYueG1sUEsFBgAAAAAEAAQA+QAAAJADAAAAAA==&#10;" strokecolor="lime" strokeweight="0"/>
              <v:line id="Line 1558" o:spid="_x0000_s2576" style="position:absolute;visibility:visible" from="5130,1220" to="5225,1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Sq2MEAAADdAAAADwAAAGRycy9kb3ducmV2LnhtbERP24rCMBB9X/Afwgi+rekKrlKNsggF&#10;fdDi5QOGZrYt20xCErX+vREWfJvDuc5y3ZtO3MiH1rKCr3EGgriyuuVaweVcfM5BhIissbNMCh4U&#10;YL0afCwx1/bOR7qdYi1SCIccFTQxulzKUDVkMIytI07cr/UGY4K+ltrjPYWbTk6y7FsabDk1NOho&#10;01D1d7oaBfOiPBzLfajLyh0Kj24TdsVDqdGw/1mAiNTHt/jfvdVp/nQ2hdc36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hKrYwQAAAN0AAAAPAAAAAAAAAAAAAAAA&#10;AKECAABkcnMvZG93bnJldi54bWxQSwUGAAAAAAQABAD5AAAAjwMAAAAA&#10;" strokecolor="lime" strokeweight="0"/>
              <v:line id="Line 1559" o:spid="_x0000_s2577" style="position:absolute;visibility:visible" from="5130,1243" to="5225,1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Y0r8EAAADdAAAADwAAAGRycy9kb3ducmV2LnhtbERP24rCMBB9X/Afwgj7tqYKq1KNIkJh&#10;90GLlw8YmrEtNpOQRK1/bxYWfJvDuc5y3ZtO3MmH1rKC8SgDQVxZ3XKt4HwqvuYgQkTW2FkmBU8K&#10;sF4NPpaYa/vgA92PsRYphEOOCpoYXS5lqBoyGEbWESfuYr3BmKCvpfb4SOGmk5Msm0qDLaeGBh1t&#10;G6qux5tRMC/K/aHchbqs3L7w6Lbht3gq9TnsNwsQkfr4Fv+7f3Sa/z2bwt836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jSvwQAAAN0AAAAPAAAAAAAAAAAAAAAA&#10;AKECAABkcnMvZG93bnJldi54bWxQSwUGAAAAAAQABAD5AAAAjwMAAAAA&#10;" strokecolor="lime" strokeweight="0"/>
              <v:line id="Line 1560" o:spid="_x0000_s2578" style="position:absolute;visibility:visible" from="5130,1267" to="5225,1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qRNMEAAADdAAAADwAAAGRycy9kb3ducmV2LnhtbERP24rCMBB9F/yHMIJvmu6CF6pRFqGg&#10;D1q8fMDQzLZlm0lIslr/3ggL+zaHc531tjeduJMPrWUFH9MMBHFldcu1gtu1mCxBhIissbNMCp4U&#10;YLsZDtaYa/vgM90vsRYphEOOCpoYXS5lqBoyGKbWESfu23qDMUFfS+3xkcJNJz+zbC4NtpwaGnS0&#10;a6j6ufwaBcuiPJ3LY6jLyp0Kj24XDsVTqfGo/1qBiNTHf/Gfe6/T/NliAe9v0gl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GpE0wQAAAN0AAAAPAAAAAAAAAAAAAAAA&#10;AKECAABkcnMvZG93bnJldi54bWxQSwUGAAAAAAQABAD5AAAAjwMAAAAA&#10;" strokecolor="lime" strokeweight="0"/>
              <v:line id="Line 1561" o:spid="_x0000_s2579" style="position:absolute;visibility:visible" from="5130,1291" to="5225,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UFRsUAAADdAAAADwAAAGRycy9kb3ducmV2LnhtbESPQWvDMAyF74P9B6PBbquzwbqS1S2j&#10;EGgPbWi6HyBiLQmLZWN7bfrvq0NhN4n39N6n5XpyozpTTINnA6+zAhRx6+3AnYHvU/WyAJUyssXR&#10;Mxm4UoL16vFhiaX1Fz7SucmdkhBOJRrocw6l1qntyWGa+UAs2o+PDrOssdM24kXC3ajfimKuHQ4s&#10;DT0G2vTU/jZ/zsCiqg/Hep+6ug2HKmLYpF11Neb5afr6BJVpyv/m+/XWCv77h+DK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UFRsUAAADdAAAADwAAAAAAAAAA&#10;AAAAAAChAgAAZHJzL2Rvd25yZXYueG1sUEsFBgAAAAAEAAQA+QAAAJMDAAAAAA==&#10;" strokecolor="lime" strokeweight="0"/>
              <v:line id="Line 1562" o:spid="_x0000_s2580" style="position:absolute;visibility:visible" from="5130,1315" to="5225,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mg3cIAAADdAAAADwAAAGRycy9kb3ducmV2LnhtbERP24rCMBB9X/Afwgi+ramCu1qNIkJh&#10;fViLlw8YmrEtNpOQZLX+vVlY2Lc5nOusNr3pxJ18aC0rmIwzEMSV1S3XCi7n4n0OIkRkjZ1lUvCk&#10;AJv14G2FubYPPtL9FGuRQjjkqKCJ0eVShqohg2FsHXHirtYbjAn6WmqPjxRuOjnNsg9psOXU0KCj&#10;XUPV7fRjFMyL8nAsv0NdVu5QeHS7sC+eSo2G/XYJIlIf/8V/7i+d5s8+F/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mg3cIAAADdAAAADwAAAAAAAAAAAAAA&#10;AAChAgAAZHJzL2Rvd25yZXYueG1sUEsFBgAAAAAEAAQA+QAAAJADAAAAAA==&#10;" strokecolor="lime" strokeweight="0"/>
              <v:line id="Line 1563" o:spid="_x0000_s2581" style="position:absolute;visibility:visible" from="5225,1123" to="5226,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Z5Z8QAAADdAAAADwAAAGRycy9kb3ducmV2LnhtbESPQWvDMAyF74X9B6PBbq2zwUZI65ZS&#10;CKyHNrTbDxCxmoTGsrG9Nv3302Gwm8R7eu/TajO5Ud0opsGzgddFAYq49XbgzsD3Vz0vQaWMbHH0&#10;TAYelGCzfpqtsLL+zie6nXOnJIRThQb6nEOldWp7cpgWPhCLdvHRYZY1dtpGvEu4G/VbUXxohwNL&#10;Q4+Bdj211/OPM1DWzfHUHFLXtOFYRwy7tK8fxrw8T9slqExT/jf/XX9awX8vhV++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JnlnxAAAAN0AAAAPAAAAAAAAAAAA&#10;AAAAAKECAABkcnMvZG93bnJldi54bWxQSwUGAAAAAAQABAD5AAAAkgMAAAAA&#10;" strokecolor="lime" strokeweight="0"/>
              <v:line id="Line 1564" o:spid="_x0000_s2582" style="position:absolute;visibility:visible" from="5202,1123" to="5203,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rc/MEAAADdAAAADwAAAGRycy9kb3ducmV2LnhtbERPzYrCMBC+L/gOYYS9ramCS6lGEaGg&#10;By26+wBDM7bFZhKSqPXtN4Kwt/n4fme5Hkwv7uRDZ1nBdJKBIK6t7rhR8PtTfuUgQkTW2FsmBU8K&#10;sF6NPpZYaPvgE93PsREphEOBCtoYXSFlqFsyGCbWESfuYr3BmKBvpPb4SOGml7Ms+5YGO04NLTra&#10;tlRfzzejIC+r46k6hKaq3bH06LZhXz6V+hwPmwWISEP8F7/dO53mz/Mp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atz8wQAAAN0AAAAPAAAAAAAAAAAAAAAA&#10;AKECAABkcnMvZG93bnJldi54bWxQSwUGAAAAAAQABAD5AAAAjwMAAAAA&#10;" strokecolor="lime" strokeweight="0"/>
              <v:line id="Line 1565" o:spid="_x0000_s2583" style="position:absolute;visibility:visible" from="5130,1123" to="5131,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Ci8EAAADdAAAADwAAAGRycy9kb3ducmV2LnhtbERPzYrCMBC+L/gOYQRva6rgUqpRRCjs&#10;HrTo7gMMzdgWm0lIota3N4Kwt/n4fme1GUwvbuRDZ1nBbJqBIK6t7rhR8PdbfuYgQkTW2FsmBQ8K&#10;sFmPPlZYaHvnI91OsREphEOBCtoYXSFlqFsyGKbWESfubL3BmKBvpPZ4T+Gml/Ms+5IGO04NLTra&#10;tVRfTlejIC+rw7Hah6aq3aH06Hbhp3woNRkP2yWISEP8F7/d3zrNX+R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uEKLwQAAAN0AAAAPAAAAAAAAAAAAAAAA&#10;AKECAABkcnMvZG93bnJldi54bWxQSwUGAAAAAAQABAD5AAAAjwMAAAAA&#10;" strokecolor="lime" strokeweight="0"/>
              <v:line id="Line 1566" o:spid="_x0000_s2584" style="position:absolute;visibility:visible" from="5154,1123" to="5155,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nEMEAAADdAAAADwAAAGRycy9kb3ducmV2LnhtbERPzYrCMBC+L/gOYQRva6qyUqpRRCis&#10;h7Xo7gMMzdgWm0lIslrf3iwseJuP73fW28H04kY+dJYVzKYZCOLa6o4bBT/f5XsOIkRkjb1lUvCg&#10;ANvN6G2NhbZ3PtHtHBuRQjgUqKCN0RVShrolg2FqHXHiLtYbjAn6RmqP9xRuejnPsqU02HFqaNHR&#10;vqX6ev41CvKyOp6qr9BUtTuWHt0+HMqHUpPxsFuBiDTEl/jf/anT/I98A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9OcQwQAAAN0AAAAPAAAAAAAAAAAAAAAA&#10;AKECAABkcnMvZG93bnJldi54bWxQSwUGAAAAAAQABAD5AAAAjwMAAAAA&#10;" strokecolor="lime" strokeweight="0"/>
              <v:line id="Line 1567" o:spid="_x0000_s2585" style="position:absolute;visibility:visible" from="5178,1123" to="5179,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1/ZMEAAADdAAAADwAAAGRycy9kb3ducmV2LnhtbERPzYrCMBC+L/gOYQRva6q4UqpRRCis&#10;h7Xo7gMMzdgWm0lIslrf3iwseJuP73fW28H04kY+dJYVzKYZCOLa6o4bBT/f5XsOIkRkjb1lUvCg&#10;ANvN6G2NhbZ3PtHtHBuRQjgUqKCN0RVShrolg2FqHXHiLtYbjAn6RmqP9xRuejnPsqU02HFqaNHR&#10;vqX6ev41CvKyOp6qr9BUtTuWHt0+HMqHUpPxsFuBiDTEl/jf/anT/I98A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HX9kwQAAAN0AAAAPAAAAAAAAAAAAAAAA&#10;AKECAABkcnMvZG93bnJldi54bWxQSwUGAAAAAAQABAD5AAAAjwMAAAAA&#10;" strokecolor="lime" strokeweight="0"/>
              <v:line id="Line 1568" o:spid="_x0000_s2586" style="position:absolute;visibility:visible" from="4546,1062" to="5051,1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Ha/8EAAADdAAAADwAAAGRycy9kb3ducmV2LnhtbERPzYrCMBC+L/gOYQRva+qCS6lGEaGw&#10;HrTo7gMMzdgWm0lIota3N4Kwt/n4fme5HkwvbuRDZ1nBbJqBIK6t7rhR8PdbfuYgQkTW2FsmBQ8K&#10;sF6NPpZYaHvnI91OsREphEOBCtoYXSFlqFsyGKbWESfubL3BmKBvpPZ4T+Gml19Z9i0NdpwaWnS0&#10;bam+nK5GQV5Wh2O1D01Vu0Pp0W3DrnwoNRkPmwWISEP8F7/dPzrNn+dzeH2TTp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Udr/wQAAAN0AAAAPAAAAAAAAAAAAAAAA&#10;AKECAABkcnMvZG93bnJldi54bWxQSwUGAAAAAAQABAD5AAAAjwMAAAAA&#10;" strokecolor="lime" strokeweight="0"/>
              <v:rect id="Rectangle 1569" o:spid="_x0000_s2587" style="position:absolute;left:4547;top:1587;width:506;height: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vt8IA&#10;AADdAAAADwAAAGRycy9kb3ducmV2LnhtbERPyWrDMBC9B/oPYgq9hERuS1LjRgmhYCi5NfGlt8Ga&#10;WKbWyLXk7e+jQiG3ebx1dofJNmKgzteOFTyvExDEpdM1VwqKS75KQfiArLFxTApm8nDYPyx2mGk3&#10;8hcN51CJGMI+QwUmhDaT0peGLPq1a4kjd3WdxRBhV0nd4RjDbSNfkmQrLdYcGwy29GGo/Dn3VsHx&#10;1SzzopezHYrw+/ZdnFpKUamnx+n4DiLQFO7if/enjvM36Rb+voknyP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wS+3wgAAAN0AAAAPAAAAAAAAAAAAAAAAAJgCAABkcnMvZG93&#10;bnJldi54bWxQSwUGAAAAAAQABAD1AAAAhwMAAAAA&#10;" filled="f" strokecolor="lime" strokeweight="0"/>
              <v:line id="Line 1570" o:spid="_x0000_s2588" style="position:absolute;visibility:visible" from="4546,1567" to="5051,1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E8EAAADdAAAADwAAAGRycy9kb3ducmV2LnhtbERPzYrCMBC+L/gOYQRva6rgWqpRRCis&#10;h7Xo7gMMzdgWm0lIslrf3iwseJuP73fW28H04kY+dJYVzKYZCOLa6o4bBT/f5XsOIkRkjb1lUvCg&#10;ANvN6G2NhbZ3PtHtHBuRQjgUqKCN0RVShrolg2FqHXHiLtYbjAn6RmqP9xRuejnPsg9psOPU0KKj&#10;fUv19fxrFORldTxVX6GpancsPbp9OJQPpSbjYbcCEWmIL/G/+1On+Yt8C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z+ETwQAAAN0AAAAPAAAAAAAAAAAAAAAA&#10;AKECAABkcnMvZG93bnJldi54bWxQSwUGAAAAAAQABAD5AAAAjwMAAAAA&#10;" strokecolor="lime" strokeweight="0"/>
              <v:rect id="Rectangle 1571" o:spid="_x0000_s2589" style="position:absolute;left:5081;top:1582;width:192;height: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IeXsUA&#10;AADdAAAADwAAAGRycy9kb3ducmV2LnhtbESPQWvCQBCF74X+h2WEXopu2mIN0VWkIJTe1Fx6G7Jj&#10;NpidTbNrjP++cxC8zfDevPfNajP6Vg3UxyawgbdZBoq4Crbh2kB53E1zUDEhW2wDk4EbRdisn59W&#10;WNhw5T0Nh1QrCeFYoAGXUldoHStHHuMsdMSinULvMcna19r2eJVw3+r3LPvUHhuWBocdfTmqzoeL&#10;N7D9cK+78qJvfijT3+K3/OkoR2NeJuN2CSrRmB7m+/W3Ffx5LrjyjY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h5exQAAAN0AAAAPAAAAAAAAAAAAAAAAAJgCAABkcnMv&#10;ZG93bnJldi54bWxQSwUGAAAAAAQABAD1AAAAigMAAAAA&#10;" filled="f" strokecolor="lime" strokeweight="0"/>
              <v:rect id="Rectangle 1572" o:spid="_x0000_s2590" style="position:absolute;left:5083;top:1062;width:190;height:5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67xcMA&#10;AADdAAAADwAAAGRycy9kb3ducmV2LnhtbERPTWvCQBC9F/wPywi9FN200hqjmyAFQXqr5tLbkB2z&#10;wexsml1j/PfdguBtHu9zNsVoWzFQ7xvHCl7nCQjiyumGawXlcTdLQfiArLF1TApu5KHIJ08bzLS7&#10;8jcNh1CLGMI+QwUmhC6T0leGLPq564gjd3K9xRBhX0vd4zWG21a+JcmHtNhwbDDY0aeh6ny4WAXb&#10;hXnZlRd5s0MZfpc/5VdHKSr1PB23axCBxvAQ3917Hee/pyv4/yaeI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67xcMAAADdAAAADwAAAAAAAAAAAAAAAACYAgAAZHJzL2Rv&#10;d25yZXYueG1sUEsFBgAAAAAEAAQA9QAAAIgDAAAAAA==&#10;" filled="f" strokecolor="lime" strokeweight="0"/>
              <v:line id="Line 1573" o:spid="_x0000_s2591" style="position:absolute;visibility:visible" from="5051,1062" to="5052,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vusUAAADdAAAADwAAAGRycy9kb3ducmV2LnhtbESPQWsCMRCF74X+hzAFbzXbgmK3RinC&#10;Qj3oovYHDJvp7tLNJCSprv/eOQjeZnhv3vtmuR7doM4UU+/ZwNu0AEXceNtza+DnVL0uQKWMbHHw&#10;TAaulGC9en5aYmn9hQ90PuZWSQinEg10OYdS69R05DBNfSAW7ddHh1nW2Gob8SLhbtDvRTHXDnuW&#10;hg4DbTpq/o7/zsCiqveHepfaugn7KmLYpG11NWbyMn59gso05of5fv1tBX/2IfzyjYy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vusUAAADdAAAADwAAAAAAAAAA&#10;AAAAAAChAgAAZHJzL2Rvd25yZXYueG1sUEsFBgAAAAAEAAQA+QAAAJMDAAAAAA==&#10;" strokecolor="lime" strokeweight="0"/>
              <v:line id="Line 1574" o:spid="_x0000_s2592" style="position:absolute;visibility:visible" from="4546,1062" to="4547,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NKIcEAAADdAAAADwAAAGRycy9kb3ducmV2LnhtbERP24rCMBB9X/Afwgj7tqYKu2g1igiF&#10;3QctXj5gaMa22ExCErX+vVkQfJvDuc5i1ZtO3MiH1rKC8SgDQVxZ3XKt4HQsvqYgQkTW2FkmBQ8K&#10;sFoOPhaYa3vnPd0OsRYphEOOCpoYXS5lqBoyGEbWESfubL3BmKCvpfZ4T+Gmk5Ms+5EGW04NDTra&#10;NFRdDlejYFqUu325DXVZuV3h0W3CX/FQ6nPYr+cgIvXxLX65f3Wa/z0bw/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s0ohwQAAAN0AAAAPAAAAAAAAAAAAAAAA&#10;AKECAABkcnMvZG93bnJldi54bWxQSwUGAAAAAAQABAD5AAAAjwMAAAAA&#10;" strokecolor="lime" strokeweight="0"/>
              <v:line id="Line 1575" o:spid="_x0000_s2593" style="position:absolute;visibility:visible" from="5362,1036" to="5363,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HUVsEAAADdAAAADwAAAGRycy9kb3ducmV2LnhtbERP24rCMBB9X/Afwgj7tqYKu2g1igiF&#10;3QctXj5gaMa22ExCErX+vVkQfJvDuc5i1ZtO3MiH1rKC8SgDQVxZ3XKt4HQsvqYgQkTW2FkmBQ8K&#10;sFoOPhaYa3vnPd0OsRYphEOOCpoYXS5lqBoyGEbWESfubL3BmKCvpfZ4T+Gmk5Ms+5EGW04NDTra&#10;NFRdDlejYFqUu325DXVZuV3h0W3CX/FQ6nPYr+cgIvXxLX65f3Wa/z2bwP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YdRWwQAAAN0AAAAPAAAAAAAAAAAAAAAA&#10;AKECAABkcnMvZG93bnJldi54bWxQSwUGAAAAAAQABAD5AAAAjwMAAAAA&#10;" strokecolor="lime" strokeweight="0"/>
              <v:line id="Line 1576" o:spid="_x0000_s2594" style="position:absolute;visibility:visible" from="4455,1036" to="4456,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1xzcIAAADdAAAADwAAAGRycy9kb3ducmV2LnhtbERP24rCMBB9X/Afwgi+ranKLlqNIkJh&#10;fViLlw8YmrEtNpOQZLX+vVlY2Lc5nOusNr3pxJ18aC0rmIwzEMSV1S3XCi7n4n0OIkRkjZ1lUvCk&#10;AJv14G2FubYPPtL9FGuRQjjkqKCJ0eVShqohg2FsHXHirtYbjAn6WmqPjxRuOjnNsk9psOXU0KCj&#10;XUPV7fRjFMyL8nAsv0NdVu5QeHS7sC+eSo2G/XYJIlIf/8V/7i+d5n8sZv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1xzcIAAADdAAAADwAAAAAAAAAAAAAA&#10;AAChAgAAZHJzL2Rvd25yZXYueG1sUEsFBgAAAAAEAAQA+QAAAJADAAAAAA==&#10;" strokecolor="lime" strokeweight="0"/>
              <v:shape id="Freeform 1577" o:spid="_x0000_s2595" style="position:absolute;left:4683;top:3712;width:59;height:59;visibility:visible;mso-wrap-style:square;v-text-anchor:top" coordsize="239,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R8QsIA&#10;AADdAAAADwAAAGRycy9kb3ducmV2LnhtbERP32vCMBB+H+x/CDfwbSYbOrQzikwEmU+r9v1ozqa0&#10;udQmavffLwPBt/v4ft5iNbhWXKkPtWcNb2MFgrj0puZKw/GwfZ2BCBHZYOuZNPxSgNXy+WmBmfE3&#10;/qFrHiuRQjhkqMHG2GVShtKSwzD2HXHiTr53GBPsK2l6vKVw18p3pT6kw5pTg8WOviyVTX5xGr6L&#10;i1LGNLvc2Kltis3+dC72Wo9ehvUniEhDfIjv7p1J86fzCfx/k0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hHxCwgAAAN0AAAAPAAAAAAAAAAAAAAAAAJgCAABkcnMvZG93&#10;bnJldi54bWxQSwUGAAAAAAQABAD1AAAAhwMAAAAA&#10;" path="m239,120r-1,-8l238,104r-2,-7l234,89r-2,-7l229,75r-2,-8l223,60r-5,-6l213,48r-5,-6l203,36r-6,-5l191,26r-6,-5l179,17r-7,-3l165,10,157,8,150,5,143,3,135,2r-8,l119,r-7,2l104,2,96,3,89,5,82,8r-8,2l67,14r-7,3l54,21r-8,5l41,31r-6,5l30,42r-6,6l21,54r-5,6l12,67r-2,8l6,82,5,89,2,97r-1,7l,112r,8l,128r1,8l2,143r3,8l6,159r4,7l12,172r4,7l21,187r3,6l30,199r5,5l41,210r5,5l54,220r6,3l67,227r7,4l82,233r7,2l96,237r8,1l112,239r7,l127,239r8,-1l143,237r7,-2l157,233r8,-2l172,227r7,-4l185,220r6,-5l197,210r6,-6l208,199r5,-6l218,187r5,-8l227,172r2,-6l232,159r2,-8l236,143r2,-7l238,128r1,-8xe" filled="f" strokecolor="lime" strokeweight="0">
                <v:path arrowok="t" o:connecttype="custom" o:connectlocs="59,28;58,24;57,20;56,17;54,13;51,10;49,8;46,5;42,3;39,2;35,1;31,0;28,0;24,1;20,2;17,3;13,5;10,8;7,10;5,13;3,17;1,20;0,24;0,28;0,32;0,35;1,39;3,42;5,46;7,49;10,52;13,54;17,56;20,58;24,59;28,59;31,59;35,59;39,58;42,56;46,54;49,52;51,49;54,46;56,42;57,39;58,35;59,32" o:connectangles="0,0,0,0,0,0,0,0,0,0,0,0,0,0,0,0,0,0,0,0,0,0,0,0,0,0,0,0,0,0,0,0,0,0,0,0,0,0,0,0,0,0,0,0,0,0,0,0"/>
              </v:shape>
              <v:shape id="Freeform 1578" o:spid="_x0000_s2596" style="position:absolute;left:4689;top:3718;width:47;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J+hcIA&#10;AADdAAAADwAAAGRycy9kb3ducmV2LnhtbERPTWuDQBC9F/Iflgn0VtcUlNRkE5pAoAcvNdLzxJ2u&#10;ojsr7jbaf98tFHqbx/uc/XGxg7jT5DvHCjZJCoK4cbpjo6C+Xp62IHxA1jg4JgXf5OF4WD3ssdBu&#10;5ne6V8GIGMK+QAVtCGMhpW9asugTNxJH7tNNFkOEk5F6wjmG20E+p2kuLXYcG1oc6dxS01dfVkHf&#10;y3r+KC8Nmt7IPLtVp/JcKfW4Xl53IAIt4V/8537TcX72ksHvN/EE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n6FwgAAAN0AAAAPAAAAAAAAAAAAAAAAAJgCAABkcnMvZG93&#10;bnJldi54bWxQSwUGAAAAAAQABAD1AAAAhwMAAAAA&#10;" path="m190,95r,-8l189,81r-1,-7l187,67r-3,-6l181,53r-3,-6l175,41r-5,-6l165,30r-5,-5l155,20r-6,-3l143,13r-6,-3l130,6,123,5,116,2,110,1,103,,95,,88,,81,1,75,2,67,5,60,6r-6,4l48,13r-6,4l36,20r-5,5l26,30r-5,5l16,41r-3,6l10,53,6,61,4,67,3,74,2,81,,87r,8l,102r2,7l3,117r1,6l6,130r4,6l13,142r3,6l21,154r5,5l31,165r5,4l42,174r6,4l54,181r6,3l67,186r8,1l81,190r7,l95,190r8,l110,190r6,-3l123,186r7,-2l137,181r6,-3l149,174r6,-5l160,165r5,-6l170,154r5,-6l178,142r3,-6l184,130r3,-7l188,117r1,-8l190,102r,-7xe" filled="f" strokecolor="lime" strokeweight="0">
                <v:path arrowok="t" o:connecttype="custom" o:connectlocs="47,22;47,18;46,15;44,12;42,9;40,6;37,4;34,2;30,1;27,0;24,0;20,0;17,1;13,2;10,4;8,6;5,9;3,12;1,15;1,18;0,22;0,25;1,29;1,32;3,35;5,38;8,41;10,43;13,45;17,46;20,47;24,47;27,47;30,46;34,45;37,43;40,41;42,38;44,35;46,32;47,29;47,25" o:connectangles="0,0,0,0,0,0,0,0,0,0,0,0,0,0,0,0,0,0,0,0,0,0,0,0,0,0,0,0,0,0,0,0,0,0,0,0,0,0,0,0,0,0"/>
              </v:shape>
              <v:shape id="Freeform 1579" o:spid="_x0000_s2597" style="position:absolute;left:4700;top:3730;width:24;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DrhMMA&#10;AADdAAAADwAAAGRycy9kb3ducmV2LnhtbERPTWvCQBC9F/wPywi9FN0oJGp0FREEcyloxfOYHZNo&#10;djZkV4399d1Cobd5vM9ZrDpTiwe1rrKsYDSMQBDnVldcKDh+bQdTEM4ja6wtk4IXOVgte28LTLV9&#10;8p4eB1+IEMIuRQWl900qpctLMuiGtiEO3MW2Bn2AbSF1i88Qbmo5jqJEGqw4NJTY0Kak/Ha4GwW7&#10;2fXz9XGic1wn++x7EmVFZmKl3vvdeg7CU+f/xX/unQ7z41kCv9+E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DrhMMAAADdAAAADwAAAAAAAAAAAAAAAACYAgAAZHJzL2Rv&#10;d25yZXYueG1sUEsFBgAAAAAEAAQA9QAAAIgDAAAAAA==&#10;" path="m95,48r,-5l94,38,93,33,91,28,89,25,86,20,83,16,79,12,75,10,71,6,67,5,62,3,57,1,52,,47,,43,,38,1,33,3,28,5,23,6r-4,4l16,12r-4,4l8,20,6,25,4,28,2,33,1,38,,43r,5l,53r1,4l2,62r2,5l6,72r2,4l12,79r4,4l19,87r4,2l28,92r5,1l38,94r5,1l47,95r5,l57,94r5,-1l67,92r4,-3l75,87r4,-4l83,79r3,-3l89,72r2,-5l93,62r1,-5l95,53r,-5xe" filled="f" strokecolor="lime" strokeweight="0">
                <v:path arrowok="t" o:connecttype="custom" o:connectlocs="24,12;24,10;24,9;23,8;23,7;22,6;22,5;21,4;20,3;19,2;18,1;17,1;16,1;14,0;13,0;12,0;11,0;10,0;8,1;7,1;6,1;5,2;4,3;3,4;2,5;2,6;1,7;1,8;0,9;0,10;0,12;0,13;0,14;1,15;1,16;2,17;2,18;3,19;4,20;5,21;6,22;7,22;8,23;10,23;11,23;12,23;13,23;14,23;16,23;17,22;18,22;19,21;20,20;21,19;22,18;22,17;23,16;23,15;24,14;24,13;24,12" o:connectangles="0,0,0,0,0,0,0,0,0,0,0,0,0,0,0,0,0,0,0,0,0,0,0,0,0,0,0,0,0,0,0,0,0,0,0,0,0,0,0,0,0,0,0,0,0,0,0,0,0,0,0,0,0,0,0,0,0,0,0,0,0"/>
              </v:shape>
              <v:shape id="Freeform 1580" o:spid="_x0000_s2598" style="position:absolute;left:4706;top:356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J6MUA&#10;AADdAAAADwAAAGRycy9kb3ducmV2LnhtbERP22rCQBB9F/oPywi+mY1KvaTZSBWEUqFQr/g2ZKdJ&#10;2uxsyG41/n23UOjbHM510mVnanGl1lWWFYyiGARxbnXFhYLDfjOcg3AeWWNtmRTcycEye+ilmGh7&#10;43e67nwhQgi7BBWU3jeJlC4vyaCLbEMcuA/bGvQBtoXULd5CuKnlOI6n0mDFoaHEhtYl5V+7b6PA&#10;XNbb2WHxej6t3jQfJ591U203Sg363fMTCE+d/xf/uV90mP+4mMHvN+EE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YnoxQAAAN0AAAAPAAAAAAAAAAAAAAAAAJgCAABkcnMv&#10;ZG93bnJldi54bWxQSwUGAAAAAAQABAD1AAAAigMAAAAA&#10;" path="m48,25r,-4l48,17,46,15,44,11,43,9,40,6,38,4,34,3,31,2,28,,24,,21,,17,2,15,3,11,4,9,6,6,9,5,11,2,15,1,17r,4l,25r1,3l1,31r1,3l5,37r1,4l9,43r2,1l15,47r2,1l21,48r3,l28,48r3,l34,47r4,-3l40,43r3,-2l44,37r2,-3l48,31r,-3l48,25xe" filled="f" strokecolor="lime" strokeweight="0">
                <v:path arrowok="t" o:connecttype="custom" o:connectlocs="12,6;12,5;12,4;12,4;11,3;11,2;10,2;10,1;9,1;8,1;7,0;6,0;5,0;4,1;4,1;3,1;2,2;2,2;1,3;1,4;0,4;0,5;0,6;0,7;0,8;1,9;1,9;2,10;2,11;3,11;4,12;4,12;5,12;6,12;7,12;8,12;9,12;10,11;10,11;11,10;11,9;12,9;12,8;12,7;12,6" o:connectangles="0,0,0,0,0,0,0,0,0,0,0,0,0,0,0,0,0,0,0,0,0,0,0,0,0,0,0,0,0,0,0,0,0,0,0,0,0,0,0,0,0,0,0,0,0"/>
              </v:shape>
              <v:shape id="Freeform 1581" o:spid="_x0000_s2599" style="position:absolute;left:4704;top:3649;width:17;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Y9skA&#10;AADdAAAADwAAAGRycy9kb3ducmV2LnhtbESPQU/CQBCF7yb+h82YeJOtCAYqCzEQIyQYI6CJt0l3&#10;bKvd2drd0vLvmYOJt5m8N+99M1v0rlJHakLp2cDtIAFFnHlbcm7gsH+6mYAKEdli5ZkMnCjAYn55&#10;McPU+o7f6LiLuZIQDikaKGKsU61DVpDDMPA1sWhfvnEYZW1ybRvsJNxVepgk99phydJQYE3LgrKf&#10;XesMLIerOxy12+7347V9fv8crV42229jrq/6xwdQkfr4b/67XlvBH08FV76REfT8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iMY9skAAADdAAAADwAAAAAAAAAAAAAAAACYAgAA&#10;ZHJzL2Rvd25yZXYueG1sUEsFBgAAAAAEAAQA9QAAAI4DAAAAAA==&#10;" path="m71,36r,-5l70,28,68,23,67,19,65,16,62,12,59,10,56,6,52,5,48,2,44,1,39,,35,,31,,27,1,23,2,18,5,15,6r-3,4l9,12,6,16,4,19,3,23,,28r,3l,36r,4l,45r3,4l4,52r2,4l9,59r3,3l15,66r3,2l23,69r4,1l31,72r4,l39,72r5,-2l48,69r4,-1l56,66r3,-4l62,59r3,-3l67,52r1,-3l70,45r1,-5l71,36xe" filled="f" strokecolor="lime" strokeweight="0">
                <v:path arrowok="t" o:connecttype="custom" o:connectlocs="17,9;17,8;17,7;16,6;16,5;16,4;15,3;14,3;13,2;12,1;11,1;11,0;9,0;8,0;7,0;6,0;6,1;4,1;4,2;3,3;2,3;1,4;1,5;1,6;0,7;0,8;0,9;0,10;0,11;1,12;1,13;1,14;2,15;3,16;4,17;4,17;6,17;6,18;7,18;8,18;9,18;11,18;11,17;12,17;13,17;14,16;15,15;16,14;16,13;16,12;17,11;17,10;17,9" o:connectangles="0,0,0,0,0,0,0,0,0,0,0,0,0,0,0,0,0,0,0,0,0,0,0,0,0,0,0,0,0,0,0,0,0,0,0,0,0,0,0,0,0,0,0,0,0,0,0,0,0,0,0,0,0"/>
              </v:shape>
              <v:shape id="Freeform 1582" o:spid="_x0000_s2600" style="position:absolute;left:4697;top:3560;width:30;height:30;visibility:visible;mso-wrap-style:square;v-text-anchor:top" coordsize="119,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L6cEA&#10;AADdAAAADwAAAGRycy9kb3ducmV2LnhtbERPTWsCMRC9F/wPYYTeatZCRVejiFIQb1VRvA2bcbPu&#10;ZrIkUdd/3xQK3ubxPme26Gwj7uRD5VjBcJCBIC6crrhUcNh/f4xBhIissXFMCp4UYDHvvc0w1+7B&#10;P3TfxVKkEA45KjAxtrmUoTBkMQxcS5y4i/MWY4K+lNrjI4XbRn5m2UharDg1GGxpZaiodzer4Ixx&#10;edwe3erKa7mvR7U5+XOn1Hu/W05BROriS/zv3ug0/2sygb9v0gl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AS+nBAAAA3QAAAA8AAAAAAAAAAAAAAAAAmAIAAGRycy9kb3du&#10;cmV2LnhtbFBLBQYAAAAABAAEAPUAAACGAwAAAAA=&#10;" path="m119,60r,-6l118,49r-1,-6l114,38r-1,-5l109,28r-2,-5l103,20r-3,-4l95,12,91,9,86,6,81,4,75,3,70,1,64,,59,,53,,48,1,44,3,37,4,33,6,28,9r-4,3l19,16r-3,4l12,23,8,28,6,33,3,38,2,43,1,49,,54r,6l,65r1,6l2,76r1,4l6,87r2,4l12,95r4,5l19,104r5,3l28,110r5,3l37,115r7,2l48,118r5,l59,119r5,-1l70,118r5,-1l81,115r5,-2l91,110r4,-3l100,104r3,-4l107,95r2,-4l113,87r1,-7l117,76r1,-5l119,65r,-5xe" filled="f" strokecolor="lime" strokeweight="0">
                <v:path arrowok="t" o:connecttype="custom" o:connectlocs="30,14;29,11;28,8;27,6;25,4;23,2;20,1;18,0;15,0;12,0;9,1;7,2;5,4;3,6;2,8;1,11;0,14;0,16;1,19;2,22;3,24;5,26;7,28;9,29;12,30;15,30;18,30;20,29;23,28;25,26;27,24;28,22;29,19;30,16" o:connectangles="0,0,0,0,0,0,0,0,0,0,0,0,0,0,0,0,0,0,0,0,0,0,0,0,0,0,0,0,0,0,0,0,0,0"/>
              </v:shape>
              <v:shape id="Freeform 1583" o:spid="_x0000_s2601" style="position:absolute;left:4692;top:3637;width:41;height:42;visibility:visible;mso-wrap-style:square;v-text-anchor:top" coordsize="165,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O+78QA&#10;AADdAAAADwAAAGRycy9kb3ducmV2LnhtbESPQWvDMAyF74P+B6PBLqO120MIad0yRgft6GVtf4CI&#10;tSQkloPttem/nw6D3STe03ufNrvJD+pGMXWBLSwXBhRxHVzHjYXr5WNegkoZ2eEQmCw8KMFuO3va&#10;YOXCnb/ods6NkhBOFVpocx4rrVPdkse0CCOxaN8hesyyxka7iHcJ94NeGVNojx1LQ4sjvbdU9+cf&#10;b6EvzX5J5amvT9fhsy+O8TVwtPbleXpbg8o05X/z3/XBCX5hhF++kRH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zvu/EAAAA3QAAAA8AAAAAAAAAAAAAAAAAmAIAAGRycy9k&#10;b3ducmV2LnhtbFBLBQYAAAAABAAEAPUAAACJAwAAAAA=&#10;" path="m165,84r,-7l164,71r-1,-6l162,58r-3,-7l157,45r-4,-4l149,34r-3,-4l141,25r-5,-4l131,16r-5,-3l120,10,114,6,108,4,102,3,96,2,89,,82,,76,,69,2,63,3,57,4,51,6r-6,4l39,13r-5,3l29,21r-5,4l19,30r-4,4l12,41,8,45,6,51,3,58,1,65,,71r,6l,84r,6l,97r1,7l3,110r3,6l8,122r4,5l15,133r4,5l24,143r5,5l34,151r5,4l45,159r6,2l57,163r6,2l69,166r7,1l82,167r7,l96,166r6,-1l108,163r6,-2l120,159r6,-4l131,151r5,-3l141,143r5,-5l149,133r4,-6l157,122r2,-6l162,110r1,-6l164,97r1,-7l165,84xe" filled="f" strokecolor="lime" strokeweight="0">
                <v:path arrowok="t" o:connecttype="custom" o:connectlocs="41,19;41,16;40,13;38,10;36,8;34,5;31,3;28,2;25,1;22,0;19,0;16,1;13,2;10,3;7,5;5,8;3,10;1,13;0,16;0,19;0,23;0,26;1,29;3,32;5,35;7,37;10,39;13,40;16,41;19,42;22,42;25,41;28,40;31,39;34,37;36,35;38,32;40,29;41,26;41,23" o:connectangles="0,0,0,0,0,0,0,0,0,0,0,0,0,0,0,0,0,0,0,0,0,0,0,0,0,0,0,0,0,0,0,0,0,0,0,0,0,0,0,0"/>
              </v:shape>
              <v:shape id="Freeform 1584" o:spid="_x0000_s2602" style="position:absolute;left:4686;top:3632;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BqcIA&#10;AADdAAAADwAAAGRycy9kb3ducmV2LnhtbERP24rCMBB9F/yHMMK+2dQVRLtGkcKCuIha9wOGZmyL&#10;zaQ0se3+/UYQfJvDuc56O5hadNS6yrKCWRSDIM6trrhQ8Hv9ni5BOI+ssbZMCv7IwXYzHq0x0bbn&#10;C3WZL0QIYZeggtL7JpHS5SUZdJFtiAN3s61BH2BbSN1iH8JNLT/jeCENVhwaSmwoLSm/Zw+j4ICn&#10;ezq4Zdr158NP95hnenXMlPqYDLsvEJ4G/xa/3Hsd5i/iGTy/CS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wMGpwgAAAN0AAAAPAAAAAAAAAAAAAAAAAJgCAABkcnMvZG93&#10;bnJldi54bWxQSwUGAAAAAAQABAD1AAAAhwMAAAAA&#10;" path="m215,107r,-7l213,93r-1,-8l211,78r-2,-7l206,64r-4,-7l199,51r-4,-6l190,39r-5,-6l181,28r-7,-5l170,20r-7,-5l156,11,150,9,143,6,137,4,129,1,122,r-7,l107,r-7,l93,,85,1,78,4,72,6,65,9r-6,2l51,15r-6,5l39,23r-5,5l29,33r-4,6l20,45r-4,6l12,57,9,64,6,71,4,78,3,85,1,93,,100r,7l,115r1,7l3,128r1,7l6,143r3,7l12,156r4,6l20,168r5,6l29,180r5,5l39,190r6,4l51,199r8,3l65,205r7,2l78,210r7,2l93,213r7,l107,214r8,-1l122,213r7,-1l137,210r6,-3l150,205r6,-3l163,199r7,-5l174,190r7,-5l185,180r5,-6l195,168r4,-6l202,156r4,-6l209,143r2,-8l212,128r1,-6l215,115r,-8xe" filled="f" strokecolor="lime" strokeweight="0">
                <v:path arrowok="t" o:connecttype="custom" o:connectlocs="53,25;52,21;52,18;50,14;48,11;46,8;43,6;40,4;37,2;34,1;30,0;26,0;23,0;19,1;16,2;13,4;10,6;7,8;5,11;3,14;1,18;1,21;0,25;0,28;1,32;1,35;3,39;5,42;7,45;10,47;13,49;16,51;19,52;23,53;26,53;30,53;34,52;37,51;40,49;43,47;46,45;48,42;50,39;52,35;52,32;53,28" o:connectangles="0,0,0,0,0,0,0,0,0,0,0,0,0,0,0,0,0,0,0,0,0,0,0,0,0,0,0,0,0,0,0,0,0,0,0,0,0,0,0,0,0,0,0,0,0,0"/>
              </v:shape>
              <v:shape id="Freeform 1585" o:spid="_x0000_s2603" style="position:absolute;left:4692;top:3554;width:41;height:42;visibility:visible;mso-wrap-style:square;v-text-anchor:top" coordsize="165,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2FA8EA&#10;AADdAAAADwAAAGRycy9kb3ducmV2LnhtbERPzYrCMBC+L/gOYQQviyZ6KKUaRcQFFS+rPsDQjG1p&#10;MylJVuvbm4WFvc3H9zurzWA78SAfGsca5jMFgrh0puFKw+36Nc1BhIhssHNMGl4UYLMefaywMO7J&#10;3/S4xEqkEA4Faqhj7AspQ1mTxTBzPXHi7s5bjAn6ShqPzxRuO7lQKpMWG04NNfa0q6lsLz9WQ5ur&#10;/Zzyc1ueb92pzY7+07HXejIetksQkYb4L/5zH0yan6kF/H6TT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thQPBAAAA3QAAAA8AAAAAAAAAAAAAAAAAmAIAAGRycy9kb3du&#10;cmV2LnhtbFBLBQYAAAAABAAEAPUAAACGAwAAAAA=&#10;" path="m165,84r,-8l164,70r-1,-6l162,58r-3,-6l157,46r-4,-6l149,35r-3,-6l141,24r-5,-4l131,16r-5,-4l120,9,114,7,108,5,102,2,96,1r-7,l82,,76,1r-7,l63,2,57,5,51,7,45,9r-6,3l34,16r-5,4l24,24r-5,5l15,35r-3,5l8,46,6,52,3,58,1,64,,70r,6l,84r,6l,97r1,6l3,109r3,6l8,121r4,7l15,132r4,5l24,142r5,5l34,151r5,3l45,158r6,2l57,163r6,1l69,165r7,2l82,167r7,l96,165r6,-1l108,163r6,-3l120,158r6,-4l131,151r5,-4l141,142r5,-5l149,132r4,-4l157,121r2,-6l162,109r1,-6l164,97r1,-7l165,84xe" filled="f" strokecolor="lime" strokeweight="0">
                <v:path arrowok="t" o:connecttype="custom" o:connectlocs="41,19;41,16;40,13;38,10;36,7;34,5;31,3;28,2;25,1;22,0;19,0;16,1;13,2;10,3;7,5;5,7;3,10;1,13;0,16;0,19;0,23;0,26;1,29;3,32;5,34;7,37;10,39;13,40;16,41;19,42;22,42;25,41;28,40;31,39;34,37;36,34;38,32;40,29;41,26;41,23" o:connectangles="0,0,0,0,0,0,0,0,0,0,0,0,0,0,0,0,0,0,0,0,0,0,0,0,0,0,0,0,0,0,0,0,0,0,0,0,0,0,0,0"/>
              </v:shape>
              <v:shape id="Freeform 1586" o:spid="_x0000_s2604" style="position:absolute;left:5790;top:2195;width:18;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h+fMYA&#10;AADdAAAADwAAAGRycy9kb3ducmV2LnhtbERP22rCQBB9L/gPywh9azZeEEldpSjSFhTRXqBvQ3aa&#10;RLOzaXZj4t93BcG3OZzrzBadKcWZaldYVjCIYhDEqdUFZwo+P9ZPUxDOI2ssLZOCCzlYzHsPM0y0&#10;bXlP54PPRAhhl6CC3PsqkdKlORl0ka2IA/dra4M+wDqTusY2hJtSDuN4Ig0WHBpyrGiZU3o6NEbB&#10;crga4bjZtH/fu+b162e82r5vjko99ruXZxCeOn8X39xvOsyfxCO4fhNO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h+fMYAAADdAAAADwAAAAAAAAAAAAAAAACYAgAAZHJz&#10;L2Rvd25yZXYueG1sUEsFBgAAAAAEAAQA9QAAAIsDAAAAAA==&#10;" path="m71,37l70,32r,-4l69,23,67,20,64,16,62,12,59,10,56,6,52,5,48,3,43,2,40,,35,,31,,26,2,23,3,19,5,15,6r-3,4l8,12,6,16,3,20,2,23,1,28,,32r,5l,40r1,5l2,49r1,4l6,56r2,4l12,62r3,4l19,68r4,2l26,71r5,1l35,72r5,l43,71r5,-1l52,68r4,-2l59,62r3,-2l64,56r3,-3l69,49r1,-4l70,40r1,-3xe" filled="f" strokecolor="lime" strokeweight="0">
                <v:path arrowok="t" o:connecttype="custom" o:connectlocs="18,9;18,8;18,7;17,6;17,5;16,4;16,3;15,3;14,2;13,1;12,1;11,1;10,0;9,0;8,0;7,1;6,1;5,1;4,2;3,3;2,3;2,4;1,5;1,6;0,7;0,8;0,9;0,10;0,11;1,12;1,13;2,14;2,15;3,16;4,17;5,17;6,18;7,18;8,18;9,18;10,18;11,18;12,18;13,17;14,17;15,16;16,15;16,14;17,13;17,12;18,11;18,10;18,9" o:connectangles="0,0,0,0,0,0,0,0,0,0,0,0,0,0,0,0,0,0,0,0,0,0,0,0,0,0,0,0,0,0,0,0,0,0,0,0,0,0,0,0,0,0,0,0,0,0,0,0,0,0,0,0,0"/>
              </v:shape>
              <v:shape id="Freeform 1587" o:spid="_x0000_s2605" style="position:absolute;left:5793;top:2114;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cMIA&#10;AADdAAAADwAAAGRycy9kb3ducmV2LnhtbERPTWsCMRC9F/wPYYTeauJSRVajiK3goQe7evE2bMbd&#10;4Gay3UTd/vtGEHqbx/ucxap3jbhRF6xnDeORAkFcemO50nA8bN9mIEJENth4Jg2/FGC1HLwsMDf+&#10;zt90K2IlUgiHHDXUMba5lKGsyWEY+ZY4cWffOYwJdpU0Hd5TuGtkptRUOrScGmpsaVNTeSmuTsPH&#10;ydivTxeuqthvf3aUBZtNSq1fh/16DiJSH//FT/fOpPlT9Q6Pb9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9exwwgAAAN0AAAAPAAAAAAAAAAAAAAAAAJgCAABkcnMvZG93&#10;bnJldi54bWxQSwUGAAAAAAQABAD1AAAAhwMAAAAA&#10;" path="m47,24r,-3l46,17,45,14,44,11,41,8,39,6,36,4,33,2,30,1,27,,23,,20,,17,1,13,2,11,4,8,6,6,8,3,11,2,14,1,17,,21r,3l,28r1,2l2,34r1,2l6,40r2,2l11,44r2,2l17,47r3,l23,47r4,l30,47r3,-1l36,44r3,-2l41,40r3,-4l45,34r1,-4l47,28r,-4xe" filled="f" strokecolor="lime" strokeweight="0">
                <v:path arrowok="t" o:connecttype="custom" o:connectlocs="12,6;12,5;12,4;11,4;11,3;10,2;10,2;9,1;8,1;8,0;7,0;6,0;5,0;4,0;3,1;3,1;2,2;2,2;1,3;1,4;0,4;0,5;0,6;0,7;0,8;1,9;1,9;2,10;2,11;3,11;3,12;4,12;5,12;6,12;7,12;8,12;8,12;9,11;10,11;10,10;11,9;11,9;12,8;12,7;12,6" o:connectangles="0,0,0,0,0,0,0,0,0,0,0,0,0,0,0,0,0,0,0,0,0,0,0,0,0,0,0,0,0,0,0,0,0,0,0,0,0,0,0,0,0,0,0,0,0"/>
              </v:shape>
              <v:shape id="Freeform 1588" o:spid="_x0000_s2606" style="position:absolute;left:5779;top:2099;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AwcMA&#10;AADdAAAADwAAAGRycy9kb3ducmV2LnhtbERPS4vCMBC+C/sfwgh701R3fVCNsghdBPGwdkGPQzO2&#10;pc2kNFHrvzeC4G0+vucs152pxZVaV1pWMBpGIIgzq0vOFfynyWAOwnlkjbVlUnAnB+vVR2+JsbY3&#10;/qPrwecihLCLUUHhfRNL6bKCDLqhbYgDd7atQR9gm0vd4i2Em1qOo2gqDZYcGgpsaFNQVh0uRkH6&#10;Pdtvtl8n85s09yPnu8olaaXUZ7/7WYDw1Pm3+OXe6jB/Gk3g+U0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RAwcMAAADdAAAADwAAAAAAAAAAAAAAAACYAgAAZHJzL2Rv&#10;d25yZXYueG1sUEsFBgAAAAAEAAQA9QAAAIgDAAAAAA==&#10;" path="m167,84r-1,-7l166,71r-2,-6l162,59r-2,-6l157,46r-2,-6l151,36r-5,-7l143,25r-5,-4l132,16r-5,-4l121,10,115,8,108,5,102,3,96,1r-6,l83,,77,1r-6,l63,3,57,5,51,8r-6,2l40,12r-6,4l29,21r-5,4l19,29r-3,7l12,40,9,46,6,53,4,59,2,65,1,71,,77r,7l,90r1,8l2,104r2,6l6,116r3,6l12,128r4,5l19,138r5,5l29,148r5,3l40,155r5,4l51,161r6,2l63,165r8,1l77,167r6,l90,167r6,-1l102,165r6,-2l115,161r6,-2l127,155r5,-4l138,148r5,-5l146,138r5,-5l155,128r2,-6l160,116r2,-6l164,104r2,-6l166,90r1,-6xe" filled="f" strokecolor="lime" strokeweight="0">
                <v:path arrowok="t" o:connecttype="custom" o:connectlocs="41,19;40,16;39,13;38,10;36,7;34,5;31,3;28,2;25,1;22,0;19,0;15,1;13,2;10,3;7,5;5,7;3,10;1,13;0,16;0,19;0,23;0,26;1,29;3,32;5,35;7,37;10,39;13,40;15,41;19,42;22,42;25,41;28,40;31,39;34,37;36,35;38,32;39,29;40,26;41,23" o:connectangles="0,0,0,0,0,0,0,0,0,0,0,0,0,0,0,0,0,0,0,0,0,0,0,0,0,0,0,0,0,0,0,0,0,0,0,0,0,0,0,0"/>
              </v:shape>
              <v:shape id="Freeform 1589" o:spid="_x0000_s2607" style="position:absolute;left:5772;top:2177;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nZ8IA&#10;AADdAAAADwAAAGRycy9kb3ducmV2LnhtbERPTYvCMBC9L/gfwix4W9PtoWjXKF1hQbxZhb0OzdjU&#10;bSalyWrtrzeC4G0e73OW68G24kK9bxwr+JwlIIgrpxuuFRwPPx9zED4ga2wdk4IbeVivJm9LzLW7&#10;8p4uZahFDGGfowITQpdL6StDFv3MdcSRO7neYoiwr6Xu8RrDbSvTJMmkxYZjg8GONoaqv/LfKijS&#10;b7Mb03HcFmVxOu4XZ/p1Z6Wm70PxBSLQEF7ip3ur4/wsyeDxTTxB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USdnwgAAAN0AAAAPAAAAAAAAAAAAAAAAAJgCAABkcnMvZG93&#10;bnJldi54bWxQSwUGAAAAAAQABAD1AAAAhwMAAAAA&#10;" path="m214,107r,-7l213,92r-1,-7l210,78r-2,-8l206,63r-4,-6l198,51r-3,-6l190,39r-4,-6l180,28r-5,-5l169,19r-6,-5l157,11,150,8,143,6,136,3,129,1,121,r-7,l107,r-7,l92,,85,1,79,3,72,6,64,8r-6,3l52,14r-6,5l40,23r-6,5l29,33r-5,6l19,45r-4,6l12,57,9,63,6,70,5,78,2,85,1,92r,8l,107r1,7l1,121r1,7l5,135r1,7l9,149r3,7l15,162r4,6l24,174r5,6l34,185r6,5l46,193r6,5l58,202r6,2l72,207r7,2l85,212r7,1l100,213r7,1l114,213r7,l129,212r7,-3l143,207r7,-3l157,202r6,-4l169,193r6,-3l180,185r6,-5l190,174r5,-6l198,162r4,-6l206,149r2,-7l210,135r2,-7l213,121r1,-7l214,107xe" filled="f" strokecolor="lime" strokeweight="0">
                <v:path arrowok="t" o:connecttype="custom" o:connectlocs="54,25;53,21;52,17;51,14;49,11;47,8;44,6;41,3;38,2;34,1;31,0;27,0;23,0;20,1;16,2;13,3;10,6;7,8;5,11;3,14;2,17;1,21;0,25;0,28;1,32;2,35;3,39;5,42;7,45;10,47;13,49;16,51;20,52;23,53;27,53;31,53;34,52;38,51;41,49;44,47;47,45;49,42;51,39;52,35;53,32;54,28" o:connectangles="0,0,0,0,0,0,0,0,0,0,0,0,0,0,0,0,0,0,0,0,0,0,0,0,0,0,0,0,0,0,0,0,0,0,0,0,0,0,0,0,0,0,0,0,0,0"/>
              </v:shape>
              <v:shape id="Freeform 1590" o:spid="_x0000_s2608" style="position:absolute;left:5779;top:2183;width:41;height:41;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7LcQA&#10;AADdAAAADwAAAGRycy9kb3ducmV2LnhtbERPTWuDQBC9F/oflin01qxpQ1KsqxTBECg5VAPtcXAn&#10;Krqz4m4S8++7gUBv83ifk2SzGcSZJtdZVrBcRCCIa6s7bhQcquLlHYTzyBoHy6TgSg6y9PEhwVjb&#10;C3/TufSNCCHsYlTQej/GUrq6JYNuYUfiwB3tZNAHODVST3gJ4WaQr1G0lgY7Dg0tjpS3VPflySio&#10;Vpt9vnv7NdtivP5w89W7ouqVen6aPz9AeJr9v/ju3ukwfx1t4PZNO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6ey3EAAAA3QAAAA8AAAAAAAAAAAAAAAAAmAIAAGRycy9k&#10;b3ducmV2LnhtbFBLBQYAAAAABAAEAPUAAACJAwAAAAA=&#10;" path="m167,84r-1,-7l166,70r-2,-6l162,57r-2,-6l157,45r-2,-5l151,34r-5,-5l143,24r-5,-3l132,16r-5,-4l121,10,115,6,108,3,102,2,96,1,90,,83,,77,,71,1,63,2,57,3,51,6r-6,4l40,12r-6,4l29,21r-5,3l19,29r-3,5l12,40,9,45,6,51,4,57,2,64,1,70,,77r,7l,90r1,6l2,103r2,6l6,115r3,7l12,126r4,7l19,137r5,5l29,147r5,4l40,154r5,4l51,161r6,2l63,164r8,1l77,167r6,l90,167r6,-2l102,164r6,-1l115,161r6,-3l127,154r5,-3l138,147r5,-5l146,137r5,-4l155,126r2,-4l160,115r2,-6l164,103r2,-7l166,90r1,-6xe" filled="f" strokecolor="lime" strokeweight="0">
                <v:path arrowok="t" o:connecttype="custom" o:connectlocs="41,19;40,16;39,13;38,10;36,7;34,5;31,3;28,1;25,0;22,0;19,0;15,0;13,1;10,3;7,5;5,7;3,10;1,13;0,16;0,19;0,22;0,25;1,28;3,31;5,34;7,36;10,38;13,40;15,40;19,41;22,41;25,40;28,40;31,38;34,36;36,34;38,31;39,28;40,25;41,22" o:connectangles="0,0,0,0,0,0,0,0,0,0,0,0,0,0,0,0,0,0,0,0,0,0,0,0,0,0,0,0,0,0,0,0,0,0,0,0,0,0,0,0"/>
              </v:shape>
              <v:shape id="Freeform 1591" o:spid="_x0000_s2609" style="position:absolute;left:5784;top:2105;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7sQA&#10;AADdAAAADwAAAGRycy9kb3ducmV2LnhtbESPQWsCMRCF7wX/Qxihl1KzehBZjSKC0HrT7Q8YNtPN&#10;4mYSN1FXf33nIPQ2w3vz3jerzeA7daM+tYENTCcFKOI62JYbAz/V/nMBKmVki11gMvCgBJv16G2F&#10;pQ13PtLtlBslIZxKNOByjqXWqXbkMU1CJBbtN/Qes6x9o22Pdwn3nZ4VxVx7bFkaHEbaOarPp6s3&#10;MGv3yNsqfrsuHsJluqg+HvXTmPfxsF2CyjTkf/Pr+ssK/rwQXPlGRt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nUu7EAAAA3QAAAA8AAAAAAAAAAAAAAAAAmAIAAGRycy9k&#10;b3ducmV2LnhtbFBLBQYAAAAABAAEAPUAAACJAwAAAAA=&#10;" path="m120,59r,-6l118,48r-1,-6l116,37r-3,-5l111,28r-4,-5l104,19r-4,-4l96,12,92,8,87,6,82,3,77,2,71,1,66,,60,,55,,49,1,44,2,39,3,34,6,29,8r-4,4l20,15r-4,4l12,23r-2,5l7,32,5,37,3,42,1,48r,5l,59r1,5l1,70r2,5l5,80r2,6l10,91r2,4l16,99r4,4l25,107r4,2l34,113r5,1l44,116r5,2l55,118r5,1l66,118r5,l77,116r5,-2l87,113r5,-4l96,107r4,-4l104,99r3,-4l111,91r2,-5l116,80r1,-5l118,70r2,-6l120,59xe" filled="f" strokecolor="lime" strokeweight="0">
                <v:path arrowok="t" o:connecttype="custom" o:connectlocs="30,13;29,11;28,8;27,6;25,4;23,2;21,1;18,0;15,0;12,0;10,1;7,2;5,4;3,6;2,8;1,11;0,13;0,16;1,19;2,22;3,24;5,26;7,27;10,29;12,30;15,30;18,30;21,29;23,27;25,26;27,24;28,22;29,19;30,16" o:connectangles="0,0,0,0,0,0,0,0,0,0,0,0,0,0,0,0,0,0,0,0,0,0,0,0,0,0,0,0,0,0,0,0,0,0"/>
              </v:shape>
              <v:shape id="Freeform 1592" o:spid="_x0000_s2610" style="position:absolute;left:5787;top:2275;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LDcUA&#10;AADdAAAADwAAAGRycy9kb3ducmV2LnhtbERPS2vCQBC+F/oflil4KXW3BWONbqQIBXMRfNDzNDsm&#10;abOzIbua6K93CwVv8/E9Z7EcbCPO1PnasYbXsQJBXDhTc6nhsP98eQfhA7LBxjFpuJCHZfb4sMDU&#10;uJ63dN6FUsQQ9ilqqEJoUyl9UZFFP3YtceSOrrMYIuxKaTrsY7ht5JtSibRYc2yosKVVRcXv7mQ1&#10;rGc/m8vzF31PmmSbX6cqL3M70Xr0NHzMQQQawl38716bOD9RM/j7Jp4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8IsNxQAAAN0AAAAPAAAAAAAAAAAAAAAAAJgCAABkcnMv&#10;ZG93bnJldi54bWxQSwUGAAAAAAQABAD1AAAAigMAAAAA&#10;" path="m95,47r,-5l95,37,93,33,92,28,89,24,87,19,83,16,80,12,76,9,72,6,67,5,62,2,58,1,53,,48,,43,,38,1,33,2,28,5,25,6,20,9r-4,3l13,16r-3,3l6,24,5,28,3,33,2,37,,42r,5l,52r2,5l3,62r2,5l6,72r4,3l13,79r3,4l20,86r5,3l28,91r5,1l38,93r5,2l48,95r5,l58,93r4,-1l67,91r5,-2l76,86r4,-3l83,79r4,-4l89,72r3,-5l93,62r2,-5l95,52r,-5xe" filled="f" strokecolor="lime" strokeweight="0">
                <v:path arrowok="t" o:connecttype="custom" o:connectlocs="24,12;24,11;24,9;23,8;23,7;22,6;22,5;21,4;20,3;19,2;18,2;17,1;16,1;15,0;13,0;12,0;11,0;10,0;8,1;7,1;6,2;5,2;4,3;3,4;3,5;2,6;1,7;1,8;1,9;0,11;0,12;0,13;1,14;1,16;1,17;2,18;3,19;3,20;4,21;5,22;6,22;7,23;8,23;10,23;11,24;12,24;13,24;15,23;16,23;17,23;18,22;19,22;20,21;21,20;22,19;22,18;23,17;23,16;24,14;24,13;24,12" o:connectangles="0,0,0,0,0,0,0,0,0,0,0,0,0,0,0,0,0,0,0,0,0,0,0,0,0,0,0,0,0,0,0,0,0,0,0,0,0,0,0,0,0,0,0,0,0,0,0,0,0,0,0,0,0,0,0,0,0,0,0,0,0"/>
              </v:shape>
              <v:shape id="Freeform 1593" o:spid="_x0000_s2611" style="position:absolute;left:5775;top:2263;width:48;height:48;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O/O8QA&#10;AADdAAAADwAAAGRycy9kb3ducmV2LnhtbESPQWvCQBCF7wX/wzJCb3Wj0FCiq6gg9ODFVHqeZsdN&#10;SHY2ZFeT/nvnUOhthvfmvW82u8l36kFDbAIbWC4yUMRVsA07A9ev09sHqJiQLXaBycAvRdhtZy8b&#10;LGwY+UKPMjklIRwLNFCn1Bdax6omj3ERemLRbmHwmGQdnLYDjhLuO73Kslx7bFgaauzpWFPVlndv&#10;oG31dfw+nyp0rdP5+095OB9LY17n034NKtGU/s1/159W8POl8Ms3MoLe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vzvEAAAA3QAAAA8AAAAAAAAAAAAAAAAAmAIAAGRycy9k&#10;b3ducmV2LnhtbFBLBQYAAAAABAAEAPUAAACJAwAAAAA=&#10;" path="m190,95r,-7l190,82r-3,-7l186,67r-2,-6l181,54r-3,-6l174,42r-5,-6l166,31r-7,-5l155,21r-7,-4l142,14r-6,-4l130,6,123,5,117,3,109,1,102,,95,,88,,81,1,74,3,67,5,61,6r-8,4l47,14r-6,3l36,21r-6,5l25,31r-4,5l17,42r-4,6l10,54,7,61,5,67,2,75,1,82,,88r,7l,103r1,7l2,117r3,6l7,131r3,6l13,143r4,6l21,155r4,5l30,166r6,3l41,174r6,4l53,182r8,2l67,187r7,1l81,190r7,l95,190r7,l109,190r8,-2l123,187r7,-3l136,182r6,-4l148,174r7,-5l159,166r7,-6l169,155r5,-6l178,143r3,-6l184,131r2,-8l187,117r3,-7l190,103r,-8xe" filled="f" strokecolor="lime" strokeweight="0">
                <v:path arrowok="t" o:connecttype="custom" o:connectlocs="48,22;47,19;46,15;45,12;43,9;40,7;37,4;34,3;31,1;28,0;24,0;20,0;17,1;13,3;10,4;8,7;5,9;3,12;2,15;1,19;0,22;0,26;1,30;2,33;3,36;5,39;8,42;10,44;13,46;17,47;20,48;24,48;28,48;31,47;34,46;37,44;40,42;43,39;45,36;46,33;47,30;48,26" o:connectangles="0,0,0,0,0,0,0,0,0,0,0,0,0,0,0,0,0,0,0,0,0,0,0,0,0,0,0,0,0,0,0,0,0,0,0,0,0,0,0,0,0,0"/>
              </v:shape>
              <v:shape id="Freeform 1594" o:spid="_x0000_s2612" style="position:absolute;left:5770;top:2257;width:59;height:60;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5CTMAA&#10;AADdAAAADwAAAGRycy9kb3ducmV2LnhtbERPTYvCMBC9C/6HMMLebFpRd6lGWSyrXq2796EZ22Iz&#10;6TZR6783guBtHu9zluveNOJKnastK0iiGARxYXXNpYLf48/4C4TzyBoby6TgTg7Wq+Fgiam2Nz7Q&#10;NfelCCHsUlRQed+mUrqiIoMusi1x4E62M+gD7EqpO7yFcNPISRzPpcGaQ0OFLW0qKs75xSiY+NLs&#10;zvdZNv2c5v8ZZe22+Zsp9THqvxcgPPX+LX659zrMnycJPL8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w5CTMAAAADdAAAADwAAAAAAAAAAAAAAAACYAgAAZHJzL2Rvd25y&#10;ZXYueG1sUEsFBgAAAAAEAAQA9QAAAIUDAAAAAA==&#10;" path="m237,119r,-7l236,103r-1,-7l234,89r-3,-8l229,74r-4,-7l221,60r-3,-7l213,47r-5,-6l202,35r-5,-5l191,25r-6,-4l178,17r-8,-4l164,10,157,7,150,5,141,2,134,1r-8,l118,r-7,1l103,1,95,2,87,5,80,7r-7,3l65,13r-7,4l52,21r-6,4l40,30r-6,5l29,41r-5,6l19,53r-3,7l12,67,8,74,6,81,3,89,1,96,,103r,9l,119r,9l,135r1,7l3,151r3,7l8,165r4,7l16,179r3,7l24,192r5,6l34,203r6,6l46,214r6,5l58,223r7,3l73,230r7,2l87,235r8,1l103,237r8,2l118,239r8,l134,237r7,-1l150,235r7,-3l164,230r6,-4l178,223r7,-4l191,214r6,-5l202,203r6,-5l213,192r5,-6l221,179r4,-7l229,165r2,-7l234,151r1,-9l236,135r1,-7l237,119xe" filled="f" strokecolor="lime" strokeweight="0">
                <v:path arrowok="t" o:connecttype="custom" o:connectlocs="59,28;59,24;58,20;56,17;54,13;52,10;49,8;46,5;42,3;39,2;35,1;31,0;28,0;24,1;20,2;16,3;13,5;10,8;7,10;5,13;3,17;1,20;0,24;0,28;0,32;0,36;1,40;3,43;5,47;7,50;10,52;13,55;16,57;20,58;24,59;28,60;31,60;35,59;39,58;42,57;46,55;49,52;52,50;54,47;56,43;58,40;59,36;59,32" o:connectangles="0,0,0,0,0,0,0,0,0,0,0,0,0,0,0,0,0,0,0,0,0,0,0,0,0,0,0,0,0,0,0,0,0,0,0,0,0,0,0,0,0,0,0,0,0,0,0,0"/>
              </v:shape>
              <v:shape id="Freeform 1595" o:spid="_x0000_s2613" style="position:absolute;left:5779;top:3637;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OaMQA&#10;AADdAAAADwAAAGRycy9kb3ducmV2LnhtbERPTWuDQBC9B/oflin0FtekIS3GTSgBi1B6iBaa4+BO&#10;VXRnxd1G8++7gUJu83ifkx5m04sLja61rGAVxSCIK6tbrhV8ldnyFYTzyBp7y6TgSg4O+4dFiom2&#10;E5/oUvhahBB2CSpovB8SKV3VkEEX2YE4cD92NOgDHGupR5xCuOnlOo630mDLoaHBgY4NVV3xaxSU&#10;m5fPY/58Nu/ZcP3m+qNzWdkp9fQ4v+1AeJr9XfzvznWYv12t4fZNOEH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UTmjEAAAA3QAAAA8AAAAAAAAAAAAAAAAAmAIAAGRycy9k&#10;b3ducmV2LnhtbFBLBQYAAAAABAAEAPUAAACJAwAAAAA=&#10;" path="m167,84r-1,-7l166,71r-2,-6l162,58r-2,-7l157,45r-2,-4l151,34r-5,-4l143,25r-5,-4l132,16r-5,-3l121,10,115,6,108,4,102,3,96,2,90,,83,,77,,71,2,63,3,57,4,51,6r-6,4l40,13r-6,3l29,21r-5,4l19,30r-3,4l12,41,9,45,6,51,4,58,2,65,1,71,,77r,7l,90r1,7l2,104r2,6l6,116r3,6l12,127r4,6l19,138r5,5l29,148r5,3l40,155r5,4l51,161r6,2l63,165r8,1l77,167r6,l90,167r6,-1l102,165r6,-2l115,161r6,-2l127,155r5,-4l138,148r5,-5l146,138r5,-5l155,127r2,-5l160,116r2,-6l164,104r2,-7l166,90r1,-6xe" filled="f" strokecolor="lime" strokeweight="0">
                <v:path arrowok="t" o:connecttype="custom" o:connectlocs="41,19;40,16;39,13;38,10;36,8;34,5;31,3;28,2;25,1;22,0;19,0;15,1;13,2;10,3;7,5;5,8;3,10;1,13;0,16;0,19;0,23;0,26;1,29;3,32;5,35;7,37;10,39;13,40;15,41;19,42;22,42;25,41;28,40;31,39;34,37;36,35;38,32;39,29;40,26;41,23" o:connectangles="0,0,0,0,0,0,0,0,0,0,0,0,0,0,0,0,0,0,0,0,0,0,0,0,0,0,0,0,0,0,0,0,0,0,0,0,0,0,0,0"/>
              </v:shape>
              <v:shape id="Freeform 1596" o:spid="_x0000_s2614" style="position:absolute;left:5772;top:3632;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IsIA&#10;AADdAAAADwAAAGRycy9kb3ducmV2LnhtbERPTYvCMBC9L+x/CLPgbU2tILvVKFUQZG92hb0OzdhU&#10;m0lponb7640geJvH+5zFqreNuFLna8cKJuMEBHHpdM2VgsPv9vMLhA/IGhvHpOCfPKyW728LzLS7&#10;8Z6uRahEDGGfoQITQptJ6UtDFv3YtcSRO7rOYoiwq6Tu8BbDbSPTJJlJizXHBoMtbQyV5+JiFeTp&#10;2vwM6TDs8iI/HvbfJ/pzJ6VGH30+BxGoDy/x073Tcf5sMoX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xIiwgAAAN0AAAAPAAAAAAAAAAAAAAAAAJgCAABkcnMvZG93&#10;bnJldi54bWxQSwUGAAAAAAQABAD1AAAAhwMAAAAA&#10;" path="m214,107r,-7l213,93r-1,-8l210,78r-2,-7l206,64r-4,-7l198,51r-3,-6l190,39r-4,-6l180,28r-5,-5l169,20r-6,-5l157,11,150,9,143,6,136,4,129,1,121,r-7,l107,r-7,l92,,85,1,79,4,72,6,64,9r-6,2l52,15r-6,5l40,23r-6,5l29,33r-5,6l19,45r-4,6l12,57,9,64,6,71,5,78,2,85,1,93r,7l,107r1,8l1,122r1,6l5,135r1,8l9,150r3,6l15,162r4,6l24,174r5,6l34,185r6,5l46,194r6,5l58,202r6,3l72,207r7,3l85,212r7,1l100,213r7,1l114,213r7,l129,212r7,-2l143,207r7,-2l157,202r6,-3l169,194r6,-4l180,185r6,-5l190,174r5,-6l198,162r4,-6l206,150r2,-7l210,135r2,-7l213,122r1,-7l214,107xe" filled="f" strokecolor="lime" strokeweight="0">
                <v:path arrowok="t" o:connecttype="custom" o:connectlocs="54,25;53,21;52,18;51,14;49,11;47,8;44,6;41,4;38,2;34,1;31,0;27,0;23,0;20,1;16,2;13,4;10,6;7,8;5,11;3,14;2,18;1,21;0,25;0,28;1,32;2,35;3,39;5,42;7,45;10,47;13,49;16,51;20,52;23,53;27,53;31,53;34,52;38,51;41,49;44,47;47,45;49,42;51,39;52,35;53,32;54,28" o:connectangles="0,0,0,0,0,0,0,0,0,0,0,0,0,0,0,0,0,0,0,0,0,0,0,0,0,0,0,0,0,0,0,0,0,0,0,0,0,0,0,0,0,0,0,0,0,0"/>
              </v:shape>
              <v:shape id="Freeform 1597" o:spid="_x0000_s2615" style="position:absolute;left:5770;top:3712;width:59;height:59;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nh1MEA&#10;AADdAAAADwAAAGRycy9kb3ducmV2LnhtbERPS4vCMBC+L+x/CLPgbZsqVZdqFLH4uG5170MztsVm&#10;Upuo9d8bQdjbfHzPmS9704gbda62rGAYxSCIC6trLhUcD5vvHxDOI2tsLJOCBzlYLj4/5phqe+df&#10;uuW+FCGEXYoKKu/bVEpXVGTQRbYlDtzJdgZ9gF0pdYf3EG4aOYrjiTRYc2iosKV1RcU5vxoFI1+a&#10;3fkxzpJpkl8yytpt8zdWavDVr2YgPPX+X/x273WYPxkm8PomnC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54dTBAAAA3QAAAA8AAAAAAAAAAAAAAAAAmAIAAGRycy9kb3du&#10;cmV2LnhtbFBLBQYAAAAABAAEAPUAAACGAwAAAAA=&#10;" path="m237,120r,-8l236,104r-1,-7l234,89r-3,-7l229,75r-4,-8l221,60r-3,-6l213,48r-5,-6l202,36r-5,-5l191,26r-6,-5l178,17r-8,-3l164,10,157,8,150,5,141,3,134,2r-8,l118,r-7,2l103,2,95,3,87,5,80,8r-7,2l65,14r-7,3l52,21r-6,5l40,31r-6,5l29,42r-5,6l19,54r-3,6l12,67,8,75,6,82,3,89,1,97,,104r,8l,120r,8l,136r1,7l3,151r3,8l8,166r4,6l16,179r3,8l24,193r5,6l34,204r6,6l46,215r6,5l58,223r7,4l73,231r7,2l87,235r8,2l103,238r8,1l118,239r8,l134,238r7,-1l150,235r7,-2l164,231r6,-4l178,223r7,-3l191,215r6,-5l202,204r6,-5l213,193r5,-6l221,179r4,-7l229,166r2,-7l234,151r1,-8l236,136r1,-8l237,120xe" filled="f" strokecolor="lime" strokeweight="0">
                <v:path arrowok="t" o:connecttype="custom" o:connectlocs="59,28;59,24;58,20;56,17;54,13;52,10;49,8;46,5;42,3;39,2;35,1;31,0;28,0;24,1;20,2;16,3;13,5;10,8;7,10;5,13;3,17;1,20;0,24;0,28;0,32;0,35;1,39;3,42;5,46;7,49;10,52;13,54;16,56;20,58;24,59;28,59;31,59;35,59;39,58;42,56;46,54;49,52;52,49;54,46;56,42;58,39;59,35;59,32" o:connectangles="0,0,0,0,0,0,0,0,0,0,0,0,0,0,0,0,0,0,0,0,0,0,0,0,0,0,0,0,0,0,0,0,0,0,0,0,0,0,0,0,0,0,0,0,0,0,0,0"/>
              </v:shape>
              <v:shape id="Freeform 1598" o:spid="_x0000_s2616" style="position:absolute;left:5775;top:3718;width:48;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co8EA&#10;AADdAAAADwAAAGRycy9kb3ducmV2LnhtbERPTYvCMBC9C/sfwizszaYKlqUaRQXBgxe74nlsxrS0&#10;mZQm2vrvN8LC3ubxPme1GW0rntT72rGCWZKCIC6drtkouPwcpt8gfEDW2DomBS/ysFl/TFaYazfw&#10;mZ5FMCKGsM9RQRVCl0vpy4os+sR1xJG7u95iiLA3Uvc4xHDbynmaZtJizbGhwo72FZVN8bAKmkZe&#10;huvpUKJpjMwWt2J32hdKfX2O2yWIQGP4F/+5jzrOz2YLeH8TT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kHKPBAAAA3QAAAA8AAAAAAAAAAAAAAAAAmAIAAGRycy9kb3du&#10;cmV2LnhtbFBLBQYAAAAABAAEAPUAAACGAwAAAAA=&#10;" path="m190,95r,-8l190,81r-3,-7l186,67r-2,-6l181,53r-3,-6l174,41r-5,-6l166,30r-7,-5l155,20r-7,-3l142,13r-6,-3l130,6,123,5,117,2,109,1,102,,95,,88,,81,1,74,2,67,5,61,6r-8,4l47,13r-6,4l36,20r-6,5l25,30r-4,5l17,41r-4,6l10,53,7,61,5,67,2,74,1,81,,87r,8l,102r1,7l2,117r3,6l7,130r3,6l13,142r4,6l21,154r4,5l30,165r6,4l41,174r6,4l53,181r8,3l67,186r7,1l81,190r7,l95,190r7,l109,190r8,-3l123,186r7,-2l136,181r6,-3l148,174r7,-5l159,165r7,-6l169,154r5,-6l178,142r3,-6l184,130r2,-7l187,117r3,-8l190,102r,-7xe" filled="f" strokecolor="lime" strokeweight="0">
                <v:path arrowok="t" o:connecttype="custom" o:connectlocs="48,22;47,18;46,15;45,12;43,9;40,6;37,4;34,2;31,1;28,0;24,0;20,0;17,1;13,2;10,4;8,6;5,9;3,12;2,15;1,18;0,22;0,25;1,29;2,32;3,35;5,38;8,41;10,43;13,45;17,46;20,47;24,47;28,47;31,46;34,45;37,43;40,41;43,38;45,35;46,32;47,29;48,25" o:connectangles="0,0,0,0,0,0,0,0,0,0,0,0,0,0,0,0,0,0,0,0,0,0,0,0,0,0,0,0,0,0,0,0,0,0,0,0,0,0,0,0,0,0"/>
              </v:shape>
              <v:shape id="Freeform 1599" o:spid="_x0000_s2617" style="position:absolute;left:5787;top:3730;width:24;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aJosUA&#10;AADdAAAADwAAAGRycy9kb3ducmV2LnhtbERPTWvCQBC9F/wPywi9lGYTwVijq0hBSC4FrfQ8zY5J&#10;NDsbstsY++u7hUJv83ifs96OphUD9a6xrCCJYhDEpdUNVwpO7/vnFxDOI2tsLZOCOznYbiYPa8y0&#10;vfGBhqOvRAhhl6GC2vsuk9KVNRl0ke2IA3e2vUEfYF9J3eMthJtWzuI4lQYbDg01dvRaU3k9fhkF&#10;+fLydn/6oM95mx6K70VcVIWZK/U4HXcrEJ5G/y/+c+c6zE+TFH6/CS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omixQAAAN0AAAAPAAAAAAAAAAAAAAAAAJgCAABkcnMv&#10;ZG93bnJldi54bWxQSwUGAAAAAAQABAD1AAAAigMAAAAA&#10;" path="m95,48r,-5l95,38,93,33,92,28,89,25,87,20,83,16,80,12,76,10,72,6,67,5,62,3,58,1,53,,48,,43,,38,1,33,3,28,5,25,6r-5,4l16,12r-3,4l10,20,6,25,5,28,3,33,2,38,,43r,5l,53r2,4l3,62r2,5l6,72r4,4l13,79r3,4l20,87r5,2l28,92r5,1l38,94r5,1l48,95r5,l58,94r4,-1l67,92r5,-3l76,87r4,-4l83,79r4,-3l89,72r3,-5l93,62r2,-5l95,53r,-5xe" filled="f" strokecolor="lime" strokeweight="0">
                <v:path arrowok="t" o:connecttype="custom" o:connectlocs="24,12;24,10;24,9;23,8;23,7;22,6;22,5;21,4;20,3;19,2;18,1;17,1;16,1;15,0;13,0;12,0;11,0;10,0;8,1;7,1;6,1;5,2;4,3;3,4;3,5;2,6;1,7;1,8;1,9;0,10;0,12;0,13;1,14;1,15;1,16;2,17;3,18;3,19;4,20;5,21;6,22;7,22;8,23;10,23;11,23;12,23;13,23;15,23;16,23;17,22;18,22;19,21;20,20;21,19;22,18;22,17;23,16;23,15;24,14;24,13;24,12" o:connectangles="0,0,0,0,0,0,0,0,0,0,0,0,0,0,0,0,0,0,0,0,0,0,0,0,0,0,0,0,0,0,0,0,0,0,0,0,0,0,0,0,0,0,0,0,0,0,0,0,0,0,0,0,0,0,0,0,0,0,0,0,0"/>
              </v:shape>
              <v:shape id="Freeform 1600" o:spid="_x0000_s2618" style="position:absolute;left:5784;top:3560;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FQQcEA&#10;AADdAAAADwAAAGRycy9kb3ducmV2LnhtbERPzYrCMBC+L/gOYQQvi6b1oFKNIoKw7m2tDzA0Y1Ns&#10;JrHJavXpzcKCt/n4fme16W0rbtSFxrGCfJKBIK6cbrhWcCr34wWIEJE1to5JwYMCbNaDjxUW2t35&#10;h27HWIsUwqFABSZGX0gZKkMWw8R54sSdXWcxJtjVUnd4T+G2ldMsm0mLDacGg552hqrL8dcqmDZ7&#10;5G3pD6b13+6aL8rPR/VUajTst0sQkfr4Fv+7v3SaP8vn8PdNOkG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hUEHBAAAA3QAAAA8AAAAAAAAAAAAAAAAAmAIAAGRycy9kb3du&#10;cmV2LnhtbFBLBQYAAAAABAAEAPUAAACGAwAAAAA=&#10;" path="m120,60r,-6l118,49r-1,-6l116,38r-3,-5l111,28r-4,-5l104,20r-4,-4l96,12,92,9,87,6,82,4,77,3,71,1,66,,60,,55,,49,1,44,3,39,4,34,6,29,9r-4,3l20,16r-4,4l12,23r-2,5l7,33,5,38,3,43,1,49r,5l,60r1,5l1,71r2,5l5,80r2,7l10,91r2,4l16,100r4,4l25,107r4,3l34,113r5,2l44,117r5,1l55,118r5,1l66,118r5,l77,117r5,-2l87,113r5,-3l96,107r4,-3l104,100r3,-5l111,91r2,-4l116,80r1,-4l118,71r2,-6l120,60xe" filled="f" strokecolor="lime" strokeweight="0">
                <v:path arrowok="t" o:connecttype="custom" o:connectlocs="30,14;29,11;28,8;27,6;25,4;23,2;21,1;18,0;15,0;12,0;10,1;7,2;5,4;3,6;2,8;1,11;0,14;0,16;1,19;2,22;3,24;5,26;7,28;10,29;12,30;15,30;18,30;21,29;23,28;25,26;27,24;28,22;29,19;30,16" o:connectangles="0,0,0,0,0,0,0,0,0,0,0,0,0,0,0,0,0,0,0,0,0,0,0,0,0,0,0,0,0,0,0,0,0,0"/>
              </v:shape>
              <v:shape id="Freeform 1601" o:spid="_x0000_s2619" style="position:absolute;left:5779;top:3554;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x5gsYA&#10;AADdAAAADwAAAGRycy9kb3ducmV2LnhtbESPQWvCQBCF7wX/wzJCb3VjFS2pq4gQEcRDjdAeh+yY&#10;hGRnQ3ar8d93DkJvM7w3732z2gyuVTfqQ+3ZwHSSgCIuvK25NHDJs7cPUCEiW2w9k4EHBdisRy8r&#10;TK2/8xfdzrFUEsIhRQNVjF2qdSgqchgmviMW7ep7h1HWvtS2x7uEu1a/J8lCO6xZGirsaFdR0Zx/&#10;nYF8vjztDrMft8+6xzeXxyZkeWPM63jYfoKKNMR/8/P6YAV/MRVc+UZG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x5gsYAAADdAAAADwAAAAAAAAAAAAAAAACYAgAAZHJz&#10;L2Rvd25yZXYueG1sUEsFBgAAAAAEAAQA9QAAAIsDAAAAAA==&#10;" path="m167,84r-1,-8l166,70r-2,-6l162,58r-2,-6l157,46r-2,-6l151,35r-5,-6l143,24r-5,-4l132,16r-5,-4l121,9,115,7,108,5,102,2,96,1r-6,l83,,77,1r-6,l63,2,57,5,51,7,45,9r-5,3l34,16r-5,4l24,24r-5,5l16,35r-4,5l9,46,6,52,4,58,2,64,1,70,,76r,8l,90r1,7l2,103r2,6l6,115r3,6l12,128r4,4l19,137r5,5l29,147r5,4l40,154r5,4l51,160r6,3l63,164r8,1l77,167r6,l90,167r6,-2l102,164r6,-1l115,160r6,-2l127,154r5,-3l138,147r5,-5l146,137r5,-5l155,128r2,-7l160,115r2,-6l164,103r2,-6l166,90r1,-6xe" filled="f" strokecolor="lime" strokeweight="0">
                <v:path arrowok="t" o:connecttype="custom" o:connectlocs="41,19;40,16;39,13;38,10;36,7;34,5;31,3;28,2;25,1;22,0;19,0;15,1;13,2;10,3;7,5;5,7;3,10;1,13;0,16;0,19;0,23;0,26;1,29;3,32;5,34;7,37;10,39;13,40;15,41;19,42;22,42;25,41;28,40;31,39;34,37;36,34;38,32;39,29;40,26;41,23" o:connectangles="0,0,0,0,0,0,0,0,0,0,0,0,0,0,0,0,0,0,0,0,0,0,0,0,0,0,0,0,0,0,0,0,0,0,0,0,0,0,0,0"/>
              </v:shape>
              <v:shape id="Freeform 1602" o:spid="_x0000_s2620" style="position:absolute;left:5793;top:3569;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EofcMA&#10;AADdAAAADwAAAGRycy9kb3ducmV2LnhtbERPS2rDMBDdF3oHMYVuQiO7Czd1I4eQUChZNMTOAQZr&#10;ahtbI2Op/ty+ChSym8f7znY3m06MNLjGsoJ4HYEgLq1uuFJwLT5fNiCcR9bYWSYFCznYZY8PW0y1&#10;nfhCY+4rEULYpaig9r5PpXRlTQbd2vbEgfuxg0Ef4FBJPeAUwk0nX6MokQYbDg019nSoqWzzX6OA&#10;umMhp/kUR7S049G9rc7l6lup56d5/wHC0+zv4n/3lw7zk/gdbt+EE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EofcMAAADdAAAADwAAAAAAAAAAAAAAAACYAgAAZHJzL2Rv&#10;d25yZXYueG1sUEsFBgAAAAAEAAQA9QAAAIgDAAAAAA==&#10;" path="m47,25r,-4l46,17,45,15,44,11,41,9,39,6,36,4,33,3,30,2,27,,23,,20,,17,2,13,3,11,4,8,6,6,9,3,11,2,15,1,17,,21r,4l,28r1,3l2,34r1,3l6,41r2,2l11,44r2,3l17,48r3,l23,48r4,l30,48r3,-1l36,44r3,-1l41,41r3,-4l45,34r1,-3l47,28r,-3xe" filled="f" strokecolor="lime" strokeweight="0">
                <v:path arrowok="t" o:connecttype="custom" o:connectlocs="12,6;12,5;12,4;11,4;11,3;10,2;10,2;9,1;8,1;8,1;7,0;6,0;5,0;4,1;3,1;3,1;2,2;2,2;1,3;1,4;0,4;0,5;0,6;0,7;0,8;1,9;1,9;2,10;2,11;3,11;3,12;4,12;5,12;6,12;7,12;8,12;8,12;9,11;10,11;10,10;11,9;11,9;12,8;12,7;12,6" o:connectangles="0,0,0,0,0,0,0,0,0,0,0,0,0,0,0,0,0,0,0,0,0,0,0,0,0,0,0,0,0,0,0,0,0,0,0,0,0,0,0,0,0,0,0,0,0"/>
              </v:shape>
              <v:shape id="Freeform 1603" o:spid="_x0000_s2621" style="position:absolute;left:5790;top:3649;width:18;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8a8kA&#10;AADdAAAADwAAAGRycy9kb3ducmV2LnhtbESPT2vCQBDF74V+h2UKvenGVKSkriJKaQVLqf0D3obs&#10;mKTNzqbZjUm/vXMQepvhvXnvN/Pl4Gp1ojZUng1Mxgko4tzbigsDH++Po3tQISJbrD2TgT8KsFxc&#10;X80xs77nNzrtY6EkhEOGBsoYm0zrkJfkMIx9Qyza0bcOo6xtoW2LvYS7WqdJMtMOK5aGEhtal5T/&#10;7DtnYJ1u7nDa7frfr9fu6fMw3bxsd9/G3N4MqwdQkYb4b75cP1vBn6XCL9/ICHpx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M+8a8kAAADdAAAADwAAAAAAAAAAAAAAAACYAgAA&#10;ZHJzL2Rvd25yZXYueG1sUEsFBgAAAAAEAAQA9QAAAI4DAAAAAA==&#10;" path="m71,36l70,31r,-3l69,23,67,19,64,16,62,12,59,10,56,6,52,5,48,2,43,1,40,,35,,31,,26,1,23,2,19,5,15,6r-3,4l8,12,6,16,3,19,2,23,1,28,,31r,5l,40r1,5l2,49r1,3l6,56r2,3l12,62r3,4l19,68r4,1l26,70r5,2l35,72r5,l43,70r5,-1l52,68r4,-2l59,62r3,-3l64,56r3,-4l69,49r1,-4l70,40r1,-4xe" filled="f" strokecolor="lime" strokeweight="0">
                <v:path arrowok="t" o:connecttype="custom" o:connectlocs="18,9;18,8;18,7;17,6;17,5;16,4;16,3;15,3;14,2;13,1;12,1;11,0;10,0;9,0;8,0;7,0;6,1;5,1;4,2;3,3;2,3;2,4;1,5;1,6;0,7;0,8;0,9;0,10;0,11;1,12;1,13;2,14;2,15;3,16;4,17;5,17;6,17;7,18;8,18;9,18;10,18;11,18;12,17;13,17;14,17;15,16;16,15;16,14;17,13;17,12;18,11;18,10;18,9" o:connectangles="0,0,0,0,0,0,0,0,0,0,0,0,0,0,0,0,0,0,0,0,0,0,0,0,0,0,0,0,0,0,0,0,0,0,0,0,0,0,0,0,0,0,0,0,0,0,0,0,0,0,0,0,0"/>
              </v:shape>
              <v:rect id="Rectangle 1604" o:spid="_x0000_s2622" style="position:absolute;left:4623;top:3404;width:127;height:13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Hwr8A&#10;AADdAAAADwAAAGRycy9kb3ducmV2LnhtbERPzYrCMBC+C75DGGFvmtqDSDWKCILKXqz7AEMz/cFk&#10;UpJo69ubhYW9zcf3O9v9aI14kQ+dYwXLRQaCuHK640bBz/00X4MIEVmjcUwK3hRgv5tOtlhoN/CN&#10;XmVsRArhUKCCNsa+kDJULVkMC9cTJ6523mJM0DdSexxSuDUyz7KVtNhxamixp2NL1aN8WgXyXp6G&#10;dWl85q55/W0u51tNTqmv2XjYgIg0xn/xn/us0/xVvoTfb9IJcvc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fIfCvwAAAN0AAAAPAAAAAAAAAAAAAAAAAJgCAABkcnMvZG93bnJl&#10;di54bWxQSwUGAAAAAAQABAD1AAAAhAMAAAAA&#10;" filled="f" stroked="f">
                <v:textbox style="mso-next-textbox:#Rectangle 1604;mso-fit-shape-to-text:t" inset="0,0,0,0">
                  <w:txbxContent>
                    <w:p w:rsidR="00FF74C8" w:rsidRDefault="00FF74C8">
                      <w:r>
                        <w:rPr>
                          <w:rFonts w:ascii="Arial" w:hAnsi="Arial" w:cs="Arial"/>
                          <w:color w:val="000000"/>
                          <w:sz w:val="6"/>
                          <w:szCs w:val="6"/>
                        </w:rPr>
                        <w:t>AUX</w:t>
                      </w:r>
                    </w:p>
                  </w:txbxContent>
                </v:textbox>
              </v:rect>
              <v:rect id="Rectangle 1605" o:spid="_x0000_s2623" style="position:absolute;left:4900;top:2954;width:277;height:13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4Ztb8A&#10;AADdAAAADwAAAGRycy9kb3ducmV2LnhtbERPzYrCMBC+C75DGGFvmtqDSDWKCIIre7HuAwzN9AeT&#10;SUmi7b69EYS9zcf3O9v9aI14kg+dYwXLRQaCuHK640bB7+00X4MIEVmjcUwK/ijAfjedbLHQbuAr&#10;PcvYiBTCoUAFbYx9IWWoWrIYFq4nTlztvMWYoG+k9jikcGtknmUrabHj1NBiT8eWqnv5sArkrTwN&#10;69L4zF3y+sd8n681OaW+ZuNhAyLSGP/FH/dZp/mrPIf3N+kEu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rhm1vwAAAN0AAAAPAAAAAAAAAAAAAAAAAJgCAABkcnMvZG93bnJl&#10;di54bWxQSwUGAAAAAAQABAD1AAAAhAMAAAAA&#10;" filled="f" stroked="f">
                <v:textbox style="mso-next-textbox:#Rectangle 1605;mso-fit-shape-to-text:t" inset="0,0,0,0">
                  <w:txbxContent>
                    <w:p w:rsidR="00FF74C8" w:rsidRDefault="00FF74C8">
                      <w:r>
                        <w:rPr>
                          <w:rFonts w:ascii="Arial" w:hAnsi="Arial" w:cs="Arial"/>
                          <w:color w:val="000000"/>
                          <w:sz w:val="6"/>
                          <w:szCs w:val="6"/>
                        </w:rPr>
                        <w:t>PRIMARY</w:t>
                      </w:r>
                    </w:p>
                  </w:txbxContent>
                </v:textbox>
              </v:rect>
              <v:rect id="Rectangle 1606" o:spid="_x0000_s2624" style="position:absolute;left:4883;top:3031;width:307;height:13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8LsAA&#10;AADdAAAADwAAAGRycy9kb3ducmV2LnhtbERP24rCMBB9X/Afwiz4tqZbQaQaZVkQVPbF6gcMzfSC&#10;yaQk0da/NwuCb3M411lvR2vEnXzoHCv4nmUgiCunO24UXM67ryWIEJE1Gsek4EEBtpvJxxoL7QY+&#10;0b2MjUghHApU0MbYF1KGqiWLYeZ64sTVzluMCfpGao9DCrdG5lm2kBY7Tg0t9vTbUnUtb1aBPJe7&#10;YVkan7ljXv+Zw/5Uk1Nq+jn+rEBEGuNb/HLvdZq/yO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8LsAAAADdAAAADwAAAAAAAAAAAAAAAACYAgAAZHJzL2Rvd25y&#10;ZXYueG1sUEsFBgAAAAAEAAQA9QAAAIUDAAAAAA==&#10;" filled="f" stroked="f">
                <v:textbox style="mso-next-textbox:#Rectangle 1606;mso-fit-shape-to-text:t" inset="0,0,0,0">
                  <w:txbxContent>
                    <w:p w:rsidR="00FF74C8" w:rsidRDefault="00FF74C8">
                      <w:r>
                        <w:rPr>
                          <w:rFonts w:ascii="Arial" w:hAnsi="Arial" w:cs="Arial"/>
                          <w:color w:val="000000"/>
                          <w:sz w:val="6"/>
                          <w:szCs w:val="6"/>
                        </w:rPr>
                        <w:t>CANISTER</w:t>
                      </w:r>
                    </w:p>
                  </w:txbxContent>
                </v:textbox>
              </v:rect>
              <v:line id="Line 1607" o:spid="_x0000_s2625" style="position:absolute;visibility:visible" from="4847,2809" to="4848,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JpUsUAAADdAAAADwAAAGRycy9kb3ducmV2LnhtbERPTWvCQBC9C/6HZYReRDeVIhpdRWoL&#10;rV40etDbmB2TYHY2Zrea/vtuQfA2j/c503ljSnGj2hWWFbz2IxDEqdUFZwr2u8/eCITzyBpLy6Tg&#10;lxzMZ+3WFGNt77ylW+IzEULYxagg976KpXRpTgZd31bEgTvb2qAPsM6krvEewk0pB1E0lAYLDg05&#10;VvSeU3pJfoyC5KTXm6ssv+loVt2P0fh8WCylUi+dZjEB4anxT/HD/aXD/OHgDf6/C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JpUsUAAADdAAAADwAAAAAAAAAA&#10;AAAAAAChAgAAZHJzL2Rvd25yZXYueG1sUEsFBgAAAAAEAAQA+QAAAJMDAAAAAA==&#10;" strokecolor="fuchsia" strokeweight="0"/>
              <v:line id="Line 1608" o:spid="_x0000_s2626" style="position:absolute;visibility:visible" from="4847,2905" to="4848,2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7MycUAAADdAAAADwAAAGRycy9kb3ducmV2LnhtbERPTWvCQBC9C/6HZYReRDcVKhpdRWoL&#10;rV40etDbmB2TYHY2Zrea/vtuQfA2j/c503ljSnGj2hWWFbz2IxDEqdUFZwr2u8/eCITzyBpLy6Tg&#10;lxzMZ+3WFGNt77ylW+IzEULYxagg976KpXRpTgZd31bEgTvb2qAPsM6krvEewk0pB1E0lAYLDg05&#10;VvSeU3pJfoyC5KTXm6ssv+loVt2P0fh8WCylUi+dZjEB4anxT/HD/aXD/OHgDf6/C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7MycUAAADdAAAADwAAAAAAAAAA&#10;AAAAAAChAgAAZHJzL2Rvd25yZXYueG1sUEsFBgAAAAAEAAQA+QAAAJMDAAAAAA==&#10;" strokecolor="fuchsia" strokeweight="0"/>
              <v:line id="Line 1609" o:spid="_x0000_s2627" style="position:absolute;visibility:visible" from="4847,2994" to="4848,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xSvsQAAADdAAAADwAAAGRycy9kb3ducmV2LnhtbERPTWvCQBC9F/wPywheRDf1EDS6ilgF&#10;217a6EFvY3ZMgtnZmF01/ffdgtDbPN7nzBatqcSdGldaVvA6jEAQZ1aXnCvY7zaDMQjnkTVWlknB&#10;DzlYzDsvM0y0ffA33VOfixDCLkEFhfd1IqXLCjLohrYmDtzZNgZ9gE0udYOPEG4qOYqiWBosOTQU&#10;WNOqoOyS3oyC9KQ/v66yeqej+eivx5PzYfkmlep12+UUhKfW/4uf7q0O8+NRDH/fh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jFK+xAAAAN0AAAAPAAAAAAAAAAAA&#10;AAAAAKECAABkcnMvZG93bnJldi54bWxQSwUGAAAAAAQABAD5AAAAkgMAAAAA&#10;" strokecolor="fuchsia" strokeweight="0"/>
              <v:line id="Line 1610" o:spid="_x0000_s2628" style="position:absolute;visibility:visible" from="4847,3084" to="4848,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D3JcUAAADdAAAADwAAAGRycy9kb3ducmV2LnhtbERPO2/CMBDeK/EfrEPqgsApA4+AQai0&#10;UgsLBAbYjvhIIuJziF1I/32NhNTtPn3Pm84bU4ob1a6wrOCtF4EgTq0uOFOw3312RyCcR9ZYWiYF&#10;v+RgPmu9TDHW9s5buiU+EyGEXYwKcu+rWEqX5mTQ9WxFHLizrQ36AOtM6hrvIdyUsh9FA2mw4NCQ&#10;Y0XvOaWX5McoSE56vbnK8puOZtX5GI3Ph8VSKvXabhYTEJ4a/y9+ur90mD/oD+HxTThB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D3JcUAAADdAAAADwAAAAAAAAAA&#10;AAAAAAChAgAAZHJzL2Rvd25yZXYueG1sUEsFBgAAAAAEAAQA+QAAAJMDAAAAAA==&#10;" strokecolor="fuchsia" strokeweight="0"/>
              <v:line id="Line 1611" o:spid="_x0000_s2629" style="position:absolute;visibility:visible" from="4847,3173" to="4848,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9jV8cAAADdAAAADwAAAGRycy9kb3ducmV2LnhtbESPMW/CQAyF90r8h5MrdUHlUgZEAwdC&#10;bZEKXWjKAJubM0lEzhdyB4R/Xw9I3Wy95/c+T+edq9WF2lB5NvAySEAR595WXBjY/iyfx6BCRLZY&#10;eyYDNwown/Uepphaf+VvumSxUBLCIUUDZYxNqnXIS3IYBr4hFu3gW4dR1rbQtsWrhLtaD5NkpB1W&#10;LA0lNvRWUn7Mzs5A9mu/Niddr2jv1v2P8etht3jXxjw9dosJqEhd/Dffrz+t4I+GgivfyAh6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X2NXxwAAAN0AAAAPAAAAAAAA&#10;AAAAAAAAAKECAABkcnMvZG93bnJldi54bWxQSwUGAAAAAAQABAD5AAAAlQMAAAAA&#10;" strokecolor="fuchsia" strokeweight="0"/>
              <v:line id="Line 1612" o:spid="_x0000_s2630" style="position:absolute;visibility:visible" from="4847,3240" to="4878,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PGzMUAAADdAAAADwAAAGRycy9kb3ducmV2LnhtbERPS2vCQBC+F/wPywi9FN3Ug2h0DdIH&#10;VHvR6EFvY3bywOxsml01/vtuoeBtPr7nzJPO1OJKrassK3gdRiCIM6srLhTsd5+DCQjnkTXWlknB&#10;nRwki97THGNtb7yla+oLEULYxaig9L6JpXRZSQbd0DbEgctta9AH2BZSt3gL4aaWoygaS4MVh4YS&#10;G3orKTunF6MgPenvzY+sV3Q065ePyTQ/LN+lUs/9bjkD4anzD/G/+0uH+ePRFP6+CS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PGzMUAAADdAAAADwAAAAAAAAAA&#10;AAAAAAChAgAAZHJzL2Rvd25yZXYueG1sUEsFBgAAAAAEAAQA+QAAAJMDAAAAAA==&#10;" strokecolor="fuchsia" strokeweight="0"/>
              <v:line id="Line 1613" o:spid="_x0000_s2631" style="position:absolute;visibility:visible" from="4908,3240" to="4968,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D5jMgAAADdAAAADwAAAGRycy9kb3ducmV2LnhtbESPQU/CQBCF7yb8h82YeDGwFROClYUQ&#10;wUTggsWD3sbu0DZ0Z0t3hfLvnQMJt5m8N+99M5l1rlYnakPl2cDTIAFFnHtbcWHga/feH4MKEdli&#10;7ZkMXCjAbNq7m2Bq/Zk/6ZTFQkkIhxQNlDE2qdYhL8lhGPiGWLS9bx1GWdtC2xbPEu5qPUySkXZY&#10;sTSU2NBbSfkh+3MGsl+72R51vaIft35cjl/23/OFNubhvpu/gorUxZv5ev1hBX/0LPzyjYygp/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fD5jMgAAADdAAAADwAAAAAA&#10;AAAAAAAAAAChAgAAZHJzL2Rvd25yZXYueG1sUEsFBgAAAAAEAAQA+QAAAJYDAAAAAA==&#10;" strokecolor="fuchsia" strokeweight="0"/>
              <v:line id="Line 1614" o:spid="_x0000_s2632" style="position:absolute;visibility:visible" from="4997,3240" to="5057,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cF8UAAADdAAAADwAAAGRycy9kb3ducmV2LnhtbERPS2vCQBC+C/0Pywi9SN3Ygmh0I6IW&#10;rF5q2kO9jdnJg2ZnY3ar6b93CwVv8/E9Z77oTC0u1LrKsoLRMAJBnFldcaHg8+P1aQLCeWSNtWVS&#10;8EsOFslDb46xtlc+0CX1hQgh7GJUUHrfxFK6rCSDbmgb4sDltjXoA2wLqVu8hnBTy+coGkuDFYeG&#10;EhtalZR9pz9GQXrS+/ezrN/oaHaDzWSafy3XUqnHfrecgfDU+bv4373VYf74ZQR/34QTZHI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cF8UAAADdAAAADwAAAAAAAAAA&#10;AAAAAAChAgAAZHJzL2Rvd25yZXYueG1sUEsFBgAAAAAEAAQA+QAAAJMDAAAAAA==&#10;" strokecolor="fuchsia" strokeweight="0"/>
              <v:line id="Line 1615" o:spid="_x0000_s2633" style="position:absolute;visibility:visible" from="5087,3240" to="5146,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7CYMUAAADdAAAADwAAAGRycy9kb3ducmV2LnhtbERPTWvCQBC9C/6HZYReRDe1IBpdRWoL&#10;rV40etDbmB2TYHY2Zrea/vtuQfA2j/c503ljSnGj2hWWFbz2IxDEqdUFZwr2u8/eCITzyBpLy6Tg&#10;lxzMZ+3WFGNt77ylW+IzEULYxagg976KpXRpTgZd31bEgTvb2qAPsM6krvEewk0pB1E0lAYLDg05&#10;VvSeU3pJfoyC5KTXm6ssv+loVt2P0fh8WCylUi+dZjEB4anxT/HD/aXD/OHbAP6/C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7CYMUAAADdAAAADwAAAAAAAAAA&#10;AAAAAAChAgAAZHJzL2Rvd25yZXYueG1sUEsFBgAAAAAEAAQA+QAAAJMDAAAAAA==&#10;" strokecolor="fuchsia" strokeweight="0"/>
              <v:line id="Line 1616" o:spid="_x0000_s2634" style="position:absolute;visibility:visible" from="5176,3240" to="5235,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n+8UAAADdAAAADwAAAGRycy9kb3ducmV2LnhtbERPTWvCQBC9C/6HZYRepG6qIBpdRaqF&#10;Vi+a9lBvY3ZMgtnZmN1q/PddQfA2j/c503ljSnGh2hWWFbz1IhDEqdUFZwp+vj9eRyCcR9ZYWiYF&#10;N3Iwn7VbU4y1vfKOLonPRAhhF6OC3PsqltKlORl0PVsRB+5oa4M+wDqTusZrCDel7EfRUBosODTk&#10;WNF7Tukp+TMKkoPebM+y/KK9WXdXo/Hxd7GUSr10msUEhKfGP8UP96cO84eDAdy/CSfI2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n+8UAAADdAAAADwAAAAAAAAAA&#10;AAAAAAChAgAAZHJzL2Rvd25yZXYueG1sUEsFBgAAAAAEAAQA+QAAAJMDAAAAAA==&#10;" strokecolor="fuchsia" strokeweight="0"/>
              <v:line id="Line 1617" o:spid="_x0000_s2635" style="position:absolute;visibility:visible" from="5265,3240" to="5296,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v/j8UAAADdAAAADwAAAGRycy9kb3ducmV2LnhtbERPTWvCQBC9C/0PyxR6Ed1Yi8TUVaRV&#10;aO2ljR70Ns2OSTA7G7Nbjf/eLQje5vE+ZzJrTSVO1LjSsoJBPwJBnFldcq5gs172YhDOI2usLJOC&#10;CzmYTR86E0y0PfMPnVKfixDCLkEFhfd1IqXLCjLo+rYmDtzeNgZ9gE0udYPnEG4q+RxFI2mw5NBQ&#10;YE1vBWWH9M8oSH/11/dRVp+0M6vuIh7vt/N3qdTTYzt/BeGp9Xfxzf2hw/zR8AX+vwknyO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sv/j8UAAADdAAAADwAAAAAAAAAA&#10;AAAAAAChAgAAZHJzL2Rvd25yZXYueG1sUEsFBgAAAAAEAAQA+QAAAJMDAAAAAA==&#10;" strokecolor="fuchsia" strokeweight="0"/>
              <v:line id="Line 1618" o:spid="_x0000_s2636" style="position:absolute;flip:y;visibility:visible" from="5296,3199" to="5297,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RS8QAAADdAAAADwAAAGRycy9kb3ducmV2LnhtbERPS2sCMRC+C/0PYQq9aaKlItvNSnUt&#10;LXjycfE23Uw3i5vJsom6/fdNoeBtPr7n5MvBteJKfWg8a5hOFAjiypuGaw3Hw/t4ASJEZIOtZ9Lw&#10;QwGWxcMox8z4G+/ouo+1SCEcMtRgY+wyKUNlyWGY+I44cd++dxgT7GtperylcNfKmVJz6bDh1GCx&#10;o7Wl6ry/OA3bjfpaDKU6lx/baavK1epw2lmtnx6Ht1cQkYZ4F/+7P02aP39+gb9v0gm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P9FLxAAAAN0AAAAPAAAAAAAAAAAA&#10;AAAAAKECAABkcnMvZG93bnJldi54bWxQSwUGAAAAAAQABAD5AAAAkgMAAAAA&#10;" strokecolor="fuchsia" strokeweight="0"/>
              <v:line id="Line 1619" o:spid="_x0000_s2637" style="position:absolute;flip:y;visibility:visible" from="5296,3110" to="5297,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1PPMQAAADdAAAADwAAAGRycy9kb3ducmV2LnhtbERPyWrDMBC9F/oPYgq9NVISMMGNbJq4&#10;oYWcslxym1pTy8QaGUtN3L+vCoHc5vHWWZaj68SFhtB61jCdKBDEtTctNxqOh83LAkSIyAY7z6Th&#10;lwKUxePDEnPjr7yjyz42IoVwyFGDjbHPpQy1JYdh4nvixH37wWFMcGikGfCawl0nZ0pl0mHLqcFi&#10;T2tL9Xn/4zRs39XXYqzUufrYTjtVrVaH085q/fw0vr2CiDTGu/jm/jRpfjbP4P+bdII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7U88xAAAAN0AAAAPAAAAAAAAAAAA&#10;AAAAAKECAABkcnMvZG93bnJldi54bWxQSwUGAAAAAAQABAD5AAAAkgMAAAAA&#10;" strokecolor="fuchsia" strokeweight="0"/>
              <v:line id="Line 1620" o:spid="_x0000_s2638" style="position:absolute;flip:y;visibility:visible" from="5296,3020" to="5297,3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Hqp8MAAADdAAAADwAAAGRycy9kb3ducmV2LnhtbERPS2sCMRC+F/wPYQRvNVHBytYo1a1Y&#10;8OTj4m26mW4WN5Nlk+r6702h4G0+vufMl52rxZXaUHnWMBoqEMSFNxWXGk7HzesMRIjIBmvPpOFO&#10;AZaL3sscM+NvvKfrIZYihXDIUIONscmkDIUlh2HoG+LE/fjWYUywLaVp8ZbCXS3HSk2lw4pTg8WG&#10;1paKy+HXadh9qu9Zl6tLvt2NapWvVsfz3mo96Hcf7yAidfEp/nd/mTR/OnmDv2/SC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6qfDAAAA3QAAAA8AAAAAAAAAAAAA&#10;AAAAoQIAAGRycy9kb3ducmV2LnhtbFBLBQYAAAAABAAEAPkAAACRAwAAAAA=&#10;" strokecolor="fuchsia" strokeweight="0"/>
              <v:line id="Line 1621" o:spid="_x0000_s2639" style="position:absolute;flip:y;visibility:visible" from="5296,2931" to="5297,2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5+1cYAAADdAAAADwAAAGRycy9kb3ducmV2LnhtbESPT2/CMAzF75P2HSIj7TYSNgmhQkCw&#10;bmISJ/5cuHmN11Q0TtVkUL79fJi0m633/N7Pi9UQWnWlPjWRLUzGBhRxFV3DtYXT8eN5BiplZIdt&#10;ZLJwpwSr5ePDAgsXb7yn6yHXSkI4FWjB59wVWqfKU8A0jh2xaN+xD5hl7WvterxJeGj1izFTHbBh&#10;afDY0Zun6nL4CRZ27+ZrNpTmUm53k9aUm83xvPfWPo2G9RxUpiH/m/+uP53gT18FV76REf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4+ftXGAAAA3QAAAA8AAAAAAAAA&#10;AAAAAAAAoQIAAGRycy9kb3ducmV2LnhtbFBLBQYAAAAABAAEAPkAAACUAwAAAAA=&#10;" strokecolor="fuchsia" strokeweight="0"/>
              <v:line id="Line 1622" o:spid="_x0000_s2640" style="position:absolute;flip:y;visibility:visible" from="5296,2860" to="5297,2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bTsMAAADdAAAADwAAAGRycy9kb3ducmV2LnhtbERPS2sCMRC+F/wPYYTeamIF0a1R1LVY&#10;8OTj0tt0M90sbibLJtX13zeC4G0+vufMFp2rxYXaUHnWMBwoEMSFNxWXGk7Hz7cJiBCRDdaeScON&#10;AizmvZcZZsZfeU+XQyxFCuGQoQYbY5NJGQpLDsPAN8SJ+/Wtw5hgW0rT4jWFu1q+KzWWDitODRYb&#10;Wlsqzoc/p2G3UT+TLlfnfLsb1ipfrY7fe6v1a79bfoCI1MWn+OH+Mmn+eDSF+zfpBD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y207DAAAA3QAAAA8AAAAAAAAAAAAA&#10;AAAAoQIAAGRycy9kb3ducmV2LnhtbFBLBQYAAAAABAAEAPkAAACRAwAAAAA=&#10;" strokecolor="fuchsia" strokeweight="0"/>
              <v:line id="Line 1623" o:spid="_x0000_s2641" style="position:absolute;flip:x;visibility:visible" from="5256,2860" to="5296,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4BrsYAAADdAAAADwAAAGRycy9kb3ducmV2LnhtbESPT2/CMAzF75P2HSIj7TYSpgmhQkCw&#10;bmISJ/5cuHmN11Q0TtVkUL79fJi0m633/N7Pi9UQWnWlPjWRLUzGBhRxFV3DtYXT8eN5BiplZIdt&#10;ZLJwpwSr5ePDAgsXb7yn6yHXSkI4FWjB59wVWqfKU8A0jh2xaN+xD5hl7WvterxJeGj1izFTHbBh&#10;afDY0Zun6nL4CRZ27+ZrNpTmUm53k9aUm83xvPfWPo2G9RxUpiH/m/+uP53gT1+FX76REf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OAa7GAAAA3QAAAA8AAAAAAAAA&#10;AAAAAAAAoQIAAGRycy9kb3ducmV2LnhtbFBLBQYAAAAABAAEAPkAAACUAwAAAAA=&#10;" strokecolor="fuchsia" strokeweight="0"/>
              <v:line id="Line 1624" o:spid="_x0000_s2642" style="position:absolute;flip:x;visibility:visible" from="5167,2860" to="5227,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KkNcMAAADdAAAADwAAAGRycy9kb3ducmV2LnhtbERPTWsCMRC9C/6HMEJvmqwUka1R1LW0&#10;4EntpbfpZtwsbibLJur6702h0Ns83ucsVr1rxI26UHvWkE0UCOLSm5orDV+n9/EcRIjIBhvPpOFB&#10;AVbL4WCBufF3PtDtGCuRQjjkqMHG2OZShtKSwzDxLXHizr5zGBPsKmk6vKdw18ipUjPpsObUYLGl&#10;raXycrw6Dfud+pn3hboUH/usUcVmc/o+WK1fRv36DUSkPv6L/9yfJs2fvWbw+006QS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CpDXDAAAA3QAAAA8AAAAAAAAAAAAA&#10;AAAAoQIAAGRycy9kb3ducmV2LnhtbFBLBQYAAAAABAAEAPkAAACRAwAAAAA=&#10;" strokecolor="fuchsia" strokeweight="0"/>
              <v:line id="Line 1625" o:spid="_x0000_s2643" style="position:absolute;flip:x;visibility:visible" from="5098,2860" to="5138,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A6QsMAAADdAAAADwAAAGRycy9kb3ducmV2LnhtbERPS2sCMRC+F/wPYQreaqKIyGqU6lYs&#10;ePJx8TZuxs3iZrJsUt3++6YgeJuP7znzZedqcac2VJ41DAcKBHHhTcWlhtNx8zEFESKywdozafil&#10;AMtF722OmfEP3tP9EEuRQjhkqMHG2GRShsKSwzDwDXHirr51GBNsS2lafKRwV8uRUhPpsOLUYLGh&#10;taXidvhxGnZf6jLtcnXLt7thrfLV6njeW637793nDESkLr7ET/e3SfMn4xH8f5NO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QOkLDAAAA3QAAAA8AAAAAAAAAAAAA&#10;AAAAoQIAAGRycy9kb3ducmV2LnhtbFBLBQYAAAAABAAEAPkAAACRAwAAAAA=&#10;" strokecolor="fuchsia" strokeweight="0"/>
              <v:line id="Line 1626" o:spid="_x0000_s2644" style="position:absolute;flip:y;visibility:visible" from="5098,2809" to="5099,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yf2cQAAADdAAAADwAAAGRycy9kb3ducmV2LnhtbERPS2sCMRC+C/0PYQq9aaItItvNSnUt&#10;LXjycfE23Uw3i5vJsom6/fdNoeBtPr7n5MvBteJKfWg8a5hOFAjiypuGaw3Hw/t4ASJEZIOtZ9Lw&#10;QwGWxcMox8z4G+/ouo+1SCEcMtRgY+wyKUNlyWGY+I44cd++dxgT7GtperylcNfKmVJz6bDh1GCx&#10;o7Wl6ry/OA3bjfpaDKU6lx/baavK1epw2lmtnx6Ht1cQkYZ4F/+7P02aP395hr9v0gm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nJ/ZxAAAAN0AAAAPAAAAAAAAAAAA&#10;AAAAAKECAABkcnMvZG93bnJldi54bWxQSwUGAAAAAAQABAD5AAAAkgMAAAAA&#10;" strokecolor="fuchsia" strokeweight="0"/>
              <v:line id="Line 1627" o:spid="_x0000_s2645" style="position:absolute;flip:x;visibility:visible" from="5032,2809" to="5098,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UHrcMAAADdAAAADwAAAGRycy9kb3ducmV2LnhtbERPS2sCMRC+C/6HMIXeNLGIyGqU6rZU&#10;8OTj4m3cjJvFzWTZpLr+eyMUepuP7znzZedqcaM2VJ41jIYKBHHhTcWlhuPhezAFESKywdozaXhQ&#10;gOWi35tjZvydd3Tbx1KkEA4ZarAxNpmUobDkMAx9Q5y4i28dxgTbUpoW7ync1fJDqYl0WHFqsNjQ&#10;2lJx3f86DdsvdZ52ubrmP9tRrfLV6nDaWa3f37rPGYhIXfwX/7k3Js2fjMfw+iad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1B63DAAAA3QAAAA8AAAAAAAAAAAAA&#10;AAAAoQIAAGRycy9kb3ducmV2LnhtbFBLBQYAAAAABAAEAPkAAACRAwAAAAA=&#10;" strokecolor="fuchsia" strokeweight="0"/>
              <v:line id="Line 1628" o:spid="_x0000_s2646" style="position:absolute;flip:x;visibility:visible" from="4943,2809" to="5002,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miNsQAAADdAAAADwAAAGRycy9kb3ducmV2LnhtbERPS2sCMRC+C/0PYQq9aaK0ItvNSnUt&#10;LXjycfE23Uw3i5vJsom6/fdNoeBtPr7n5MvBteJKfWg8a5hOFAjiypuGaw3Hw/t4ASJEZIOtZ9Lw&#10;QwGWxcMox8z4G+/ouo+1SCEcMtRgY+wyKUNlyWGY+I44cd++dxgT7GtperylcNfKmVJz6bDh1GCx&#10;o7Wl6ry/OA3bjfpaDKU6lx/baavK1epw2lmtnx6Ht1cQkYZ4F/+7P02aP39+gb9v0gm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OaI2xAAAAN0AAAAPAAAAAAAAAAAA&#10;AAAAAKECAABkcnMvZG93bnJldi54bWxQSwUGAAAAAAQABAD5AAAAkgMAAAAA&#10;" strokecolor="fuchsia" strokeweight="0"/>
              <v:line id="Line 1629" o:spid="_x0000_s2647" style="position:absolute;flip:x;visibility:visible" from="4847,2809" to="4913,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s8QcQAAADdAAAADwAAAGRycy9kb3ducmV2LnhtbERPyWrDMBC9F/oPYgq9NVJCMMGNbJq4&#10;oYWcslxym1pTy8QaGUtN3L+vCoHc5vHWWZaj68SFhtB61jCdKBDEtTctNxqOh83LAkSIyAY7z6Th&#10;lwKUxePDEnPjr7yjyz42IoVwyFGDjbHPpQy1JYdh4nvixH37wWFMcGikGfCawl0nZ0pl0mHLqcFi&#10;T2tL9Xn/4zRs39XXYqzUufrYTjtVrVaH085q/fw0vr2CiDTGu/jm/jRpfjbP4P+bdII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6zxBxAAAAN0AAAAPAAAAAAAAAAAA&#10;AAAAAKECAABkcnMvZG93bnJldi54bWxQSwUGAAAAAAQABAD5AAAAkgMAAAAA&#10;" strokecolor="fuchsia" strokeweight="0"/>
              <v:shape id="Freeform 1630" o:spid="_x0000_s2648" style="position:absolute;left:3314;top:3730;width:1279;height:23;visibility:visible;mso-wrap-style:square;v-text-anchor:top" coordsize="511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GpT8QA&#10;AADdAAAADwAAAGRycy9kb3ducmV2LnhtbERPS2vCQBC+C/6HZQRvurFILNFVbEFiL4JWEW9DdvJo&#10;s7Npdqvx33cLgrf5+J6zWHWmFldqXWVZwWQcgSDOrK64UHD83IxeQTiPrLG2TAru5GC17PcWmGh7&#10;4z1dD74QIYRdggpK75tESpeVZNCNbUMcuNy2Bn2AbSF1i7cQbmr5EkWxNFhxaCixofeSsu/Dr1EQ&#10;N2l+Sfc78/F2yrc/hd+k56+TUsNBt56D8NT5p/jh3uowP57O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RqU/EAAAA3QAAAA8AAAAAAAAAAAAAAAAAmAIAAGRycy9k&#10;b3ducmV2LnhtbFBLBQYAAAAABAAEAPUAAACJAwAAAAA=&#10;" path="m5116,95r,-95l,95r5116,xe" fillcolor="black" stroked="f">
                <v:path arrowok="t" o:connecttype="custom" o:connectlocs="1279,23;1279,0;0,23;1279,23" o:connectangles="0,0,0,0"/>
              </v:shape>
              <v:shape id="Freeform 1631" o:spid="_x0000_s2649" style="position:absolute;left:3314;top:3730;width:1279;height:23;visibility:visible;mso-wrap-style:square;v-text-anchor:top" coordsize="511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49PccA&#10;AADdAAAADwAAAGRycy9kb3ducmV2LnhtbESPT2vCQBDF70K/wzIFb3XTIqFEV9GCxF4KaqV4G7KT&#10;P5qdTbNbTb9951DwNsN7895v5svBtepKfWg8G3ieJKCIC28brgx8HjZPr6BCRLbYeiYDvxRguXgY&#10;zTGz/sY7uu5jpSSEQ4YG6hi7TOtQ1OQwTHxHLFrpe4dR1r7StsebhLtWvyRJqh02LA01dvRWU3HZ&#10;/zgDaZeXp3z34d7Xx3L7XcVN/nU+GjN+HFYzUJGGeDf/X2+t4KdTwZVvZAS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OPT3HAAAA3QAAAA8AAAAAAAAAAAAAAAAAmAIAAGRy&#10;cy9kb3ducmV2LnhtbFBLBQYAAAAABAAEAPUAAACMAwAAAAA=&#10;" path="m5116,l,95,95,,5116,xe" fillcolor="black" stroked="f">
                <v:path arrowok="t" o:connecttype="custom" o:connectlocs="1279,0;0,23;24,0;1279,0" o:connectangles="0,0,0,0"/>
              </v:shape>
              <v:shape id="Freeform 1632" o:spid="_x0000_s2650" style="position:absolute;left:3314;top:3299;width:24;height:454;visibility:visible;mso-wrap-style:square;v-text-anchor:top" coordsize="9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2AWMMA&#10;AADdAAAADwAAAGRycy9kb3ducmV2LnhtbERPTWuDQBC9F/oflink1qwtQVKbNYRCwYMUanLJbXAn&#10;anRnZXeN9t93C4Xc5vE+Z7dfzCBu5HxnWcHLOgFBXFvdcaPgdPx83oLwAVnjYJkU/JCHff74sMNM&#10;25m/6VaFRsQQ9hkqaEMYMyl93ZJBv7YjceQu1hkMEbpGaodzDDeDfE2SVBrsODa0ONJHS3VfTUbB&#10;V12M1+lalji5c6+nM247TpVaPS2HdxCBlnAX/7sLHeenmzf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2AWMMAAADdAAAADwAAAAAAAAAAAAAAAACYAgAAZHJzL2Rv&#10;d25yZXYueG1sUEsFBgAAAAAEAAQA9QAAAIgDAAAAAA==&#10;" path="m,1815r95,-95l,,,1815xe" fillcolor="black" stroked="f">
                <v:path arrowok="t" o:connecttype="custom" o:connectlocs="0,454;24,430;0,0;0,454" o:connectangles="0,0,0,0"/>
              </v:shape>
              <v:shape id="Freeform 1633" o:spid="_x0000_s2651" style="position:absolute;left:3314;top:3299;width:24;height:431;visibility:visible;mso-wrap-style:square;v-text-anchor:top" coordsize="95,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tl8QA&#10;AADdAAAADwAAAGRycy9kb3ducmV2LnhtbESPQW/CMAyF75P2HyIj7TYSuoGmQkATEhPXwQ47eolp&#10;C41TNYGWfz8fJu1m6z2/93m1GUOrbtSnJrKF2dSAInbRN1xZ+Drunt9ApYzssY1MFu6UYLN+fFhh&#10;6ePAn3Q75EpJCKcSLdQ5d6XWydUUME1jRyzaKfYBs6x9pX2Pg4SHVhfGLHTAhqWhxo62NbnL4Ros&#10;vDo3NOfMp8Lsf+4f5++rKV7I2qfJ+L4ElWnM/+a/670X/MVc+OUbGU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5rZfEAAAA3QAAAA8AAAAAAAAAAAAAAAAAmAIAAGRycy9k&#10;b3ducmV2LnhtbFBLBQYAAAAABAAEAPUAAACJAwAAAAA=&#10;" path="m95,1720l,,95,95r,1625xe" fillcolor="black" stroked="f">
                <v:path arrowok="t" o:connecttype="custom" o:connectlocs="24,431;0,0;24,24;24,431" o:connectangles="0,0,0,0"/>
              </v:shape>
              <v:shape id="Freeform 1634" o:spid="_x0000_s2652" style="position:absolute;left:3314;top:3299;width:1266;height:24;visibility:visible;mso-wrap-style:square;v-text-anchor:top" coordsize="506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i/cIA&#10;AADdAAAADwAAAGRycy9kb3ducmV2LnhtbERPTYvCMBC9C/6HMII3TStalq5RZFlRvFl3V49DM9sW&#10;m0lpotZ/bwTB2zze58yXnanFlVpXWVYQjyMQxLnVFRcKfg7r0QcI55E11pZJwZ0cLBf93hxTbW+8&#10;p2vmCxFC2KWooPS+SaV0eUkG3dg2xIH7t61BH2BbSN3iLYSbWk6iKJEGKw4NJTb0VVJ+zi5GAR5/&#10;I2f/ptl6stmeLvddnPjvWKnhoFt9gvDU+bf45d7qMD+ZxfD8Jp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niL9wgAAAN0AAAAPAAAAAAAAAAAAAAAAAJgCAABkcnMvZG93&#10;bnJldi54bWxQSwUGAAAAAAQABAD1AAAAhwMAAAAA&#10;" path="m,l95,95,5065,,,xe" fillcolor="black" stroked="f">
                <v:path arrowok="t" o:connecttype="custom" o:connectlocs="0,0;24,24;1266,0;0,0" o:connectangles="0,0,0,0"/>
              </v:shape>
              <v:shape id="Freeform 1635" o:spid="_x0000_s2653" style="position:absolute;left:3338;top:3299;width:1242;height:24;visibility:visible;mso-wrap-style:square;v-text-anchor:top" coordsize="49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ea8MA&#10;AADdAAAADwAAAGRycy9kb3ducmV2LnhtbERPS2sCMRC+C/6HMEJvmlWo1K1RbME+bnVtqcdxM/vQ&#10;zWRNUt3++6YgeJuP7znzZWcacSbna8sKxqMEBHFudc2lgs/tevgAwgdkjY1lUvBLHpaLfm+OqbYX&#10;3tA5C6WIIexTVFCF0KZS+rwig35kW+LIFdYZDBG6UmqHlxhuGjlJkqk0WHNsqLCl54ryY/ZjFLjd&#10;yyl5f3r9+sb9zBWZLQ+u+FDqbtCtHkEE6sJNfHW/6Th/ej+B/2/i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ea8MAAADdAAAADwAAAAAAAAAAAAAAAACYAgAAZHJzL2Rv&#10;d25yZXYueG1sUEsFBgAAAAAEAAQA9QAAAIgDAAAAAA==&#10;" path="m,95l4970,r,95l,95xe" fillcolor="black" stroked="f">
                <v:path arrowok="t" o:connecttype="custom" o:connectlocs="0,24;1242,0;1242,24;0,24" o:connectangles="0,0,0,0"/>
              </v:shape>
              <v:shape id="Freeform 1636" o:spid="_x0000_s2654" style="position:absolute;left:3674;top:3646;width:919;height:24;visibility:visible;mso-wrap-style:square;v-text-anchor:top" coordsize="367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0qjMcA&#10;AADdAAAADwAAAGRycy9kb3ducmV2LnhtbERPS2vCQBC+F/wPyxR6KXXjo9KmrqKlPg4l4qPgcchO&#10;k5DsbMiumv57VxB6m4/vOeNpaypxpsYVlhX0uhEI4tTqgjMFh/3i5Q2E88gaK8uk4I8cTCedhzHG&#10;2l54S+edz0QIYRejgtz7OpbSpTkZdF1bEwfu1zYGfYBNJnWDlxBuKtmPopE0WHBoyLGmz5zScncy&#10;Cr6PSX95nL8/1/ufTZnI8jBc4ZdST4/t7AOEp9b/i+/utQ7zR68DuH0TTp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KozHAAAA3QAAAA8AAAAAAAAAAAAAAAAAmAIAAGRy&#10;cy9kb3ducmV2LnhtbFBLBQYAAAAABAAEAPUAAACMAwAAAAA=&#10;" path="m3677,96r,-96l,96r3677,xe" fillcolor="black" stroked="f">
                <v:path arrowok="t" o:connecttype="custom" o:connectlocs="919,24;919,0;0,24;919,24" o:connectangles="0,0,0,0"/>
              </v:shape>
              <v:shape id="Freeform 1637" o:spid="_x0000_s2655" style="position:absolute;left:3674;top:3646;width:919;height:24;visibility:visible;mso-wrap-style:square;v-text-anchor:top" coordsize="367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y+MYA&#10;AADdAAAADwAAAGRycy9kb3ducmV2LnhtbERPS2vCQBC+F/oflin0UnRTUWnTrFKlPg7F4qOQ45Cd&#10;JiHZ2ZBdNf57VxB6m4/vOcm0M7U4UetKywpe+xEI4szqknMFh/2i9wbCeWSNtWVScCEH08njQ4Kx&#10;tmfe0mnncxFC2MWooPC+iaV0WUEGXd82xIH7s61BH2CbS93iOYSbWg6iaCwNlhwaCmxoXlBW7Y5G&#10;wXe6GSzT2ftLs//9qTayOgxX+KXU81P3+QHCU+f/xXf3Wof549EQbt+EE+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y+MYAAADdAAAADwAAAAAAAAAAAAAAAACYAgAAZHJz&#10;L2Rvd25yZXYueG1sUEsFBgAAAAAEAAQA9QAAAIsDAAAAAA==&#10;" path="m3677,l,96,95,,3677,xe" fillcolor="black" stroked="f">
                <v:path arrowok="t" o:connecttype="custom" o:connectlocs="919,0;0,24;24,0;919,0" o:connectangles="0,0,0,0"/>
              </v:shape>
              <v:shape id="Freeform 1638" o:spid="_x0000_s2656" style="position:absolute;left:3674;top:3228;width:24;height:442;visibility:visible;mso-wrap-style:square;v-text-anchor:top" coordsize="95,1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TWA8IA&#10;AADdAAAADwAAAGRycy9kb3ducmV2LnhtbERPTWsCMRC9F/wPYYTealaLUlejqFDaW6kWz2My7q4m&#10;kyWJuu2vbwoFb/N4nzNfds6KK4XYeFYwHBQgiLU3DVcKvnavTy8gYkI2aD2Tgm+KsFz0HuZYGn/j&#10;T7puUyVyCMcSFdQptaWUUdfkMA58S5y5ow8OU4ahkibgLYc7K0dFMZEOG84NNba0qUmftxenIGz2&#10;rKuP87M9THXhTjxcv/1YpR773WoGIlGX7uJ/97vJ8yfjMfx9k0+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BNYDwgAAAN0AAAAPAAAAAAAAAAAAAAAAAJgCAABkcnMvZG93&#10;bnJldi54bWxQSwUGAAAAAAQABAD1AAAAhwMAAAAA&#10;" path="m,1769r95,-96l,,,1769xe" fillcolor="black" stroked="f">
                <v:path arrowok="t" o:connecttype="custom" o:connectlocs="0,442;24,418;0,0;0,442" o:connectangles="0,0,0,0"/>
              </v:shape>
              <v:shape id="Freeform 1639" o:spid="_x0000_s2657" style="position:absolute;left:3674;top:3228;width:24;height:418;visibility:visible;mso-wrap-style:square;v-text-anchor:top" coordsize="95,1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XScIA&#10;AADdAAAADwAAAGRycy9kb3ducmV2LnhtbERPPWvDMBDdA/kP4gJdQiO3UGPcyCYxFDoFmmTpdlhX&#10;S8Q6OZbquP++ChS63eN93raeXS8mGoP1rOBpk4Egbr223Ck4n94eCxAhImvsPZOCHwpQV8vFFkvt&#10;b/xB0zF2IoVwKFGBiXEopQytIYdh4wfixH350WFMcOykHvGWwl0vn7Mslw4tpwaDAzWG2svx2ym4&#10;Tmv0mM2FaT65WXcHO+wLq9TDat69gog0x3/xn/tdp/n5Sw73b9IJs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gRdJwgAAAN0AAAAPAAAAAAAAAAAAAAAAAJgCAABkcnMvZG93&#10;bnJldi54bWxQSwUGAAAAAAQABAD1AAAAhwMAAAAA&#10;" path="m95,1673l,,95,96r,1577xe" fillcolor="black" stroked="f">
                <v:path arrowok="t" o:connecttype="custom" o:connectlocs="24,418;0,0;24,24;24,418" o:connectangles="0,0,0,0"/>
              </v:shape>
              <v:shape id="Freeform 1640" o:spid="_x0000_s2658" style="position:absolute;left:3674;top:3228;width:906;height:24;visibility:visible;mso-wrap-style:square;v-text-anchor:top" coordsize="362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ztRcQA&#10;AADdAAAADwAAAGRycy9kb3ducmV2LnhtbERPTWvCQBC9C/0Pywi9SN20oNboKkVosVUPtXofsmMS&#10;sjubZteY/vuuIHibx/uc+bKzRrTU+NKxgudhAoI4c7rkXMHh5/3pFYQPyBqNY1LwRx6Wi4feHFPt&#10;LvxN7T7kIoawT1FBEUKdSumzgiz6oauJI3dyjcUQYZNL3eAlhlsjX5JkLC2WHBsKrGlVUFbtz1aB&#10;yT5X56+B2dTV5hg+XDvdVr87pR773dsMRKAu3MU391rH+ePRBK7fxB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M7UXEAAAA3QAAAA8AAAAAAAAAAAAAAAAAmAIAAGRycy9k&#10;b3ducmV2LnhtbFBLBQYAAAAABAAEAPUAAACJAwAAAAA=&#10;" path="m,l95,96,3623,,,xe" fillcolor="black" stroked="f">
                <v:path arrowok="t" o:connecttype="custom" o:connectlocs="0,0;24,24;906,0;0,0" o:connectangles="0,0,0,0"/>
              </v:shape>
              <v:shape id="Freeform 1641" o:spid="_x0000_s2659" style="position:absolute;left:3698;top:3228;width:882;height:24;visibility:visible;mso-wrap-style:square;v-text-anchor:top" coordsize="352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kRMYA&#10;AADdAAAADwAAAGRycy9kb3ducmV2LnhtbESPQW/CMAyF70j8h8hIu410SGNb1xQB0iZuDMaBo9WY&#10;tqxxqiYrHb8eHyZxs/We3/ucLQbXqJ66UHs28DRNQBEX3tZcGjh8fzy+ggoR2WLjmQz8UYBFPh5l&#10;mFp/4R31+1gqCeGQooEqxjbVOhQVOQxT3xKLdvKdwyhrV2rb4UXCXaNnSTLXDmuWhgpbWldU/Ox/&#10;nYGXz5V+O/bLzXk7234duT749poY8zAZlu+gIg3xbv6/3ljBnz8LrnwjI+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bkRMYAAADdAAAADwAAAAAAAAAAAAAAAACYAgAAZHJz&#10;L2Rvd25yZXYueG1sUEsFBgAAAAAEAAQA9QAAAIsDAAAAAA==&#10;" path="m,96l3528,r,96l,96xe" fillcolor="black" stroked="f">
                <v:path arrowok="t" o:connecttype="custom" o:connectlocs="0,24;882,0;882,24;0,24" o:connectangles="0,0,0,0"/>
              </v:shape>
            </v:group>
            <v:shape id="Freeform 1643" o:spid="_x0000_s2660" style="position:absolute;left:25717;top:22625;width:3448;height:152;visibility:visible;mso-wrap-style:square;v-text-anchor:top" coordsize="21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LMIA&#10;AADdAAAADwAAAGRycy9kb3ducmV2LnhtbERPyWrDMBC9B/IPYgq9hEZqIYucKCEUCrn0kIWeB2ti&#10;m1ojY8mO+vdRodDbPN46231yrRipD41nA69zBYK49LbhysD18vGyBhEissXWMxn4oQD73XSyxcL6&#10;O59oPMdK5BAOBRqoY+wKKUNZk8Mw9x1x5m6+dxgz7Ctpe7zncNfKN6WW0mHDuaHGjt5rKr/PgzOg&#10;/ed60JWVepa+5CouklLtyZjnp3TYgIiU4r/4z320ef5yoeH3m3yC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5X4swgAAAN0AAAAPAAAAAAAAAAAAAAAAAJgCAABkcnMvZG93&#10;bnJldi54bWxQSwUGAAAAAAQABAD1AAAAhwMAAAAA&#10;" path="m2172,95r,-95l,95r2172,xe" fillcolor="black" stroked="f">
              <v:path arrowok="t" o:connecttype="custom" o:connectlocs="344805,15240;344805,0;0,15240;344805,15240" o:connectangles="0,0,0,0"/>
            </v:shape>
            <v:shape id="Freeform 1644" o:spid="_x0000_s2661" style="position:absolute;left:25717;top:22625;width:3448;height:152;visibility:visible;mso-wrap-style:square;v-text-anchor:top" coordsize="21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dDMQA&#10;AADdAAAADwAAAGRycy9kb3ducmV2LnhtbESPQWsCMRCF70L/QxihF9GkhW7d1SilUOjFg1o8D5tx&#10;d3EzWTZR03/fOQi9zfDevPfNept9r240xi6whZeFAUVcB9dxY+Hn+DVfgooJ2WEfmCz8UoTt5mmy&#10;xsqFO+/pdkiNkhCOFVpoUxoqrWPdkse4CAOxaOcwekyyjo12I94l3Pf61ZhCe+xYGloc6LOl+nK4&#10;egtl2C2vZeN0Ocsn/Z7esjH93trnaf5YgUqU07/5cf3tBL8ohF++kRH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zHQzEAAAA3QAAAA8AAAAAAAAAAAAAAAAAmAIAAGRycy9k&#10;b3ducmV2LnhtbFBLBQYAAAAABAAEAPUAAACJAwAAAAA=&#10;" path="m2172,l,95,95,,2172,xe" fillcolor="black" stroked="f">
              <v:path arrowok="t" o:connecttype="custom" o:connectlocs="344805,0;0,15240;15081,0;344805,0" o:connectangles="0,0,0,0"/>
            </v:shape>
            <v:shape id="Freeform 1645" o:spid="_x0000_s2662" style="position:absolute;left:25717;top:20046;width:152;height:2731;visibility:visible;mso-wrap-style:square;v-text-anchor:top" coordsize="95,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CscEA&#10;AADdAAAADwAAAGRycy9kb3ducmV2LnhtbERPTYvCMBC9L/gfwizsbU3sSpGuURZB8brqweOYjG3d&#10;ZlKaaOu/3wiCt3m8z5kvB9eIG3Wh9qxhMlYgiI23NZcaDvv15wxEiMgWG8+k4U4BlovR2xwL63v+&#10;pdsuliKFcChQQxVjW0gZTEUOw9i3xIk7+85hTLArpe2wT+GukZlSuXRYc2qosKVVReZvd3Uapsb0&#10;9SXyOVPb031zOV5V9kVaf7wPP98gIg3xJX66tzbNz/MJPL5JJ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ZwrHBAAAA3QAAAA8AAAAAAAAAAAAAAAAAmAIAAGRycy9kb3du&#10;cmV2LnhtbFBLBQYAAAAABAAEAPUAAACGAwAAAAA=&#10;" path="m,1720r95,-95l,,,1720xe" fillcolor="black" stroked="f">
              <v:path arrowok="t" o:connecttype="custom" o:connectlocs="0,273050;15240,257969;0,0;0,273050" o:connectangles="0,0,0,0"/>
            </v:shape>
            <v:shape id="Freeform 1646" o:spid="_x0000_s2663" style="position:absolute;left:25717;top:20046;width:152;height:2579;visibility:visible;mso-wrap-style:square;v-text-anchor:top" coordsize="95,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3QFcIA&#10;AADdAAAADwAAAGRycy9kb3ducmV2LnhtbERPzWqDQBC+B/oOyxR6S9ZakGCyCanQNpdC1TzA4E7U&#10;6M6Ku1X79t1CIbf5+H5nf1xMLyYaXWtZwfMmAkFcWd1yreBSvq23IJxH1thbJgU/5OB4eFjtMdV2&#10;5pymwtcihLBLUUHj/ZBK6aqGDLqNHYgDd7WjQR/gWEs94hzCTS/jKEqkwZZDQ4MDZQ1VXfFtFMSz&#10;697z81f2uliZ5S+m/Jw/bko9PS6nHQhPi7+L/91nHeYnSQx/34QT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DdAVwgAAAN0AAAAPAAAAAAAAAAAAAAAAAJgCAABkcnMvZG93&#10;bnJldi54bWxQSwUGAAAAAAQABAD1AAAAhwMAAAAA&#10;" path="m95,1625l,,95,95r,1530xe" fillcolor="black" stroked="f">
              <v:path arrowok="t" o:connecttype="custom" o:connectlocs="15240,257810;0,0;15240,15072;15240,257810" o:connectangles="0,0,0,0"/>
            </v:shape>
            <v:shape id="Freeform 1647" o:spid="_x0000_s2664" style="position:absolute;left:25717;top:20046;width:3366;height:147;visibility:visible;mso-wrap-style:square;v-text-anchor:top" coordsize="211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Zc8QA&#10;AADdAAAADwAAAGRycy9kb3ducmV2LnhtbERPTWvCQBC9C/0PyxS86aYqoU1dpYiKB4s18eJtyI5J&#10;2uxsyK4a/71bELzN433OdN6ZWlyodZVlBW/DCARxbnXFhYJDthq8g3AeWWNtmRTcyMF89tKbYqLt&#10;lfd0SX0hQgi7BBWU3jeJlC4vyaAb2oY4cCfbGvQBtoXULV5DuKnlKIpiabDi0FBiQ4uS8r/0bBRk&#10;++3hI1v+HG/V746+T3xM15NGqf5r9/UJwlPnn+KHe6PD/Dgew/834QQ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r2XPEAAAA3QAAAA8AAAAAAAAAAAAAAAAAmAIAAGRycy9k&#10;b3ducmV2LnhtbFBLBQYAAAAABAAEAPUAAACJAwAAAAA=&#10;" path="m,l95,95,2118,,,xe" fillcolor="black" stroked="f">
              <v:path arrowok="t" o:connecttype="custom" o:connectlocs="0,0;15095,14605;336550,0;0,0" o:connectangles="0,0,0,0"/>
            </v:shape>
            <v:shape id="Freeform 1648" o:spid="_x0000_s2665" style="position:absolute;left:25869;top:20046;width:3214;height:147;visibility:visible;mso-wrap-style:square;v-text-anchor:top" coordsize="202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4JAsQA&#10;AADdAAAADwAAAGRycy9kb3ducmV2LnhtbERPS2sCMRC+C/0PYQpeimbVushqFCnVFi8+Dx6HzXR3&#10;6WayJFHX/vqmUPA2H99zZovW1OJKzleWFQz6CQji3OqKCwWn46o3AeEDssbaMim4k4fF/Kkzw0zb&#10;G+/pegiFiCHsM1RQhtBkUvq8JIO+bxviyH1ZZzBE6AqpHd5iuKnlMElSabDi2FBiQ28l5d+Hi1Hw&#10;sv75OL9vsBglq8l27JqdP/JOqe5zu5yCCNSGh/jf/anj/DR9hb9v4gl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CQLEAAAA3QAAAA8AAAAAAAAAAAAAAAAAmAIAAGRycy9k&#10;b3ducmV2LnhtbFBLBQYAAAAABAAEAPUAAACJAwAAAAA=&#10;" path="m,95l2023,r,95l,95xe" fillcolor="black" stroked="f">
              <v:path arrowok="t" o:connecttype="custom" o:connectlocs="0,14605;321310,0;321310,14605;0,14605" o:connectangles="0,0,0,0"/>
            </v:shape>
            <v:rect id="Rectangle 1649" o:spid="_x0000_s2666" style="position:absolute;left:26048;top:22015;width:1079;height:8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4AcAA&#10;AADdAAAADwAAAGRycy9kb3ducmV2LnhtbERP24rCMBB9X/Afwgi+ramCRapRlgVBl32x+gFDM71g&#10;MilJtPXvNwuCb3M419nuR2vEg3zoHCtYzDMQxJXTHTcKrpfD5xpEiMgajWNS8KQA+93kY4uFdgOf&#10;6VHGRqQQDgUqaGPsCylD1ZLFMHc9ceJq5y3GBH0jtcchhVsjl1mWS4sdp4YWe/puqbqVd6tAXsrD&#10;sC6Nz9zPsv41p+O5JqfUbDp+bUBEGuNb/HIfdZqf5yv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04AcAAAADdAAAADwAAAAAAAAAAAAAAAACYAgAAZHJzL2Rvd25y&#10;ZXYueG1sUEsFBgAAAAAEAAQA9QAAAIUDAAAAAA==&#10;" filled="f" stroked="f">
              <v:textbox style="mso-next-textbox:#Rectangle 1649;mso-fit-shape-to-text:t" inset="0,0,0,0">
                <w:txbxContent>
                  <w:p w:rsidR="00FF74C8" w:rsidRDefault="00FF74C8">
                    <w:r>
                      <w:rPr>
                        <w:rFonts w:ascii="Arial" w:hAnsi="Arial" w:cs="Arial"/>
                        <w:color w:val="000000"/>
                        <w:sz w:val="6"/>
                        <w:szCs w:val="6"/>
                      </w:rPr>
                      <w:t>LOAD</w:t>
                    </w:r>
                  </w:p>
                </w:txbxContent>
              </v:textbox>
            </v:rect>
            <v:rect id="Rectangle 1650" o:spid="_x0000_s2667" style="position:absolute;left:21317;top:22015;width:1022;height:8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dr8A&#10;AADdAAAADwAAAGRycy9kb3ducmV2LnhtbERPzYrCMBC+L/gOYQRva6qHIl2jiCCoeLHuAwzN9IdN&#10;JiWJtr69EYS9zcf3O+vtaI14kA+dYwWLeQaCuHK640bB7+3wvQIRIrJG45gUPCnAdjP5WmOh3cBX&#10;epSxESmEQ4EK2hj7QspQtWQxzF1PnLjaeYsxQd9I7XFI4dbIZZbl0mLHqaHFnvYtVX/l3SqQt/Iw&#10;rErjM3de1hdzOl5rckrNpuPuB0SkMf6LP+6jTvPzPIf3N+k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6Z2vwAAAN0AAAAPAAAAAAAAAAAAAAAAAJgCAABkcnMvZG93bnJl&#10;di54bWxQSwUGAAAAAAQABAD1AAAAhAMAAAAA&#10;" filled="f" stroked="f">
              <v:textbox style="mso-next-textbox:#Rectangle 1650;mso-fit-shape-to-text:t" inset="0,0,0,0">
                <w:txbxContent>
                  <w:p w:rsidR="00FF74C8" w:rsidRDefault="00FF74C8">
                    <w:r>
                      <w:rPr>
                        <w:rFonts w:ascii="Arial" w:hAnsi="Arial" w:cs="Arial"/>
                        <w:color w:val="000000"/>
                        <w:sz w:val="6"/>
                        <w:szCs w:val="6"/>
                      </w:rPr>
                      <w:t>VENT</w:t>
                    </w:r>
                  </w:p>
                </w:txbxContent>
              </v:textbox>
            </v:rect>
            <v:rect id="Rectangle 1651" o:spid="_x0000_s2668" style="position:absolute;left:23590;top:22015;width:1359;height:8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D7cAA&#10;AADdAAAADwAAAGRycy9kb3ducmV2LnhtbERPzYrCMBC+C/sOYYS9aaqHrlSjiCC44sXqAwzN9AeT&#10;SUmytvv2ZkHY23x8v7PZjdaIJ/nQOVawmGcgiCunO24U3G/H2QpEiMgajWNS8EsBdtuPyQYL7Qa+&#10;0rOMjUghHApU0MbYF1KGqiWLYe564sTVzluMCfpGao9DCrdGLrMslxY7Tg0t9nRoqXqUP1aBvJXH&#10;YVUan7nzsr6Y79O1JqfU53Tcr0FEGuO/+O0+6TQ/z7/g75t0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rMD7cAAAADdAAAADwAAAAAAAAAAAAAAAACYAgAAZHJzL2Rvd25y&#10;ZXYueG1sUEsFBgAAAAAEAAQA9QAAAIUDAAAAAA==&#10;" filled="f" stroked="f">
              <v:textbox style="mso-next-textbox:#Rectangle 1651;mso-fit-shape-to-text:t" inset="0,0,0,0">
                <w:txbxContent>
                  <w:p w:rsidR="00FF74C8" w:rsidRDefault="00FF74C8">
                    <w:r>
                      <w:rPr>
                        <w:rFonts w:ascii="Arial" w:hAnsi="Arial" w:cs="Arial"/>
                        <w:color w:val="000000"/>
                        <w:sz w:val="6"/>
                        <w:szCs w:val="6"/>
                      </w:rPr>
                      <w:t>PURGE</w:t>
                    </w:r>
                  </w:p>
                </w:txbxContent>
              </v:textbox>
            </v:rect>
            <v:rect id="Rectangle 1652" o:spid="_x0000_s2669" style="position:absolute;left:38729;top:18713;width:806;height:8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Xn8MA&#10;AADdAAAADwAAAGRycy9kb3ducmV2LnhtbESPzWoDMQyE74W+g1Eht8bbHJawiRNKIZCGXLLpA4i1&#10;9ofa8mK72c3bR4dAbxIzmvm03c/eqRvFNAQ28LEsQBE3wQ7cGfi5Ht7XoFJGtugCk4E7JdjvXl+2&#10;WNkw8YVude6UhHCq0ECf81hpnZqePKZlGIlFa0P0mGWNnbYRJwn3Tq+KotQeB5aGHkf66qn5rf+8&#10;AX2tD9O6drEIp1V7dt/HS0vBmMXb/LkBlWnO/+bn9dEKflkKrnwjI+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yXn8MAAADdAAAADwAAAAAAAAAAAAAAAACYAgAAZHJzL2Rv&#10;d25yZXYueG1sUEsFBgAAAAAEAAQA9QAAAIgDAAAAAA==&#10;" filled="f" stroked="f">
              <v:textbox style="mso-next-textbox:#Rectangle 1652;mso-fit-shape-to-text:t" inset="0,0,0,0">
                <w:txbxContent>
                  <w:p w:rsidR="00FF74C8" w:rsidRDefault="00FF74C8">
                    <w:r>
                      <w:rPr>
                        <w:rFonts w:ascii="Arial" w:hAnsi="Arial" w:cs="Arial"/>
                        <w:color w:val="000000"/>
                        <w:sz w:val="6"/>
                        <w:szCs w:val="6"/>
                      </w:rPr>
                      <w:t>AUX</w:t>
                    </w:r>
                  </w:p>
                </w:txbxContent>
              </v:textbox>
            </v:rect>
            <v:rect id="Rectangle 1653" o:spid="_x0000_s2670" style="position:absolute;left:38100;top:19202;width:1949;height:8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yBMAA&#10;AADdAAAADwAAAGRycy9kb3ducmV2LnhtbERPzYrCMBC+L+w7hBH2tqZ6KG41igiCiherDzA00x9M&#10;JiXJ2vr2ZkHY23x8v7PajNaIB/nQOVYwm2YgiCunO24U3K777wWIEJE1Gsek4EkBNuvPjxUW2g18&#10;oUcZG5FCOBSooI2xL6QMVUsWw9T1xImrnbcYE/SN1B6HFG6NnGdZLi12nBpa7GnXUnUvf60CeS33&#10;w6I0PnOneX02x8OlJqfU12TcLkFEGuO/+O0+6DQ/z3/g75t0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AyBMAAAADdAAAADwAAAAAAAAAAAAAAAACYAgAAZHJzL2Rvd25y&#10;ZXYueG1sUEsFBgAAAAAEAAQA9QAAAIUDAAAAAA==&#10;" filled="f" stroked="f">
              <v:textbox style="mso-next-textbox:#Rectangle 1653;mso-fit-shape-to-text:t" inset="0,0,0,0">
                <w:txbxContent>
                  <w:p w:rsidR="00FF74C8" w:rsidRDefault="00FF74C8">
                    <w:r>
                      <w:rPr>
                        <w:rFonts w:ascii="Arial" w:hAnsi="Arial" w:cs="Arial"/>
                        <w:color w:val="000000"/>
                        <w:sz w:val="6"/>
                        <w:szCs w:val="6"/>
                      </w:rPr>
                      <w:t>CANISTER</w:t>
                    </w:r>
                  </w:p>
                </w:txbxContent>
              </v:textbox>
            </v:rect>
            <v:line id="Line 1654" o:spid="_x0000_s2671" style="position:absolute;visibility:visible" from="37871,17792" to="37877,18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pATMgAAADdAAAADwAAAGRycy9kb3ducmV2LnhtbESPQU/CQBCF7yT+h82QeCGwlQNiYSFE&#10;MFG4aPEgt6E7tI3d2dJdofx752DibSbvzXvfzJedq9WF2lB5NvAwSkAR595WXBj43L8Mp6BCRLZY&#10;eyYDNwqwXNz15phaf+UPumSxUBLCIUUDZYxNqnXIS3IYRr4hFu3kW4dR1rbQtsWrhLtaj5Nkoh1W&#10;LA0lNvRcUv6d/TgD2dHu3s+6fqOD2w4206fT12qtjbnvd6sZqEhd/Df/Xb9awZ88Cr98IyPo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5pATMgAAADdAAAADwAAAAAA&#10;AAAAAAAAAAChAgAAZHJzL2Rvd25yZXYueG1sUEsFBgAAAAAEAAQA+QAAAJYDAAAAAA==&#10;" strokecolor="fuchsia" strokeweight="0"/>
            <v:line id="Line 1655" o:spid="_x0000_s2672" style="position:absolute;visibility:visible" from="37871,18402" to="37877,18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bl18UAAADdAAAADwAAAGRycy9kb3ducmV2LnhtbERPyW7CMBC9V+IfrEHqBYFDDywBg1AX&#10;icIFAge4DfGQRMTjNHYh/XuMhNTbPL11pvPGlOJKtSssK+j3IhDEqdUFZwr2u6/uCITzyBpLy6Tg&#10;jxzMZ62XKcba3nhL18RnIoSwi1FB7n0VS+nSnAy6nq2IA3e2tUEfYJ1JXeMthJtSvkXRQBosODTk&#10;WNF7Tukl+TUKkpNeb35k+U1Hs+p8jsbnw+JDKvXabhYTEJ4a/y9+upc6zB8M+/D4Jpw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bl18UAAADdAAAADwAAAAAAAAAA&#10;AAAAAAChAgAAZHJzL2Rvd25yZXYueG1sUEsFBgAAAAAEAAQA+QAAAJMDAAAAAA==&#10;" strokecolor="fuchsia" strokeweight="0"/>
            <v:line id="Line 1656" o:spid="_x0000_s2673" style="position:absolute;visibility:visible" from="37871,18967" to="37877,19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R7oMUAAADdAAAADwAAAGRycy9kb3ducmV2LnhtbERPO2/CMBDeK/EfrEPqgsApA4+AQai0&#10;UgsLBAbYjvhIIuJziF1I/32NhNTtPn3Pm84bU4ob1a6wrOCtF4EgTq0uOFOw3312RyCcR9ZYWiYF&#10;v+RgPmu9TDHW9s5buiU+EyGEXYwKcu+rWEqX5mTQ9WxFHLizrQ36AOtM6hrvIdyUsh9FA2mw4NCQ&#10;Y0XvOaWX5McoSE56vbnK8puOZtX5GI3Ph8VSKvXabhYTEJ4a/y9+ur90mD8Y9uHxTThB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R7oMUAAADdAAAADwAAAAAAAAAA&#10;AAAAAAChAgAAZHJzL2Rvd25yZXYueG1sUEsFBgAAAAAEAAQA+QAAAJMDAAAAAA==&#10;" strokecolor="fuchsia" strokeweight="0"/>
            <v:line id="Line 1657" o:spid="_x0000_s2674" style="position:absolute;visibility:visible" from="37871,19538" to="37877,19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jeO8UAAADdAAAADwAAAGRycy9kb3ducmV2LnhtbERPTWvCQBC9F/wPywheim60oDF1FdEK&#10;rV7a6EFv0+yYBLOzaXar8d93C4Xe5vE+Z7ZoTSWu1LjSsoLhIAJBnFldcq7gsN/0YxDOI2usLJOC&#10;OzlYzDsPM0y0vfEHXVOfixDCLkEFhfd1IqXLCjLoBrYmDtzZNgZ9gE0udYO3EG4qOYqisTRYcmgo&#10;sKZVQdkl/TYK0k+9e/+S1RudzPbxJZ6ej8u1VKrXbZfPIDy1/l/8537VYf548gS/34QT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0jeO8UAAADdAAAADwAAAAAAAAAA&#10;AAAAAAChAgAAZHJzL2Rvd25yZXYueG1sUEsFBgAAAAAEAAQA+QAAAJMDAAAAAA==&#10;" strokecolor="fuchsia" strokeweight="0"/>
            <v:line id="Line 1658" o:spid="_x0000_s2675" style="position:absolute;visibility:visible" from="37871,20104" to="37877,20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FGT8UAAADdAAAADwAAAGRycy9kb3ducmV2LnhtbERPTWvCQBC9F/wPywheim6UojF1FdEK&#10;rV7a6EFv0+yYBLOzaXar8d93C4Xe5vE+Z7ZoTSWu1LjSsoLhIAJBnFldcq7gsN/0YxDOI2usLJOC&#10;OzlYzDsPM0y0vfEHXVOfixDCLkEFhfd1IqXLCjLoBrYmDtzZNgZ9gE0udYO3EG4qOYqisTRYcmgo&#10;sKZVQdkl/TYK0k+9e/+S1RudzPbxJZ6ej8u1VKrXbZfPIDy1/l/8537VYf548gS/34QT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FGT8UAAADdAAAADwAAAAAAAAAA&#10;AAAAAAChAgAAZHJzL2Rvd25yZXYueG1sUEsFBgAAAAAEAAQA+QAAAJMDAAAAAA==&#10;" strokecolor="fuchsia" strokeweight="0"/>
            <v:line id="Line 1659" o:spid="_x0000_s2676" style="position:absolute;visibility:visible" from="37871,20529" to="38068,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j1MUAAADdAAAADwAAAGRycy9kb3ducmV2LnhtbERPTWvCQBC9F/wPywheim4UqjF1FdEK&#10;rV7a6EFv0+yYBLOzaXar8d93C4Xe5vE+Z7ZoTSWu1LjSsoLhIAJBnFldcq7gsN/0YxDOI2usLJOC&#10;OzlYzDsPM0y0vfEHXVOfixDCLkEFhfd1IqXLCjLoBrYmDtzZNgZ9gE0udYO3EG4qOYqisTRYcmgo&#10;sKZVQdkl/TYK0k+9e/+S1RudzPbxJZ6ej8u1VKrXbZfPIDy1/l/8537VYf548gS/34QT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j1MUAAADdAAAADwAAAAAAAAAA&#10;AAAAAAChAgAAZHJzL2Rvd25yZXYueG1sUEsFBgAAAAAEAAQA+QAAAJMDAAAAAA==&#10;" strokecolor="fuchsia" strokeweight="0"/>
            <v:line id="Line 1660" o:spid="_x0000_s2677" style="position:absolute;visibility:visible" from="38258,20529" to="38633,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99o8UAAADdAAAADwAAAGRycy9kb3ducmV2LnhtbERPPW/CMBDdK/EfrENiQcUpQ6ABgxCl&#10;EqULpB1gO+IjiYjPIXYh/fcYqVK3e3qfN523phJXalxpWcHLIAJBnFldcq7g++v9eQzCeWSNlWVS&#10;8EsO5rPO0xQTbW+8o2vqcxFC2CWooPC+TqR0WUEG3cDWxIE72cagD7DJpW7wFsJNJYdRFEuDJYeG&#10;AmtaFpSd0x+jID3qz+1FVh90MJv+avx62i/epFK9bruYgPDU+n/xn3utw/x4FMPjm3CC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99o8UAAADdAAAADwAAAAAAAAAA&#10;AAAAAAChAgAAZHJzL2Rvd25yZXYueG1sUEsFBgAAAAAEAAQA+QAAAJMDAAAAAA==&#10;" strokecolor="fuchsia" strokeweight="0"/>
            <v:line id="Line 1661" o:spid="_x0000_s2678" style="position:absolute;visibility:visible" from="38823,20529" to="39198,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YOMUAAADdAAAADwAAAGRycy9kb3ducmV2LnhtbERPO2/CMBDekfgP1iF1QcUpA4+AQahQ&#10;qYUF0g5lO+IjiYjPIXYh/PsaCYntPn3Pm84bU4oL1a6wrOCtF4EgTq0uOFPw8/3xOgLhPLLG0jIp&#10;uJGD+azdmmKs7ZV3dEl8JkIIuxgV5N5XsZQuzcmg69mKOHBHWxv0AdaZ1DVeQ7gpZT+KBtJgwaEh&#10;x4rec0pPyZ9RkBz0ZnuW5Rftzbq7Go2Pv4ulVOql0ywmIDw1/il+uD91mD8YDuH+TThB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PYOMUAAADdAAAADwAAAAAAAAAA&#10;AAAAAAChAgAAZHJzL2Rvd25yZXYueG1sUEsFBgAAAAAEAAQA+QAAAJMDAAAAAA==&#10;" strokecolor="fuchsia" strokeweight="0"/>
            <v:line id="Line 1662" o:spid="_x0000_s2679" style="position:absolute;visibility:visible" from="39389,20529" to="39770,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SsgAAADdAAAADwAAAGRycy9kb3ducmV2LnhtbESPQU/CQBCF7yT+h82QeCGwlQNiYSFE&#10;MFG4aPEgt6E7tI3d2dJdofx752DibSbvzXvfzJedq9WF2lB5NvAwSkAR595WXBj43L8Mp6BCRLZY&#10;eyYDNwqwXNz15phaf+UPumSxUBLCIUUDZYxNqnXIS3IYRr4hFu3kW4dR1rbQtsWrhLtaj5Nkoh1W&#10;LA0lNvRcUv6d/TgD2dHu3s+6fqOD2w4206fT12qtjbnvd6sZqEhd/Df/Xb9awZ88Cq58IyPo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xMSsgAAADdAAAADwAAAAAA&#10;AAAAAAAAAAChAgAAZHJzL2Rvd25yZXYueG1sUEsFBgAAAAAEAAQA+QAAAJYDAAAAAA==&#10;" strokecolor="fuchsia" strokeweight="0"/>
            <v:line id="Line 1663" o:spid="_x0000_s2680" style="position:absolute;visibility:visible" from="39954,20529" to="40335,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Dp0cUAAADdAAAADwAAAGRycy9kb3ducmV2LnhtbERPO2/CMBDekfgP1iF1QcUpA4+AQahQ&#10;qYUF0g5lO+IjiYjPIXYh/PsaCYntPn3Pm84bU4oL1a6wrOCtF4EgTq0uOFPw8/3xOgLhPLLG0jIp&#10;uJGD+azdmmKs7ZV3dEl8JkIIuxgV5N5XsZQuzcmg69mKOHBHWxv0AdaZ1DVeQ7gpZT+KBtJgwaEh&#10;x4rec0pPyZ9RkBz0ZnuW5Rftzbq7Go2Pv4ulVOql0ywmIDw1/il+uD91mD8YjuH+TThB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Dp0cUAAADdAAAADwAAAAAAAAAA&#10;AAAAAAChAgAAZHJzL2Rvd25yZXYueG1sUEsFBgAAAAAEAAQA+QAAAJMDAAAAAA==&#10;" strokecolor="fuchsia" strokeweight="0"/>
            <v:line id="Line 1664" o:spid="_x0000_s2681" style="position:absolute;visibility:visible" from="40525,20529" to="40722,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8wa8gAAADdAAAADwAAAGRycy9kb3ducmV2LnhtbESPS0/DQAyE75X4DysjcUF0A4cqTbON&#10;Kh4SjwukHNqbm3UeIusN2aUN/x4fkHqzNeOZz3kxuV4daQydZwO38wQUceVtx42Bz+3TTQoqRGSL&#10;vWcy8EsBivXFLMfM+hN/0LGMjZIQDhkaaGMcMq1D1ZLDMPcDsWi1Hx1GWcdG2xFPEu56fZckC+2w&#10;Y2locaD7lqqv8scZKA/27f1b9y+0d6/Xj+my3m0etDFXl9NmBSrSFM/m/+tnK/iLVPjlGxlB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k8wa8gAAADdAAAADwAAAAAA&#10;AAAAAAAAAAChAgAAZHJzL2Rvd25yZXYueG1sUEsFBgAAAAAEAAQA+QAAAJYDAAAAAA==&#10;" strokecolor="fuchsia" strokeweight="0"/>
            <v:line id="Line 1665" o:spid="_x0000_s2682" style="position:absolute;flip:y;visibility:visible" from="40722,20269" to="40728,20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ser8MAAADdAAAADwAAAGRycy9kb3ducmV2LnhtbERPO2/CMBDekfofrKvEBnY6oChgEJBW&#10;VGLisbBd42scEZ+j2IX032OkSt3u0/e8xWpwrbhRHxrPGrKpAkFcedNwreF8+pjkIEJENth6Jg2/&#10;FGC1fBktsDD+zge6HWMtUgiHAjXYGLtCylBZchimviNO3LfvHcYE+1qaHu8p3LXyTamZdNhwarDY&#10;0dZSdT3+OA37d/WVD6W6lrt91qpyszldDlbr8euwnoOINMR/8Z/706T5szyD5zfpB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7Hq/DAAAA3QAAAA8AAAAAAAAAAAAA&#10;AAAAoQIAAGRycy9kb3ducmV2LnhtbFBLBQYAAAAABAAEAPkAAACRAwAAAAA=&#10;" strokecolor="fuchsia" strokeweight="0"/>
            <v:line id="Line 1666" o:spid="_x0000_s2683" style="position:absolute;flip:y;visibility:visible" from="40722,19704" to="40728,2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mA2MIAAADdAAAADwAAAGRycy9kb3ducmV2LnhtbERPTYvCMBC9L/gfwgje1kQPUrpGUeui&#10;4Endi7exGZtiMylNVuu/3yws7G0e73Pmy9414kFdqD1rmIwVCOLSm5orDV/nz/cMRIjIBhvPpOFF&#10;AZaLwdscc+OffKTHKVYihXDIUYONsc2lDKUlh2HsW+LE3XznMCbYVdJ0+EzhrpFTpWbSYc2pwWJL&#10;G0vl/fTtNBy26pr1hboXu8OkUcV6fb4crdajYb/6ABGpj//iP/fepPmzbAq/36QT5O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mA2MIAAADdAAAADwAAAAAAAAAAAAAA&#10;AAChAgAAZHJzL2Rvd25yZXYueG1sUEsFBgAAAAAEAAQA+QAAAJADAAAAAA==&#10;" strokecolor="fuchsia" strokeweight="0"/>
            <v:line id="Line 1667" o:spid="_x0000_s2684" style="position:absolute;flip:y;visibility:visible" from="40722,19132" to="40728,19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UlQ8QAAADdAAAADwAAAGRycy9kb3ducmV2LnhtbERPTWvCQBC9C/0PyxR6010VJKRuQjWV&#10;Cp7UXnqbZqfZYHY2ZLea/vuuUOhtHu9z1uXoOnGlIbSeNcxnCgRx7U3LjYb3826agQgR2WDnmTT8&#10;UICyeJisMTf+xke6nmIjUgiHHDXYGPtcylBbchhmvidO3JcfHMYEh0aaAW8p3HVyodRKOmw5NVjs&#10;aWupvpy+nYbDq/rMxkpdqrfDvFPVZnP+OFqtnx7Hl2cQkcb4L/5z702av8qWcP8mnS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SVDxAAAAN0AAAAPAAAAAAAAAAAA&#10;AAAAAKECAABkcnMvZG93bnJldi54bWxQSwUGAAAAAAQABAD5AAAAkgMAAAAA&#10;" strokecolor="fuchsia" strokeweight="0"/>
            <v:line id="Line 1668" o:spid="_x0000_s2685" style="position:absolute;flip:y;visibility:visible" from="40722,18567" to="40728,18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y9N8QAAADdAAAADwAAAGRycy9kb3ducmV2LnhtbERPTWvCQBC9C/0PyxR6011FJKRuQjWV&#10;Cp7UXnqbZqfZYHY2ZLea/vuuUOhtHu9z1uXoOnGlIbSeNcxnCgRx7U3LjYb3826agQgR2WDnmTT8&#10;UICyeJisMTf+xke6nmIjUgiHHDXYGPtcylBbchhmvidO3JcfHMYEh0aaAW8p3HVyodRKOmw5NVjs&#10;aWupvpy+nYbDq/rMxkpdqrfDvFPVZnP+OFqtnx7Hl2cQkcb4L/5z702av8qWcP8mnS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zL03xAAAAN0AAAAPAAAAAAAAAAAA&#10;AAAAAKECAABkcnMvZG93bnJldi54bWxQSwUGAAAAAAQABAD5AAAAkgMAAAAA&#10;" strokecolor="fuchsia" strokeweight="0"/>
            <v:line id="Line 1669" o:spid="_x0000_s2686" style="position:absolute;flip:y;visibility:visible" from="40722,18116" to="40728,18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AYrMQAAADdAAAADwAAAGRycy9kb3ducmV2LnhtbERPTWvCQBC9C/0PyxR6010FJaRuQjWV&#10;Cp7UXnqbZqfZYHY2ZLea/vuuUOhtHu9z1uXoOnGlIbSeNcxnCgRx7U3LjYb3826agQgR2WDnmTT8&#10;UICyeJisMTf+xke6nmIjUgiHHDXYGPtcylBbchhmvidO3JcfHMYEh0aaAW8p3HVyodRKOmw5NVjs&#10;aWupvpy+nYbDq/rMxkpdqrfDvFPVZnP+OFqtnx7Hl2cQkcb4L/5z702av8qWcP8mnS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BisxAAAAN0AAAAPAAAAAAAAAAAA&#10;AAAAAKECAABkcnMvZG93bnJldi54bWxQSwUGAAAAAAQABAD5AAAAkgMAAAAA&#10;" strokecolor="fuchsia" strokeweight="0"/>
            <v:line id="Line 1670" o:spid="_x0000_s2687" style="position:absolute;flip:x;visibility:visible" from="40468,18116" to="40722,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KG28MAAADdAAAADwAAAGRycy9kb3ducmV2LnhtbERPO2vDMBDeA/0P4grdEikdjHGjmCRu&#10;aSFTHku3q3W1jK2TsdTE/fdRoNDtPr7nrcrJ9eJCY2g9a1guFAji2puWGw3n09s8BxEissHeM2n4&#10;pQDl+mG2wsL4Kx/ocoyNSCEcCtRgYxwKKUNtyWFY+IE4cd9+dBgTHBtpRrymcNfLZ6Uy6bDl1GBx&#10;oJ2lujv+OA37V/WVT5Xqqvf9slfVdnv6PFitnx6nzQuISFP8F/+5P0yan+UZ3L9JJ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ShtvDAAAA3QAAAA8AAAAAAAAAAAAA&#10;AAAAoQIAAGRycy9kb3ducmV2LnhtbFBLBQYAAAAABAAEAPkAAACRAwAAAAA=&#10;" strokecolor="fuchsia" strokeweight="0"/>
            <v:line id="Line 1671" o:spid="_x0000_s2688" style="position:absolute;flip:x;visibility:visible" from="39903,18116" to="40278,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4jQMMAAADdAAAADwAAAGRycy9kb3ducmV2LnhtbERPO2/CMBDeK/EfrEPqVmwYIEoxqBCq&#10;VmLisbBd42scEZ+j2ED672skJLb79D1vvuxdI67UhdqzhvFIgSAuvam50nA8fL5lIEJENth4Jg1/&#10;FGC5GLzMMTf+xju67mMlUgiHHDXYGNtcylBachhGviVO3K/vHMYEu0qaDm8p3DVyotRUOqw5NVhs&#10;aW2pPO8vTsN2o36yvlDn4ms7blSxWh1OO6v167D/eAcRqY9P8cP9bdL8aTaD+zfpB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eI0DDAAAA3QAAAA8AAAAAAAAAAAAA&#10;AAAAoQIAAGRycy9kb3ducmV2LnhtbFBLBQYAAAAABAAEAPkAAACRAwAAAAA=&#10;" strokecolor="fuchsia" strokeweight="0"/>
            <v:line id="Line 1672" o:spid="_x0000_s2689" style="position:absolute;flip:x;visibility:visible" from="39458,18116" to="39712,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G3MsYAAADdAAAADwAAAGRycy9kb3ducmV2LnhtbESPQW/CMAyF75P4D5En7TYSdkBVR0Cw&#10;Mm0SJ2AXbqYxTUXjVE0G3b+fD5N2s/We3/u8WI2hUzcaUhvZwmxqQBHX0bXcWPg6vj8XoFJGdthF&#10;Jgs/lGC1nDwssHTxznu6HXKjJIRTiRZ8zn2pdao9BUzT2BOLdolDwCzr0Gg34F3CQ6dfjJnrgC1L&#10;g8ee3jzV18N3sLDbmnMxVuZafexmnak2m+Np7619ehzXr6Ayjfnf/Hf96QR/XgiufCMj6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BtzLGAAAA3QAAAA8AAAAAAAAA&#10;AAAAAAAAoQIAAGRycy9kb3ducmV2LnhtbFBLBQYAAAAABAAEAPkAAACUAwAAAAA=&#10;" strokecolor="fuchsia" strokeweight="0"/>
            <v:line id="Line 1673" o:spid="_x0000_s2690" style="position:absolute;flip:y;visibility:visible" from="39458,17792" to="39465,18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0SqcMAAADdAAAADwAAAGRycy9kb3ducmV2LnhtbERPPW/CMBDdkfofrKvEBjYMKKQYBKSo&#10;lZiALt2u8RFHxOcodiH99zUSEts9vc9brHrXiCt1ofasYTJWIIhLb2quNHyddqMMRIjIBhvPpOGP&#10;AqyWL4MF5sbf+EDXY6xECuGQowYbY5tLGUpLDsPYt8SJO/vOYUywq6Tp8JbCXSOnSs2kw5pTg8WW&#10;tpbKy/HXadi/q5+sL9Sl+NhPGlVsNqfvg9V6+Nqv30BE6uNT/HB/mjR/ls3h/k06QS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NEqnDAAAA3QAAAA8AAAAAAAAAAAAA&#10;AAAAoQIAAGRycy9kb3ducmV2LnhtbFBLBQYAAAAABAAEAPkAAACRAwAAAAA=&#10;" strokecolor="fuchsia" strokeweight="0"/>
            <v:line id="Line 1674" o:spid="_x0000_s2691" style="position:absolute;flip:x;visibility:visible" from="39039,17792" to="39458,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4t6cYAAADdAAAADwAAAGRycy9kb3ducmV2LnhtbESPT2/CMAzF75P2HSIjcRsJOyBWCAjW&#10;TUzixJ8LN6/xmorGqZoMum8/HybtZus9v/fzcj2EVt2oT01kC9OJAUVcRddwbeF8en+ag0oZ2WEb&#10;mSz8UIL16vFhiYWLdz7Q7ZhrJSGcCrTgc+4KrVPlKWCaxI5YtK/YB8yy9rV2Pd4lPLT62ZiZDtiw&#10;NHjs6NVTdT1+Bwv7N/M5H0pzLXf7aWvK7fZ0OXhrx6NhswCVacj/5r/rDyf4sxfhl29kBL3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uLenGAAAA3QAAAA8AAAAAAAAA&#10;AAAAAAAAoQIAAGRycy9kb3ducmV2LnhtbFBLBQYAAAAABAAEAPkAAACUAwAAAAA=&#10;" strokecolor="fuchsia" strokeweight="0"/>
            <v:line id="Line 1675" o:spid="_x0000_s2692" style="position:absolute;flip:x;visibility:visible" from="38474,17792" to="38855,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IcsQAAADdAAAADwAAAGRycy9kb3ducmV2LnhtbERPPW/CMBDdK/U/WFeJrdhhQDTFiQop&#10;KhIT0KXbNb7GEfE5il1I/z1GQup2T+/zluXoOnGmIbSeNWRTBYK49qblRsPncfO8ABEissHOM2n4&#10;owBl8fiwxNz4C+/pfIiNSCEcctRgY+xzKUNtyWGY+p44cT9+cBgTHBppBrykcNfJmVJz6bDl1GCx&#10;p7Wl+nT4dRp27+p7MVbqVH3ssk5Vq9Xxa2+1njyNb68gIo3xX3x3b02aP3/J4PZNOkE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YohyxAAAAN0AAAAPAAAAAAAAAAAA&#10;AAAAAKECAABkcnMvZG93bnJldi54bWxQSwUGAAAAAAQABAD5AAAAkgMAAAAA&#10;" strokecolor="fuchsia" strokeweight="0"/>
            <v:line id="Line 1676" o:spid="_x0000_s2693" style="position:absolute;flip:x;visibility:visible" from="37871,17792" to="38290,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AWBcMAAADdAAAADwAAAGRycy9kb3ducmV2LnhtbERPS2sCMRC+F/wPYQreaqIH0dUo1a1Y&#10;8OTj4m26mW4WN5Nlk+r67xtB8DYf33Pmy87V4kptqDxrGA4UCOLCm4pLDafj5mMCIkRkg7Vn0nCn&#10;AMtF722OmfE33tP1EEuRQjhkqMHG2GRShsKSwzDwDXHifn3rMCbYltK0eEvhrpYjpcbSYcWpwWJD&#10;a0vF5fDnNOy+1M+ky9Ul3+6GtcpXq+N5b7Xuv3efMxCRuvgSP93fJs0fT0fw+Cad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wFgXDAAAA3QAAAA8AAAAAAAAAAAAA&#10;AAAAoQIAAGRycy9kb3ducmV2LnhtbFBLBQYAAAAABAAEAPkAAACRAwAAAAA=&#10;" strokecolor="fuchsia" strokeweight="0"/>
            <v:shape id="Freeform 1677" o:spid="_x0000_s2694" style="position:absolute;left:29165;top:22098;width:4147;height:152;visibility:visible;mso-wrap-style:square;v-text-anchor:top" coordsize="261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040MIA&#10;AADdAAAADwAAAGRycy9kb3ducmV2LnhtbERPTWsCMRC9C/6HMEJvmtWKtKtRRJQWT2pLwduwGXcX&#10;N5MlSXXz7xtB6G0e73MWq8404kbO15YVjEcZCOLC6ppLBd9fu+EbCB+QNTaWSUEkD6tlv7fAXNs7&#10;H+l2CqVIIexzVFCF0OZS+qIig35kW+LEXawzGBJ0pdQO7yncNHKSZTNpsObUUGFLm4qK6+nXKNh9&#10;xHNxiNESxZ/1durssdxPlXoZdOs5iEBd+Bc/3Z86zZ+9v8Ljm3SC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TjQwgAAAN0AAAAPAAAAAAAAAAAAAAAAAJgCAABkcnMvZG93&#10;bnJldi54bWxQSwUGAAAAAAQABAD1AAAAhwMAAAAA&#10;" path="m,l,96,2612,,,xe" fillcolor="black" stroked="f">
              <v:path arrowok="t" o:connecttype="custom" o:connectlocs="0,0;0,15240;414655,0;0,0" o:connectangles="0,0,0,0"/>
            </v:shape>
            <v:shape id="Freeform 1678" o:spid="_x0000_s2695" style="position:absolute;left:29165;top:22098;width:4236;height:152;visibility:visible;mso-wrap-style:square;v-text-anchor:top" coordsize="26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13UsQA&#10;AADdAAAADwAAAGRycy9kb3ducmV2LnhtbERPTWvCQBC9C/0Pywi91Y1ipUZXUYtgQQpNVfA2ZMck&#10;NDsbs2uM/94VCt7m8T5nOm9NKRqqXWFZQb8XgSBOrS44U7D7Xb99gHAeWWNpmRTcyMF89tKZYqzt&#10;lX+oSXwmQgi7GBXk3lexlC7NyaDr2Yo4cCdbG/QB1pnUNV5DuCnlIIpG0mDBoSHHilY5pX/JxSgo&#10;h4fvJb1bn3xu9rhsjuOv81Yr9dptFxMQnlr/FP+7NzrMH42H8Pg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td1LEAAAA3QAAAA8AAAAAAAAAAAAAAAAAmAIAAGRycy9k&#10;b3ducmV2LnhtbFBLBQYAAAAABAAEAPUAAACJAwAAAAA=&#10;" path="m,96l2612,r55,96l,96xe" fillcolor="black" stroked="f">
              <v:path arrowok="t" o:connecttype="custom" o:connectlocs="0,15240;414810,0;423545,15240;0,15240" o:connectangles="0,0,0,0"/>
            </v:shape>
            <v:shape id="Freeform 1679" o:spid="_x0000_s2696" style="position:absolute;left:33312;top:20002;width:1187;height:2248;visibility:visible;mso-wrap-style:square;v-text-anchor:top" coordsize="747,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6MEMQA&#10;AADdAAAADwAAAGRycy9kb3ducmV2LnhtbERPTWvCQBC9C/6HZQq91U3FWE3dBLGIInioerC3ITtN&#10;QrOzYXfV9N93hYK3ebzPWRS9acWVnG8sK3gdJSCIS6sbrhScjuuXGQgfkDW2lknBL3ko8uFggZm2&#10;N/6k6yFUIoawz1BBHUKXSenLmgz6ke2II/dtncEQoaukdniL4aaV4ySZSoMNx4YaO1rVVP4cLkbB&#10;/mvzpvlifeo+zuNVupt0s8lWqeenfvkOIlAfHuJ/91bH+dN5Cvdv4gk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ujBDEAAAA3QAAAA8AAAAAAAAAAAAAAAAAmAIAAGRycy9k&#10;b3ducmV2LnhtbFBLBQYAAAAABAAEAPUAAACJAwAAAAA=&#10;" path="m,1322r55,96l747,,,1322xe" fillcolor="black" stroked="f">
              <v:path arrowok="t" o:connecttype="custom" o:connectlocs="0,209571;8743,224790;118745,0;0,209571" o:connectangles="0,0,0,0"/>
            </v:shape>
            <v:shape id="Freeform 1680" o:spid="_x0000_s2697" style="position:absolute;left:33401;top:20002;width:1187;height:2248;visibility:visible;mso-wrap-style:square;v-text-anchor:top" coordsize="748,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6usIA&#10;AADdAAAADwAAAGRycy9kb3ducmV2LnhtbERP32vCMBB+H/g/hBN8m+lEulmNokJBkDF0E1+P5mzL&#10;mktJYq3//SIIe7uP7+ctVr1pREfO15YVvI0TEMSF1TWXCn6+89cPED4ga2wsk4I7eVgtBy8LzLS9&#10;8YG6YyhFDGGfoYIqhDaT0hcVGfRj2xJH7mKdwRChK6V2eIvhppGTJEmlwZpjQ4UtbSsqfo9Xo8Cd&#10;T7mZ5if3Psk3n363l1+HTio1GvbrOYhAffgXP907HeensxQe38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yjq6wgAAAN0AAAAPAAAAAAAAAAAAAAAAAJgCAABkcnMvZG93&#10;bnJldi54bWxQSwUGAAAAAAQABAD1AAAAhwMAAAAA&#10;" path="m,1418l692,r56,95l,1418xe" fillcolor="black" stroked="f">
              <v:path arrowok="t" o:connecttype="custom" o:connectlocs="0,224790;109855,0;118745,15060;0,224790" o:connectangles="0,0,0,0"/>
            </v:shape>
            <v:shape id="Freeform 1681" o:spid="_x0000_s2698" style="position:absolute;left:34499;top:20002;width:1670;height:146;visibility:visible;mso-wrap-style:square;v-text-anchor:top" coordsize="10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T/9MQA&#10;AADdAAAADwAAAGRycy9kb3ducmV2LnhtbERPTWvCQBC9C/0PyxR6000tmjR1laII4kVMSktv0+w0&#10;Cc3Ohuwa4793BaG3ebzPWawG04ieOldbVvA8iUAQF1bXXCr4yLfjBITzyBoby6TgQg5Wy4fRAlNt&#10;z3ykPvOlCCHsUlRQed+mUrqiIoNuYlviwP3azqAPsCul7vAcwk0jp1E0lwZrDg0VtrSuqPjLTkZB&#10;nm9ebPI1678NRRuTff4kh32s1NPj8P4GwtPg/8V3906H+fPXGG7fh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E//TEAAAA3QAAAA8AAAAAAAAAAAAAAAAAmAIAAGRycy9k&#10;b3ducmV2LnhtbFBLBQYAAAAABAAEAPUAAACJAwAAAAA=&#10;" path="m,l56,95,1053,,,xe" fillcolor="black" stroked="f">
              <v:path arrowok="t" o:connecttype="custom" o:connectlocs="0,0;8882,14605;167005,0;0,0" o:connectangles="0,0,0,0"/>
            </v:shape>
            <v:shape id="Freeform 1682" o:spid="_x0000_s2699" style="position:absolute;left:34588;top:20002;width:1581;height:146;visibility:visible;mso-wrap-style:square;v-text-anchor:top" coordsize="99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s8scA&#10;AADdAAAADwAAAGRycy9kb3ducmV2LnhtbESPQWvCQBCF70L/wzIFb7qp1KCpq4ggFFqQRqU9TrNj&#10;EpqdDdlV4793DgVvM7w3732zWPWuURfqQu3ZwMs4AUVceFtzaeCw345moEJEtth4JgM3CrBaPg0W&#10;mFl/5S+65LFUEsIhQwNVjG2mdSgqchjGviUW7eQ7h1HWrtS2w6uEu0ZPkiTVDmuWhgpb2lRU/OVn&#10;Z+CX8+n683uSfBz72WF3Sl/nbf1jzPC5X7+BitTHh/n/+t0KfjoXXPlGRt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aLPLHAAAA3QAAAA8AAAAAAAAAAAAAAAAAmAIAAGRy&#10;cy9kb3ducmV2LnhtbFBLBQYAAAAABAAEAPUAAACMAwAAAAA=&#10;" path="m,95l997,r,95l,95xe" fillcolor="black" stroked="f">
              <v:path arrowok="t" o:connecttype="custom" o:connectlocs="0,14605;158115,0;158115,14605;0,14605" o:connectangles="0,0,0,0"/>
            </v:shape>
            <w10:anchorlock/>
          </v:group>
        </w:pict>
      </w:r>
    </w:p>
    <w:p w:rsidR="00FF74C8" w:rsidRPr="006C761B" w:rsidRDefault="00FF74C8" w:rsidP="009D2BEC">
      <w:pPr>
        <w:pStyle w:val="Heading6"/>
        <w:ind w:firstLine="720"/>
      </w:pPr>
      <w:r w:rsidRPr="006C761B">
        <w:br w:type="page"/>
      </w:r>
      <w:bookmarkStart w:id="37" w:name="_Toc231809092"/>
      <w:r>
        <w:rPr>
          <w:szCs w:val="24"/>
        </w:rPr>
        <w:t>7</w:t>
      </w:r>
      <w:r w:rsidRPr="00482B01">
        <w:rPr>
          <w:szCs w:val="24"/>
        </w:rPr>
        <w:t>.0</w:t>
      </w:r>
      <w:r>
        <w:t xml:space="preserve">       </w:t>
      </w:r>
      <w:r w:rsidRPr="006C761B">
        <w:t>Hot Keys</w:t>
      </w:r>
      <w:bookmarkEnd w:id="37"/>
    </w:p>
    <w:p w:rsidR="00FF74C8" w:rsidRPr="006C761B" w:rsidRDefault="00FF74C8">
      <w:pPr>
        <w:widowControl/>
        <w:rPr>
          <w:b/>
          <w:bCs/>
          <w:i/>
          <w:iCs/>
          <w:sz w:val="28"/>
          <w:szCs w:val="28"/>
        </w:rPr>
      </w:pPr>
    </w:p>
    <w:p w:rsidR="00FF74C8" w:rsidRPr="006C761B" w:rsidRDefault="00FF74C8">
      <w:pPr>
        <w:widowControl/>
        <w:rPr>
          <w:sz w:val="24"/>
          <w:szCs w:val="24"/>
        </w:rPr>
      </w:pPr>
      <w:r w:rsidRPr="006C761B">
        <w:rPr>
          <w:sz w:val="24"/>
          <w:szCs w:val="24"/>
        </w:rPr>
        <w:t>The Main Status Screen has active keys that bring up functions directly, some of which are not available from the menus.  The Hot Keys and their associated functions are defined below:</w:t>
      </w: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ALT - L</w:t>
      </w:r>
      <w:r w:rsidRPr="006C761B">
        <w:rPr>
          <w:sz w:val="24"/>
          <w:szCs w:val="24"/>
        </w:rPr>
        <w:tab/>
      </w:r>
      <w:r w:rsidRPr="006C761B">
        <w:rPr>
          <w:sz w:val="24"/>
          <w:szCs w:val="24"/>
        </w:rPr>
        <w:tab/>
      </w:r>
      <w:r w:rsidRPr="006C761B">
        <w:rPr>
          <w:sz w:val="24"/>
          <w:szCs w:val="24"/>
        </w:rPr>
        <w:tab/>
        <w:t>Logoff Current User</w:t>
      </w:r>
    </w:p>
    <w:p w:rsidR="00FF74C8" w:rsidRPr="006C761B" w:rsidRDefault="00FF74C8">
      <w:pPr>
        <w:widowControl/>
        <w:rPr>
          <w:sz w:val="24"/>
          <w:szCs w:val="24"/>
        </w:rPr>
      </w:pPr>
      <w:r w:rsidRPr="006C761B">
        <w:rPr>
          <w:sz w:val="24"/>
          <w:szCs w:val="24"/>
        </w:rPr>
        <w:tab/>
      </w:r>
      <w:r w:rsidRPr="006C761B">
        <w:rPr>
          <w:sz w:val="24"/>
          <w:szCs w:val="24"/>
        </w:rPr>
        <w:tab/>
      </w:r>
      <w:r w:rsidRPr="006C761B">
        <w:rPr>
          <w:sz w:val="24"/>
          <w:szCs w:val="24"/>
        </w:rPr>
        <w:tab/>
      </w:r>
    </w:p>
    <w:p w:rsidR="00FF74C8" w:rsidRPr="006C761B" w:rsidRDefault="00FF74C8">
      <w:pPr>
        <w:widowControl/>
        <w:rPr>
          <w:sz w:val="24"/>
          <w:szCs w:val="24"/>
        </w:rPr>
      </w:pPr>
      <w:r w:rsidRPr="006C761B">
        <w:rPr>
          <w:sz w:val="24"/>
          <w:szCs w:val="24"/>
        </w:rPr>
        <w:t>ALT - P</w:t>
      </w:r>
      <w:r w:rsidRPr="006C761B">
        <w:rPr>
          <w:sz w:val="24"/>
          <w:szCs w:val="24"/>
        </w:rPr>
        <w:tab/>
      </w:r>
      <w:r w:rsidRPr="006C761B">
        <w:rPr>
          <w:sz w:val="24"/>
          <w:szCs w:val="24"/>
        </w:rPr>
        <w:tab/>
      </w:r>
      <w:r w:rsidRPr="006C761B">
        <w:rPr>
          <w:sz w:val="24"/>
          <w:szCs w:val="24"/>
        </w:rPr>
        <w:tab/>
        <w:t>Password Entry Screen</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ALT - D</w:t>
      </w:r>
      <w:r w:rsidRPr="006C761B">
        <w:rPr>
          <w:sz w:val="24"/>
          <w:szCs w:val="24"/>
        </w:rPr>
        <w:tab/>
      </w:r>
      <w:r w:rsidRPr="006C761B">
        <w:rPr>
          <w:sz w:val="24"/>
          <w:szCs w:val="24"/>
        </w:rPr>
        <w:tab/>
      </w:r>
      <w:r w:rsidRPr="006C761B">
        <w:rPr>
          <w:sz w:val="24"/>
          <w:szCs w:val="24"/>
        </w:rPr>
        <w:tab/>
        <w:t>Display Current Password and Access</w:t>
      </w:r>
    </w:p>
    <w:p w:rsidR="00FF74C8" w:rsidRPr="006C761B" w:rsidRDefault="00FF74C8">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t>(Must be in Password Entry Screen)</w:t>
      </w: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CTRL - ALT - SHIFT A</w:t>
      </w:r>
      <w:r w:rsidRPr="006C761B">
        <w:rPr>
          <w:sz w:val="24"/>
          <w:szCs w:val="24"/>
        </w:rPr>
        <w:tab/>
        <w:t>Perform Password Access Maintenance</w:t>
      </w:r>
    </w:p>
    <w:p w:rsidR="00FF74C8" w:rsidRPr="006C761B" w:rsidRDefault="00FF74C8">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t>(Must be in main screen)</w:t>
      </w:r>
    </w:p>
    <w:p w:rsidR="00FF74C8" w:rsidRPr="006C761B" w:rsidRDefault="00FF74C8">
      <w:pPr>
        <w:widowControl/>
        <w:rPr>
          <w:sz w:val="24"/>
          <w:szCs w:val="24"/>
        </w:rPr>
      </w:pPr>
    </w:p>
    <w:p w:rsidR="00FF74C8" w:rsidRDefault="00FF74C8">
      <w:pPr>
        <w:widowControl/>
        <w:rPr>
          <w:sz w:val="24"/>
          <w:szCs w:val="24"/>
        </w:rPr>
      </w:pPr>
      <w:r w:rsidRPr="006C761B">
        <w:rPr>
          <w:sz w:val="24"/>
          <w:szCs w:val="24"/>
        </w:rPr>
        <w:t>CTRL - ALT - SHIFT M</w:t>
      </w:r>
      <w:r w:rsidRPr="006C761B">
        <w:rPr>
          <w:sz w:val="24"/>
          <w:szCs w:val="24"/>
        </w:rPr>
        <w:tab/>
        <w:t>Perform File Maintenance</w:t>
      </w: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Default="00FF74C8">
      <w:pPr>
        <w:widowControl/>
        <w:rPr>
          <w:sz w:val="24"/>
          <w:szCs w:val="24"/>
        </w:rPr>
      </w:pPr>
    </w:p>
    <w:p w:rsidR="00FF74C8" w:rsidRPr="006C761B" w:rsidRDefault="00FF74C8">
      <w:pPr>
        <w:widowControl/>
        <w:rPr>
          <w:sz w:val="24"/>
          <w:szCs w:val="24"/>
        </w:rPr>
      </w:pPr>
    </w:p>
    <w:p w:rsidR="00FF74C8" w:rsidRPr="0063538B" w:rsidRDefault="00FF74C8" w:rsidP="009D2BEC">
      <w:pPr>
        <w:pStyle w:val="Heading4"/>
        <w:ind w:firstLine="720"/>
      </w:pPr>
      <w:bookmarkStart w:id="38" w:name="_Toc231809093"/>
      <w:r>
        <w:rPr>
          <w:szCs w:val="24"/>
        </w:rPr>
        <w:t>8</w:t>
      </w:r>
      <w:r w:rsidRPr="00482B01">
        <w:rPr>
          <w:szCs w:val="24"/>
        </w:rPr>
        <w:t>.0</w:t>
      </w:r>
      <w:r>
        <w:t xml:space="preserve">       </w:t>
      </w:r>
      <w:r w:rsidRPr="0063538B">
        <w:t>Spare Part List and Maintenance Schedule</w:t>
      </w:r>
      <w:bookmarkEnd w:id="38"/>
    </w:p>
    <w:p w:rsidR="00FF74C8" w:rsidRPr="006C761B" w:rsidRDefault="00FF74C8" w:rsidP="00706430"/>
    <w:p w:rsidR="00FF74C8" w:rsidRPr="006C761B" w:rsidRDefault="00FF74C8" w:rsidP="00706430">
      <w:pPr>
        <w:rPr>
          <w:sz w:val="24"/>
          <w:szCs w:val="24"/>
        </w:rPr>
      </w:pPr>
      <w:r w:rsidRPr="006C761B">
        <w:rPr>
          <w:sz w:val="24"/>
          <w:szCs w:val="24"/>
        </w:rPr>
        <w:t>Analytical Process Systems recommends the following spare part items and maintenance schedule:</w:t>
      </w:r>
    </w:p>
    <w:p w:rsidR="00FF74C8" w:rsidRPr="006C761B" w:rsidRDefault="00FF74C8" w:rsidP="00FE2D81">
      <w:pPr>
        <w:pStyle w:val="Heading6"/>
      </w:pPr>
      <w:bookmarkStart w:id="39" w:name="_Toc231809094"/>
      <w:r w:rsidRPr="006C761B">
        <w:t>Spare Parts</w:t>
      </w:r>
      <w:bookmarkEnd w:id="39"/>
    </w:p>
    <w:p w:rsidR="00FF74C8" w:rsidRPr="006C761B" w:rsidRDefault="00FF74C8" w:rsidP="00706430">
      <w:pPr>
        <w:rPr>
          <w:b/>
          <w:sz w:val="24"/>
          <w:szCs w:val="24"/>
        </w:rPr>
      </w:pPr>
      <w:r w:rsidRPr="006C761B">
        <w:rPr>
          <w:b/>
          <w:sz w:val="24"/>
          <w:szCs w:val="24"/>
        </w:rPr>
        <w:t>Qty</w:t>
      </w:r>
      <w:r w:rsidRPr="006C761B">
        <w:rPr>
          <w:b/>
          <w:sz w:val="24"/>
          <w:szCs w:val="24"/>
        </w:rPr>
        <w:tab/>
        <w:t>Designator</w:t>
      </w:r>
      <w:r w:rsidRPr="006C761B">
        <w:rPr>
          <w:b/>
          <w:sz w:val="24"/>
          <w:szCs w:val="24"/>
        </w:rPr>
        <w:tab/>
        <w:t>Part#</w:t>
      </w:r>
      <w:r w:rsidRPr="006C761B">
        <w:rPr>
          <w:b/>
          <w:sz w:val="24"/>
          <w:szCs w:val="24"/>
        </w:rPr>
        <w:tab/>
      </w:r>
      <w:r w:rsidRPr="006C761B">
        <w:rPr>
          <w:b/>
          <w:sz w:val="24"/>
          <w:szCs w:val="24"/>
        </w:rPr>
        <w:tab/>
      </w:r>
      <w:r w:rsidRPr="006C761B">
        <w:rPr>
          <w:b/>
          <w:sz w:val="24"/>
          <w:szCs w:val="24"/>
        </w:rPr>
        <w:tab/>
        <w:t>Description</w:t>
      </w:r>
    </w:p>
    <w:p w:rsidR="00FF74C8" w:rsidRPr="006C761B" w:rsidRDefault="00FF74C8" w:rsidP="00706430">
      <w:pPr>
        <w:rPr>
          <w:sz w:val="24"/>
          <w:szCs w:val="24"/>
        </w:rPr>
      </w:pPr>
      <w:r w:rsidRPr="006C761B">
        <w:rPr>
          <w:sz w:val="24"/>
          <w:szCs w:val="24"/>
        </w:rPr>
        <w:t>1</w:t>
      </w:r>
      <w:r w:rsidRPr="006C761B">
        <w:rPr>
          <w:sz w:val="24"/>
          <w:szCs w:val="24"/>
        </w:rPr>
        <w:tab/>
        <w:t>FIL1</w:t>
      </w:r>
      <w:r w:rsidRPr="006C761B">
        <w:rPr>
          <w:sz w:val="24"/>
          <w:szCs w:val="24"/>
        </w:rPr>
        <w:tab/>
      </w:r>
      <w:r w:rsidRPr="006C761B">
        <w:rPr>
          <w:sz w:val="24"/>
          <w:szCs w:val="24"/>
        </w:rPr>
        <w:tab/>
        <w:t>21205</w:t>
      </w:r>
      <w:r w:rsidRPr="006C761B">
        <w:rPr>
          <w:sz w:val="24"/>
          <w:szCs w:val="24"/>
        </w:rPr>
        <w:tab/>
      </w:r>
      <w:r w:rsidRPr="006C761B">
        <w:rPr>
          <w:sz w:val="24"/>
          <w:szCs w:val="24"/>
        </w:rPr>
        <w:tab/>
      </w:r>
      <w:r w:rsidRPr="006C761B">
        <w:rPr>
          <w:sz w:val="24"/>
          <w:szCs w:val="24"/>
        </w:rPr>
        <w:tab/>
        <w:t>F</w:t>
      </w:r>
      <w:r>
        <w:rPr>
          <w:sz w:val="24"/>
          <w:szCs w:val="24"/>
        </w:rPr>
        <w:t>ilter</w:t>
      </w:r>
      <w:r w:rsidRPr="006C761B">
        <w:rPr>
          <w:sz w:val="24"/>
          <w:szCs w:val="24"/>
        </w:rPr>
        <w:t xml:space="preserve">, </w:t>
      </w:r>
      <w:r>
        <w:rPr>
          <w:sz w:val="24"/>
          <w:szCs w:val="24"/>
        </w:rPr>
        <w:t>Monnier</w:t>
      </w:r>
      <w:r w:rsidRPr="006C761B">
        <w:rPr>
          <w:sz w:val="24"/>
          <w:szCs w:val="24"/>
        </w:rPr>
        <w:t xml:space="preserve">, 20 </w:t>
      </w:r>
      <w:r>
        <w:rPr>
          <w:sz w:val="24"/>
          <w:szCs w:val="24"/>
        </w:rPr>
        <w:t>Micron</w:t>
      </w:r>
    </w:p>
    <w:p w:rsidR="00FF74C8" w:rsidRPr="006C761B" w:rsidRDefault="00FF74C8" w:rsidP="00706430">
      <w:pPr>
        <w:rPr>
          <w:sz w:val="24"/>
          <w:szCs w:val="24"/>
        </w:rPr>
      </w:pPr>
      <w:r w:rsidRPr="006C761B">
        <w:rPr>
          <w:sz w:val="24"/>
          <w:szCs w:val="24"/>
        </w:rPr>
        <w:t>1</w:t>
      </w:r>
      <w:r w:rsidRPr="006C761B">
        <w:rPr>
          <w:sz w:val="24"/>
          <w:szCs w:val="24"/>
        </w:rPr>
        <w:tab/>
        <w:t>FIL2</w:t>
      </w:r>
      <w:r w:rsidRPr="006C761B">
        <w:rPr>
          <w:sz w:val="24"/>
          <w:szCs w:val="24"/>
        </w:rPr>
        <w:tab/>
      </w:r>
      <w:r w:rsidRPr="006C761B">
        <w:rPr>
          <w:sz w:val="24"/>
          <w:szCs w:val="24"/>
        </w:rPr>
        <w:tab/>
        <w:t>21037</w:t>
      </w:r>
      <w:r w:rsidRPr="006C761B">
        <w:rPr>
          <w:sz w:val="24"/>
          <w:szCs w:val="24"/>
        </w:rPr>
        <w:tab/>
      </w:r>
      <w:r w:rsidRPr="006C761B">
        <w:rPr>
          <w:sz w:val="24"/>
          <w:szCs w:val="24"/>
        </w:rPr>
        <w:tab/>
      </w:r>
      <w:r w:rsidRPr="006C761B">
        <w:rPr>
          <w:sz w:val="24"/>
          <w:szCs w:val="24"/>
        </w:rPr>
        <w:tab/>
        <w:t>F</w:t>
      </w:r>
      <w:r>
        <w:rPr>
          <w:sz w:val="24"/>
          <w:szCs w:val="24"/>
        </w:rPr>
        <w:t>ilter</w:t>
      </w:r>
      <w:r w:rsidRPr="006C761B">
        <w:rPr>
          <w:sz w:val="24"/>
          <w:szCs w:val="24"/>
        </w:rPr>
        <w:t xml:space="preserve">, </w:t>
      </w:r>
      <w:r>
        <w:rPr>
          <w:sz w:val="24"/>
          <w:szCs w:val="24"/>
        </w:rPr>
        <w:t>Monnier</w:t>
      </w:r>
      <w:r w:rsidRPr="006C761B">
        <w:rPr>
          <w:sz w:val="24"/>
          <w:szCs w:val="24"/>
        </w:rPr>
        <w:t xml:space="preserve">, </w:t>
      </w:r>
      <w:r>
        <w:rPr>
          <w:sz w:val="24"/>
          <w:szCs w:val="24"/>
        </w:rPr>
        <w:t>3</w:t>
      </w:r>
      <w:r w:rsidRPr="006C761B">
        <w:rPr>
          <w:sz w:val="24"/>
          <w:szCs w:val="24"/>
        </w:rPr>
        <w:t xml:space="preserve"> </w:t>
      </w:r>
      <w:r>
        <w:rPr>
          <w:sz w:val="24"/>
          <w:szCs w:val="24"/>
        </w:rPr>
        <w:t>Micron</w:t>
      </w:r>
    </w:p>
    <w:p w:rsidR="00FF74C8" w:rsidRPr="006C761B" w:rsidRDefault="00FF74C8">
      <w:pPr>
        <w:widowControl/>
        <w:rPr>
          <w:sz w:val="24"/>
          <w:szCs w:val="24"/>
        </w:rPr>
      </w:pPr>
      <w:r w:rsidRPr="006C761B">
        <w:rPr>
          <w:sz w:val="24"/>
          <w:szCs w:val="24"/>
        </w:rPr>
        <w:t>1</w:t>
      </w:r>
      <w:r w:rsidRPr="006C761B">
        <w:rPr>
          <w:sz w:val="24"/>
          <w:szCs w:val="24"/>
        </w:rPr>
        <w:tab/>
        <w:t>106HCT</w:t>
      </w:r>
      <w:r w:rsidRPr="006C761B">
        <w:rPr>
          <w:sz w:val="24"/>
          <w:szCs w:val="24"/>
        </w:rPr>
        <w:tab/>
        <w:t>SNR 321</w:t>
      </w:r>
      <w:r w:rsidRPr="006C761B">
        <w:rPr>
          <w:sz w:val="24"/>
          <w:szCs w:val="24"/>
        </w:rPr>
        <w:tab/>
      </w:r>
      <w:r w:rsidRPr="006C761B">
        <w:rPr>
          <w:sz w:val="24"/>
          <w:szCs w:val="24"/>
        </w:rPr>
        <w:tab/>
      </w:r>
      <w:r>
        <w:rPr>
          <w:sz w:val="24"/>
          <w:szCs w:val="24"/>
        </w:rPr>
        <w:t>Gas Sensor, Hydrocarbon</w:t>
      </w:r>
    </w:p>
    <w:p w:rsidR="00FF74C8" w:rsidRPr="006C761B" w:rsidRDefault="00FF74C8">
      <w:pPr>
        <w:widowControl/>
        <w:rPr>
          <w:sz w:val="24"/>
          <w:szCs w:val="24"/>
        </w:rPr>
      </w:pPr>
    </w:p>
    <w:p w:rsidR="00FF74C8" w:rsidRPr="006C761B" w:rsidRDefault="00FF74C8" w:rsidP="00FE2D81">
      <w:pPr>
        <w:pStyle w:val="Heading6"/>
      </w:pPr>
      <w:bookmarkStart w:id="40" w:name="_Toc231809095"/>
      <w:r w:rsidRPr="006C761B">
        <w:t>Maintenance Schedule</w:t>
      </w:r>
      <w:bookmarkEnd w:id="40"/>
    </w:p>
    <w:p w:rsidR="00FF74C8" w:rsidRPr="006C761B" w:rsidRDefault="00FF74C8" w:rsidP="00B72438">
      <w:pPr>
        <w:pStyle w:val="Caption"/>
        <w:rPr>
          <w:rStyle w:val="Strong"/>
          <w:rFonts w:ascii="Times New Roman" w:hAnsi="Times New Roman"/>
          <w:bCs w:val="0"/>
        </w:rPr>
      </w:pPr>
      <w:r w:rsidRPr="006C761B">
        <w:rPr>
          <w:rStyle w:val="Strong"/>
          <w:rFonts w:ascii="Times New Roman" w:hAnsi="Times New Roman"/>
          <w:bCs w:val="0"/>
        </w:rPr>
        <w:t>Annually</w:t>
      </w:r>
    </w:p>
    <w:p w:rsidR="00FF74C8" w:rsidRPr="006C761B" w:rsidRDefault="00FF74C8" w:rsidP="00B72438">
      <w:pPr>
        <w:rPr>
          <w:sz w:val="24"/>
          <w:szCs w:val="24"/>
        </w:rPr>
      </w:pPr>
      <w:r w:rsidRPr="006C761B">
        <w:rPr>
          <w:sz w:val="24"/>
          <w:szCs w:val="24"/>
        </w:rPr>
        <w:t xml:space="preserve">Mass Flow Controllers – </w:t>
      </w:r>
      <w:r>
        <w:rPr>
          <w:sz w:val="24"/>
          <w:szCs w:val="24"/>
        </w:rPr>
        <w:t>Calibrate in-situ using laboratory standard, or, remove and send out for calibration.</w:t>
      </w:r>
    </w:p>
    <w:p w:rsidR="00FF74C8" w:rsidRDefault="00FF74C8" w:rsidP="00B72438">
      <w:pPr>
        <w:rPr>
          <w:sz w:val="24"/>
          <w:szCs w:val="24"/>
        </w:rPr>
      </w:pPr>
      <w:r w:rsidRPr="006C761B">
        <w:rPr>
          <w:sz w:val="24"/>
          <w:szCs w:val="24"/>
        </w:rPr>
        <w:t>Scales – C</w:t>
      </w:r>
      <w:r>
        <w:rPr>
          <w:sz w:val="24"/>
          <w:szCs w:val="24"/>
        </w:rPr>
        <w:t>lean and level if necessary, then calibrate with standard weight set.</w:t>
      </w:r>
    </w:p>
    <w:p w:rsidR="00FF74C8" w:rsidRDefault="00FF74C8" w:rsidP="00B72438">
      <w:pPr>
        <w:rPr>
          <w:sz w:val="24"/>
          <w:szCs w:val="24"/>
        </w:rPr>
      </w:pPr>
      <w:r w:rsidRPr="006C761B">
        <w:rPr>
          <w:sz w:val="24"/>
          <w:szCs w:val="24"/>
        </w:rPr>
        <w:t xml:space="preserve">Temperature/Humidity Transmitter – </w:t>
      </w:r>
      <w:r>
        <w:rPr>
          <w:sz w:val="24"/>
          <w:szCs w:val="24"/>
        </w:rPr>
        <w:t xml:space="preserve">Verify readings against standard instrument or send out for calibration service. </w:t>
      </w:r>
    </w:p>
    <w:p w:rsidR="00FF74C8" w:rsidRPr="006C761B" w:rsidRDefault="00FF74C8" w:rsidP="00B72438">
      <w:pPr>
        <w:rPr>
          <w:sz w:val="24"/>
          <w:szCs w:val="24"/>
        </w:rPr>
      </w:pPr>
      <w:r>
        <w:rPr>
          <w:sz w:val="24"/>
          <w:szCs w:val="24"/>
        </w:rPr>
        <w:t>Barometer – Verify readings against standard instrument or send out for calibration service.</w:t>
      </w:r>
    </w:p>
    <w:p w:rsidR="00FF74C8" w:rsidRPr="006C761B" w:rsidRDefault="00FF74C8" w:rsidP="00B72438">
      <w:pPr>
        <w:rPr>
          <w:sz w:val="24"/>
          <w:szCs w:val="24"/>
        </w:rPr>
      </w:pPr>
      <w:r w:rsidRPr="006C761B">
        <w:rPr>
          <w:sz w:val="24"/>
          <w:szCs w:val="24"/>
        </w:rPr>
        <w:t>Filter Elements – Replace compressed air and purge air elements</w:t>
      </w:r>
      <w:r>
        <w:rPr>
          <w:sz w:val="24"/>
          <w:szCs w:val="24"/>
        </w:rPr>
        <w:t>. Change more frequently if needed.</w:t>
      </w:r>
    </w:p>
    <w:p w:rsidR="00FF74C8" w:rsidRPr="006C761B" w:rsidRDefault="00FF74C8" w:rsidP="00B72438">
      <w:pPr>
        <w:rPr>
          <w:sz w:val="24"/>
          <w:szCs w:val="24"/>
        </w:rPr>
      </w:pPr>
    </w:p>
    <w:p w:rsidR="00FF74C8" w:rsidRPr="006C761B" w:rsidRDefault="00FF74C8" w:rsidP="00F320FA">
      <w:pPr>
        <w:pStyle w:val="Caption"/>
        <w:rPr>
          <w:rStyle w:val="Strong"/>
          <w:rFonts w:ascii="Times New Roman" w:hAnsi="Times New Roman"/>
          <w:bCs w:val="0"/>
        </w:rPr>
      </w:pPr>
      <w:r w:rsidRPr="006C761B">
        <w:rPr>
          <w:rStyle w:val="Strong"/>
          <w:rFonts w:ascii="Times New Roman" w:hAnsi="Times New Roman"/>
          <w:bCs w:val="0"/>
        </w:rPr>
        <w:t>Semi-Annually</w:t>
      </w:r>
    </w:p>
    <w:p w:rsidR="00FF74C8" w:rsidRDefault="00FF74C8" w:rsidP="00F320FA">
      <w:pPr>
        <w:rPr>
          <w:sz w:val="24"/>
          <w:szCs w:val="24"/>
        </w:rPr>
      </w:pPr>
      <w:r w:rsidRPr="006C761B">
        <w:rPr>
          <w:sz w:val="24"/>
          <w:szCs w:val="24"/>
        </w:rPr>
        <w:t>HC Monitor(s) and Sensor(s) – Calibrate, test alarms, and replace element(s) as needed.</w:t>
      </w: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F320FA">
      <w:pPr>
        <w:rPr>
          <w:sz w:val="24"/>
          <w:szCs w:val="24"/>
        </w:rPr>
      </w:pPr>
    </w:p>
    <w:p w:rsidR="00FF74C8" w:rsidRDefault="00FF74C8" w:rsidP="009D2BEC">
      <w:pPr>
        <w:pStyle w:val="Heading4"/>
        <w:ind w:firstLine="720"/>
        <w:rPr>
          <w:szCs w:val="24"/>
        </w:rPr>
      </w:pPr>
    </w:p>
    <w:p w:rsidR="00FF74C8" w:rsidRDefault="00FF74C8" w:rsidP="009D2BEC">
      <w:pPr>
        <w:pStyle w:val="Heading4"/>
        <w:ind w:firstLine="720"/>
        <w:rPr>
          <w:szCs w:val="24"/>
        </w:rPr>
      </w:pPr>
      <w:r>
        <w:rPr>
          <w:szCs w:val="24"/>
        </w:rPr>
        <w:t xml:space="preserve">9.0 </w:t>
      </w:r>
      <w:r>
        <w:rPr>
          <w:szCs w:val="24"/>
        </w:rPr>
        <w:tab/>
        <w:t>Facility Requirements/</w:t>
      </w:r>
      <w:r w:rsidRPr="004E3B5D">
        <w:rPr>
          <w:szCs w:val="24"/>
        </w:rPr>
        <w:t xml:space="preserve"> </w:t>
      </w:r>
      <w:r>
        <w:rPr>
          <w:szCs w:val="24"/>
        </w:rPr>
        <w:t>Specifications</w:t>
      </w:r>
    </w:p>
    <w:p w:rsidR="00FF74C8" w:rsidRPr="00003547" w:rsidRDefault="00FF74C8" w:rsidP="00003547"/>
    <w:p w:rsidR="00FF74C8" w:rsidRDefault="00FF74C8" w:rsidP="00003547">
      <w:pPr>
        <w:rPr>
          <w:sz w:val="24"/>
          <w:szCs w:val="24"/>
        </w:rPr>
      </w:pPr>
      <w:r>
        <w:tab/>
      </w:r>
      <w:r>
        <w:tab/>
      </w:r>
      <w:r>
        <w:rPr>
          <w:sz w:val="24"/>
          <w:szCs w:val="24"/>
        </w:rPr>
        <w:t>Utilities: 120 VAC, 20 Amp, single phase AC Mains power, connected through disconnect.</w:t>
      </w:r>
    </w:p>
    <w:p w:rsidR="00FF74C8" w:rsidRDefault="00FF74C8" w:rsidP="00003547">
      <w:pPr>
        <w:rPr>
          <w:sz w:val="24"/>
          <w:szCs w:val="24"/>
        </w:rPr>
      </w:pPr>
      <w:r>
        <w:rPr>
          <w:sz w:val="24"/>
          <w:szCs w:val="24"/>
        </w:rPr>
        <w:tab/>
      </w:r>
      <w:r>
        <w:rPr>
          <w:sz w:val="24"/>
          <w:szCs w:val="24"/>
        </w:rPr>
        <w:tab/>
        <w:t>Clean, dry compressed “shop” air, 90 PSIG delivery pressure., 2 SCFH</w:t>
      </w:r>
    </w:p>
    <w:p w:rsidR="00FF74C8" w:rsidRDefault="00FF74C8" w:rsidP="00003547">
      <w:pPr>
        <w:rPr>
          <w:sz w:val="24"/>
          <w:szCs w:val="24"/>
        </w:rPr>
      </w:pPr>
      <w:r>
        <w:rPr>
          <w:sz w:val="24"/>
          <w:szCs w:val="24"/>
        </w:rPr>
        <w:tab/>
      </w:r>
      <w:r>
        <w:rPr>
          <w:sz w:val="24"/>
          <w:szCs w:val="24"/>
        </w:rPr>
        <w:tab/>
        <w:t>Compressed gases: pure nitrogen (purge air)., 99.5% Instrument Grade butane</w:t>
      </w:r>
    </w:p>
    <w:p w:rsidR="00FF74C8" w:rsidRDefault="00FF74C8" w:rsidP="00003547">
      <w:pPr>
        <w:rPr>
          <w:sz w:val="24"/>
          <w:szCs w:val="24"/>
        </w:rPr>
      </w:pPr>
      <w:r>
        <w:rPr>
          <w:sz w:val="24"/>
          <w:szCs w:val="24"/>
        </w:rPr>
        <w:tab/>
      </w:r>
      <w:r>
        <w:rPr>
          <w:sz w:val="24"/>
          <w:szCs w:val="24"/>
        </w:rPr>
        <w:tab/>
        <w:t>Gasoline or other compatible testing fuel for live fuel vapor loading</w:t>
      </w:r>
    </w:p>
    <w:p w:rsidR="00FF74C8" w:rsidRPr="00003547" w:rsidRDefault="00FF74C8" w:rsidP="00003547">
      <w:pPr>
        <w:rPr>
          <w:sz w:val="24"/>
          <w:szCs w:val="24"/>
        </w:rPr>
      </w:pPr>
    </w:p>
    <w:p w:rsidR="00FF74C8" w:rsidRDefault="00FF74C8" w:rsidP="00073CF0">
      <w:pPr>
        <w:ind w:left="1440"/>
        <w:rPr>
          <w:sz w:val="24"/>
          <w:szCs w:val="24"/>
        </w:rPr>
      </w:pPr>
    </w:p>
    <w:p w:rsidR="00FF74C8" w:rsidRDefault="00FF74C8" w:rsidP="00073CF0">
      <w:pPr>
        <w:ind w:left="1440"/>
        <w:rPr>
          <w:sz w:val="24"/>
          <w:szCs w:val="24"/>
        </w:rPr>
      </w:pPr>
    </w:p>
    <w:p w:rsidR="00FF74C8" w:rsidRPr="00F815CD" w:rsidRDefault="00FF74C8" w:rsidP="00073CF0">
      <w:pPr>
        <w:ind w:left="1440"/>
        <w:rPr>
          <w:b/>
          <w:i/>
          <w:sz w:val="24"/>
          <w:szCs w:val="24"/>
        </w:rPr>
      </w:pPr>
      <w:r w:rsidRPr="00F815CD">
        <w:rPr>
          <w:b/>
          <w:i/>
          <w:sz w:val="24"/>
          <w:szCs w:val="24"/>
        </w:rPr>
        <w:t>Specifications of major components</w:t>
      </w:r>
    </w:p>
    <w:p w:rsidR="00FF74C8" w:rsidRDefault="00FF74C8" w:rsidP="00073CF0">
      <w:pPr>
        <w:ind w:left="1440"/>
        <w:rPr>
          <w:sz w:val="24"/>
          <w:szCs w:val="24"/>
        </w:rPr>
      </w:pPr>
      <w:r>
        <w:rPr>
          <w:sz w:val="24"/>
          <w:szCs w:val="24"/>
        </w:rPr>
        <w:t>Alicat mass flow controllers/meters, accuracy = +/-(0.8% reading + 0.2%F.S.) @STD conditions of 1 Atm, 20</w:t>
      </w:r>
      <w:r w:rsidRPr="003959D3">
        <w:rPr>
          <w:sz w:val="24"/>
          <w:szCs w:val="24"/>
          <w:vertAlign w:val="superscript"/>
        </w:rPr>
        <w:t>o</w:t>
      </w:r>
      <w:r>
        <w:rPr>
          <w:sz w:val="24"/>
          <w:szCs w:val="24"/>
        </w:rPr>
        <w:t>C</w:t>
      </w:r>
    </w:p>
    <w:p w:rsidR="00FF74C8" w:rsidRDefault="00FF74C8" w:rsidP="003959D3">
      <w:pPr>
        <w:rPr>
          <w:sz w:val="24"/>
          <w:szCs w:val="24"/>
        </w:rPr>
      </w:pPr>
      <w:r>
        <w:rPr>
          <w:sz w:val="24"/>
          <w:szCs w:val="24"/>
        </w:rPr>
        <w:tab/>
      </w:r>
      <w:r>
        <w:rPr>
          <w:sz w:val="24"/>
          <w:szCs w:val="24"/>
        </w:rPr>
        <w:tab/>
        <w:t>Vaisala HM120 temperature/humidity meter, accuracy = 0.2</w:t>
      </w:r>
      <w:r w:rsidRPr="00073CF0">
        <w:rPr>
          <w:sz w:val="24"/>
          <w:szCs w:val="24"/>
          <w:vertAlign w:val="superscript"/>
        </w:rPr>
        <w:t>o</w:t>
      </w:r>
      <w:r>
        <w:rPr>
          <w:sz w:val="24"/>
          <w:szCs w:val="24"/>
        </w:rPr>
        <w:t>C/1.5%R.H.</w:t>
      </w:r>
    </w:p>
    <w:p w:rsidR="00FF74C8" w:rsidRDefault="00FF74C8" w:rsidP="003959D3">
      <w:pPr>
        <w:rPr>
          <w:sz w:val="24"/>
          <w:szCs w:val="24"/>
        </w:rPr>
      </w:pPr>
      <w:r>
        <w:rPr>
          <w:sz w:val="24"/>
          <w:szCs w:val="24"/>
        </w:rPr>
        <w:tab/>
      </w:r>
      <w:r>
        <w:rPr>
          <w:sz w:val="24"/>
          <w:szCs w:val="24"/>
        </w:rPr>
        <w:tab/>
        <w:t xml:space="preserve">Gems tank level transmitter, accuracy +/- 1% of 16 mA </w:t>
      </w:r>
    </w:p>
    <w:p w:rsidR="00FF74C8" w:rsidRDefault="00FF74C8" w:rsidP="003959D3">
      <w:pPr>
        <w:rPr>
          <w:sz w:val="24"/>
          <w:szCs w:val="24"/>
        </w:rPr>
      </w:pPr>
      <w:r>
        <w:rPr>
          <w:sz w:val="24"/>
          <w:szCs w:val="24"/>
        </w:rPr>
        <w:tab/>
      </w:r>
      <w:r>
        <w:rPr>
          <w:sz w:val="24"/>
          <w:szCs w:val="24"/>
        </w:rPr>
        <w:tab/>
        <w:t>Sartorius Signum 3 Laboratory Balance accuracy(linearity) = 1.5 grams</w:t>
      </w:r>
    </w:p>
    <w:p w:rsidR="00FF74C8" w:rsidRDefault="00FF74C8" w:rsidP="003959D3">
      <w:pPr>
        <w:rPr>
          <w:sz w:val="24"/>
          <w:szCs w:val="24"/>
        </w:rPr>
      </w:pPr>
      <w:r>
        <w:rPr>
          <w:sz w:val="24"/>
          <w:szCs w:val="24"/>
        </w:rPr>
        <w:tab/>
      </w:r>
      <w:r>
        <w:rPr>
          <w:sz w:val="24"/>
          <w:szCs w:val="24"/>
        </w:rPr>
        <w:tab/>
        <w:t>Setra Model 278 Barometer non-linearity = 0.4 hPa</w:t>
      </w: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3959D3">
      <w:pPr>
        <w:rPr>
          <w:sz w:val="24"/>
          <w:szCs w:val="24"/>
        </w:rPr>
      </w:pPr>
    </w:p>
    <w:p w:rsidR="00FF74C8" w:rsidRDefault="00FF74C8" w:rsidP="009D2BEC">
      <w:pPr>
        <w:pStyle w:val="Heading4"/>
        <w:ind w:firstLine="720"/>
      </w:pPr>
      <w:r>
        <w:rPr>
          <w:szCs w:val="24"/>
        </w:rPr>
        <w:t>9</w:t>
      </w:r>
      <w:r w:rsidRPr="00482B01">
        <w:rPr>
          <w:szCs w:val="24"/>
        </w:rPr>
        <w:t>.</w:t>
      </w:r>
      <w:r>
        <w:rPr>
          <w:szCs w:val="24"/>
        </w:rPr>
        <w:t>0</w:t>
      </w:r>
      <w:r>
        <w:rPr>
          <w:szCs w:val="24"/>
        </w:rPr>
        <w:tab/>
      </w:r>
      <w:r>
        <w:t xml:space="preserve"> Legal</w:t>
      </w:r>
    </w:p>
    <w:p w:rsidR="00FF74C8" w:rsidRPr="006C761B" w:rsidRDefault="00FF74C8" w:rsidP="000D5314">
      <w:pPr>
        <w:ind w:left="2880" w:firstLine="720"/>
        <w:rPr>
          <w:b/>
          <w:sz w:val="24"/>
          <w:u w:val="single"/>
        </w:rPr>
      </w:pPr>
      <w:r w:rsidRPr="006C761B">
        <w:rPr>
          <w:b/>
          <w:sz w:val="24"/>
          <w:u w:val="single"/>
        </w:rPr>
        <w:t>Terms and Conditions of Sale</w:t>
      </w:r>
    </w:p>
    <w:p w:rsidR="00FF74C8" w:rsidRPr="006C761B" w:rsidRDefault="00FF74C8" w:rsidP="009A114B">
      <w:pPr>
        <w:rPr>
          <w:sz w:val="24"/>
        </w:rPr>
      </w:pPr>
    </w:p>
    <w:p w:rsidR="00FF74C8" w:rsidRPr="00096546" w:rsidRDefault="00FF74C8" w:rsidP="009A114B">
      <w:pPr>
        <w:pStyle w:val="BodyText2"/>
        <w:rPr>
          <w:rFonts w:ascii="Times New Roman" w:hAnsi="Times New Roman"/>
        </w:rPr>
      </w:pPr>
      <w:r w:rsidRPr="00096546">
        <w:rPr>
          <w:rFonts w:ascii="Times New Roman" w:hAnsi="Times New Roman"/>
        </w:rPr>
        <w:t>The Customer agrees to register and license any software provided by APS from third party vendors as required by the developer or licensor.  The customer agrees to accept the license terms that are construed to be accepted upon opening and/or use of the software media.</w:t>
      </w:r>
    </w:p>
    <w:p w:rsidR="00FF74C8" w:rsidRPr="00096546" w:rsidRDefault="00FF74C8" w:rsidP="009A114B">
      <w:pPr>
        <w:pStyle w:val="BodyText2"/>
        <w:rPr>
          <w:rFonts w:ascii="Times New Roman" w:hAnsi="Times New Roman"/>
        </w:rPr>
      </w:pPr>
      <w:r w:rsidRPr="00096546">
        <w:rPr>
          <w:rFonts w:ascii="Times New Roman" w:hAnsi="Times New Roman"/>
        </w:rPr>
        <w:t xml:space="preserve"> </w:t>
      </w:r>
    </w:p>
    <w:p w:rsidR="00FF74C8" w:rsidRPr="00096546" w:rsidRDefault="00FF74C8" w:rsidP="009A114B">
      <w:pPr>
        <w:rPr>
          <w:sz w:val="24"/>
        </w:rPr>
      </w:pPr>
      <w:r w:rsidRPr="00096546">
        <w:rPr>
          <w:sz w:val="24"/>
        </w:rPr>
        <w:t>The Canister Preconditioning System computer as shipped has the automatic software update feature disabled.  Please do not enable this feature in a network type environment.  No server based broadcast type software updates should be carried out on this computer.  This computer should not be used for any internet browsing or for downloading any software.</w:t>
      </w:r>
    </w:p>
    <w:p w:rsidR="00FF74C8" w:rsidRPr="00096546" w:rsidRDefault="00FF74C8" w:rsidP="009A114B">
      <w:pPr>
        <w:rPr>
          <w:sz w:val="24"/>
        </w:rPr>
      </w:pPr>
    </w:p>
    <w:p w:rsidR="00FF74C8" w:rsidRPr="00096546" w:rsidRDefault="00FF74C8" w:rsidP="009A114B">
      <w:pPr>
        <w:rPr>
          <w:sz w:val="24"/>
        </w:rPr>
      </w:pPr>
      <w:r w:rsidRPr="00096546">
        <w:rPr>
          <w:sz w:val="24"/>
        </w:rPr>
        <w:t>No games should be played on this computer during a test process as this may disrupt the time slicing feature in the software.</w:t>
      </w:r>
    </w:p>
    <w:p w:rsidR="00FF74C8" w:rsidRPr="00096546" w:rsidRDefault="00FF74C8" w:rsidP="009A114B">
      <w:pPr>
        <w:rPr>
          <w:sz w:val="24"/>
        </w:rPr>
      </w:pPr>
    </w:p>
    <w:p w:rsidR="00FF74C8" w:rsidRPr="00096546" w:rsidRDefault="00FF74C8" w:rsidP="009A114B">
      <w:pPr>
        <w:rPr>
          <w:sz w:val="24"/>
        </w:rPr>
      </w:pPr>
      <w:r w:rsidRPr="00096546">
        <w:rPr>
          <w:sz w:val="24"/>
        </w:rPr>
        <w:t>Virus check should be run at least once a month to check and eliminate any viruses on the system.</w:t>
      </w:r>
    </w:p>
    <w:p w:rsidR="00FF74C8" w:rsidRPr="00096546" w:rsidRDefault="00FF74C8" w:rsidP="009A114B">
      <w:pPr>
        <w:rPr>
          <w:sz w:val="24"/>
        </w:rPr>
      </w:pPr>
    </w:p>
    <w:p w:rsidR="00FF74C8" w:rsidRPr="00096546" w:rsidRDefault="00FF74C8" w:rsidP="009A114B">
      <w:pPr>
        <w:rPr>
          <w:sz w:val="24"/>
        </w:rPr>
      </w:pPr>
      <w:r w:rsidRPr="00096546">
        <w:rPr>
          <w:sz w:val="24"/>
        </w:rPr>
        <w:t>Before updating the APS application software, make a backup of the CPS_r5 directory.  This will ensure that the calibration, process and recipe files are saved in a safe place and can be manually retrieved if required.</w:t>
      </w:r>
    </w:p>
    <w:p w:rsidR="00FF74C8" w:rsidRPr="00096546" w:rsidRDefault="00FF74C8" w:rsidP="009A114B">
      <w:pPr>
        <w:rPr>
          <w:sz w:val="24"/>
        </w:rPr>
      </w:pPr>
    </w:p>
    <w:p w:rsidR="00FF74C8" w:rsidRPr="00096546" w:rsidRDefault="00FF74C8" w:rsidP="009A114B">
      <w:pPr>
        <w:rPr>
          <w:sz w:val="24"/>
        </w:rPr>
      </w:pPr>
      <w:r w:rsidRPr="00096546">
        <w:rPr>
          <w:sz w:val="24"/>
        </w:rPr>
        <w:t>A copy of the Mass Flow controller calibrations should be saved on a removable media for safe</w:t>
      </w:r>
      <w:r>
        <w:rPr>
          <w:sz w:val="24"/>
        </w:rPr>
        <w:t>-</w:t>
      </w:r>
      <w:r w:rsidRPr="00096546">
        <w:rPr>
          <w:sz w:val="24"/>
        </w:rPr>
        <w:t>keeping.</w:t>
      </w:r>
    </w:p>
    <w:p w:rsidR="00FF74C8" w:rsidRPr="00096546" w:rsidRDefault="00FF74C8" w:rsidP="009A114B">
      <w:pPr>
        <w:rPr>
          <w:sz w:val="24"/>
        </w:rPr>
      </w:pPr>
    </w:p>
    <w:p w:rsidR="00FF74C8" w:rsidRPr="00096546" w:rsidRDefault="00FF74C8" w:rsidP="009A114B">
      <w:pPr>
        <w:rPr>
          <w:sz w:val="24"/>
        </w:rPr>
      </w:pPr>
      <w:r w:rsidRPr="00096546">
        <w:rPr>
          <w:sz w:val="24"/>
        </w:rPr>
        <w:t>Any system relocation or hardware modification will void the warranty on the system.  Any service call to address any of the aforementioned items or issues will be billable at our applicable service rates.</w:t>
      </w:r>
    </w:p>
    <w:p w:rsidR="00FF74C8" w:rsidRPr="00096546" w:rsidRDefault="00FF74C8" w:rsidP="009A114B">
      <w:pPr>
        <w:rPr>
          <w:sz w:val="24"/>
        </w:rPr>
      </w:pPr>
    </w:p>
    <w:p w:rsidR="00FF74C8" w:rsidRPr="00096546" w:rsidRDefault="00FF74C8" w:rsidP="009A114B">
      <w:pPr>
        <w:widowControl/>
        <w:rPr>
          <w:rFonts w:ascii="Arial" w:hAnsi="Arial" w:cs="Arial"/>
          <w:b/>
          <w:sz w:val="28"/>
          <w:szCs w:val="28"/>
        </w:rPr>
      </w:pPr>
      <w:r w:rsidRPr="00096546">
        <w:rPr>
          <w:sz w:val="24"/>
        </w:rPr>
        <w:t>Please call Analytical Process Systems, Inc. at (248) 393-0700 before loading or reloading any software on this system.  APS will not be liable for any loss, damages, loss of income of any nature arising out of the use or inability to use this software or program, including, but not limited to claims, suits or causes of action</w:t>
      </w:r>
      <w:r>
        <w:rPr>
          <w:sz w:val="24"/>
        </w:rPr>
        <w:t>.</w:t>
      </w:r>
    </w:p>
    <w:p w:rsidR="00FF74C8" w:rsidRDefault="00FF74C8" w:rsidP="009A114B">
      <w:pPr>
        <w:ind w:left="720"/>
      </w:pPr>
    </w:p>
    <w:p w:rsidR="00FF74C8" w:rsidRDefault="00FF74C8" w:rsidP="009A114B">
      <w:pPr>
        <w:ind w:left="720"/>
      </w:pPr>
    </w:p>
    <w:p w:rsidR="00FF74C8" w:rsidRDefault="00FF74C8" w:rsidP="009A114B">
      <w:pPr>
        <w:ind w:left="720"/>
      </w:pPr>
    </w:p>
    <w:p w:rsidR="00FF74C8" w:rsidRDefault="00FF74C8" w:rsidP="009A114B">
      <w:pPr>
        <w:ind w:left="720"/>
      </w:pPr>
    </w:p>
    <w:p w:rsidR="00FF74C8" w:rsidRDefault="00FF74C8" w:rsidP="009A114B">
      <w:pPr>
        <w:ind w:left="720"/>
      </w:pPr>
    </w:p>
    <w:p w:rsidR="00FF74C8" w:rsidRDefault="00FF74C8" w:rsidP="009A114B">
      <w:pPr>
        <w:ind w:left="720"/>
      </w:pPr>
    </w:p>
    <w:p w:rsidR="00FF74C8" w:rsidRDefault="00FF74C8" w:rsidP="009A114B">
      <w:pPr>
        <w:ind w:left="720"/>
      </w:pPr>
    </w:p>
    <w:p w:rsidR="00FF74C8" w:rsidRDefault="00FF74C8" w:rsidP="009A114B">
      <w:pPr>
        <w:ind w:left="720"/>
      </w:pPr>
    </w:p>
    <w:p w:rsidR="00FF74C8" w:rsidRDefault="00FF74C8" w:rsidP="009A114B">
      <w:pPr>
        <w:ind w:left="720"/>
      </w:pPr>
    </w:p>
    <w:p w:rsidR="00FF74C8" w:rsidRDefault="00FF74C8" w:rsidP="009A114B">
      <w:pPr>
        <w:ind w:left="720"/>
      </w:pPr>
    </w:p>
    <w:p w:rsidR="00FF74C8" w:rsidRDefault="00FF74C8" w:rsidP="009A114B">
      <w:pPr>
        <w:ind w:left="720"/>
      </w:pPr>
    </w:p>
    <w:p w:rsidR="00FF74C8" w:rsidRDefault="00FF74C8" w:rsidP="009A114B">
      <w:pPr>
        <w:ind w:left="720"/>
      </w:pPr>
    </w:p>
    <w:p w:rsidR="00FF74C8" w:rsidRDefault="00FF74C8" w:rsidP="009A114B">
      <w:pPr>
        <w:ind w:left="720"/>
      </w:pPr>
    </w:p>
    <w:p w:rsidR="00FF74C8" w:rsidRPr="009A114B" w:rsidRDefault="00FF74C8" w:rsidP="009A114B">
      <w:pPr>
        <w:ind w:left="720"/>
      </w:pPr>
    </w:p>
    <w:p w:rsidR="00FF74C8" w:rsidRPr="006C761B" w:rsidRDefault="00FF74C8" w:rsidP="00F320FA">
      <w:pPr>
        <w:rPr>
          <w:sz w:val="24"/>
          <w:szCs w:val="24"/>
        </w:rPr>
      </w:pPr>
    </w:p>
    <w:p w:rsidR="00FF74C8" w:rsidRPr="006C761B" w:rsidRDefault="00FF74C8" w:rsidP="00B72438">
      <w:pPr>
        <w:rPr>
          <w:sz w:val="24"/>
          <w:szCs w:val="24"/>
        </w:rPr>
      </w:pPr>
    </w:p>
    <w:p w:rsidR="00FF74C8" w:rsidRDefault="00FF74C8" w:rsidP="00336637">
      <w:pPr>
        <w:pStyle w:val="Heading3"/>
      </w:pPr>
      <w:bookmarkStart w:id="41" w:name="_Toc231809096"/>
    </w:p>
    <w:p w:rsidR="00FF74C8" w:rsidRPr="00C26EBE" w:rsidRDefault="00FF74C8" w:rsidP="00C26EBE"/>
    <w:p w:rsidR="00FF74C8" w:rsidRDefault="00FF74C8" w:rsidP="00336637">
      <w:pPr>
        <w:pStyle w:val="Heading3"/>
      </w:pPr>
    </w:p>
    <w:p w:rsidR="00FF74C8" w:rsidRPr="00336637" w:rsidRDefault="00FF74C8" w:rsidP="00336637"/>
    <w:p w:rsidR="00FF74C8" w:rsidRDefault="00FF74C8" w:rsidP="00336637">
      <w:pPr>
        <w:pStyle w:val="Heading3"/>
      </w:pPr>
    </w:p>
    <w:p w:rsidR="00FF74C8" w:rsidRPr="00E66CD4" w:rsidRDefault="00FF74C8" w:rsidP="00336637">
      <w:pPr>
        <w:pStyle w:val="Heading3"/>
      </w:pPr>
      <w:r w:rsidRPr="00E66CD4">
        <w:t>Appendix A</w:t>
      </w:r>
      <w:r w:rsidRPr="00E66CD4">
        <w:tab/>
      </w:r>
      <w:r w:rsidRPr="00E66CD4">
        <w:tab/>
        <w:t>Out of Tolerance (OOT) Determination</w:t>
      </w:r>
      <w:bookmarkEnd w:id="41"/>
    </w:p>
    <w:p w:rsidR="00FF74C8" w:rsidRPr="006C761B" w:rsidRDefault="00FF74C8">
      <w:pPr>
        <w:widowControl/>
        <w:rPr>
          <w:b/>
          <w:bCs/>
          <w:i/>
          <w:iCs/>
          <w:sz w:val="28"/>
          <w:szCs w:val="28"/>
        </w:rPr>
      </w:pPr>
    </w:p>
    <w:p w:rsidR="00FF74C8" w:rsidRPr="006C761B" w:rsidRDefault="00FF74C8">
      <w:pPr>
        <w:widowControl/>
        <w:rPr>
          <w:sz w:val="24"/>
          <w:szCs w:val="24"/>
        </w:rPr>
      </w:pPr>
      <w:r w:rsidRPr="006C761B">
        <w:rPr>
          <w:sz w:val="24"/>
          <w:szCs w:val="24"/>
        </w:rPr>
        <w:t>The Reporting System provides out of tolerance (OOT) messages whenever the flow of Purge Air, Butane and Nitrogen, or the ambient temperature or moisture conditions are outside of tolerance specification. During the OOT event, the stations affected will go into the pause mode if selected by user in the System Configuration menu and require user input to either continue or abort the tests.</w:t>
      </w:r>
    </w:p>
    <w:p w:rsidR="00FF74C8" w:rsidRPr="006C761B" w:rsidRDefault="00FF74C8">
      <w:pPr>
        <w:widowControl/>
        <w:rPr>
          <w:sz w:val="24"/>
          <w:szCs w:val="24"/>
        </w:rPr>
      </w:pPr>
    </w:p>
    <w:p w:rsidR="00FF74C8" w:rsidRPr="006C761B" w:rsidRDefault="00FF74C8">
      <w:pPr>
        <w:widowControl/>
        <w:rPr>
          <w:b/>
          <w:bCs/>
          <w:iCs/>
          <w:sz w:val="24"/>
          <w:szCs w:val="24"/>
        </w:rPr>
      </w:pPr>
      <w:r w:rsidRPr="006C761B">
        <w:rPr>
          <w:b/>
          <w:bCs/>
          <w:iCs/>
          <w:sz w:val="24"/>
          <w:szCs w:val="24"/>
        </w:rPr>
        <w:t>Ambient Conditions</w:t>
      </w:r>
    </w:p>
    <w:p w:rsidR="00FF74C8" w:rsidRPr="006C761B" w:rsidRDefault="00FF74C8">
      <w:pPr>
        <w:widowControl/>
        <w:rPr>
          <w:sz w:val="24"/>
          <w:szCs w:val="24"/>
        </w:rPr>
      </w:pPr>
      <w:r w:rsidRPr="006C761B">
        <w:rPr>
          <w:sz w:val="24"/>
          <w:szCs w:val="24"/>
        </w:rPr>
        <w:t>Purge Air temperature and moisture levels are monitored only while a purge is in progress on the station.</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An OOT event occurs when either value travels outside the desired range for the duration specified by OOT/MFC Delay variable.  Each time an event occurs, an OOT message is written to the station reports indicating the time and the condition that occurred.</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 xml:space="preserve">The temperature and moisture target values, tolerance limits, and the OOT/MFC Delay variables are specified in the System Configuration file.   </w:t>
      </w:r>
    </w:p>
    <w:p w:rsidR="00FF74C8" w:rsidRPr="006C761B" w:rsidRDefault="00FF74C8">
      <w:pPr>
        <w:widowControl/>
        <w:rPr>
          <w:sz w:val="24"/>
          <w:szCs w:val="24"/>
        </w:rPr>
      </w:pPr>
    </w:p>
    <w:p w:rsidR="00FF74C8" w:rsidRPr="006C761B" w:rsidRDefault="00FF74C8">
      <w:pPr>
        <w:widowControl/>
        <w:rPr>
          <w:b/>
          <w:bCs/>
          <w:iCs/>
          <w:sz w:val="24"/>
          <w:szCs w:val="24"/>
        </w:rPr>
      </w:pPr>
      <w:r w:rsidRPr="006C761B">
        <w:rPr>
          <w:b/>
          <w:bCs/>
          <w:iCs/>
          <w:sz w:val="24"/>
          <w:szCs w:val="24"/>
        </w:rPr>
        <w:t xml:space="preserve">Flow </w:t>
      </w:r>
    </w:p>
    <w:p w:rsidR="00FF74C8" w:rsidRPr="006C761B" w:rsidRDefault="00FF74C8" w:rsidP="003F7C84">
      <w:pPr>
        <w:widowControl/>
        <w:rPr>
          <w:sz w:val="24"/>
          <w:szCs w:val="24"/>
        </w:rPr>
      </w:pPr>
      <w:r w:rsidRPr="006C761B">
        <w:rPr>
          <w:sz w:val="24"/>
          <w:szCs w:val="24"/>
        </w:rPr>
        <w:t>The flow values for purge and load are ignored, during the initial time specified by MFC Settle Time variable in the System Definition file, to allow time for the Mass Flow Controllers to settle.</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Once the settling time has expired, an OOT event occurs when the actual flow value travels outside the desired range for the duration specified by OOT/MFC Delay variable.  Each time an event occurs, an OOT message is written to the station reports indicating the time and the condition that occurred.</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The purge, butane and nitrogen target flow values are specified by the user in the Process Recipe file for each station.</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The purge and load tolerance limit values, and the OOT/MFC Delay variables are specified in the System Configuration file.</w:t>
      </w:r>
    </w:p>
    <w:p w:rsidR="00FF74C8" w:rsidRPr="006C761B" w:rsidRDefault="00FF74C8">
      <w:pPr>
        <w:widowControl/>
        <w:rPr>
          <w:sz w:val="24"/>
          <w:szCs w:val="24"/>
        </w:rPr>
      </w:pPr>
    </w:p>
    <w:p w:rsidR="00FF74C8" w:rsidRPr="006C761B" w:rsidRDefault="00FF74C8">
      <w:pPr>
        <w:widowControl/>
        <w:rPr>
          <w:b/>
          <w:bCs/>
          <w:i/>
          <w:iCs/>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p>
    <w:p w:rsidR="00FF74C8" w:rsidRDefault="00FF74C8" w:rsidP="00336637">
      <w:pPr>
        <w:pStyle w:val="Heading3"/>
      </w:pPr>
      <w:bookmarkStart w:id="42" w:name="_Toc231809097"/>
    </w:p>
    <w:p w:rsidR="00FF74C8" w:rsidRPr="006C761B" w:rsidRDefault="00FF74C8" w:rsidP="00336637">
      <w:pPr>
        <w:pStyle w:val="Heading3"/>
      </w:pPr>
      <w:r w:rsidRPr="006C761B">
        <w:t>Appendix B</w:t>
      </w:r>
      <w:r w:rsidRPr="006C761B">
        <w:tab/>
      </w:r>
      <w:r w:rsidRPr="006C761B">
        <w:tab/>
        <w:t>Summary Data Collection</w:t>
      </w:r>
      <w:bookmarkEnd w:id="42"/>
    </w:p>
    <w:p w:rsidR="00FF74C8" w:rsidRPr="006C761B" w:rsidRDefault="00FF74C8">
      <w:pPr>
        <w:widowControl/>
        <w:rPr>
          <w:b/>
          <w:bCs/>
          <w:i/>
          <w:iCs/>
          <w:sz w:val="28"/>
          <w:szCs w:val="28"/>
        </w:rPr>
      </w:pPr>
    </w:p>
    <w:p w:rsidR="00FF74C8" w:rsidRPr="006C761B" w:rsidRDefault="00FF74C8">
      <w:pPr>
        <w:widowControl/>
        <w:rPr>
          <w:sz w:val="24"/>
          <w:szCs w:val="24"/>
        </w:rPr>
      </w:pPr>
      <w:r w:rsidRPr="006C761B">
        <w:rPr>
          <w:sz w:val="24"/>
          <w:szCs w:val="24"/>
        </w:rPr>
        <w:t xml:space="preserve">The system completely reads all new data from the process approximately once every second.    Approximately every 1/2 second the system checks the condition of each station and updates the Summary Data, which includes a running Maximum, Average and Minimum value for the Purge Air Flow, Purge Air Temperature, Purge Air Moisture, Butane Flow and Nitrogen Flow during the applicable Purge and Load Processes.  </w:t>
      </w: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b/>
          <w:bCs/>
          <w:i/>
          <w:iCs/>
          <w:sz w:val="28"/>
          <w:szCs w:val="28"/>
        </w:rPr>
      </w:pPr>
    </w:p>
    <w:p w:rsidR="00FF74C8" w:rsidRDefault="00FF74C8" w:rsidP="00336637">
      <w:pPr>
        <w:pStyle w:val="Heading3"/>
      </w:pPr>
      <w:r w:rsidRPr="006C761B">
        <w:br w:type="page"/>
      </w:r>
      <w:bookmarkStart w:id="43" w:name="_Toc231809098"/>
    </w:p>
    <w:p w:rsidR="00FF74C8" w:rsidRDefault="00FF74C8" w:rsidP="00336637">
      <w:pPr>
        <w:pStyle w:val="Heading3"/>
      </w:pPr>
    </w:p>
    <w:p w:rsidR="00FF74C8" w:rsidRPr="006C761B" w:rsidRDefault="00FF74C8" w:rsidP="00336637">
      <w:pPr>
        <w:pStyle w:val="Heading3"/>
      </w:pPr>
      <w:r w:rsidRPr="006C761B">
        <w:t>Appendix C</w:t>
      </w:r>
      <w:r w:rsidRPr="006C761B">
        <w:tab/>
      </w:r>
      <w:r w:rsidRPr="006C761B">
        <w:tab/>
        <w:t>Moisture Calculation</w:t>
      </w:r>
      <w:bookmarkEnd w:id="43"/>
    </w:p>
    <w:p w:rsidR="00FF74C8" w:rsidRPr="006C761B" w:rsidRDefault="00FF74C8">
      <w:pPr>
        <w:widowControl/>
        <w:rPr>
          <w:b/>
          <w:bCs/>
          <w:i/>
          <w:iCs/>
          <w:sz w:val="24"/>
          <w:szCs w:val="24"/>
        </w:rPr>
      </w:pPr>
    </w:p>
    <w:p w:rsidR="00FF74C8" w:rsidRPr="006C761B" w:rsidRDefault="00FF74C8">
      <w:pPr>
        <w:widowControl/>
        <w:rPr>
          <w:sz w:val="24"/>
          <w:szCs w:val="24"/>
        </w:rPr>
      </w:pPr>
      <w:r w:rsidRPr="006C761B">
        <w:rPr>
          <w:sz w:val="24"/>
          <w:szCs w:val="24"/>
        </w:rPr>
        <w:t>The Canister Preconditioning System uses the following equation for calculation of Absolute Humidity.  This equation has been provided by a manufacturer of Humidity Sensors and has been verified with published tables throughout our anticipated range of operation.</w:t>
      </w:r>
    </w:p>
    <w:p w:rsidR="00FF74C8" w:rsidRPr="006C761B" w:rsidRDefault="00FF74C8">
      <w:pPr>
        <w:widowControl/>
        <w:ind w:left="720"/>
        <w:rPr>
          <w:sz w:val="24"/>
          <w:szCs w:val="24"/>
        </w:rPr>
      </w:pPr>
    </w:p>
    <w:p w:rsidR="00FF74C8" w:rsidRPr="006C761B" w:rsidRDefault="00FF74C8">
      <w:pPr>
        <w:widowControl/>
        <w:ind w:left="720"/>
        <w:rPr>
          <w:sz w:val="24"/>
          <w:szCs w:val="24"/>
        </w:rPr>
      </w:pPr>
    </w:p>
    <w:p w:rsidR="00FF74C8" w:rsidRPr="006C761B" w:rsidRDefault="00FF74C8">
      <w:pPr>
        <w:widowControl/>
        <w:ind w:left="720"/>
        <w:rPr>
          <w:sz w:val="24"/>
          <w:szCs w:val="24"/>
        </w:rPr>
      </w:pPr>
      <w:r w:rsidRPr="006C761B">
        <w:rPr>
          <w:sz w:val="24"/>
          <w:szCs w:val="24"/>
        </w:rPr>
        <w:t>G</w:t>
      </w:r>
      <w:r w:rsidRPr="006C761B">
        <w:rPr>
          <w:sz w:val="24"/>
          <w:szCs w:val="24"/>
          <w:vertAlign w:val="subscript"/>
        </w:rPr>
        <w:t xml:space="preserve"> </w:t>
      </w:r>
      <w:r w:rsidRPr="006C761B">
        <w:rPr>
          <w:sz w:val="24"/>
          <w:szCs w:val="24"/>
        </w:rPr>
        <w:t>= 6.1366 * e</w:t>
      </w:r>
      <w:r w:rsidRPr="006C761B">
        <w:rPr>
          <w:sz w:val="24"/>
          <w:szCs w:val="24"/>
          <w:vertAlign w:val="superscript"/>
        </w:rPr>
        <w:t xml:space="preserve">( (18.678 - (Tc / 234.5))  * Tc / (Tc + 257.14 ))  </w:t>
      </w:r>
      <w:r w:rsidRPr="006C761B">
        <w:rPr>
          <w:sz w:val="24"/>
          <w:szCs w:val="24"/>
        </w:rPr>
        <w:t xml:space="preserve"> * (H</w:t>
      </w:r>
      <w:r w:rsidRPr="006C761B">
        <w:rPr>
          <w:sz w:val="24"/>
          <w:szCs w:val="24"/>
          <w:vertAlign w:val="subscript"/>
        </w:rPr>
        <w:t xml:space="preserve">R </w:t>
      </w:r>
      <w:r w:rsidRPr="006C761B">
        <w:rPr>
          <w:sz w:val="24"/>
          <w:szCs w:val="24"/>
        </w:rPr>
        <w:t>/ 100)</w:t>
      </w:r>
    </w:p>
    <w:p w:rsidR="00FF74C8" w:rsidRPr="006C761B" w:rsidRDefault="00FF74C8">
      <w:pPr>
        <w:widowControl/>
        <w:ind w:left="720"/>
        <w:rPr>
          <w:sz w:val="24"/>
          <w:szCs w:val="24"/>
        </w:rPr>
      </w:pPr>
    </w:p>
    <w:p w:rsidR="00FF74C8" w:rsidRPr="006C761B" w:rsidRDefault="00FF74C8">
      <w:pPr>
        <w:widowControl/>
        <w:ind w:left="720"/>
        <w:rPr>
          <w:sz w:val="24"/>
          <w:szCs w:val="24"/>
        </w:rPr>
      </w:pPr>
      <w:r w:rsidRPr="006C761B">
        <w:rPr>
          <w:sz w:val="24"/>
          <w:szCs w:val="24"/>
        </w:rPr>
        <w:t>M</w:t>
      </w:r>
      <w:r w:rsidRPr="006C761B">
        <w:rPr>
          <w:sz w:val="24"/>
          <w:szCs w:val="24"/>
          <w:vertAlign w:val="subscript"/>
        </w:rPr>
        <w:t xml:space="preserve">A </w:t>
      </w:r>
      <w:r w:rsidRPr="006C761B">
        <w:rPr>
          <w:sz w:val="24"/>
          <w:szCs w:val="24"/>
        </w:rPr>
        <w:t>=0.007 * 622000 * G / (P</w:t>
      </w:r>
      <w:r w:rsidRPr="006C761B">
        <w:rPr>
          <w:caps/>
          <w:sz w:val="24"/>
          <w:szCs w:val="24"/>
          <w:vertAlign w:val="subscript"/>
        </w:rPr>
        <w:t xml:space="preserve">B </w:t>
      </w:r>
      <w:r w:rsidRPr="006C761B">
        <w:rPr>
          <w:sz w:val="24"/>
          <w:szCs w:val="24"/>
        </w:rPr>
        <w:t>- G)</w:t>
      </w:r>
    </w:p>
    <w:p w:rsidR="00FF74C8" w:rsidRPr="006C761B" w:rsidRDefault="00FF74C8">
      <w:pPr>
        <w:widowControl/>
        <w:ind w:left="720"/>
        <w:rPr>
          <w:sz w:val="24"/>
          <w:szCs w:val="24"/>
        </w:rPr>
      </w:pPr>
    </w:p>
    <w:p w:rsidR="00FF74C8" w:rsidRPr="006C761B" w:rsidRDefault="00FF74C8">
      <w:pPr>
        <w:widowControl/>
        <w:ind w:left="720"/>
        <w:rPr>
          <w:sz w:val="24"/>
          <w:szCs w:val="24"/>
        </w:rPr>
      </w:pPr>
      <w:r w:rsidRPr="006C761B">
        <w:rPr>
          <w:sz w:val="24"/>
          <w:szCs w:val="24"/>
        </w:rPr>
        <w:t>The result is in Grains / lb.</w:t>
      </w:r>
    </w:p>
    <w:p w:rsidR="00FF74C8" w:rsidRPr="006C761B" w:rsidRDefault="00FF74C8">
      <w:pPr>
        <w:widowControl/>
        <w:ind w:left="720"/>
        <w:rPr>
          <w:sz w:val="24"/>
          <w:szCs w:val="24"/>
        </w:rPr>
      </w:pPr>
    </w:p>
    <w:p w:rsidR="00FF74C8" w:rsidRPr="006C761B" w:rsidRDefault="00FF74C8">
      <w:pPr>
        <w:widowControl/>
        <w:ind w:left="720"/>
        <w:rPr>
          <w:sz w:val="24"/>
          <w:szCs w:val="24"/>
        </w:rPr>
      </w:pPr>
      <w:r w:rsidRPr="006C761B">
        <w:rPr>
          <w:sz w:val="24"/>
          <w:szCs w:val="24"/>
        </w:rPr>
        <w:t>T</w:t>
      </w:r>
      <w:r w:rsidRPr="006C761B">
        <w:rPr>
          <w:sz w:val="24"/>
          <w:szCs w:val="24"/>
          <w:vertAlign w:val="subscript"/>
        </w:rPr>
        <w:t>c</w:t>
      </w:r>
      <w:r w:rsidRPr="006C761B">
        <w:rPr>
          <w:sz w:val="24"/>
          <w:szCs w:val="24"/>
        </w:rPr>
        <w:t xml:space="preserve"> = Temperature in Degrees Celsius</w:t>
      </w:r>
    </w:p>
    <w:p w:rsidR="00FF74C8" w:rsidRPr="006C761B" w:rsidRDefault="00FF74C8">
      <w:pPr>
        <w:widowControl/>
        <w:ind w:left="720"/>
        <w:rPr>
          <w:sz w:val="24"/>
          <w:szCs w:val="24"/>
        </w:rPr>
      </w:pPr>
      <w:r w:rsidRPr="006C761B">
        <w:rPr>
          <w:sz w:val="24"/>
          <w:szCs w:val="24"/>
        </w:rPr>
        <w:t>H</w:t>
      </w:r>
      <w:r w:rsidRPr="006C761B">
        <w:rPr>
          <w:sz w:val="24"/>
          <w:szCs w:val="24"/>
          <w:vertAlign w:val="subscript"/>
        </w:rPr>
        <w:t xml:space="preserve">R </w:t>
      </w:r>
      <w:r w:rsidRPr="006C761B">
        <w:rPr>
          <w:sz w:val="24"/>
          <w:szCs w:val="24"/>
        </w:rPr>
        <w:t xml:space="preserve">= Relative Humidity in % </w:t>
      </w:r>
      <w:r>
        <w:rPr>
          <w:sz w:val="24"/>
          <w:szCs w:val="24"/>
        </w:rPr>
        <w:t>r</w:t>
      </w:r>
      <w:r w:rsidRPr="006C761B">
        <w:rPr>
          <w:sz w:val="24"/>
          <w:szCs w:val="24"/>
        </w:rPr>
        <w:t>H</w:t>
      </w:r>
    </w:p>
    <w:p w:rsidR="00FF74C8" w:rsidRPr="006C761B" w:rsidRDefault="00FF74C8">
      <w:pPr>
        <w:widowControl/>
        <w:ind w:left="720"/>
        <w:rPr>
          <w:sz w:val="24"/>
          <w:szCs w:val="24"/>
        </w:rPr>
      </w:pPr>
      <w:r w:rsidRPr="006C761B">
        <w:rPr>
          <w:sz w:val="24"/>
          <w:szCs w:val="24"/>
        </w:rPr>
        <w:t>M</w:t>
      </w:r>
      <w:r w:rsidRPr="006C761B">
        <w:rPr>
          <w:sz w:val="24"/>
          <w:szCs w:val="24"/>
          <w:vertAlign w:val="subscript"/>
        </w:rPr>
        <w:t xml:space="preserve">A </w:t>
      </w:r>
      <w:r w:rsidRPr="006C761B">
        <w:rPr>
          <w:sz w:val="24"/>
          <w:szCs w:val="24"/>
        </w:rPr>
        <w:t>= Absolute Moisture in Grains / Lb</w:t>
      </w:r>
    </w:p>
    <w:p w:rsidR="00FF74C8" w:rsidRPr="006C761B" w:rsidRDefault="00FF74C8">
      <w:pPr>
        <w:widowControl/>
        <w:ind w:left="720"/>
        <w:rPr>
          <w:sz w:val="24"/>
          <w:szCs w:val="24"/>
        </w:rPr>
      </w:pPr>
      <w:r w:rsidRPr="006C761B">
        <w:rPr>
          <w:sz w:val="24"/>
          <w:szCs w:val="24"/>
        </w:rPr>
        <w:t>P</w:t>
      </w:r>
      <w:r w:rsidRPr="006C761B">
        <w:rPr>
          <w:caps/>
          <w:sz w:val="24"/>
          <w:szCs w:val="24"/>
          <w:vertAlign w:val="subscript"/>
        </w:rPr>
        <w:t xml:space="preserve">B </w:t>
      </w:r>
      <w:r w:rsidRPr="006C761B">
        <w:rPr>
          <w:sz w:val="24"/>
          <w:szCs w:val="24"/>
        </w:rPr>
        <w:t>= Barometric Pressure in millibars</w:t>
      </w:r>
    </w:p>
    <w:p w:rsidR="00FF74C8" w:rsidRPr="006C761B" w:rsidRDefault="00FF74C8">
      <w:pPr>
        <w:widowControl/>
        <w:ind w:left="720"/>
        <w:rPr>
          <w:sz w:val="24"/>
          <w:szCs w:val="24"/>
        </w:rPr>
      </w:pPr>
    </w:p>
    <w:p w:rsidR="00FF74C8" w:rsidRPr="006C761B" w:rsidRDefault="00FF74C8">
      <w:pPr>
        <w:widowControl/>
        <w:rPr>
          <w:sz w:val="24"/>
          <w:szCs w:val="24"/>
        </w:rPr>
      </w:pPr>
      <w:r w:rsidRPr="006C761B">
        <w:rPr>
          <w:sz w:val="24"/>
          <w:szCs w:val="24"/>
        </w:rPr>
        <w:t>The temperature and relative humidity values are derived from the General Eastern Dew Point monitor installed in the system.  The Barometric Pressure is an analog input derived from the system Barometric Pressure Sensor or the building common Barometer.</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 xml:space="preserve">The current Temperature and Absolute Moisture level, in Grains per Pound, is displayed on the Main Menu Screen.  The current values of Temperature, Relative Humidity and Barometric Pressure are displayed on the I/O Monitor Screen.  </w:t>
      </w:r>
    </w:p>
    <w:p w:rsidR="00FF74C8" w:rsidRPr="006C761B" w:rsidRDefault="00FF74C8">
      <w:pPr>
        <w:widowControl/>
        <w:rPr>
          <w:sz w:val="24"/>
          <w:szCs w:val="24"/>
        </w:rPr>
      </w:pPr>
    </w:p>
    <w:p w:rsidR="00FF74C8" w:rsidRPr="006C761B" w:rsidRDefault="00FF74C8">
      <w:pPr>
        <w:widowControl/>
        <w:rPr>
          <w:b/>
          <w:bCs/>
          <w:i/>
          <w:iCs/>
          <w:sz w:val="24"/>
          <w:szCs w:val="24"/>
        </w:rPr>
      </w:pPr>
      <w:r w:rsidRPr="006C761B">
        <w:rPr>
          <w:b/>
          <w:bCs/>
          <w:i/>
          <w:iCs/>
          <w:sz w:val="24"/>
          <w:szCs w:val="24"/>
        </w:rPr>
        <w:t>Analog Input Scaling</w:t>
      </w:r>
    </w:p>
    <w:p w:rsidR="00FF74C8" w:rsidRPr="006C761B" w:rsidRDefault="00FF74C8">
      <w:pPr>
        <w:widowControl/>
        <w:rPr>
          <w:sz w:val="24"/>
          <w:szCs w:val="24"/>
        </w:rPr>
      </w:pPr>
      <w:r w:rsidRPr="006C761B">
        <w:rPr>
          <w:sz w:val="24"/>
          <w:szCs w:val="24"/>
        </w:rPr>
        <w:t>The Purge Air Temperature signal from the temperature transmitter is a 4-20ma signal with a range of -20 to 140 degrees Fahrenheit.</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The Relative Humidity signal from the humidity transmitter is a 4-20ma signal with a range of 0 to 100 % rH.</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The Barometric Pressure signal is a 0 to 5 volt signal with a range from 600 to 1100 mBar.  (27 - 32 in</w:t>
      </w:r>
      <w:r>
        <w:rPr>
          <w:sz w:val="24"/>
          <w:szCs w:val="24"/>
        </w:rPr>
        <w:t>.</w:t>
      </w:r>
      <w:r w:rsidRPr="006C761B">
        <w:rPr>
          <w:sz w:val="24"/>
          <w:szCs w:val="24"/>
        </w:rPr>
        <w:t>H</w:t>
      </w:r>
      <w:r>
        <w:rPr>
          <w:sz w:val="24"/>
          <w:szCs w:val="24"/>
        </w:rPr>
        <w:t>g</w:t>
      </w:r>
      <w:r w:rsidRPr="006C761B">
        <w:rPr>
          <w:sz w:val="24"/>
          <w:szCs w:val="24"/>
        </w:rPr>
        <w:t>)</w:t>
      </w:r>
    </w:p>
    <w:p w:rsidR="00FF74C8" w:rsidRPr="006C761B" w:rsidRDefault="00FF74C8">
      <w:pPr>
        <w:widowControl/>
        <w:ind w:left="720"/>
        <w:rPr>
          <w:sz w:val="24"/>
          <w:szCs w:val="24"/>
        </w:rPr>
      </w:pP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br w:type="page"/>
      </w:r>
    </w:p>
    <w:p w:rsidR="00FF74C8" w:rsidRDefault="00FF74C8" w:rsidP="00336637">
      <w:pPr>
        <w:pStyle w:val="Heading3"/>
      </w:pPr>
      <w:bookmarkStart w:id="44" w:name="_Toc231809099"/>
    </w:p>
    <w:p w:rsidR="00FF74C8" w:rsidRPr="006C761B" w:rsidRDefault="00FF74C8" w:rsidP="00336637">
      <w:pPr>
        <w:pStyle w:val="Heading3"/>
      </w:pPr>
      <w:r w:rsidRPr="006C761B">
        <w:t>Appendix D</w:t>
      </w:r>
      <w:r>
        <w:t xml:space="preserve">  </w:t>
      </w:r>
      <w:r>
        <w:tab/>
      </w:r>
      <w:r w:rsidRPr="006C761B">
        <w:t>Password Access Maintenance</w:t>
      </w:r>
      <w:bookmarkEnd w:id="44"/>
    </w:p>
    <w:p w:rsidR="00FF74C8" w:rsidRPr="006C761B" w:rsidRDefault="00FF74C8">
      <w:pPr>
        <w:widowControl/>
        <w:rPr>
          <w:b/>
          <w:bCs/>
          <w:i/>
          <w:iCs/>
          <w:sz w:val="28"/>
          <w:szCs w:val="28"/>
        </w:rPr>
      </w:pPr>
    </w:p>
    <w:p w:rsidR="00FF74C8" w:rsidRPr="006C761B" w:rsidRDefault="00FF74C8">
      <w:pPr>
        <w:widowControl/>
        <w:rPr>
          <w:sz w:val="24"/>
          <w:szCs w:val="24"/>
        </w:rPr>
      </w:pPr>
      <w:r w:rsidRPr="006C761B">
        <w:rPr>
          <w:sz w:val="24"/>
          <w:szCs w:val="24"/>
        </w:rPr>
        <w:t>Authorized users with the proper level of access may use the Password Access maintenance function to add or delete authorized users and change user access to system functions.</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 xml:space="preserve">For users with the proper access level, pressing CTRL - ALT - SHIFT A simultaneously accesses the Password Access Control Screen.  This screen displays each authorized user by user name and password along with that users access list.  </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 xml:space="preserve">The User Name and Password may be directly modified and changes take effect immediately.  </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The Access List defines which features that user has access to.  It is a string of characters, with each character, or access key, identifying a particular reporting system function or group of similar functions.  The user has access to any functions with an access key present, the user is denied access to any functions for which the access key is not present.</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The Access String may be directly edited with changes taking effect immediately.</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Any user may also be deleted by highlighting the record line and pressing the DELETE key.  The record line is highlighted by clicking on the tab at the left side of the record.</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At “Password Control Screen”</w:t>
      </w:r>
    </w:p>
    <w:p w:rsidR="00FF74C8" w:rsidRPr="006C761B" w:rsidRDefault="00FF74C8">
      <w:pPr>
        <w:widowControl/>
        <w:rPr>
          <w:sz w:val="24"/>
          <w:szCs w:val="24"/>
        </w:rPr>
      </w:pPr>
      <w:r w:rsidRPr="006C761B">
        <w:rPr>
          <w:sz w:val="24"/>
          <w:szCs w:val="24"/>
        </w:rPr>
        <w:t>ALT- D    Displays current password</w:t>
      </w:r>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rsidP="00EB3F8C">
      <w:pPr>
        <w:pStyle w:val="BodyText3"/>
        <w:rPr>
          <w:rFonts w:ascii="Times New Roman" w:hAnsi="Times New Roman" w:cs="Times New Roman"/>
        </w:rPr>
      </w:pPr>
      <w:r w:rsidRPr="006C761B">
        <w:rPr>
          <w:rFonts w:ascii="Times New Roman" w:hAnsi="Times New Roman" w:cs="Times New Roman"/>
        </w:rPr>
        <w:t>The following list details the access key assignments for the system.  Access keys are case sensitive.</w:t>
      </w:r>
    </w:p>
    <w:p w:rsidR="00FF74C8" w:rsidRPr="006C761B" w:rsidRDefault="00FF74C8" w:rsidP="00EB3F8C">
      <w:pPr>
        <w:widowControl/>
        <w:rPr>
          <w:sz w:val="24"/>
          <w:szCs w:val="24"/>
        </w:rPr>
      </w:pPr>
    </w:p>
    <w:p w:rsidR="00FF74C8" w:rsidRPr="006C761B" w:rsidRDefault="00FF74C8" w:rsidP="00EB3F8C">
      <w:pPr>
        <w:widowControl/>
        <w:rPr>
          <w:sz w:val="24"/>
          <w:szCs w:val="24"/>
        </w:rPr>
      </w:pPr>
    </w:p>
    <w:p w:rsidR="00FF74C8" w:rsidRPr="006C761B" w:rsidRDefault="00FF74C8" w:rsidP="00EB3F8C">
      <w:pPr>
        <w:widowControl/>
        <w:rPr>
          <w:b/>
          <w:bCs/>
          <w:sz w:val="24"/>
          <w:szCs w:val="24"/>
        </w:rPr>
      </w:pPr>
      <w:r w:rsidRPr="006C761B">
        <w:rPr>
          <w:b/>
          <w:bCs/>
          <w:sz w:val="24"/>
          <w:szCs w:val="24"/>
        </w:rPr>
        <w:t>Access Key</w:t>
      </w:r>
      <w:r w:rsidRPr="006C761B">
        <w:rPr>
          <w:b/>
          <w:bCs/>
          <w:sz w:val="24"/>
          <w:szCs w:val="24"/>
        </w:rPr>
        <w:tab/>
      </w:r>
      <w:r w:rsidRPr="006C761B">
        <w:rPr>
          <w:b/>
          <w:bCs/>
          <w:sz w:val="24"/>
          <w:szCs w:val="24"/>
        </w:rPr>
        <w:tab/>
      </w:r>
      <w:r w:rsidRPr="006C761B">
        <w:rPr>
          <w:b/>
          <w:bCs/>
          <w:sz w:val="24"/>
          <w:szCs w:val="24"/>
        </w:rPr>
        <w:tab/>
        <w:t>Functions Allowed</w:t>
      </w:r>
    </w:p>
    <w:p w:rsidR="00FF74C8" w:rsidRPr="006C761B" w:rsidRDefault="00FF74C8" w:rsidP="00EB3F8C">
      <w:pPr>
        <w:widowControl/>
        <w:rPr>
          <w:b/>
          <w:bCs/>
          <w:sz w:val="24"/>
          <w:szCs w:val="24"/>
        </w:rPr>
      </w:pPr>
    </w:p>
    <w:tbl>
      <w:tblPr>
        <w:tblW w:w="0" w:type="auto"/>
        <w:tblLayout w:type="fixed"/>
        <w:tblLook w:val="0000"/>
      </w:tblPr>
      <w:tblGrid>
        <w:gridCol w:w="1638"/>
        <w:gridCol w:w="7380"/>
      </w:tblGrid>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A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File Menu</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B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Edit menu</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C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View Menu</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D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About Menu</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E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File Copy Menu</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F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File Print Menu</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G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File Exit Program</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H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Access System Configuration</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I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unused</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J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Access Password Access Screen</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K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View Station Detail Screen</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L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View File Log</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M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View Job List</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N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View Process and Canister Recipes</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O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Load/Save System Configuration File and Process Recipes</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P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Load/Save Canister Recipes</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Q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Change Station Detail Text</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R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Start/Stop Station </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S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Data Log Clear</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T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Job Log Clear </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U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Thermocouple On / Off on Station Detail</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V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Allow Manual File Maintenance</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W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Printer Font Select Test Screen Button</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X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Calibration Screen Access</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Y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unused</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Z </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Error Log Access</w:t>
            </w:r>
          </w:p>
        </w:tc>
      </w:tr>
      <w:tr w:rsidR="00FF74C8" w:rsidRPr="006C761B">
        <w:tc>
          <w:tcPr>
            <w:tcW w:w="1638" w:type="dxa"/>
            <w:tcBorders>
              <w:top w:val="nil"/>
              <w:left w:val="nil"/>
              <w:bottom w:val="nil"/>
              <w:right w:val="nil"/>
            </w:tcBorders>
          </w:tcPr>
          <w:p w:rsidR="00FF74C8" w:rsidRPr="006C761B" w:rsidRDefault="00FF74C8" w:rsidP="001E4171">
            <w:pPr>
              <w:widowControl/>
              <w:jc w:val="center"/>
              <w:rPr>
                <w:sz w:val="24"/>
                <w:szCs w:val="24"/>
              </w:rPr>
            </w:pPr>
            <w:r w:rsidRPr="006C761B">
              <w:rPr>
                <w:sz w:val="24"/>
                <w:szCs w:val="24"/>
              </w:rPr>
              <w:t xml:space="preserve"> 0</w:t>
            </w:r>
          </w:p>
        </w:tc>
        <w:tc>
          <w:tcPr>
            <w:tcW w:w="7380" w:type="dxa"/>
            <w:tcBorders>
              <w:top w:val="nil"/>
              <w:left w:val="nil"/>
              <w:bottom w:val="nil"/>
              <w:right w:val="nil"/>
            </w:tcBorders>
          </w:tcPr>
          <w:p w:rsidR="00FF74C8" w:rsidRPr="006C761B" w:rsidRDefault="00FF74C8" w:rsidP="001E4171">
            <w:pPr>
              <w:widowControl/>
              <w:rPr>
                <w:sz w:val="24"/>
                <w:szCs w:val="24"/>
              </w:rPr>
            </w:pPr>
            <w:r w:rsidRPr="006C761B">
              <w:rPr>
                <w:sz w:val="24"/>
                <w:szCs w:val="24"/>
              </w:rPr>
              <w:t xml:space="preserve"> Change Debug Flags, IO Com On, etc. on Sys. Def. Screen</w:t>
            </w:r>
          </w:p>
        </w:tc>
      </w:tr>
      <w:tr w:rsidR="00FF74C8" w:rsidRPr="006C761B">
        <w:tc>
          <w:tcPr>
            <w:tcW w:w="1638" w:type="dxa"/>
            <w:tcBorders>
              <w:top w:val="nil"/>
              <w:left w:val="nil"/>
              <w:bottom w:val="nil"/>
              <w:right w:val="nil"/>
            </w:tcBorders>
          </w:tcPr>
          <w:p w:rsidR="00FF74C8" w:rsidRPr="006C761B" w:rsidRDefault="00FF74C8" w:rsidP="00BF4AF0">
            <w:pPr>
              <w:widowControl/>
              <w:jc w:val="center"/>
              <w:rPr>
                <w:sz w:val="24"/>
                <w:szCs w:val="24"/>
              </w:rPr>
            </w:pPr>
            <w:r w:rsidRPr="006C761B">
              <w:rPr>
                <w:sz w:val="24"/>
                <w:szCs w:val="24"/>
              </w:rPr>
              <w:t xml:space="preserve"> 1 </w:t>
            </w:r>
          </w:p>
        </w:tc>
        <w:tc>
          <w:tcPr>
            <w:tcW w:w="7380" w:type="dxa"/>
            <w:tcBorders>
              <w:top w:val="nil"/>
              <w:left w:val="nil"/>
              <w:bottom w:val="nil"/>
              <w:right w:val="nil"/>
            </w:tcBorders>
          </w:tcPr>
          <w:p w:rsidR="00FF74C8" w:rsidRPr="006C761B" w:rsidRDefault="00FF74C8" w:rsidP="00BF4AF0">
            <w:pPr>
              <w:widowControl/>
              <w:rPr>
                <w:sz w:val="24"/>
                <w:szCs w:val="24"/>
              </w:rPr>
            </w:pPr>
            <w:r w:rsidRPr="006C761B">
              <w:rPr>
                <w:sz w:val="24"/>
                <w:szCs w:val="24"/>
              </w:rPr>
              <w:t xml:space="preserve"> Change File Name / Prefix in System Configuration</w:t>
            </w:r>
          </w:p>
        </w:tc>
      </w:tr>
      <w:tr w:rsidR="00FF74C8" w:rsidRPr="006C761B">
        <w:tc>
          <w:tcPr>
            <w:tcW w:w="1638" w:type="dxa"/>
            <w:tcBorders>
              <w:top w:val="nil"/>
              <w:left w:val="nil"/>
              <w:bottom w:val="nil"/>
              <w:right w:val="nil"/>
            </w:tcBorders>
          </w:tcPr>
          <w:p w:rsidR="00FF74C8" w:rsidRPr="006C761B" w:rsidRDefault="00FF74C8" w:rsidP="00BF4AF0">
            <w:pPr>
              <w:widowControl/>
              <w:jc w:val="center"/>
              <w:rPr>
                <w:sz w:val="24"/>
                <w:szCs w:val="24"/>
              </w:rPr>
            </w:pPr>
            <w:r w:rsidRPr="006C761B">
              <w:rPr>
                <w:sz w:val="24"/>
                <w:szCs w:val="24"/>
              </w:rPr>
              <w:t xml:space="preserve"> 2 </w:t>
            </w:r>
          </w:p>
        </w:tc>
        <w:tc>
          <w:tcPr>
            <w:tcW w:w="7380" w:type="dxa"/>
            <w:tcBorders>
              <w:top w:val="nil"/>
              <w:left w:val="nil"/>
              <w:bottom w:val="nil"/>
              <w:right w:val="nil"/>
            </w:tcBorders>
          </w:tcPr>
          <w:p w:rsidR="00FF74C8" w:rsidRPr="006C761B" w:rsidRDefault="00FF74C8" w:rsidP="00BF4AF0">
            <w:pPr>
              <w:widowControl/>
              <w:rPr>
                <w:sz w:val="24"/>
                <w:szCs w:val="24"/>
              </w:rPr>
            </w:pPr>
            <w:r w:rsidRPr="006C761B">
              <w:rPr>
                <w:sz w:val="24"/>
                <w:szCs w:val="24"/>
              </w:rPr>
              <w:t xml:space="preserve"> Access Com I/O Forcing Screen</w:t>
            </w:r>
          </w:p>
        </w:tc>
      </w:tr>
      <w:tr w:rsidR="00FF74C8" w:rsidRPr="006C761B">
        <w:tc>
          <w:tcPr>
            <w:tcW w:w="1638" w:type="dxa"/>
            <w:tcBorders>
              <w:top w:val="nil"/>
              <w:left w:val="nil"/>
              <w:bottom w:val="nil"/>
              <w:right w:val="nil"/>
            </w:tcBorders>
          </w:tcPr>
          <w:p w:rsidR="00FF74C8" w:rsidRPr="006C761B" w:rsidRDefault="00FF74C8" w:rsidP="00BF4AF0">
            <w:pPr>
              <w:widowControl/>
              <w:jc w:val="center"/>
              <w:rPr>
                <w:sz w:val="24"/>
                <w:szCs w:val="24"/>
              </w:rPr>
            </w:pPr>
            <w:r w:rsidRPr="006C761B">
              <w:rPr>
                <w:sz w:val="24"/>
                <w:szCs w:val="24"/>
              </w:rPr>
              <w:t xml:space="preserve"> 3 </w:t>
            </w:r>
          </w:p>
        </w:tc>
        <w:tc>
          <w:tcPr>
            <w:tcW w:w="7380" w:type="dxa"/>
            <w:tcBorders>
              <w:top w:val="nil"/>
              <w:left w:val="nil"/>
              <w:bottom w:val="nil"/>
              <w:right w:val="nil"/>
            </w:tcBorders>
          </w:tcPr>
          <w:p w:rsidR="00FF74C8" w:rsidRPr="006C761B" w:rsidRDefault="00FF74C8" w:rsidP="00BF4AF0">
            <w:pPr>
              <w:widowControl/>
              <w:rPr>
                <w:sz w:val="24"/>
                <w:szCs w:val="24"/>
              </w:rPr>
            </w:pPr>
            <w:r w:rsidRPr="006C761B">
              <w:rPr>
                <w:sz w:val="24"/>
                <w:szCs w:val="24"/>
              </w:rPr>
              <w:t xml:space="preserve"> unused</w:t>
            </w:r>
          </w:p>
        </w:tc>
      </w:tr>
      <w:tr w:rsidR="00FF74C8" w:rsidRPr="006C761B">
        <w:tc>
          <w:tcPr>
            <w:tcW w:w="1638" w:type="dxa"/>
            <w:tcBorders>
              <w:top w:val="nil"/>
              <w:left w:val="nil"/>
              <w:bottom w:val="nil"/>
              <w:right w:val="nil"/>
            </w:tcBorders>
          </w:tcPr>
          <w:p w:rsidR="00FF74C8" w:rsidRPr="006C761B" w:rsidRDefault="00FF74C8" w:rsidP="00BF4AF0">
            <w:pPr>
              <w:widowControl/>
              <w:jc w:val="center"/>
              <w:rPr>
                <w:sz w:val="24"/>
                <w:szCs w:val="24"/>
              </w:rPr>
            </w:pPr>
            <w:r w:rsidRPr="006C761B">
              <w:rPr>
                <w:sz w:val="24"/>
                <w:szCs w:val="24"/>
              </w:rPr>
              <w:t xml:space="preserve"> 4 </w:t>
            </w:r>
          </w:p>
        </w:tc>
        <w:tc>
          <w:tcPr>
            <w:tcW w:w="7380" w:type="dxa"/>
            <w:tcBorders>
              <w:top w:val="nil"/>
              <w:left w:val="nil"/>
              <w:bottom w:val="nil"/>
              <w:right w:val="nil"/>
            </w:tcBorders>
          </w:tcPr>
          <w:p w:rsidR="00FF74C8" w:rsidRPr="006C761B" w:rsidRDefault="00FF74C8" w:rsidP="00BF4AF0">
            <w:pPr>
              <w:widowControl/>
              <w:rPr>
                <w:sz w:val="24"/>
                <w:szCs w:val="24"/>
              </w:rPr>
            </w:pPr>
            <w:r w:rsidRPr="006C761B">
              <w:rPr>
                <w:sz w:val="24"/>
                <w:szCs w:val="24"/>
              </w:rPr>
              <w:t xml:space="preserve"> unused</w:t>
            </w:r>
          </w:p>
        </w:tc>
      </w:tr>
      <w:tr w:rsidR="00FF74C8" w:rsidRPr="006C761B">
        <w:tc>
          <w:tcPr>
            <w:tcW w:w="1638" w:type="dxa"/>
            <w:tcBorders>
              <w:top w:val="nil"/>
              <w:left w:val="nil"/>
              <w:bottom w:val="nil"/>
              <w:right w:val="nil"/>
            </w:tcBorders>
          </w:tcPr>
          <w:p w:rsidR="00FF74C8" w:rsidRPr="006C761B" w:rsidRDefault="00FF74C8" w:rsidP="00BF4AF0">
            <w:pPr>
              <w:widowControl/>
              <w:jc w:val="center"/>
              <w:rPr>
                <w:sz w:val="24"/>
                <w:szCs w:val="24"/>
              </w:rPr>
            </w:pPr>
            <w:r w:rsidRPr="006C761B">
              <w:rPr>
                <w:sz w:val="24"/>
                <w:szCs w:val="24"/>
              </w:rPr>
              <w:t xml:space="preserve"> 5 </w:t>
            </w:r>
          </w:p>
        </w:tc>
        <w:tc>
          <w:tcPr>
            <w:tcW w:w="7380" w:type="dxa"/>
            <w:tcBorders>
              <w:top w:val="nil"/>
              <w:left w:val="nil"/>
              <w:bottom w:val="nil"/>
              <w:right w:val="nil"/>
            </w:tcBorders>
          </w:tcPr>
          <w:p w:rsidR="00FF74C8" w:rsidRPr="006C761B" w:rsidRDefault="00FF74C8" w:rsidP="00BF4AF0">
            <w:pPr>
              <w:widowControl/>
              <w:rPr>
                <w:sz w:val="24"/>
                <w:szCs w:val="24"/>
              </w:rPr>
            </w:pPr>
            <w:r w:rsidRPr="006C761B">
              <w:rPr>
                <w:sz w:val="24"/>
                <w:szCs w:val="24"/>
              </w:rPr>
              <w:t xml:space="preserve"> Password Maintenance Screen</w:t>
            </w:r>
          </w:p>
        </w:tc>
      </w:tr>
      <w:tr w:rsidR="00FF74C8" w:rsidRPr="006C761B">
        <w:tc>
          <w:tcPr>
            <w:tcW w:w="1638" w:type="dxa"/>
            <w:tcBorders>
              <w:top w:val="nil"/>
              <w:left w:val="nil"/>
              <w:bottom w:val="nil"/>
              <w:right w:val="nil"/>
            </w:tcBorders>
          </w:tcPr>
          <w:p w:rsidR="00FF74C8" w:rsidRPr="006C761B" w:rsidRDefault="00FF74C8" w:rsidP="00BF4AF0">
            <w:pPr>
              <w:widowControl/>
              <w:jc w:val="center"/>
              <w:rPr>
                <w:sz w:val="24"/>
                <w:szCs w:val="24"/>
              </w:rPr>
            </w:pPr>
            <w:r w:rsidRPr="006C761B">
              <w:rPr>
                <w:sz w:val="24"/>
                <w:szCs w:val="24"/>
              </w:rPr>
              <w:t xml:space="preserve">6 </w:t>
            </w:r>
          </w:p>
        </w:tc>
        <w:tc>
          <w:tcPr>
            <w:tcW w:w="7380" w:type="dxa"/>
            <w:tcBorders>
              <w:top w:val="nil"/>
              <w:left w:val="nil"/>
              <w:bottom w:val="nil"/>
              <w:right w:val="nil"/>
            </w:tcBorders>
          </w:tcPr>
          <w:p w:rsidR="00FF74C8" w:rsidRPr="006C761B" w:rsidRDefault="00FF74C8" w:rsidP="00BF4AF0">
            <w:pPr>
              <w:widowControl/>
              <w:rPr>
                <w:sz w:val="24"/>
                <w:szCs w:val="24"/>
              </w:rPr>
            </w:pPr>
            <w:r w:rsidRPr="006C761B">
              <w:rPr>
                <w:sz w:val="24"/>
                <w:szCs w:val="24"/>
              </w:rPr>
              <w:t xml:space="preserve"> Access Scale Monitor Screen</w:t>
            </w:r>
          </w:p>
        </w:tc>
      </w:tr>
      <w:tr w:rsidR="00FF74C8" w:rsidRPr="006C761B">
        <w:tc>
          <w:tcPr>
            <w:tcW w:w="1638" w:type="dxa"/>
            <w:tcBorders>
              <w:top w:val="nil"/>
              <w:left w:val="nil"/>
              <w:bottom w:val="nil"/>
              <w:right w:val="nil"/>
            </w:tcBorders>
          </w:tcPr>
          <w:p w:rsidR="00FF74C8" w:rsidRPr="006C761B" w:rsidRDefault="00FF74C8" w:rsidP="00BF4AF0">
            <w:pPr>
              <w:widowControl/>
              <w:jc w:val="center"/>
              <w:rPr>
                <w:sz w:val="24"/>
                <w:szCs w:val="24"/>
              </w:rPr>
            </w:pPr>
            <w:r w:rsidRPr="006C761B">
              <w:rPr>
                <w:sz w:val="24"/>
                <w:szCs w:val="24"/>
              </w:rPr>
              <w:t xml:space="preserve">7 </w:t>
            </w:r>
          </w:p>
        </w:tc>
        <w:tc>
          <w:tcPr>
            <w:tcW w:w="7380" w:type="dxa"/>
            <w:tcBorders>
              <w:top w:val="nil"/>
              <w:left w:val="nil"/>
              <w:bottom w:val="nil"/>
              <w:right w:val="nil"/>
            </w:tcBorders>
          </w:tcPr>
          <w:p w:rsidR="00FF74C8" w:rsidRPr="006C761B" w:rsidRDefault="00FF74C8" w:rsidP="00BF4AF0">
            <w:pPr>
              <w:widowControl/>
              <w:rPr>
                <w:sz w:val="24"/>
                <w:szCs w:val="24"/>
              </w:rPr>
            </w:pPr>
            <w:r w:rsidRPr="006C761B">
              <w:rPr>
                <w:sz w:val="24"/>
                <w:szCs w:val="24"/>
              </w:rPr>
              <w:t xml:space="preserve"> unused</w:t>
            </w:r>
          </w:p>
        </w:tc>
      </w:tr>
      <w:tr w:rsidR="00FF74C8" w:rsidRPr="006C761B">
        <w:tc>
          <w:tcPr>
            <w:tcW w:w="1638" w:type="dxa"/>
            <w:tcBorders>
              <w:top w:val="nil"/>
              <w:left w:val="nil"/>
              <w:bottom w:val="nil"/>
              <w:right w:val="nil"/>
            </w:tcBorders>
          </w:tcPr>
          <w:p w:rsidR="00FF74C8" w:rsidRPr="006C761B" w:rsidRDefault="00FF74C8" w:rsidP="00BF4AF0">
            <w:pPr>
              <w:widowControl/>
              <w:jc w:val="center"/>
              <w:rPr>
                <w:sz w:val="24"/>
                <w:szCs w:val="24"/>
              </w:rPr>
            </w:pPr>
            <w:r w:rsidRPr="006C761B">
              <w:rPr>
                <w:sz w:val="24"/>
                <w:szCs w:val="24"/>
              </w:rPr>
              <w:t xml:space="preserve"> 8 </w:t>
            </w:r>
          </w:p>
        </w:tc>
        <w:tc>
          <w:tcPr>
            <w:tcW w:w="7380" w:type="dxa"/>
            <w:tcBorders>
              <w:top w:val="nil"/>
              <w:left w:val="nil"/>
              <w:bottom w:val="nil"/>
              <w:right w:val="nil"/>
            </w:tcBorders>
          </w:tcPr>
          <w:p w:rsidR="00FF74C8" w:rsidRPr="006C761B" w:rsidRDefault="00FF74C8" w:rsidP="00BF4AF0">
            <w:pPr>
              <w:widowControl/>
              <w:rPr>
                <w:sz w:val="24"/>
                <w:szCs w:val="24"/>
              </w:rPr>
            </w:pPr>
            <w:r w:rsidRPr="006C761B">
              <w:rPr>
                <w:sz w:val="24"/>
                <w:szCs w:val="24"/>
              </w:rPr>
              <w:t xml:space="preserve"> unused</w:t>
            </w:r>
          </w:p>
        </w:tc>
      </w:tr>
      <w:tr w:rsidR="00FF74C8" w:rsidRPr="006C761B">
        <w:tc>
          <w:tcPr>
            <w:tcW w:w="1638" w:type="dxa"/>
            <w:tcBorders>
              <w:top w:val="nil"/>
              <w:left w:val="nil"/>
              <w:bottom w:val="nil"/>
              <w:right w:val="nil"/>
            </w:tcBorders>
          </w:tcPr>
          <w:p w:rsidR="00FF74C8" w:rsidRPr="006C761B" w:rsidRDefault="00FF74C8" w:rsidP="00BF4AF0">
            <w:pPr>
              <w:widowControl/>
              <w:jc w:val="center"/>
              <w:rPr>
                <w:sz w:val="24"/>
                <w:szCs w:val="24"/>
              </w:rPr>
            </w:pPr>
            <w:r w:rsidRPr="006C761B">
              <w:rPr>
                <w:sz w:val="24"/>
                <w:szCs w:val="24"/>
              </w:rPr>
              <w:t xml:space="preserve"> 9 </w:t>
            </w:r>
          </w:p>
        </w:tc>
        <w:tc>
          <w:tcPr>
            <w:tcW w:w="7380" w:type="dxa"/>
            <w:tcBorders>
              <w:top w:val="nil"/>
              <w:left w:val="nil"/>
              <w:bottom w:val="nil"/>
              <w:right w:val="nil"/>
            </w:tcBorders>
          </w:tcPr>
          <w:p w:rsidR="00FF74C8" w:rsidRPr="006C761B" w:rsidRDefault="00FF74C8" w:rsidP="00BF4AF0">
            <w:pPr>
              <w:widowControl/>
              <w:rPr>
                <w:sz w:val="24"/>
                <w:szCs w:val="24"/>
              </w:rPr>
            </w:pPr>
            <w:r w:rsidRPr="006C761B">
              <w:rPr>
                <w:sz w:val="24"/>
                <w:szCs w:val="24"/>
              </w:rPr>
              <w:t xml:space="preserve"> unused</w:t>
            </w:r>
          </w:p>
        </w:tc>
      </w:tr>
    </w:tbl>
    <w:p w:rsidR="00FF74C8" w:rsidRPr="006C761B" w:rsidRDefault="00FF74C8">
      <w:pPr>
        <w:widowControl/>
        <w:rPr>
          <w:sz w:val="24"/>
          <w:szCs w:val="24"/>
        </w:rPr>
      </w:pPr>
      <w:r w:rsidRPr="006C761B">
        <w:rPr>
          <w:sz w:val="24"/>
          <w:szCs w:val="24"/>
          <w:u w:val="single"/>
        </w:rPr>
        <w:br w:type="page"/>
      </w:r>
    </w:p>
    <w:p w:rsidR="00FF74C8" w:rsidRDefault="00FF74C8" w:rsidP="00336637">
      <w:pPr>
        <w:pStyle w:val="Heading3"/>
      </w:pPr>
      <w:bookmarkStart w:id="45" w:name="_Toc231809101"/>
    </w:p>
    <w:p w:rsidR="00FF74C8" w:rsidRPr="006C761B" w:rsidRDefault="00FF74C8" w:rsidP="00336637">
      <w:pPr>
        <w:pStyle w:val="Heading3"/>
      </w:pPr>
      <w:r w:rsidRPr="006C761B">
        <w:t xml:space="preserve">Appendix </w:t>
      </w:r>
      <w:r>
        <w:t xml:space="preserve">E - </w:t>
      </w:r>
      <w:r w:rsidRPr="006C761B">
        <w:t>Terminology</w:t>
      </w:r>
      <w:bookmarkEnd w:id="45"/>
    </w:p>
    <w:p w:rsidR="00FF74C8" w:rsidRPr="006C761B" w:rsidRDefault="00FF74C8">
      <w:pPr>
        <w:widowControl/>
        <w:rPr>
          <w:sz w:val="24"/>
          <w:szCs w:val="24"/>
        </w:rPr>
      </w:pP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Recipe Number</w:t>
      </w:r>
    </w:p>
    <w:p w:rsidR="00FF74C8" w:rsidRPr="006C761B" w:rsidRDefault="00FF74C8">
      <w:pPr>
        <w:widowControl/>
        <w:rPr>
          <w:sz w:val="24"/>
          <w:szCs w:val="24"/>
        </w:rPr>
      </w:pPr>
      <w:r w:rsidRPr="006C761B">
        <w:rPr>
          <w:sz w:val="24"/>
          <w:szCs w:val="24"/>
        </w:rPr>
        <w:t xml:space="preserve">Identifies the default recipe on the CPS.  </w:t>
      </w:r>
      <w:r>
        <w:rPr>
          <w:sz w:val="24"/>
          <w:szCs w:val="24"/>
        </w:rPr>
        <w:t>Up to 99</w:t>
      </w:r>
      <w:r w:rsidRPr="006C761B">
        <w:rPr>
          <w:sz w:val="24"/>
          <w:szCs w:val="24"/>
        </w:rPr>
        <w:t xml:space="preserve"> default recipes</w:t>
      </w:r>
      <w:r>
        <w:rPr>
          <w:sz w:val="24"/>
          <w:szCs w:val="24"/>
        </w:rPr>
        <w:t xml:space="preserve"> may be saved</w:t>
      </w:r>
      <w:r w:rsidRPr="006C761B">
        <w:rPr>
          <w:sz w:val="24"/>
          <w:szCs w:val="24"/>
        </w:rPr>
        <w:t xml:space="preserve">.  </w:t>
      </w:r>
    </w:p>
    <w:p w:rsidR="00FF74C8" w:rsidRPr="006C761B" w:rsidRDefault="00FF74C8">
      <w:pPr>
        <w:widowControl/>
        <w:rPr>
          <w:sz w:val="24"/>
          <w:szCs w:val="24"/>
        </w:rPr>
      </w:pPr>
      <w:r w:rsidRPr="006C761B">
        <w:rPr>
          <w:sz w:val="24"/>
          <w:szCs w:val="24"/>
        </w:rPr>
        <w:t>The recipe number displayed on station recipe screen represents the default rec</w:t>
      </w:r>
      <w:r>
        <w:rPr>
          <w:sz w:val="24"/>
          <w:szCs w:val="24"/>
        </w:rPr>
        <w:t>ipe used to start the process.</w:t>
      </w:r>
      <w:r w:rsidRPr="006C761B">
        <w:rPr>
          <w:sz w:val="24"/>
          <w:szCs w:val="24"/>
        </w:rPr>
        <w:t xml:space="preserve"> The recipe may have been modified by the user prior to starting the process.</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Number of Purge / Fill Cycles</w:t>
      </w:r>
    </w:p>
    <w:p w:rsidR="00FF74C8" w:rsidRPr="006C761B" w:rsidRDefault="00FF74C8">
      <w:pPr>
        <w:widowControl/>
        <w:rPr>
          <w:sz w:val="24"/>
          <w:szCs w:val="24"/>
        </w:rPr>
      </w:pPr>
      <w:r w:rsidRPr="006C761B">
        <w:rPr>
          <w:sz w:val="24"/>
          <w:szCs w:val="24"/>
        </w:rPr>
        <w:t xml:space="preserve">Specifies the number of Purge and Fill Cycles that will be performed on the </w:t>
      </w:r>
      <w:r>
        <w:rPr>
          <w:sz w:val="24"/>
          <w:szCs w:val="24"/>
        </w:rPr>
        <w:t>canister under test</w:t>
      </w:r>
      <w:r w:rsidRPr="006C761B">
        <w:rPr>
          <w:sz w:val="24"/>
          <w:szCs w:val="24"/>
        </w:rPr>
        <w:t>.</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Purge Flow Rate</w:t>
      </w:r>
    </w:p>
    <w:p w:rsidR="00FF74C8" w:rsidRPr="006C761B" w:rsidRDefault="00FF74C8">
      <w:pPr>
        <w:widowControl/>
        <w:rPr>
          <w:sz w:val="24"/>
          <w:szCs w:val="24"/>
        </w:rPr>
      </w:pPr>
      <w:r w:rsidRPr="006C761B">
        <w:rPr>
          <w:sz w:val="24"/>
          <w:szCs w:val="24"/>
        </w:rPr>
        <w:t>Flow rate for the purge air</w:t>
      </w:r>
      <w:r>
        <w:rPr>
          <w:sz w:val="24"/>
          <w:szCs w:val="24"/>
        </w:rPr>
        <w:t>,</w:t>
      </w:r>
      <w:r w:rsidRPr="006C761B">
        <w:rPr>
          <w:sz w:val="24"/>
          <w:szCs w:val="24"/>
        </w:rPr>
        <w:t xml:space="preserve"> in standard liters per minute</w:t>
      </w:r>
      <w:r>
        <w:rPr>
          <w:sz w:val="24"/>
          <w:szCs w:val="24"/>
        </w:rPr>
        <w:t xml:space="preserve"> units</w:t>
      </w:r>
      <w:r w:rsidRPr="006C761B">
        <w:rPr>
          <w:sz w:val="24"/>
          <w:szCs w:val="24"/>
        </w:rPr>
        <w:t xml:space="preserve">.  </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Canister Volumes</w:t>
      </w:r>
    </w:p>
    <w:p w:rsidR="00FF74C8" w:rsidRPr="006C761B" w:rsidRDefault="00FF74C8">
      <w:pPr>
        <w:widowControl/>
        <w:rPr>
          <w:sz w:val="24"/>
          <w:szCs w:val="24"/>
        </w:rPr>
      </w:pPr>
      <w:r w:rsidRPr="006C761B">
        <w:rPr>
          <w:sz w:val="24"/>
          <w:szCs w:val="24"/>
        </w:rPr>
        <w:t xml:space="preserve">Determines the </w:t>
      </w:r>
      <w:r>
        <w:rPr>
          <w:sz w:val="24"/>
          <w:szCs w:val="24"/>
        </w:rPr>
        <w:t>volume</w:t>
      </w:r>
      <w:r w:rsidRPr="006C761B">
        <w:rPr>
          <w:sz w:val="24"/>
          <w:szCs w:val="24"/>
        </w:rPr>
        <w:t xml:space="preserve"> of purge air flowed during the purge process.  The total air </w:t>
      </w:r>
      <w:r>
        <w:rPr>
          <w:sz w:val="24"/>
          <w:szCs w:val="24"/>
        </w:rPr>
        <w:t>volume</w:t>
      </w:r>
      <w:r w:rsidRPr="006C761B">
        <w:rPr>
          <w:sz w:val="24"/>
          <w:szCs w:val="24"/>
        </w:rPr>
        <w:t xml:space="preserve"> is equal to the number of volumes times the specified volume of the canister.</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Load Flow Rate</w:t>
      </w:r>
    </w:p>
    <w:p w:rsidR="00FF74C8" w:rsidRPr="006C761B" w:rsidRDefault="00FF74C8">
      <w:pPr>
        <w:widowControl/>
        <w:rPr>
          <w:sz w:val="24"/>
          <w:szCs w:val="24"/>
        </w:rPr>
      </w:pPr>
      <w:r w:rsidRPr="006C761B">
        <w:rPr>
          <w:sz w:val="24"/>
          <w:szCs w:val="24"/>
        </w:rPr>
        <w:t xml:space="preserve">The flow rate of </w:t>
      </w:r>
      <w:r>
        <w:rPr>
          <w:sz w:val="24"/>
          <w:szCs w:val="24"/>
        </w:rPr>
        <w:t>b</w:t>
      </w:r>
      <w:r w:rsidRPr="006C761B">
        <w:rPr>
          <w:sz w:val="24"/>
          <w:szCs w:val="24"/>
        </w:rPr>
        <w:t xml:space="preserve">utane used during the Loading Process.  The flow rate is specified in </w:t>
      </w:r>
      <w:r>
        <w:rPr>
          <w:sz w:val="24"/>
          <w:szCs w:val="24"/>
        </w:rPr>
        <w:t>g</w:t>
      </w:r>
      <w:r w:rsidRPr="006C761B">
        <w:rPr>
          <w:sz w:val="24"/>
          <w:szCs w:val="24"/>
        </w:rPr>
        <w:t>rams per hour.</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Percent Butane</w:t>
      </w:r>
    </w:p>
    <w:p w:rsidR="00FF74C8" w:rsidRPr="006C761B" w:rsidRDefault="00FF74C8">
      <w:pPr>
        <w:widowControl/>
        <w:rPr>
          <w:sz w:val="24"/>
          <w:szCs w:val="24"/>
        </w:rPr>
      </w:pPr>
      <w:r w:rsidRPr="006C761B">
        <w:rPr>
          <w:sz w:val="24"/>
          <w:szCs w:val="24"/>
        </w:rPr>
        <w:t xml:space="preserve">The Loading Process is performed by flowing a mixture of </w:t>
      </w:r>
      <w:r>
        <w:rPr>
          <w:sz w:val="24"/>
          <w:szCs w:val="24"/>
        </w:rPr>
        <w:t>b</w:t>
      </w:r>
      <w:r w:rsidRPr="006C761B">
        <w:rPr>
          <w:sz w:val="24"/>
          <w:szCs w:val="24"/>
        </w:rPr>
        <w:t xml:space="preserve">utane and </w:t>
      </w:r>
      <w:r>
        <w:rPr>
          <w:sz w:val="24"/>
          <w:szCs w:val="24"/>
        </w:rPr>
        <w:t>n</w:t>
      </w:r>
      <w:r w:rsidRPr="006C761B">
        <w:rPr>
          <w:sz w:val="24"/>
          <w:szCs w:val="24"/>
        </w:rPr>
        <w:t xml:space="preserve">itrogen into the canister.  This value specifies the </w:t>
      </w:r>
      <w:r>
        <w:rPr>
          <w:sz w:val="24"/>
          <w:szCs w:val="24"/>
        </w:rPr>
        <w:t xml:space="preserve">% </w:t>
      </w:r>
      <w:r w:rsidRPr="006C761B">
        <w:rPr>
          <w:sz w:val="24"/>
          <w:szCs w:val="24"/>
        </w:rPr>
        <w:t xml:space="preserve">of the mixture that is </w:t>
      </w:r>
      <w:r>
        <w:rPr>
          <w:sz w:val="24"/>
          <w:szCs w:val="24"/>
        </w:rPr>
        <w:t>b</w:t>
      </w:r>
      <w:r w:rsidRPr="006C761B">
        <w:rPr>
          <w:sz w:val="24"/>
          <w:szCs w:val="24"/>
        </w:rPr>
        <w:t xml:space="preserve">utane.  The </w:t>
      </w:r>
      <w:r>
        <w:rPr>
          <w:sz w:val="24"/>
          <w:szCs w:val="24"/>
        </w:rPr>
        <w:t>n</w:t>
      </w:r>
      <w:r w:rsidRPr="006C761B">
        <w:rPr>
          <w:sz w:val="24"/>
          <w:szCs w:val="24"/>
        </w:rPr>
        <w:t>itrogen flow rate is determined using the Percent Butane and the Butane Flow rate.</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Load Time</w:t>
      </w:r>
    </w:p>
    <w:p w:rsidR="00FF74C8" w:rsidRPr="006C761B" w:rsidRDefault="00FF74C8">
      <w:pPr>
        <w:widowControl/>
        <w:rPr>
          <w:sz w:val="24"/>
          <w:szCs w:val="24"/>
        </w:rPr>
      </w:pPr>
      <w:r w:rsidRPr="006C761B">
        <w:rPr>
          <w:sz w:val="24"/>
          <w:szCs w:val="24"/>
        </w:rPr>
        <w:t>Load Time, specified in minutes, may be used as an alternate to the Working Capacity Multiplier or Scale Breakthrough method to determine the duration of the Loading Process.  When Load Time is used, the canister is loaded for the period specified using the Butane Flow Rate and Percent Butane to determine the load mixture</w:t>
      </w:r>
      <w:r>
        <w:rPr>
          <w:sz w:val="24"/>
          <w:szCs w:val="24"/>
        </w:rPr>
        <w:t>, or with the use of live fuel vapor</w:t>
      </w:r>
      <w:r w:rsidRPr="006C761B">
        <w:rPr>
          <w:sz w:val="24"/>
          <w:szCs w:val="24"/>
        </w:rPr>
        <w:t>.</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Working Capacity Multiplier</w:t>
      </w:r>
    </w:p>
    <w:p w:rsidR="00FF74C8" w:rsidRPr="006C761B" w:rsidRDefault="00FF74C8">
      <w:pPr>
        <w:widowControl/>
        <w:rPr>
          <w:sz w:val="24"/>
          <w:szCs w:val="24"/>
        </w:rPr>
      </w:pPr>
      <w:r w:rsidRPr="006C761B">
        <w:rPr>
          <w:sz w:val="24"/>
          <w:szCs w:val="24"/>
        </w:rPr>
        <w:t>The Working Capacity Multiplier may be used to specify the Loading Method.  When used, the canister is Loaded with a volume of Butane</w:t>
      </w:r>
      <w:r>
        <w:rPr>
          <w:sz w:val="24"/>
          <w:szCs w:val="24"/>
        </w:rPr>
        <w:t xml:space="preserve"> or fuel vapor</w:t>
      </w:r>
      <w:r w:rsidRPr="006C761B">
        <w:rPr>
          <w:sz w:val="24"/>
          <w:szCs w:val="24"/>
        </w:rPr>
        <w:t xml:space="preserve"> equal to the product of t</w:t>
      </w:r>
      <w:r>
        <w:rPr>
          <w:sz w:val="24"/>
          <w:szCs w:val="24"/>
        </w:rPr>
        <w:t>he Working Capacity Multiplier times</w:t>
      </w:r>
      <w:r w:rsidRPr="006C761B">
        <w:rPr>
          <w:sz w:val="24"/>
          <w:szCs w:val="24"/>
        </w:rPr>
        <w:t xml:space="preserve"> the Canister Working Capacity.  </w:t>
      </w:r>
    </w:p>
    <w:p w:rsidR="00FF74C8" w:rsidRPr="006C761B" w:rsidRDefault="00FF74C8">
      <w:pPr>
        <w:widowControl/>
        <w:rPr>
          <w:b/>
          <w:bCs/>
          <w:sz w:val="24"/>
          <w:szCs w:val="24"/>
        </w:rPr>
      </w:pPr>
    </w:p>
    <w:p w:rsidR="00FF74C8" w:rsidRPr="006C761B" w:rsidRDefault="00FF74C8">
      <w:pPr>
        <w:widowControl/>
        <w:rPr>
          <w:sz w:val="24"/>
          <w:szCs w:val="24"/>
        </w:rPr>
      </w:pPr>
      <w:r w:rsidRPr="006C761B">
        <w:rPr>
          <w:b/>
          <w:bCs/>
          <w:sz w:val="24"/>
          <w:szCs w:val="24"/>
        </w:rPr>
        <w:t>Breakthrough / Load Target Weight</w:t>
      </w:r>
    </w:p>
    <w:p w:rsidR="00FF74C8" w:rsidRPr="006C761B" w:rsidRDefault="00FF74C8">
      <w:pPr>
        <w:widowControl/>
        <w:rPr>
          <w:sz w:val="24"/>
          <w:szCs w:val="24"/>
        </w:rPr>
      </w:pPr>
      <w:r w:rsidRPr="006C761B">
        <w:rPr>
          <w:sz w:val="24"/>
          <w:szCs w:val="24"/>
        </w:rPr>
        <w:t xml:space="preserve">This value may be used to determine the Loading Method.  The scale is required when this value is used.  </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When the Primary Canister is placed on the scale, the process will load until the target weight is achieved on the Primary Canister.</w:t>
      </w:r>
    </w:p>
    <w:p w:rsidR="00FF74C8" w:rsidRPr="006C761B" w:rsidRDefault="00FF74C8">
      <w:pPr>
        <w:widowControl/>
        <w:rPr>
          <w:sz w:val="24"/>
          <w:szCs w:val="24"/>
        </w:rPr>
      </w:pPr>
    </w:p>
    <w:p w:rsidR="00FF74C8" w:rsidRPr="006C761B" w:rsidRDefault="00FF74C8">
      <w:pPr>
        <w:widowControl/>
        <w:rPr>
          <w:sz w:val="24"/>
          <w:szCs w:val="24"/>
        </w:rPr>
      </w:pPr>
      <w:r w:rsidRPr="006C761B">
        <w:rPr>
          <w:sz w:val="24"/>
          <w:szCs w:val="24"/>
        </w:rPr>
        <w:t xml:space="preserve">When the Auxiliary Canister is placed on the scale, the process will load until the Primary Canister achieves  </w:t>
      </w:r>
      <w:r>
        <w:rPr>
          <w:i/>
          <w:sz w:val="24"/>
          <w:szCs w:val="24"/>
        </w:rPr>
        <w:t>b</w:t>
      </w:r>
      <w:r w:rsidRPr="00875375">
        <w:rPr>
          <w:i/>
          <w:sz w:val="24"/>
          <w:szCs w:val="24"/>
        </w:rPr>
        <w:t>reakthrough</w:t>
      </w:r>
      <w:r w:rsidRPr="006C761B">
        <w:rPr>
          <w:sz w:val="24"/>
          <w:szCs w:val="24"/>
        </w:rPr>
        <w:t>, and the Auxiliary Canister achieves a weight gain equal to the value specified in this field.</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Purge Process</w:t>
      </w:r>
      <w:r w:rsidRPr="006C761B">
        <w:rPr>
          <w:sz w:val="24"/>
          <w:szCs w:val="24"/>
        </w:rPr>
        <w:t xml:space="preserve"> </w:t>
      </w:r>
    </w:p>
    <w:p w:rsidR="00FF74C8" w:rsidRPr="006C761B" w:rsidRDefault="00FF74C8">
      <w:pPr>
        <w:widowControl/>
        <w:rPr>
          <w:sz w:val="24"/>
          <w:szCs w:val="24"/>
        </w:rPr>
      </w:pPr>
      <w:r w:rsidRPr="006C761B">
        <w:rPr>
          <w:sz w:val="24"/>
          <w:szCs w:val="24"/>
        </w:rPr>
        <w:t xml:space="preserve">The process of </w:t>
      </w:r>
      <w:r>
        <w:rPr>
          <w:sz w:val="24"/>
          <w:szCs w:val="24"/>
        </w:rPr>
        <w:t>p</w:t>
      </w:r>
      <w:r w:rsidRPr="006C761B">
        <w:rPr>
          <w:sz w:val="24"/>
          <w:szCs w:val="24"/>
        </w:rPr>
        <w:t xml:space="preserve">urging the </w:t>
      </w:r>
      <w:r>
        <w:rPr>
          <w:sz w:val="24"/>
          <w:szCs w:val="24"/>
        </w:rPr>
        <w:t>e</w:t>
      </w:r>
      <w:r w:rsidRPr="006C761B">
        <w:rPr>
          <w:sz w:val="24"/>
          <w:szCs w:val="24"/>
        </w:rPr>
        <w:t xml:space="preserve">vaporative </w:t>
      </w:r>
      <w:r>
        <w:rPr>
          <w:sz w:val="24"/>
          <w:szCs w:val="24"/>
        </w:rPr>
        <w:t>c</w:t>
      </w:r>
      <w:r w:rsidRPr="006C761B">
        <w:rPr>
          <w:sz w:val="24"/>
          <w:szCs w:val="24"/>
        </w:rPr>
        <w:t xml:space="preserve">anister with </w:t>
      </w:r>
      <w:r>
        <w:rPr>
          <w:sz w:val="24"/>
          <w:szCs w:val="24"/>
        </w:rPr>
        <w:t>a</w:t>
      </w:r>
      <w:r w:rsidRPr="006C761B">
        <w:rPr>
          <w:sz w:val="24"/>
          <w:szCs w:val="24"/>
        </w:rPr>
        <w:t xml:space="preserve">mbient </w:t>
      </w:r>
      <w:r>
        <w:rPr>
          <w:sz w:val="24"/>
          <w:szCs w:val="24"/>
        </w:rPr>
        <w:t>a</w:t>
      </w:r>
      <w:r w:rsidRPr="006C761B">
        <w:rPr>
          <w:sz w:val="24"/>
          <w:szCs w:val="24"/>
        </w:rPr>
        <w:t xml:space="preserve">ir prior to the Loading Process.  Purging the </w:t>
      </w:r>
      <w:r>
        <w:rPr>
          <w:sz w:val="24"/>
          <w:szCs w:val="24"/>
        </w:rPr>
        <w:t>c</w:t>
      </w:r>
      <w:r w:rsidRPr="006C761B">
        <w:rPr>
          <w:sz w:val="24"/>
          <w:szCs w:val="24"/>
        </w:rPr>
        <w:t xml:space="preserve">anister removes </w:t>
      </w:r>
      <w:r>
        <w:rPr>
          <w:sz w:val="24"/>
          <w:szCs w:val="24"/>
        </w:rPr>
        <w:t>b</w:t>
      </w:r>
      <w:r w:rsidRPr="006C761B">
        <w:rPr>
          <w:sz w:val="24"/>
          <w:szCs w:val="24"/>
        </w:rPr>
        <w:t xml:space="preserve">utane or </w:t>
      </w:r>
      <w:r>
        <w:rPr>
          <w:sz w:val="24"/>
          <w:szCs w:val="24"/>
        </w:rPr>
        <w:t>fuel</w:t>
      </w:r>
      <w:r w:rsidRPr="006C761B">
        <w:rPr>
          <w:sz w:val="24"/>
          <w:szCs w:val="24"/>
        </w:rPr>
        <w:t xml:space="preserve"> vapor from the canister.</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Breakthrough</w:t>
      </w:r>
    </w:p>
    <w:p w:rsidR="00FF74C8" w:rsidRPr="006C761B" w:rsidRDefault="00FF74C8">
      <w:pPr>
        <w:widowControl/>
        <w:rPr>
          <w:sz w:val="24"/>
          <w:szCs w:val="24"/>
        </w:rPr>
      </w:pPr>
      <w:r w:rsidRPr="006C761B">
        <w:rPr>
          <w:sz w:val="24"/>
          <w:szCs w:val="24"/>
        </w:rPr>
        <w:t>A term</w:t>
      </w:r>
      <w:r>
        <w:rPr>
          <w:sz w:val="24"/>
          <w:szCs w:val="24"/>
        </w:rPr>
        <w:t xml:space="preserve"> used</w:t>
      </w:r>
      <w:r w:rsidRPr="006C761B">
        <w:rPr>
          <w:sz w:val="24"/>
          <w:szCs w:val="24"/>
        </w:rPr>
        <w:t xml:space="preserve"> to describe the point during the loading of a canister when the canister becomes saturated with </w:t>
      </w:r>
      <w:r>
        <w:rPr>
          <w:sz w:val="24"/>
          <w:szCs w:val="24"/>
        </w:rPr>
        <w:t>vapor</w:t>
      </w:r>
      <w:r w:rsidRPr="006C761B">
        <w:rPr>
          <w:sz w:val="24"/>
          <w:szCs w:val="24"/>
        </w:rPr>
        <w:t xml:space="preserve"> and no longer absorbs </w:t>
      </w:r>
      <w:r>
        <w:rPr>
          <w:sz w:val="24"/>
          <w:szCs w:val="24"/>
        </w:rPr>
        <w:t>all of the</w:t>
      </w:r>
      <w:r w:rsidRPr="006C761B">
        <w:rPr>
          <w:sz w:val="24"/>
          <w:szCs w:val="24"/>
        </w:rPr>
        <w:t xml:space="preserve"> </w:t>
      </w:r>
      <w:r>
        <w:rPr>
          <w:sz w:val="24"/>
          <w:szCs w:val="24"/>
        </w:rPr>
        <w:t>vapor</w:t>
      </w:r>
      <w:r w:rsidRPr="006C761B">
        <w:rPr>
          <w:sz w:val="24"/>
          <w:szCs w:val="24"/>
        </w:rPr>
        <w:t xml:space="preserve"> flowed through it.  The Breakthrough Point is typically the point when an Auxiliary Canister connected to the vent port of the Primary Canister will have absorbed 2 grams of </w:t>
      </w:r>
      <w:r>
        <w:rPr>
          <w:sz w:val="24"/>
          <w:szCs w:val="24"/>
        </w:rPr>
        <w:t>vapor</w:t>
      </w:r>
      <w:r w:rsidRPr="006C761B">
        <w:rPr>
          <w:sz w:val="24"/>
          <w:szCs w:val="24"/>
        </w:rPr>
        <w:t xml:space="preserve"> not absorbed by the Primary Canister.</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Auxiliary Canister</w:t>
      </w:r>
    </w:p>
    <w:p w:rsidR="00FF74C8" w:rsidRPr="006C761B" w:rsidRDefault="00FF74C8">
      <w:pPr>
        <w:widowControl/>
        <w:rPr>
          <w:sz w:val="24"/>
          <w:szCs w:val="24"/>
        </w:rPr>
      </w:pPr>
      <w:r w:rsidRPr="006C761B">
        <w:rPr>
          <w:sz w:val="24"/>
          <w:szCs w:val="24"/>
        </w:rPr>
        <w:t xml:space="preserve">When performing a Load to Breakthrough, a second canister is placed in series after the Primary Canister.  The </w:t>
      </w:r>
      <w:r>
        <w:rPr>
          <w:sz w:val="24"/>
          <w:szCs w:val="24"/>
        </w:rPr>
        <w:t>v</w:t>
      </w:r>
      <w:r w:rsidRPr="006C761B">
        <w:rPr>
          <w:sz w:val="24"/>
          <w:szCs w:val="24"/>
        </w:rPr>
        <w:t xml:space="preserve">ent </w:t>
      </w:r>
      <w:r>
        <w:rPr>
          <w:sz w:val="24"/>
          <w:szCs w:val="24"/>
        </w:rPr>
        <w:t>l</w:t>
      </w:r>
      <w:r w:rsidRPr="006C761B">
        <w:rPr>
          <w:sz w:val="24"/>
          <w:szCs w:val="24"/>
        </w:rPr>
        <w:t xml:space="preserve">ine from the </w:t>
      </w:r>
      <w:r>
        <w:rPr>
          <w:sz w:val="24"/>
          <w:szCs w:val="24"/>
        </w:rPr>
        <w:t>p</w:t>
      </w:r>
      <w:r w:rsidRPr="006C761B">
        <w:rPr>
          <w:sz w:val="24"/>
          <w:szCs w:val="24"/>
        </w:rPr>
        <w:t xml:space="preserve">rimary </w:t>
      </w:r>
      <w:r>
        <w:rPr>
          <w:sz w:val="24"/>
          <w:szCs w:val="24"/>
        </w:rPr>
        <w:t>c</w:t>
      </w:r>
      <w:r w:rsidRPr="006C761B">
        <w:rPr>
          <w:sz w:val="24"/>
          <w:szCs w:val="24"/>
        </w:rPr>
        <w:t xml:space="preserve">anister is connected to the </w:t>
      </w:r>
      <w:r>
        <w:rPr>
          <w:sz w:val="24"/>
          <w:szCs w:val="24"/>
        </w:rPr>
        <w:t>l</w:t>
      </w:r>
      <w:r w:rsidRPr="006C761B">
        <w:rPr>
          <w:sz w:val="24"/>
          <w:szCs w:val="24"/>
        </w:rPr>
        <w:t xml:space="preserve">oad </w:t>
      </w:r>
      <w:r>
        <w:rPr>
          <w:sz w:val="24"/>
          <w:szCs w:val="24"/>
        </w:rPr>
        <w:t>l</w:t>
      </w:r>
      <w:r w:rsidRPr="006C761B">
        <w:rPr>
          <w:sz w:val="24"/>
          <w:szCs w:val="24"/>
        </w:rPr>
        <w:t xml:space="preserve">ine of the </w:t>
      </w:r>
      <w:r>
        <w:rPr>
          <w:sz w:val="24"/>
          <w:szCs w:val="24"/>
        </w:rPr>
        <w:t>a</w:t>
      </w:r>
      <w:r w:rsidRPr="006C761B">
        <w:rPr>
          <w:sz w:val="24"/>
          <w:szCs w:val="24"/>
        </w:rPr>
        <w:t xml:space="preserve">uxiliary </w:t>
      </w:r>
      <w:r>
        <w:rPr>
          <w:sz w:val="24"/>
          <w:szCs w:val="24"/>
        </w:rPr>
        <w:t>c</w:t>
      </w:r>
      <w:r w:rsidRPr="006C761B">
        <w:rPr>
          <w:sz w:val="24"/>
          <w:szCs w:val="24"/>
        </w:rPr>
        <w:t xml:space="preserve">anister.  Vapors not absorbed by the </w:t>
      </w:r>
      <w:r>
        <w:rPr>
          <w:sz w:val="24"/>
          <w:szCs w:val="24"/>
        </w:rPr>
        <w:t>p</w:t>
      </w:r>
      <w:r w:rsidRPr="006C761B">
        <w:rPr>
          <w:sz w:val="24"/>
          <w:szCs w:val="24"/>
        </w:rPr>
        <w:t xml:space="preserve">rimary </w:t>
      </w:r>
      <w:r>
        <w:rPr>
          <w:sz w:val="24"/>
          <w:szCs w:val="24"/>
        </w:rPr>
        <w:t>c</w:t>
      </w:r>
      <w:r w:rsidRPr="006C761B">
        <w:rPr>
          <w:sz w:val="24"/>
          <w:szCs w:val="24"/>
        </w:rPr>
        <w:t xml:space="preserve">anister are captured in the </w:t>
      </w:r>
      <w:r>
        <w:rPr>
          <w:sz w:val="24"/>
          <w:szCs w:val="24"/>
        </w:rPr>
        <w:t>a</w:t>
      </w:r>
      <w:r w:rsidRPr="006C761B">
        <w:rPr>
          <w:sz w:val="24"/>
          <w:szCs w:val="24"/>
        </w:rPr>
        <w:t xml:space="preserve">uxiliary </w:t>
      </w:r>
      <w:r>
        <w:rPr>
          <w:sz w:val="24"/>
          <w:szCs w:val="24"/>
        </w:rPr>
        <w:t>c</w:t>
      </w:r>
      <w:r w:rsidRPr="006C761B">
        <w:rPr>
          <w:sz w:val="24"/>
          <w:szCs w:val="24"/>
        </w:rPr>
        <w:t xml:space="preserve">anister.  The </w:t>
      </w:r>
      <w:r>
        <w:rPr>
          <w:sz w:val="24"/>
          <w:szCs w:val="24"/>
        </w:rPr>
        <w:t>a</w:t>
      </w:r>
      <w:r w:rsidRPr="006C761B">
        <w:rPr>
          <w:sz w:val="24"/>
          <w:szCs w:val="24"/>
        </w:rPr>
        <w:t xml:space="preserve">uxiliary </w:t>
      </w:r>
      <w:r>
        <w:rPr>
          <w:sz w:val="24"/>
          <w:szCs w:val="24"/>
        </w:rPr>
        <w:t>c</w:t>
      </w:r>
      <w:r w:rsidRPr="006C761B">
        <w:rPr>
          <w:sz w:val="24"/>
          <w:szCs w:val="24"/>
        </w:rPr>
        <w:t xml:space="preserve">anister weight gain is used to determine the </w:t>
      </w:r>
      <w:r>
        <w:rPr>
          <w:sz w:val="24"/>
          <w:szCs w:val="24"/>
        </w:rPr>
        <w:t>b</w:t>
      </w:r>
      <w:r w:rsidRPr="006C761B">
        <w:rPr>
          <w:sz w:val="24"/>
          <w:szCs w:val="24"/>
        </w:rPr>
        <w:t xml:space="preserve">reakthrough point and </w:t>
      </w:r>
      <w:r>
        <w:rPr>
          <w:sz w:val="24"/>
          <w:szCs w:val="24"/>
        </w:rPr>
        <w:t>w</w:t>
      </w:r>
      <w:r w:rsidRPr="006C761B">
        <w:rPr>
          <w:sz w:val="24"/>
          <w:szCs w:val="24"/>
        </w:rPr>
        <w:t xml:space="preserve">orking </w:t>
      </w:r>
      <w:r>
        <w:rPr>
          <w:sz w:val="24"/>
          <w:szCs w:val="24"/>
        </w:rPr>
        <w:t>c</w:t>
      </w:r>
      <w:r w:rsidRPr="006C761B">
        <w:rPr>
          <w:sz w:val="24"/>
          <w:szCs w:val="24"/>
        </w:rPr>
        <w:t xml:space="preserve">apacity of the </w:t>
      </w:r>
      <w:r>
        <w:rPr>
          <w:sz w:val="24"/>
          <w:szCs w:val="24"/>
        </w:rPr>
        <w:t>p</w:t>
      </w:r>
      <w:r w:rsidRPr="006C761B">
        <w:rPr>
          <w:sz w:val="24"/>
          <w:szCs w:val="24"/>
        </w:rPr>
        <w:t xml:space="preserve">rimary </w:t>
      </w:r>
      <w:r>
        <w:rPr>
          <w:sz w:val="24"/>
          <w:szCs w:val="24"/>
        </w:rPr>
        <w:t>c</w:t>
      </w:r>
      <w:r w:rsidRPr="006C761B">
        <w:rPr>
          <w:sz w:val="24"/>
          <w:szCs w:val="24"/>
        </w:rPr>
        <w:t>anister.</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Primary Canister</w:t>
      </w:r>
    </w:p>
    <w:p w:rsidR="00FF74C8" w:rsidRPr="006C761B" w:rsidRDefault="00FF74C8">
      <w:pPr>
        <w:widowControl/>
        <w:rPr>
          <w:sz w:val="24"/>
          <w:szCs w:val="24"/>
        </w:rPr>
      </w:pPr>
      <w:r w:rsidRPr="006C761B">
        <w:rPr>
          <w:sz w:val="24"/>
          <w:szCs w:val="24"/>
        </w:rPr>
        <w:t xml:space="preserve">The </w:t>
      </w:r>
      <w:r>
        <w:rPr>
          <w:sz w:val="24"/>
          <w:szCs w:val="24"/>
        </w:rPr>
        <w:t>c</w:t>
      </w:r>
      <w:r w:rsidRPr="006C761B">
        <w:rPr>
          <w:sz w:val="24"/>
          <w:szCs w:val="24"/>
        </w:rPr>
        <w:t xml:space="preserve">anister being purged or loaded by the </w:t>
      </w:r>
      <w:r>
        <w:rPr>
          <w:sz w:val="24"/>
          <w:szCs w:val="24"/>
        </w:rPr>
        <w:t>system</w:t>
      </w:r>
      <w:r w:rsidRPr="006C761B">
        <w:rPr>
          <w:sz w:val="24"/>
          <w:szCs w:val="24"/>
        </w:rPr>
        <w:t>.</w:t>
      </w:r>
    </w:p>
    <w:p w:rsidR="00FF74C8" w:rsidRPr="006C761B" w:rsidRDefault="00FF74C8">
      <w:pPr>
        <w:widowControl/>
        <w:rPr>
          <w:sz w:val="24"/>
          <w:szCs w:val="24"/>
        </w:rPr>
      </w:pPr>
    </w:p>
    <w:p w:rsidR="00FF74C8" w:rsidRPr="006C761B" w:rsidRDefault="00FF74C8">
      <w:pPr>
        <w:widowControl/>
        <w:rPr>
          <w:sz w:val="24"/>
          <w:szCs w:val="24"/>
        </w:rPr>
      </w:pPr>
      <w:r w:rsidRPr="006C761B">
        <w:rPr>
          <w:b/>
          <w:bCs/>
          <w:sz w:val="24"/>
          <w:szCs w:val="24"/>
        </w:rPr>
        <w:t>Canister Working Capacity</w:t>
      </w:r>
    </w:p>
    <w:p w:rsidR="00FF74C8" w:rsidRDefault="00FF74C8" w:rsidP="0079387F">
      <w:pPr>
        <w:widowControl/>
        <w:rPr>
          <w:sz w:val="24"/>
          <w:szCs w:val="24"/>
        </w:rPr>
      </w:pPr>
      <w:r w:rsidRPr="006C761B">
        <w:rPr>
          <w:sz w:val="24"/>
          <w:szCs w:val="24"/>
        </w:rPr>
        <w:t xml:space="preserve">The amount of </w:t>
      </w:r>
      <w:r>
        <w:rPr>
          <w:sz w:val="24"/>
          <w:szCs w:val="24"/>
        </w:rPr>
        <w:t>b</w:t>
      </w:r>
      <w:r w:rsidRPr="006C761B">
        <w:rPr>
          <w:sz w:val="24"/>
          <w:szCs w:val="24"/>
        </w:rPr>
        <w:t>utane</w:t>
      </w:r>
      <w:r>
        <w:rPr>
          <w:sz w:val="24"/>
          <w:szCs w:val="24"/>
        </w:rPr>
        <w:t xml:space="preserve"> or fuel vapor</w:t>
      </w:r>
      <w:r w:rsidRPr="006C761B">
        <w:rPr>
          <w:sz w:val="24"/>
          <w:szCs w:val="24"/>
        </w:rPr>
        <w:t xml:space="preserve"> that a canister will absorb when loaded to breakthrough.  The Working Capacity is typically determined by loading a canister with</w:t>
      </w:r>
      <w:r>
        <w:rPr>
          <w:sz w:val="24"/>
          <w:szCs w:val="24"/>
        </w:rPr>
        <w:t xml:space="preserve"> either fuel vapor, or</w:t>
      </w:r>
      <w:r w:rsidRPr="006C761B">
        <w:rPr>
          <w:sz w:val="24"/>
          <w:szCs w:val="24"/>
        </w:rPr>
        <w:t xml:space="preserve"> a 50% mixture of </w:t>
      </w:r>
      <w:r>
        <w:rPr>
          <w:sz w:val="24"/>
          <w:szCs w:val="24"/>
        </w:rPr>
        <w:t>b</w:t>
      </w:r>
      <w:r w:rsidRPr="006C761B">
        <w:rPr>
          <w:sz w:val="24"/>
          <w:szCs w:val="24"/>
        </w:rPr>
        <w:t>utane an</w:t>
      </w:r>
      <w:r>
        <w:rPr>
          <w:sz w:val="24"/>
          <w:szCs w:val="24"/>
        </w:rPr>
        <w:t>d nitrogen at a load rate determined by the operator</w:t>
      </w:r>
      <w:r w:rsidRPr="006C761B">
        <w:rPr>
          <w:sz w:val="24"/>
          <w:szCs w:val="24"/>
        </w:rPr>
        <w:t xml:space="preserve">, until an </w:t>
      </w:r>
      <w:r>
        <w:rPr>
          <w:sz w:val="24"/>
          <w:szCs w:val="24"/>
        </w:rPr>
        <w:t>a</w:t>
      </w:r>
      <w:r w:rsidRPr="006C761B">
        <w:rPr>
          <w:sz w:val="24"/>
          <w:szCs w:val="24"/>
        </w:rPr>
        <w:t xml:space="preserve">uxiliary </w:t>
      </w:r>
      <w:r>
        <w:rPr>
          <w:sz w:val="24"/>
          <w:szCs w:val="24"/>
        </w:rPr>
        <w:t>c</w:t>
      </w:r>
      <w:r w:rsidRPr="006C761B">
        <w:rPr>
          <w:sz w:val="24"/>
          <w:szCs w:val="24"/>
        </w:rPr>
        <w:t xml:space="preserve">anister in series with the </w:t>
      </w:r>
      <w:r>
        <w:rPr>
          <w:sz w:val="24"/>
          <w:szCs w:val="24"/>
        </w:rPr>
        <w:t>p</w:t>
      </w:r>
      <w:r w:rsidRPr="006C761B">
        <w:rPr>
          <w:sz w:val="24"/>
          <w:szCs w:val="24"/>
        </w:rPr>
        <w:t xml:space="preserve">rimary </w:t>
      </w:r>
      <w:r>
        <w:rPr>
          <w:sz w:val="24"/>
          <w:szCs w:val="24"/>
        </w:rPr>
        <w:t>c</w:t>
      </w:r>
      <w:r w:rsidRPr="006C761B">
        <w:rPr>
          <w:sz w:val="24"/>
          <w:szCs w:val="24"/>
        </w:rPr>
        <w:t xml:space="preserve">anister achieves a weight gain of 2 grams.  The nominal </w:t>
      </w:r>
      <w:r>
        <w:rPr>
          <w:sz w:val="24"/>
          <w:szCs w:val="24"/>
        </w:rPr>
        <w:t>w</w:t>
      </w:r>
      <w:r w:rsidRPr="006C761B">
        <w:rPr>
          <w:sz w:val="24"/>
          <w:szCs w:val="24"/>
        </w:rPr>
        <w:t xml:space="preserve">orking </w:t>
      </w:r>
      <w:r>
        <w:rPr>
          <w:sz w:val="24"/>
          <w:szCs w:val="24"/>
        </w:rPr>
        <w:t>c</w:t>
      </w:r>
      <w:r w:rsidRPr="006C761B">
        <w:rPr>
          <w:sz w:val="24"/>
          <w:szCs w:val="24"/>
        </w:rPr>
        <w:t xml:space="preserve">apacity is the average </w:t>
      </w:r>
      <w:r>
        <w:rPr>
          <w:sz w:val="24"/>
          <w:szCs w:val="24"/>
        </w:rPr>
        <w:t>w</w:t>
      </w:r>
      <w:r w:rsidRPr="006C761B">
        <w:rPr>
          <w:sz w:val="24"/>
          <w:szCs w:val="24"/>
        </w:rPr>
        <w:t xml:space="preserve">orking </w:t>
      </w:r>
      <w:r>
        <w:rPr>
          <w:sz w:val="24"/>
          <w:szCs w:val="24"/>
        </w:rPr>
        <w:t>c</w:t>
      </w:r>
      <w:r w:rsidRPr="006C761B">
        <w:rPr>
          <w:sz w:val="24"/>
          <w:szCs w:val="24"/>
        </w:rPr>
        <w:t>apacity of five</w:t>
      </w:r>
      <w:r>
        <w:rPr>
          <w:sz w:val="24"/>
          <w:szCs w:val="24"/>
        </w:rPr>
        <w:t xml:space="preserve"> sample</w:t>
      </w:r>
      <w:r w:rsidRPr="006C761B">
        <w:rPr>
          <w:sz w:val="24"/>
          <w:szCs w:val="24"/>
        </w:rPr>
        <w:t xml:space="preserve"> canisters, determined in the above manner.</w:t>
      </w:r>
      <w:r>
        <w:rPr>
          <w:sz w:val="24"/>
          <w:szCs w:val="24"/>
        </w:rPr>
        <w:t xml:space="preserve">                                               </w:t>
      </w:r>
    </w:p>
    <w:p w:rsidR="00FF74C8" w:rsidRDefault="00FF74C8" w:rsidP="009C2A63">
      <w:pPr>
        <w:widowControl/>
        <w:ind w:firstLine="720"/>
        <w:rPr>
          <w:sz w:val="24"/>
          <w:szCs w:val="24"/>
        </w:rPr>
      </w:pPr>
    </w:p>
    <w:p w:rsidR="00FF74C8" w:rsidRDefault="00FF74C8" w:rsidP="009C2A63">
      <w:pPr>
        <w:widowControl/>
        <w:ind w:firstLine="720"/>
        <w:rPr>
          <w:sz w:val="24"/>
          <w:szCs w:val="24"/>
        </w:rPr>
      </w:pPr>
    </w:p>
    <w:p w:rsidR="00FF74C8" w:rsidRDefault="00FF74C8" w:rsidP="009C2A63">
      <w:pPr>
        <w:widowControl/>
        <w:ind w:firstLine="720"/>
        <w:rPr>
          <w:sz w:val="24"/>
          <w:szCs w:val="24"/>
        </w:rPr>
      </w:pPr>
    </w:p>
    <w:p w:rsidR="00FF74C8" w:rsidRDefault="00FF74C8" w:rsidP="005A3800">
      <w:pPr>
        <w:jc w:val="center"/>
        <w:rPr>
          <w:b/>
          <w:sz w:val="24"/>
          <w:u w:val="single"/>
        </w:rPr>
      </w:pPr>
    </w:p>
    <w:p w:rsidR="00FF74C8" w:rsidRDefault="00FF74C8" w:rsidP="005A3800">
      <w:pPr>
        <w:jc w:val="center"/>
        <w:rPr>
          <w:b/>
          <w:sz w:val="24"/>
          <w:u w:val="single"/>
        </w:rPr>
      </w:pPr>
    </w:p>
    <w:p w:rsidR="00FF74C8" w:rsidRDefault="00FF74C8" w:rsidP="005A3800">
      <w:pPr>
        <w:jc w:val="center"/>
        <w:rPr>
          <w:b/>
          <w:sz w:val="24"/>
          <w:u w:val="single"/>
        </w:rPr>
      </w:pPr>
    </w:p>
    <w:p w:rsidR="00FF74C8" w:rsidRDefault="00FF74C8" w:rsidP="005A3800">
      <w:pPr>
        <w:jc w:val="center"/>
        <w:rPr>
          <w:b/>
          <w:sz w:val="24"/>
          <w:u w:val="single"/>
        </w:rPr>
      </w:pPr>
    </w:p>
    <w:p w:rsidR="00FF74C8" w:rsidRDefault="00FF74C8" w:rsidP="005A3800">
      <w:pPr>
        <w:jc w:val="center"/>
        <w:rPr>
          <w:b/>
          <w:sz w:val="24"/>
          <w:u w:val="single"/>
        </w:rPr>
      </w:pPr>
    </w:p>
    <w:p w:rsidR="00FF74C8" w:rsidRDefault="00FF74C8" w:rsidP="005A3800">
      <w:pPr>
        <w:jc w:val="center"/>
        <w:rPr>
          <w:b/>
          <w:sz w:val="24"/>
          <w:u w:val="single"/>
        </w:rPr>
      </w:pPr>
    </w:p>
    <w:p w:rsidR="00FF74C8" w:rsidRDefault="00FF74C8" w:rsidP="005A3800">
      <w:pPr>
        <w:jc w:val="center"/>
        <w:rPr>
          <w:b/>
          <w:sz w:val="24"/>
          <w:u w:val="single"/>
        </w:rPr>
      </w:pPr>
    </w:p>
    <w:sectPr w:rsidR="00FF74C8" w:rsidSect="009D2BEC">
      <w:headerReference w:type="default" r:id="rId79"/>
      <w:footerReference w:type="default" r:id="rId80"/>
      <w:pgSz w:w="12240" w:h="15840" w:code="1"/>
      <w:pgMar w:top="720" w:right="720" w:bottom="720" w:left="720"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74C8" w:rsidRDefault="00FF74C8">
      <w:r>
        <w:separator/>
      </w:r>
    </w:p>
  </w:endnote>
  <w:endnote w:type="continuationSeparator" w:id="0">
    <w:p w:rsidR="00FF74C8" w:rsidRDefault="00FF74C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4C8" w:rsidRDefault="00FF74C8">
    <w:pPr>
      <w:pStyle w:val="Footer"/>
      <w:widowControl/>
    </w:pPr>
    <w:r>
      <w:t>_______________________________________________________________________________________________</w:t>
    </w:r>
  </w:p>
  <w:p w:rsidR="00FF74C8" w:rsidRDefault="00FF74C8" w:rsidP="00A87B80">
    <w:pPr>
      <w:pStyle w:val="Footer"/>
      <w:widowControl/>
      <w:jc w:val="both"/>
      <w:rPr>
        <w:rFonts w:ascii="Arial" w:hAnsi="Arial" w:cs="Arial"/>
        <w:b/>
        <w:bCs/>
        <w:i/>
        <w:iCs/>
        <w:sz w:val="16"/>
        <w:szCs w:val="16"/>
      </w:rPr>
    </w:pPr>
    <w:r>
      <w:rPr>
        <w:rFonts w:ascii="Arial" w:hAnsi="Arial" w:cs="Arial"/>
        <w:b/>
        <w:bCs/>
        <w:i/>
        <w:iCs/>
        <w:sz w:val="16"/>
        <w:szCs w:val="16"/>
      </w:rPr>
      <w:t>CPS_r7 System</w:t>
    </w:r>
    <w:r>
      <w:rPr>
        <w:rFonts w:ascii="Arial" w:hAnsi="Arial" w:cs="Arial"/>
        <w:b/>
        <w:bCs/>
        <w:i/>
        <w:iCs/>
        <w:sz w:val="16"/>
        <w:szCs w:val="16"/>
      </w:rPr>
      <w:tab/>
    </w:r>
    <w:r>
      <w:rPr>
        <w:rFonts w:ascii="Arial" w:hAnsi="Arial" w:cs="Arial"/>
        <w:b/>
        <w:bCs/>
        <w:i/>
        <w:iCs/>
        <w:sz w:val="16"/>
        <w:szCs w:val="16"/>
      </w:rPr>
      <w:tab/>
      <w:t xml:space="preserve">                                                                                                        Revision</w:t>
    </w:r>
  </w:p>
  <w:p w:rsidR="00FF74C8" w:rsidRDefault="00FF74C8" w:rsidP="00A87B80">
    <w:pPr>
      <w:pStyle w:val="Footer"/>
      <w:widowControl/>
      <w:rPr>
        <w:rStyle w:val="PageNumber"/>
        <w:rFonts w:ascii="Arial" w:hAnsi="Arial" w:cs="Arial"/>
        <w:b/>
        <w:bCs/>
        <w:i/>
        <w:iCs/>
        <w:snapToGrid w:val="0"/>
        <w:sz w:val="16"/>
        <w:szCs w:val="16"/>
      </w:rPr>
    </w:pPr>
    <w:r>
      <w:rPr>
        <w:rFonts w:ascii="Arial" w:hAnsi="Arial" w:cs="Arial"/>
        <w:b/>
        <w:bCs/>
        <w:i/>
        <w:iCs/>
        <w:sz w:val="16"/>
        <w:szCs w:val="16"/>
      </w:rPr>
      <w:t>Operator’s Manual</w:t>
    </w:r>
    <w:r>
      <w:rPr>
        <w:rFonts w:ascii="Arial" w:hAnsi="Arial" w:cs="Arial"/>
        <w:b/>
        <w:bCs/>
        <w:i/>
        <w:iCs/>
        <w:sz w:val="16"/>
        <w:szCs w:val="16"/>
      </w:rPr>
      <w:tab/>
    </w:r>
    <w:r>
      <w:rPr>
        <w:rStyle w:val="PageNumber"/>
        <w:rFonts w:ascii="Arial" w:hAnsi="Arial" w:cs="Arial"/>
        <w:b/>
        <w:bCs/>
        <w:i/>
        <w:iCs/>
        <w:snapToGrid w:val="0"/>
        <w:sz w:val="16"/>
        <w:szCs w:val="16"/>
      </w:rPr>
      <w:t xml:space="preserve">Page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PAGE </w:instrText>
    </w:r>
    <w:r>
      <w:rPr>
        <w:rStyle w:val="PageNumber"/>
        <w:rFonts w:ascii="Arial" w:hAnsi="Arial" w:cs="Arial"/>
        <w:b/>
        <w:bCs/>
        <w:i/>
        <w:iCs/>
        <w:snapToGrid w:val="0"/>
        <w:sz w:val="16"/>
        <w:szCs w:val="16"/>
      </w:rPr>
      <w:fldChar w:fldCharType="separate"/>
    </w:r>
    <w:r>
      <w:rPr>
        <w:rStyle w:val="PageNumber"/>
        <w:rFonts w:ascii="Arial" w:hAnsi="Arial" w:cs="Arial"/>
        <w:b/>
        <w:bCs/>
        <w:i/>
        <w:iCs/>
        <w:noProof/>
        <w:snapToGrid w:val="0"/>
        <w:sz w:val="16"/>
        <w:szCs w:val="16"/>
      </w:rPr>
      <w:t>2</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 xml:space="preserve"> of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NUMPAGES </w:instrText>
    </w:r>
    <w:r>
      <w:rPr>
        <w:rStyle w:val="PageNumber"/>
        <w:rFonts w:ascii="Arial" w:hAnsi="Arial" w:cs="Arial"/>
        <w:b/>
        <w:bCs/>
        <w:i/>
        <w:iCs/>
        <w:snapToGrid w:val="0"/>
        <w:sz w:val="16"/>
        <w:szCs w:val="16"/>
      </w:rPr>
      <w:fldChar w:fldCharType="separate"/>
    </w:r>
    <w:r>
      <w:rPr>
        <w:rStyle w:val="PageNumber"/>
        <w:rFonts w:ascii="Arial" w:hAnsi="Arial" w:cs="Arial"/>
        <w:b/>
        <w:bCs/>
        <w:i/>
        <w:iCs/>
        <w:noProof/>
        <w:snapToGrid w:val="0"/>
        <w:sz w:val="16"/>
        <w:szCs w:val="16"/>
      </w:rPr>
      <w:t>62</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ab/>
      <w:t xml:space="preserve">                                                                                           04/26/2016</w:t>
    </w:r>
  </w:p>
  <w:p w:rsidR="00FF74C8" w:rsidRDefault="00FF74C8">
    <w:pPr>
      <w:pStyle w:val="Footer"/>
      <w:widowControl/>
      <w:rPr>
        <w:rFonts w:ascii="Arial" w:hAnsi="Arial" w:cs="Arial"/>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74C8" w:rsidRDefault="00FF74C8">
      <w:r>
        <w:separator/>
      </w:r>
    </w:p>
  </w:footnote>
  <w:footnote w:type="continuationSeparator" w:id="0">
    <w:p w:rsidR="00FF74C8" w:rsidRDefault="00FF74C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4C8" w:rsidRDefault="00FF74C8">
    <w:pPr>
      <w:pStyle w:val="Header"/>
      <w:rPr>
        <w:rFonts w:ascii="Arial" w:hAnsi="Arial" w:cs="Arial"/>
        <w:b/>
        <w:bCs/>
        <w:i/>
        <w:iCs/>
        <w:sz w:val="16"/>
        <w:u w:val="single"/>
      </w:rPr>
    </w:pPr>
    <w:r>
      <w:rPr>
        <w:rFonts w:ascii="Arial" w:hAnsi="Arial" w:cs="Arial"/>
        <w:sz w:val="16"/>
        <w:u w:val="single"/>
      </w:rPr>
      <w:tab/>
    </w:r>
    <w:r>
      <w:rPr>
        <w:rFonts w:ascii="Arial" w:hAnsi="Arial" w:cs="Arial"/>
        <w:sz w:val="16"/>
        <w:u w:val="single"/>
      </w:rPr>
      <w:tab/>
      <w:t xml:space="preserve">                                                        </w:t>
    </w:r>
    <w:r>
      <w:rPr>
        <w:rFonts w:ascii="Arial" w:hAnsi="Arial" w:cs="Arial"/>
        <w:b/>
        <w:bCs/>
        <w:i/>
        <w:iCs/>
        <w:sz w:val="16"/>
        <w:u w:val="single"/>
      </w:rPr>
      <w:t>Analytical Process Systems, Inc.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rPr>
        <w:rFonts w:cs="Times New Roman"/>
      </w:rPr>
    </w:lvl>
  </w:abstractNum>
  <w:abstractNum w:abstractNumId="1">
    <w:nsid w:val="1BC21EA8"/>
    <w:multiLevelType w:val="multilevel"/>
    <w:tmpl w:val="5928EFC6"/>
    <w:lvl w:ilvl="0">
      <w:start w:val="4"/>
      <w:numFmt w:val="decimal"/>
      <w:lvlText w:val="%1"/>
      <w:lvlJc w:val="left"/>
      <w:pPr>
        <w:tabs>
          <w:tab w:val="num" w:pos="1440"/>
        </w:tabs>
        <w:ind w:left="1440" w:hanging="1440"/>
      </w:pPr>
      <w:rPr>
        <w:rFonts w:cs="Times New Roman" w:hint="default"/>
      </w:rPr>
    </w:lvl>
    <w:lvl w:ilvl="1">
      <w:start w:val="1"/>
      <w:numFmt w:val="decimal"/>
      <w:lvlText w:val="%1.%2"/>
      <w:lvlJc w:val="left"/>
      <w:pPr>
        <w:tabs>
          <w:tab w:val="num" w:pos="1440"/>
        </w:tabs>
        <w:ind w:left="1440" w:hanging="1440"/>
      </w:pPr>
      <w:rPr>
        <w:rFonts w:cs="Times New Roman" w:hint="default"/>
      </w:rPr>
    </w:lvl>
    <w:lvl w:ilvl="2">
      <w:start w:val="3"/>
      <w:numFmt w:val="decimal"/>
      <w:lvlText w:val="%1.%2.%3"/>
      <w:lvlJc w:val="left"/>
      <w:pPr>
        <w:tabs>
          <w:tab w:val="num" w:pos="1440"/>
        </w:tabs>
        <w:ind w:left="1440" w:hanging="1440"/>
      </w:pPr>
      <w:rPr>
        <w:rFonts w:cs="Times New Roman" w:hint="default"/>
      </w:rPr>
    </w:lvl>
    <w:lvl w:ilvl="3">
      <w:start w:val="1"/>
      <w:numFmt w:val="decimal"/>
      <w:lvlText w:val="%1.%2.%3.%4"/>
      <w:lvlJc w:val="left"/>
      <w:pPr>
        <w:tabs>
          <w:tab w:val="num" w:pos="1440"/>
        </w:tabs>
        <w:ind w:left="1440" w:hanging="144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2">
    <w:nsid w:val="1F25766D"/>
    <w:multiLevelType w:val="hybridMultilevel"/>
    <w:tmpl w:val="1D2EEDE0"/>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3">
    <w:nsid w:val="23EA02CB"/>
    <w:multiLevelType w:val="hybridMultilevel"/>
    <w:tmpl w:val="E000DD9C"/>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28AC7C8B"/>
    <w:multiLevelType w:val="multilevel"/>
    <w:tmpl w:val="9F8C5A96"/>
    <w:lvl w:ilvl="0">
      <w:start w:val="1"/>
      <w:numFmt w:val="decimal"/>
      <w:lvlText w:val="%1.0"/>
      <w:lvlJc w:val="left"/>
      <w:pPr>
        <w:tabs>
          <w:tab w:val="num" w:pos="1170"/>
        </w:tabs>
        <w:ind w:left="1170" w:hanging="720"/>
      </w:pPr>
      <w:rPr>
        <w:rFonts w:cs="Times New Roman" w:hint="default"/>
        <w:sz w:val="24"/>
        <w:szCs w:val="24"/>
      </w:rPr>
    </w:lvl>
    <w:lvl w:ilvl="1">
      <w:start w:val="1"/>
      <w:numFmt w:val="decimal"/>
      <w:lvlText w:val="%1.%2"/>
      <w:lvlJc w:val="left"/>
      <w:pPr>
        <w:tabs>
          <w:tab w:val="num" w:pos="1260"/>
        </w:tabs>
        <w:ind w:left="1260" w:hanging="720"/>
      </w:pPr>
      <w:rPr>
        <w:rFonts w:cs="Times New Roman"/>
        <w:sz w:val="24"/>
      </w:rPr>
    </w:lvl>
    <w:lvl w:ilvl="2">
      <w:start w:val="1"/>
      <w:numFmt w:val="decimal"/>
      <w:lvlText w:val="%1.%2.%3"/>
      <w:lvlJc w:val="left"/>
      <w:pPr>
        <w:tabs>
          <w:tab w:val="num" w:pos="2430"/>
        </w:tabs>
        <w:ind w:left="2430" w:hanging="720"/>
      </w:pPr>
      <w:rPr>
        <w:rFonts w:ascii="Times New Roman" w:hAnsi="Times New Roman" w:cs="Times New Roman"/>
        <w:b w:val="0"/>
        <w:bCs w:val="0"/>
        <w:i w:val="0"/>
        <w:iCs w:val="0"/>
        <w:caps w:val="0"/>
        <w:smallCaps w:val="0"/>
        <w:strike w:val="0"/>
        <w:dstrike w:val="0"/>
        <w:vanish w:val="0"/>
        <w:color w:val="000000"/>
        <w:spacing w:val="0"/>
        <w:kern w:val="0"/>
        <w:position w:val="0"/>
        <w:u w:val="none"/>
        <w:effect w:val="none"/>
        <w:vertAlign w:val="baseline"/>
      </w:rPr>
    </w:lvl>
    <w:lvl w:ilvl="3">
      <w:start w:val="1"/>
      <w:numFmt w:val="decimal"/>
      <w:lvlText w:val="%1.%2.%3.%4"/>
      <w:lvlJc w:val="left"/>
      <w:pPr>
        <w:tabs>
          <w:tab w:val="num" w:pos="2970"/>
        </w:tabs>
        <w:ind w:left="2970" w:hanging="1080"/>
      </w:pPr>
      <w:rPr>
        <w:rFonts w:cs="Times New Roman" w:hint="default"/>
        <w:sz w:val="32"/>
      </w:rPr>
    </w:lvl>
    <w:lvl w:ilvl="4">
      <w:start w:val="1"/>
      <w:numFmt w:val="decimal"/>
      <w:lvlText w:val="%1.%2.%3.%4.%5"/>
      <w:lvlJc w:val="left"/>
      <w:pPr>
        <w:tabs>
          <w:tab w:val="num" w:pos="4050"/>
        </w:tabs>
        <w:ind w:left="4050" w:hanging="1080"/>
      </w:pPr>
      <w:rPr>
        <w:rFonts w:cs="Times New Roman" w:hint="default"/>
        <w:b w:val="0"/>
        <w:sz w:val="24"/>
        <w:szCs w:val="24"/>
      </w:rPr>
    </w:lvl>
    <w:lvl w:ilvl="5">
      <w:start w:val="1"/>
      <w:numFmt w:val="decimal"/>
      <w:lvlText w:val="%1.%2.%3.%4.%5.%6"/>
      <w:lvlJc w:val="left"/>
      <w:pPr>
        <w:tabs>
          <w:tab w:val="num" w:pos="5040"/>
        </w:tabs>
        <w:ind w:left="5040" w:hanging="1440"/>
      </w:pPr>
      <w:rPr>
        <w:rFonts w:cs="Times New Roman" w:hint="default"/>
        <w:sz w:val="32"/>
      </w:rPr>
    </w:lvl>
    <w:lvl w:ilvl="6">
      <w:start w:val="1"/>
      <w:numFmt w:val="decimal"/>
      <w:lvlText w:val="%1.%2.%3.%4.%5.%6.%7"/>
      <w:lvlJc w:val="left"/>
      <w:pPr>
        <w:tabs>
          <w:tab w:val="num" w:pos="5760"/>
        </w:tabs>
        <w:ind w:left="5760" w:hanging="1440"/>
      </w:pPr>
      <w:rPr>
        <w:rFonts w:cs="Times New Roman" w:hint="default"/>
        <w:sz w:val="32"/>
      </w:rPr>
    </w:lvl>
    <w:lvl w:ilvl="7">
      <w:start w:val="1"/>
      <w:numFmt w:val="decimal"/>
      <w:lvlText w:val="%1.%2.%3.%4.%5.%6.%7.%8"/>
      <w:lvlJc w:val="left"/>
      <w:pPr>
        <w:tabs>
          <w:tab w:val="num" w:pos="6840"/>
        </w:tabs>
        <w:ind w:left="6840" w:hanging="1800"/>
      </w:pPr>
      <w:rPr>
        <w:rFonts w:cs="Times New Roman" w:hint="default"/>
        <w:sz w:val="32"/>
      </w:rPr>
    </w:lvl>
    <w:lvl w:ilvl="8">
      <w:start w:val="1"/>
      <w:numFmt w:val="decimal"/>
      <w:lvlText w:val="%1.%2.%3.%4.%5.%6.%7.%8.%9"/>
      <w:lvlJc w:val="left"/>
      <w:pPr>
        <w:tabs>
          <w:tab w:val="num" w:pos="7560"/>
        </w:tabs>
        <w:ind w:left="7560" w:hanging="1800"/>
      </w:pPr>
      <w:rPr>
        <w:rFonts w:cs="Times New Roman" w:hint="default"/>
        <w:sz w:val="32"/>
      </w:rPr>
    </w:lvl>
  </w:abstractNum>
  <w:abstractNum w:abstractNumId="5">
    <w:nsid w:val="2B4B11D0"/>
    <w:multiLevelType w:val="hybridMultilevel"/>
    <w:tmpl w:val="0CA68C7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30E461FE"/>
    <w:multiLevelType w:val="multilevel"/>
    <w:tmpl w:val="28ACC538"/>
    <w:lvl w:ilvl="0">
      <w:start w:val="4"/>
      <w:numFmt w:val="decimal"/>
      <w:lvlText w:val="%1"/>
      <w:lvlJc w:val="left"/>
      <w:pPr>
        <w:tabs>
          <w:tab w:val="num" w:pos="2160"/>
        </w:tabs>
        <w:ind w:left="2160" w:hanging="2160"/>
      </w:pPr>
      <w:rPr>
        <w:rFonts w:cs="Times New Roman" w:hint="default"/>
      </w:rPr>
    </w:lvl>
    <w:lvl w:ilvl="1">
      <w:start w:val="1"/>
      <w:numFmt w:val="decimal"/>
      <w:lvlText w:val="%1.%2"/>
      <w:lvlJc w:val="left"/>
      <w:pPr>
        <w:tabs>
          <w:tab w:val="num" w:pos="2160"/>
        </w:tabs>
        <w:ind w:left="2160" w:hanging="2160"/>
      </w:pPr>
      <w:rPr>
        <w:rFonts w:cs="Times New Roman" w:hint="default"/>
      </w:rPr>
    </w:lvl>
    <w:lvl w:ilvl="2">
      <w:start w:val="4"/>
      <w:numFmt w:val="decimal"/>
      <w:lvlText w:val="%1.%2.%3"/>
      <w:lvlJc w:val="left"/>
      <w:pPr>
        <w:tabs>
          <w:tab w:val="num" w:pos="2160"/>
        </w:tabs>
        <w:ind w:left="2160" w:hanging="2160"/>
      </w:pPr>
      <w:rPr>
        <w:rFonts w:cs="Times New Roman" w:hint="default"/>
      </w:rPr>
    </w:lvl>
    <w:lvl w:ilvl="3">
      <w:start w:val="1"/>
      <w:numFmt w:val="decimal"/>
      <w:lvlText w:val="%1.%2.%3.%4"/>
      <w:lvlJc w:val="left"/>
      <w:pPr>
        <w:tabs>
          <w:tab w:val="num" w:pos="2160"/>
        </w:tabs>
        <w:ind w:left="2160" w:hanging="2160"/>
      </w:pPr>
      <w:rPr>
        <w:rFonts w:cs="Times New Roman" w:hint="default"/>
      </w:rPr>
    </w:lvl>
    <w:lvl w:ilvl="4">
      <w:start w:val="1"/>
      <w:numFmt w:val="decimal"/>
      <w:lvlText w:val="%1.%2.%3.%4.%5"/>
      <w:lvlJc w:val="left"/>
      <w:pPr>
        <w:tabs>
          <w:tab w:val="num" w:pos="2160"/>
        </w:tabs>
        <w:ind w:left="2160" w:hanging="2160"/>
      </w:pPr>
      <w:rPr>
        <w:rFonts w:cs="Times New Roman" w:hint="default"/>
      </w:rPr>
    </w:lvl>
    <w:lvl w:ilvl="5">
      <w:start w:val="1"/>
      <w:numFmt w:val="decimal"/>
      <w:lvlText w:val="%1.%2.%3.%4.%5.%6"/>
      <w:lvlJc w:val="left"/>
      <w:pPr>
        <w:tabs>
          <w:tab w:val="num" w:pos="2160"/>
        </w:tabs>
        <w:ind w:left="2160" w:hanging="216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7">
    <w:nsid w:val="315F3EE2"/>
    <w:multiLevelType w:val="multilevel"/>
    <w:tmpl w:val="74A084E4"/>
    <w:lvl w:ilvl="0">
      <w:start w:val="4"/>
      <w:numFmt w:val="decimal"/>
      <w:lvlText w:val="%1"/>
      <w:lvlJc w:val="left"/>
      <w:pPr>
        <w:tabs>
          <w:tab w:val="num" w:pos="2160"/>
        </w:tabs>
        <w:ind w:left="2160" w:hanging="2160"/>
      </w:pPr>
      <w:rPr>
        <w:rFonts w:cs="Times New Roman" w:hint="default"/>
      </w:rPr>
    </w:lvl>
    <w:lvl w:ilvl="1">
      <w:start w:val="1"/>
      <w:numFmt w:val="decimal"/>
      <w:lvlText w:val="%1.%2"/>
      <w:lvlJc w:val="left"/>
      <w:pPr>
        <w:tabs>
          <w:tab w:val="num" w:pos="2160"/>
        </w:tabs>
        <w:ind w:left="2160" w:hanging="2160"/>
      </w:pPr>
      <w:rPr>
        <w:rFonts w:cs="Times New Roman" w:hint="default"/>
      </w:rPr>
    </w:lvl>
    <w:lvl w:ilvl="2">
      <w:start w:val="4"/>
      <w:numFmt w:val="decimal"/>
      <w:lvlText w:val="%1.%2.%3"/>
      <w:lvlJc w:val="left"/>
      <w:pPr>
        <w:tabs>
          <w:tab w:val="num" w:pos="2160"/>
        </w:tabs>
        <w:ind w:left="2160" w:hanging="2160"/>
      </w:pPr>
      <w:rPr>
        <w:rFonts w:cs="Times New Roman" w:hint="default"/>
      </w:rPr>
    </w:lvl>
    <w:lvl w:ilvl="3">
      <w:start w:val="1"/>
      <w:numFmt w:val="decimal"/>
      <w:lvlText w:val="%1.%2.%3.%4"/>
      <w:lvlJc w:val="left"/>
      <w:pPr>
        <w:tabs>
          <w:tab w:val="num" w:pos="2160"/>
        </w:tabs>
        <w:ind w:left="2160" w:hanging="2160"/>
      </w:pPr>
      <w:rPr>
        <w:rFonts w:cs="Times New Roman" w:hint="default"/>
      </w:rPr>
    </w:lvl>
    <w:lvl w:ilvl="4">
      <w:start w:val="1"/>
      <w:numFmt w:val="decimal"/>
      <w:lvlText w:val="%1.%2.%3.%4.%5"/>
      <w:lvlJc w:val="left"/>
      <w:pPr>
        <w:tabs>
          <w:tab w:val="num" w:pos="2160"/>
        </w:tabs>
        <w:ind w:left="2160" w:hanging="2160"/>
      </w:pPr>
      <w:rPr>
        <w:rFonts w:cs="Times New Roman" w:hint="default"/>
      </w:rPr>
    </w:lvl>
    <w:lvl w:ilvl="5">
      <w:start w:val="1"/>
      <w:numFmt w:val="decimal"/>
      <w:lvlText w:val="%1.%2.%3.%4.%5.%6"/>
      <w:lvlJc w:val="left"/>
      <w:pPr>
        <w:tabs>
          <w:tab w:val="num" w:pos="2160"/>
        </w:tabs>
        <w:ind w:left="2160" w:hanging="216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8">
    <w:nsid w:val="336D1FAF"/>
    <w:multiLevelType w:val="multilevel"/>
    <w:tmpl w:val="412C8D46"/>
    <w:lvl w:ilvl="0">
      <w:start w:val="1"/>
      <w:numFmt w:val="decimal"/>
      <w:lvlText w:val="%1.0"/>
      <w:lvlJc w:val="left"/>
      <w:pPr>
        <w:tabs>
          <w:tab w:val="num" w:pos="720"/>
        </w:tabs>
        <w:ind w:left="720" w:hanging="720"/>
      </w:pPr>
      <w:rPr>
        <w:rFonts w:cs="Times New Roman" w:hint="default"/>
        <w:sz w:val="32"/>
      </w:rPr>
    </w:lvl>
    <w:lvl w:ilvl="1">
      <w:start w:val="1"/>
      <w:numFmt w:val="decimal"/>
      <w:lvlText w:val="%1.%2"/>
      <w:lvlJc w:val="left"/>
      <w:pPr>
        <w:tabs>
          <w:tab w:val="num" w:pos="1890"/>
        </w:tabs>
        <w:ind w:left="1890" w:hanging="720"/>
      </w:pPr>
      <w:rPr>
        <w:rFonts w:cs="Times New Roman"/>
        <w:sz w:val="24"/>
      </w:rPr>
    </w:lvl>
    <w:lvl w:ilvl="2">
      <w:start w:val="1"/>
      <w:numFmt w:val="decimal"/>
      <w:lvlText w:val="%1.%2.%3"/>
      <w:lvlJc w:val="left"/>
      <w:pPr>
        <w:tabs>
          <w:tab w:val="num" w:pos="2880"/>
        </w:tabs>
        <w:ind w:left="2880" w:hanging="720"/>
      </w:pPr>
      <w:rPr>
        <w:rFonts w:cs="Times New Roman"/>
        <w:sz w:val="24"/>
      </w:rPr>
    </w:lvl>
    <w:lvl w:ilvl="3">
      <w:start w:val="1"/>
      <w:numFmt w:val="decimal"/>
      <w:lvlText w:val="%1.%2.%3.%4"/>
      <w:lvlJc w:val="left"/>
      <w:pPr>
        <w:tabs>
          <w:tab w:val="num" w:pos="3690"/>
        </w:tabs>
        <w:ind w:left="3690" w:hanging="1080"/>
      </w:pPr>
      <w:rPr>
        <w:rFonts w:cs="Times New Roman" w:hint="default"/>
        <w:sz w:val="32"/>
      </w:rPr>
    </w:lvl>
    <w:lvl w:ilvl="4">
      <w:start w:val="1"/>
      <w:numFmt w:val="decimal"/>
      <w:lvlText w:val="%1.%2.%3.%4.%5"/>
      <w:lvlJc w:val="left"/>
      <w:pPr>
        <w:tabs>
          <w:tab w:val="num" w:pos="3960"/>
        </w:tabs>
        <w:ind w:left="3960" w:hanging="1080"/>
      </w:pPr>
      <w:rPr>
        <w:rFonts w:cs="Times New Roman" w:hint="default"/>
        <w:sz w:val="32"/>
      </w:rPr>
    </w:lvl>
    <w:lvl w:ilvl="5">
      <w:start w:val="1"/>
      <w:numFmt w:val="decimal"/>
      <w:lvlText w:val="%1.%2.%3.%4.%5.%6"/>
      <w:lvlJc w:val="left"/>
      <w:pPr>
        <w:tabs>
          <w:tab w:val="num" w:pos="5040"/>
        </w:tabs>
        <w:ind w:left="5040" w:hanging="1440"/>
      </w:pPr>
      <w:rPr>
        <w:rFonts w:cs="Times New Roman" w:hint="default"/>
        <w:sz w:val="32"/>
      </w:rPr>
    </w:lvl>
    <w:lvl w:ilvl="6">
      <w:start w:val="1"/>
      <w:numFmt w:val="decimal"/>
      <w:lvlText w:val="%1.%2.%3.%4.%5.%6.%7"/>
      <w:lvlJc w:val="left"/>
      <w:pPr>
        <w:tabs>
          <w:tab w:val="num" w:pos="5760"/>
        </w:tabs>
        <w:ind w:left="5760" w:hanging="1440"/>
      </w:pPr>
      <w:rPr>
        <w:rFonts w:cs="Times New Roman" w:hint="default"/>
        <w:sz w:val="32"/>
      </w:rPr>
    </w:lvl>
    <w:lvl w:ilvl="7">
      <w:start w:val="1"/>
      <w:numFmt w:val="decimal"/>
      <w:lvlText w:val="%1.%2.%3.%4.%5.%6.%7.%8"/>
      <w:lvlJc w:val="left"/>
      <w:pPr>
        <w:tabs>
          <w:tab w:val="num" w:pos="6840"/>
        </w:tabs>
        <w:ind w:left="6840" w:hanging="1800"/>
      </w:pPr>
      <w:rPr>
        <w:rFonts w:cs="Times New Roman" w:hint="default"/>
        <w:sz w:val="32"/>
      </w:rPr>
    </w:lvl>
    <w:lvl w:ilvl="8">
      <w:start w:val="1"/>
      <w:numFmt w:val="decimal"/>
      <w:lvlText w:val="%1.%2.%3.%4.%5.%6.%7.%8.%9"/>
      <w:lvlJc w:val="left"/>
      <w:pPr>
        <w:tabs>
          <w:tab w:val="num" w:pos="7560"/>
        </w:tabs>
        <w:ind w:left="7560" w:hanging="1800"/>
      </w:pPr>
      <w:rPr>
        <w:rFonts w:cs="Times New Roman" w:hint="default"/>
        <w:sz w:val="32"/>
      </w:rPr>
    </w:lvl>
  </w:abstractNum>
  <w:abstractNum w:abstractNumId="9">
    <w:nsid w:val="33FB6FAE"/>
    <w:multiLevelType w:val="hybridMultilevel"/>
    <w:tmpl w:val="5266979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37237716"/>
    <w:multiLevelType w:val="multilevel"/>
    <w:tmpl w:val="74F2C7D6"/>
    <w:lvl w:ilvl="0">
      <w:start w:val="4"/>
      <w:numFmt w:val="decimal"/>
      <w:lvlText w:val="%1"/>
      <w:lvlJc w:val="left"/>
      <w:pPr>
        <w:tabs>
          <w:tab w:val="num" w:pos="1440"/>
        </w:tabs>
        <w:ind w:left="1440" w:hanging="1440"/>
      </w:pPr>
      <w:rPr>
        <w:rFonts w:cs="Times New Roman" w:hint="default"/>
      </w:rPr>
    </w:lvl>
    <w:lvl w:ilvl="1">
      <w:start w:val="1"/>
      <w:numFmt w:val="decimal"/>
      <w:lvlText w:val="%1.%2"/>
      <w:lvlJc w:val="left"/>
      <w:pPr>
        <w:tabs>
          <w:tab w:val="num" w:pos="1440"/>
        </w:tabs>
        <w:ind w:left="1440" w:hanging="1440"/>
      </w:pPr>
      <w:rPr>
        <w:rFonts w:cs="Times New Roman" w:hint="default"/>
      </w:rPr>
    </w:lvl>
    <w:lvl w:ilvl="2">
      <w:start w:val="4"/>
      <w:numFmt w:val="decimal"/>
      <w:lvlText w:val="%1.%2.%3"/>
      <w:lvlJc w:val="left"/>
      <w:pPr>
        <w:tabs>
          <w:tab w:val="num" w:pos="1440"/>
        </w:tabs>
        <w:ind w:left="1440" w:hanging="1440"/>
      </w:pPr>
      <w:rPr>
        <w:rFonts w:cs="Times New Roman" w:hint="default"/>
      </w:rPr>
    </w:lvl>
    <w:lvl w:ilvl="3">
      <w:start w:val="1"/>
      <w:numFmt w:val="decimal"/>
      <w:lvlText w:val="%1.%2.%3.%4"/>
      <w:lvlJc w:val="left"/>
      <w:pPr>
        <w:tabs>
          <w:tab w:val="num" w:pos="1440"/>
        </w:tabs>
        <w:ind w:left="1440" w:hanging="144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1">
    <w:nsid w:val="37D40A1F"/>
    <w:multiLevelType w:val="hybridMultilevel"/>
    <w:tmpl w:val="DC728764"/>
    <w:lvl w:ilvl="0" w:tplc="04090011">
      <w:start w:val="14"/>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89C0180"/>
    <w:multiLevelType w:val="multilevel"/>
    <w:tmpl w:val="74A084E4"/>
    <w:lvl w:ilvl="0">
      <w:start w:val="4"/>
      <w:numFmt w:val="decimal"/>
      <w:lvlText w:val="%1"/>
      <w:lvlJc w:val="left"/>
      <w:pPr>
        <w:tabs>
          <w:tab w:val="num" w:pos="2160"/>
        </w:tabs>
        <w:ind w:left="2160" w:hanging="2160"/>
      </w:pPr>
      <w:rPr>
        <w:rFonts w:cs="Times New Roman" w:hint="default"/>
      </w:rPr>
    </w:lvl>
    <w:lvl w:ilvl="1">
      <w:start w:val="1"/>
      <w:numFmt w:val="decimal"/>
      <w:lvlText w:val="%1.%2"/>
      <w:lvlJc w:val="left"/>
      <w:pPr>
        <w:tabs>
          <w:tab w:val="num" w:pos="2160"/>
        </w:tabs>
        <w:ind w:left="2160" w:hanging="2160"/>
      </w:pPr>
      <w:rPr>
        <w:rFonts w:cs="Times New Roman" w:hint="default"/>
      </w:rPr>
    </w:lvl>
    <w:lvl w:ilvl="2">
      <w:start w:val="4"/>
      <w:numFmt w:val="decimal"/>
      <w:lvlText w:val="%1.%2.%3"/>
      <w:lvlJc w:val="left"/>
      <w:pPr>
        <w:tabs>
          <w:tab w:val="num" w:pos="2160"/>
        </w:tabs>
        <w:ind w:left="2160" w:hanging="2160"/>
      </w:pPr>
      <w:rPr>
        <w:rFonts w:cs="Times New Roman" w:hint="default"/>
      </w:rPr>
    </w:lvl>
    <w:lvl w:ilvl="3">
      <w:start w:val="1"/>
      <w:numFmt w:val="decimal"/>
      <w:lvlText w:val="%1.%2.%3.%4"/>
      <w:lvlJc w:val="left"/>
      <w:pPr>
        <w:tabs>
          <w:tab w:val="num" w:pos="2160"/>
        </w:tabs>
        <w:ind w:left="2160" w:hanging="2160"/>
      </w:pPr>
      <w:rPr>
        <w:rFonts w:cs="Times New Roman" w:hint="default"/>
      </w:rPr>
    </w:lvl>
    <w:lvl w:ilvl="4">
      <w:start w:val="1"/>
      <w:numFmt w:val="decimal"/>
      <w:lvlText w:val="%1.%2.%3.%4.%5"/>
      <w:lvlJc w:val="left"/>
      <w:pPr>
        <w:tabs>
          <w:tab w:val="num" w:pos="2160"/>
        </w:tabs>
        <w:ind w:left="2160" w:hanging="2160"/>
      </w:pPr>
      <w:rPr>
        <w:rFonts w:cs="Times New Roman" w:hint="default"/>
      </w:rPr>
    </w:lvl>
    <w:lvl w:ilvl="5">
      <w:start w:val="1"/>
      <w:numFmt w:val="decimal"/>
      <w:lvlText w:val="%1.%2.%3.%4.%5.%6"/>
      <w:lvlJc w:val="left"/>
      <w:pPr>
        <w:tabs>
          <w:tab w:val="num" w:pos="2160"/>
        </w:tabs>
        <w:ind w:left="2160" w:hanging="216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3">
    <w:nsid w:val="3EA6290A"/>
    <w:multiLevelType w:val="multilevel"/>
    <w:tmpl w:val="5928EFC6"/>
    <w:lvl w:ilvl="0">
      <w:start w:val="4"/>
      <w:numFmt w:val="decimal"/>
      <w:lvlText w:val="%1"/>
      <w:lvlJc w:val="left"/>
      <w:pPr>
        <w:tabs>
          <w:tab w:val="num" w:pos="1440"/>
        </w:tabs>
        <w:ind w:left="1440" w:hanging="1440"/>
      </w:pPr>
      <w:rPr>
        <w:rFonts w:cs="Times New Roman" w:hint="default"/>
      </w:rPr>
    </w:lvl>
    <w:lvl w:ilvl="1">
      <w:start w:val="1"/>
      <w:numFmt w:val="decimal"/>
      <w:lvlText w:val="%1.%2"/>
      <w:lvlJc w:val="left"/>
      <w:pPr>
        <w:tabs>
          <w:tab w:val="num" w:pos="1440"/>
        </w:tabs>
        <w:ind w:left="1440" w:hanging="1440"/>
      </w:pPr>
      <w:rPr>
        <w:rFonts w:cs="Times New Roman" w:hint="default"/>
      </w:rPr>
    </w:lvl>
    <w:lvl w:ilvl="2">
      <w:start w:val="3"/>
      <w:numFmt w:val="decimal"/>
      <w:lvlText w:val="%1.%2.%3"/>
      <w:lvlJc w:val="left"/>
      <w:pPr>
        <w:tabs>
          <w:tab w:val="num" w:pos="1440"/>
        </w:tabs>
        <w:ind w:left="1440" w:hanging="1440"/>
      </w:pPr>
      <w:rPr>
        <w:rFonts w:cs="Times New Roman" w:hint="default"/>
      </w:rPr>
    </w:lvl>
    <w:lvl w:ilvl="3">
      <w:start w:val="1"/>
      <w:numFmt w:val="decimal"/>
      <w:lvlText w:val="%1.%2.%3.%4"/>
      <w:lvlJc w:val="left"/>
      <w:pPr>
        <w:tabs>
          <w:tab w:val="num" w:pos="1440"/>
        </w:tabs>
        <w:ind w:left="1440" w:hanging="144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4">
    <w:nsid w:val="41687CB7"/>
    <w:multiLevelType w:val="multilevel"/>
    <w:tmpl w:val="7DBAA65E"/>
    <w:lvl w:ilvl="0">
      <w:start w:val="4"/>
      <w:numFmt w:val="decimal"/>
      <w:lvlText w:val="%1"/>
      <w:lvlJc w:val="left"/>
      <w:pPr>
        <w:tabs>
          <w:tab w:val="num" w:pos="720"/>
        </w:tabs>
        <w:ind w:left="720" w:hanging="720"/>
      </w:pPr>
      <w:rPr>
        <w:rFonts w:cs="Times New Roman" w:hint="default"/>
      </w:rPr>
    </w:lvl>
    <w:lvl w:ilvl="1">
      <w:start w:val="3"/>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5">
    <w:nsid w:val="4A427C73"/>
    <w:multiLevelType w:val="multilevel"/>
    <w:tmpl w:val="769485E6"/>
    <w:lvl w:ilvl="0">
      <w:start w:val="4"/>
      <w:numFmt w:val="decimal"/>
      <w:lvlText w:val="%1"/>
      <w:lvlJc w:val="left"/>
      <w:pPr>
        <w:tabs>
          <w:tab w:val="num" w:pos="2160"/>
        </w:tabs>
        <w:ind w:left="2160" w:hanging="2160"/>
      </w:pPr>
      <w:rPr>
        <w:rFonts w:cs="Times New Roman" w:hint="default"/>
      </w:rPr>
    </w:lvl>
    <w:lvl w:ilvl="1">
      <w:start w:val="1"/>
      <w:numFmt w:val="decimal"/>
      <w:lvlText w:val="%1.%2"/>
      <w:lvlJc w:val="left"/>
      <w:pPr>
        <w:tabs>
          <w:tab w:val="num" w:pos="2160"/>
        </w:tabs>
        <w:ind w:left="2160" w:hanging="2160"/>
      </w:pPr>
      <w:rPr>
        <w:rFonts w:cs="Times New Roman" w:hint="default"/>
      </w:rPr>
    </w:lvl>
    <w:lvl w:ilvl="2">
      <w:start w:val="4"/>
      <w:numFmt w:val="decimal"/>
      <w:lvlText w:val="%1.%2.%3"/>
      <w:lvlJc w:val="left"/>
      <w:pPr>
        <w:tabs>
          <w:tab w:val="num" w:pos="2160"/>
        </w:tabs>
        <w:ind w:left="2160" w:hanging="2160"/>
      </w:pPr>
      <w:rPr>
        <w:rFonts w:cs="Times New Roman" w:hint="default"/>
      </w:rPr>
    </w:lvl>
    <w:lvl w:ilvl="3">
      <w:start w:val="1"/>
      <w:numFmt w:val="decimal"/>
      <w:lvlText w:val="%1.%2.%3.%4"/>
      <w:lvlJc w:val="left"/>
      <w:pPr>
        <w:tabs>
          <w:tab w:val="num" w:pos="2160"/>
        </w:tabs>
        <w:ind w:left="2160" w:hanging="2160"/>
      </w:pPr>
      <w:rPr>
        <w:rFonts w:cs="Times New Roman" w:hint="default"/>
      </w:rPr>
    </w:lvl>
    <w:lvl w:ilvl="4">
      <w:start w:val="1"/>
      <w:numFmt w:val="decimal"/>
      <w:lvlText w:val="%1.%2.%3.%4.%5"/>
      <w:lvlJc w:val="left"/>
      <w:pPr>
        <w:tabs>
          <w:tab w:val="num" w:pos="2160"/>
        </w:tabs>
        <w:ind w:left="2160" w:hanging="2160"/>
      </w:pPr>
      <w:rPr>
        <w:rFonts w:cs="Times New Roman" w:hint="default"/>
      </w:rPr>
    </w:lvl>
    <w:lvl w:ilvl="5">
      <w:start w:val="1"/>
      <w:numFmt w:val="decimal"/>
      <w:lvlText w:val="%1.%2.%3.%4.%5.%6"/>
      <w:lvlJc w:val="left"/>
      <w:pPr>
        <w:tabs>
          <w:tab w:val="num" w:pos="2160"/>
        </w:tabs>
        <w:ind w:left="2160" w:hanging="216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6">
    <w:nsid w:val="521B18AD"/>
    <w:multiLevelType w:val="hybridMultilevel"/>
    <w:tmpl w:val="1A56A30E"/>
    <w:lvl w:ilvl="0" w:tplc="0CA8F0D0">
      <w:numFmt w:val="bullet"/>
      <w:lvlText w:val="-"/>
      <w:lvlJc w:val="left"/>
      <w:pPr>
        <w:ind w:left="2520" w:hanging="360"/>
      </w:pPr>
      <w:rPr>
        <w:rFonts w:ascii="Arial" w:eastAsia="Times New Roman" w:hAnsi="Aria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541F6FD0"/>
    <w:multiLevelType w:val="hybridMultilevel"/>
    <w:tmpl w:val="F7029D5C"/>
    <w:lvl w:ilvl="0" w:tplc="04090011">
      <w:start w:val="14"/>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54D363D5"/>
    <w:multiLevelType w:val="multilevel"/>
    <w:tmpl w:val="5EB00CBC"/>
    <w:lvl w:ilvl="0">
      <w:start w:val="4"/>
      <w:numFmt w:val="decimal"/>
      <w:lvlText w:val="%1"/>
      <w:lvlJc w:val="left"/>
      <w:pPr>
        <w:tabs>
          <w:tab w:val="num" w:pos="1440"/>
        </w:tabs>
        <w:ind w:left="1440" w:hanging="1440"/>
      </w:pPr>
      <w:rPr>
        <w:rFonts w:cs="Times New Roman" w:hint="default"/>
      </w:rPr>
    </w:lvl>
    <w:lvl w:ilvl="1">
      <w:start w:val="1"/>
      <w:numFmt w:val="decimal"/>
      <w:lvlText w:val="%1.%2"/>
      <w:lvlJc w:val="left"/>
      <w:pPr>
        <w:tabs>
          <w:tab w:val="num" w:pos="1440"/>
        </w:tabs>
        <w:ind w:left="1440" w:hanging="1440"/>
      </w:pPr>
      <w:rPr>
        <w:rFonts w:cs="Times New Roman" w:hint="default"/>
      </w:rPr>
    </w:lvl>
    <w:lvl w:ilvl="2">
      <w:start w:val="4"/>
      <w:numFmt w:val="decimal"/>
      <w:lvlText w:val="%1.%2.%3"/>
      <w:lvlJc w:val="left"/>
      <w:pPr>
        <w:tabs>
          <w:tab w:val="num" w:pos="1440"/>
        </w:tabs>
        <w:ind w:left="1440" w:hanging="1440"/>
      </w:pPr>
      <w:rPr>
        <w:rFonts w:cs="Times New Roman" w:hint="default"/>
      </w:rPr>
    </w:lvl>
    <w:lvl w:ilvl="3">
      <w:start w:val="3"/>
      <w:numFmt w:val="decimal"/>
      <w:lvlText w:val="%1.%2.%3.%4"/>
      <w:lvlJc w:val="left"/>
      <w:pPr>
        <w:tabs>
          <w:tab w:val="num" w:pos="1440"/>
        </w:tabs>
        <w:ind w:left="1440" w:hanging="144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9">
    <w:nsid w:val="55084A06"/>
    <w:multiLevelType w:val="multilevel"/>
    <w:tmpl w:val="0E5C4B24"/>
    <w:lvl w:ilvl="0">
      <w:start w:val="2"/>
      <w:numFmt w:val="decimal"/>
      <w:lvlText w:val="%1"/>
      <w:lvlJc w:val="left"/>
      <w:pPr>
        <w:tabs>
          <w:tab w:val="num" w:pos="2160"/>
        </w:tabs>
        <w:ind w:left="2160" w:hanging="2160"/>
      </w:pPr>
      <w:rPr>
        <w:rFonts w:cs="Times New Roman" w:hint="default"/>
      </w:rPr>
    </w:lvl>
    <w:lvl w:ilvl="1">
      <w:start w:val="4"/>
      <w:numFmt w:val="decimal"/>
      <w:lvlText w:val="%1.%2"/>
      <w:lvlJc w:val="left"/>
      <w:pPr>
        <w:tabs>
          <w:tab w:val="num" w:pos="3240"/>
        </w:tabs>
        <w:ind w:left="3240" w:hanging="2160"/>
      </w:pPr>
      <w:rPr>
        <w:rFonts w:cs="Times New Roman" w:hint="default"/>
      </w:rPr>
    </w:lvl>
    <w:lvl w:ilvl="2">
      <w:start w:val="4"/>
      <w:numFmt w:val="decimal"/>
      <w:lvlText w:val="%1.%2.%3"/>
      <w:lvlJc w:val="left"/>
      <w:pPr>
        <w:tabs>
          <w:tab w:val="num" w:pos="4320"/>
        </w:tabs>
        <w:ind w:left="4320" w:hanging="2160"/>
      </w:pPr>
      <w:rPr>
        <w:rFonts w:cs="Times New Roman" w:hint="default"/>
      </w:rPr>
    </w:lvl>
    <w:lvl w:ilvl="3">
      <w:start w:val="1"/>
      <w:numFmt w:val="decimal"/>
      <w:lvlText w:val="%1.%2.%3.%4"/>
      <w:lvlJc w:val="left"/>
      <w:pPr>
        <w:tabs>
          <w:tab w:val="num" w:pos="5400"/>
        </w:tabs>
        <w:ind w:left="5400" w:hanging="2160"/>
      </w:pPr>
      <w:rPr>
        <w:rFonts w:cs="Times New Roman" w:hint="default"/>
      </w:rPr>
    </w:lvl>
    <w:lvl w:ilvl="4">
      <w:start w:val="1"/>
      <w:numFmt w:val="decimal"/>
      <w:lvlText w:val="%1.%2.%3.%4.%5"/>
      <w:lvlJc w:val="left"/>
      <w:pPr>
        <w:tabs>
          <w:tab w:val="num" w:pos="6480"/>
        </w:tabs>
        <w:ind w:left="6480" w:hanging="2160"/>
      </w:pPr>
      <w:rPr>
        <w:rFonts w:cs="Times New Roman" w:hint="default"/>
      </w:rPr>
    </w:lvl>
    <w:lvl w:ilvl="5">
      <w:start w:val="1"/>
      <w:numFmt w:val="decimal"/>
      <w:lvlText w:val="%1.%2.%3.%4.%5.%6"/>
      <w:lvlJc w:val="left"/>
      <w:pPr>
        <w:tabs>
          <w:tab w:val="num" w:pos="7560"/>
        </w:tabs>
        <w:ind w:left="7560" w:hanging="2160"/>
      </w:pPr>
      <w:rPr>
        <w:rFonts w:cs="Times New Roman" w:hint="default"/>
      </w:rPr>
    </w:lvl>
    <w:lvl w:ilvl="6">
      <w:start w:val="1"/>
      <w:numFmt w:val="decimal"/>
      <w:lvlText w:val="%1.%2.%3.%4.%5.%6.%7"/>
      <w:lvlJc w:val="left"/>
      <w:pPr>
        <w:tabs>
          <w:tab w:val="num" w:pos="8640"/>
        </w:tabs>
        <w:ind w:left="8640" w:hanging="2160"/>
      </w:pPr>
      <w:rPr>
        <w:rFonts w:cs="Times New Roman" w:hint="default"/>
      </w:rPr>
    </w:lvl>
    <w:lvl w:ilvl="7">
      <w:start w:val="1"/>
      <w:numFmt w:val="decimal"/>
      <w:lvlText w:val="%1.%2.%3.%4.%5.%6.%7.%8"/>
      <w:lvlJc w:val="left"/>
      <w:pPr>
        <w:tabs>
          <w:tab w:val="num" w:pos="9720"/>
        </w:tabs>
        <w:ind w:left="9720" w:hanging="2160"/>
      </w:pPr>
      <w:rPr>
        <w:rFonts w:cs="Times New Roman" w:hint="default"/>
      </w:rPr>
    </w:lvl>
    <w:lvl w:ilvl="8">
      <w:start w:val="1"/>
      <w:numFmt w:val="decimal"/>
      <w:lvlText w:val="%1.%2.%3.%4.%5.%6.%7.%8.%9"/>
      <w:lvlJc w:val="left"/>
      <w:pPr>
        <w:tabs>
          <w:tab w:val="num" w:pos="10800"/>
        </w:tabs>
        <w:ind w:left="10800" w:hanging="2160"/>
      </w:pPr>
      <w:rPr>
        <w:rFonts w:cs="Times New Roman" w:hint="default"/>
      </w:rPr>
    </w:lvl>
  </w:abstractNum>
  <w:abstractNum w:abstractNumId="20">
    <w:nsid w:val="5DBF3E1A"/>
    <w:multiLevelType w:val="multilevel"/>
    <w:tmpl w:val="74A084E4"/>
    <w:lvl w:ilvl="0">
      <w:start w:val="4"/>
      <w:numFmt w:val="decimal"/>
      <w:lvlText w:val="%1"/>
      <w:lvlJc w:val="left"/>
      <w:pPr>
        <w:tabs>
          <w:tab w:val="num" w:pos="2160"/>
        </w:tabs>
        <w:ind w:left="2160" w:hanging="2160"/>
      </w:pPr>
      <w:rPr>
        <w:rFonts w:cs="Times New Roman" w:hint="default"/>
      </w:rPr>
    </w:lvl>
    <w:lvl w:ilvl="1">
      <w:start w:val="1"/>
      <w:numFmt w:val="decimal"/>
      <w:lvlText w:val="%1.%2"/>
      <w:lvlJc w:val="left"/>
      <w:pPr>
        <w:tabs>
          <w:tab w:val="num" w:pos="2160"/>
        </w:tabs>
        <w:ind w:left="2160" w:hanging="2160"/>
      </w:pPr>
      <w:rPr>
        <w:rFonts w:cs="Times New Roman" w:hint="default"/>
      </w:rPr>
    </w:lvl>
    <w:lvl w:ilvl="2">
      <w:start w:val="4"/>
      <w:numFmt w:val="decimal"/>
      <w:lvlText w:val="%1.%2.%3"/>
      <w:lvlJc w:val="left"/>
      <w:pPr>
        <w:tabs>
          <w:tab w:val="num" w:pos="2160"/>
        </w:tabs>
        <w:ind w:left="2160" w:hanging="2160"/>
      </w:pPr>
      <w:rPr>
        <w:rFonts w:cs="Times New Roman" w:hint="default"/>
      </w:rPr>
    </w:lvl>
    <w:lvl w:ilvl="3">
      <w:start w:val="1"/>
      <w:numFmt w:val="decimal"/>
      <w:lvlText w:val="%1.%2.%3.%4"/>
      <w:lvlJc w:val="left"/>
      <w:pPr>
        <w:tabs>
          <w:tab w:val="num" w:pos="2160"/>
        </w:tabs>
        <w:ind w:left="2160" w:hanging="2160"/>
      </w:pPr>
      <w:rPr>
        <w:rFonts w:cs="Times New Roman" w:hint="default"/>
      </w:rPr>
    </w:lvl>
    <w:lvl w:ilvl="4">
      <w:start w:val="1"/>
      <w:numFmt w:val="decimal"/>
      <w:lvlText w:val="%1.%2.%3.%4.%5"/>
      <w:lvlJc w:val="left"/>
      <w:pPr>
        <w:tabs>
          <w:tab w:val="num" w:pos="2160"/>
        </w:tabs>
        <w:ind w:left="2160" w:hanging="2160"/>
      </w:pPr>
      <w:rPr>
        <w:rFonts w:cs="Times New Roman" w:hint="default"/>
      </w:rPr>
    </w:lvl>
    <w:lvl w:ilvl="5">
      <w:start w:val="1"/>
      <w:numFmt w:val="decimal"/>
      <w:lvlText w:val="%1.%2.%3.%4.%5.%6"/>
      <w:lvlJc w:val="left"/>
      <w:pPr>
        <w:tabs>
          <w:tab w:val="num" w:pos="2160"/>
        </w:tabs>
        <w:ind w:left="2160" w:hanging="216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1">
    <w:nsid w:val="614A0D7F"/>
    <w:multiLevelType w:val="hybridMultilevel"/>
    <w:tmpl w:val="AEEE5CC0"/>
    <w:lvl w:ilvl="0" w:tplc="0E36B412">
      <w:numFmt w:val="bullet"/>
      <w:lvlText w:val="-"/>
      <w:lvlJc w:val="left"/>
      <w:pPr>
        <w:ind w:left="3240" w:hanging="360"/>
      </w:pPr>
      <w:rPr>
        <w:rFonts w:ascii="Arial" w:eastAsia="Times New Roman" w:hAnsi="Arial" w:hint="default"/>
      </w:rPr>
    </w:lvl>
    <w:lvl w:ilvl="1" w:tplc="04090003" w:tentative="1">
      <w:start w:val="1"/>
      <w:numFmt w:val="bullet"/>
      <w:lvlText w:val="o"/>
      <w:lvlJc w:val="left"/>
      <w:pPr>
        <w:ind w:left="3960" w:hanging="360"/>
      </w:pPr>
      <w:rPr>
        <w:rFonts w:ascii="Courier New" w:hAnsi="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nsid w:val="68EE50EE"/>
    <w:multiLevelType w:val="singleLevel"/>
    <w:tmpl w:val="E6700F0E"/>
    <w:lvl w:ilvl="0">
      <w:start w:val="1"/>
      <w:numFmt w:val="decimal"/>
      <w:lvlText w:val="%1)"/>
      <w:legacy w:legacy="1" w:legacySpace="0" w:legacyIndent="360"/>
      <w:lvlJc w:val="left"/>
      <w:pPr>
        <w:ind w:left="360" w:hanging="360"/>
      </w:pPr>
      <w:rPr>
        <w:rFonts w:cs="Times New Roman"/>
      </w:rPr>
    </w:lvl>
  </w:abstractNum>
  <w:abstractNum w:abstractNumId="23">
    <w:nsid w:val="70D32A7F"/>
    <w:multiLevelType w:val="hybridMultilevel"/>
    <w:tmpl w:val="10D6304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752B462F"/>
    <w:multiLevelType w:val="multilevel"/>
    <w:tmpl w:val="244A9F38"/>
    <w:lvl w:ilvl="0">
      <w:start w:val="4"/>
      <w:numFmt w:val="decimal"/>
      <w:lvlText w:val="%1"/>
      <w:lvlJc w:val="left"/>
      <w:pPr>
        <w:tabs>
          <w:tab w:val="num" w:pos="2160"/>
        </w:tabs>
        <w:ind w:left="2160" w:hanging="2160"/>
      </w:pPr>
      <w:rPr>
        <w:rFonts w:cs="Times New Roman" w:hint="default"/>
        <w:b/>
      </w:rPr>
    </w:lvl>
    <w:lvl w:ilvl="1">
      <w:start w:val="1"/>
      <w:numFmt w:val="decimal"/>
      <w:lvlText w:val="%1.%2"/>
      <w:lvlJc w:val="left"/>
      <w:pPr>
        <w:tabs>
          <w:tab w:val="num" w:pos="2160"/>
        </w:tabs>
        <w:ind w:left="2160" w:hanging="2160"/>
      </w:pPr>
      <w:rPr>
        <w:rFonts w:cs="Times New Roman" w:hint="default"/>
        <w:b/>
      </w:rPr>
    </w:lvl>
    <w:lvl w:ilvl="2">
      <w:start w:val="3"/>
      <w:numFmt w:val="decimal"/>
      <w:lvlText w:val="%1.%2.%3"/>
      <w:lvlJc w:val="left"/>
      <w:pPr>
        <w:tabs>
          <w:tab w:val="num" w:pos="2160"/>
        </w:tabs>
        <w:ind w:left="2160" w:hanging="2160"/>
      </w:pPr>
      <w:rPr>
        <w:rFonts w:cs="Times New Roman" w:hint="default"/>
        <w:b/>
      </w:rPr>
    </w:lvl>
    <w:lvl w:ilvl="3">
      <w:start w:val="1"/>
      <w:numFmt w:val="decimal"/>
      <w:lvlText w:val="%1.%2.%3.%4"/>
      <w:lvlJc w:val="left"/>
      <w:pPr>
        <w:tabs>
          <w:tab w:val="num" w:pos="2160"/>
        </w:tabs>
        <w:ind w:left="2160" w:hanging="2160"/>
      </w:pPr>
      <w:rPr>
        <w:rFonts w:cs="Times New Roman" w:hint="default"/>
        <w:b/>
      </w:rPr>
    </w:lvl>
    <w:lvl w:ilvl="4">
      <w:start w:val="1"/>
      <w:numFmt w:val="decimal"/>
      <w:lvlText w:val="%1.%2.%3.%4.%5"/>
      <w:lvlJc w:val="left"/>
      <w:pPr>
        <w:tabs>
          <w:tab w:val="num" w:pos="2160"/>
        </w:tabs>
        <w:ind w:left="2160" w:hanging="2160"/>
      </w:pPr>
      <w:rPr>
        <w:rFonts w:cs="Times New Roman" w:hint="default"/>
        <w:b/>
      </w:rPr>
    </w:lvl>
    <w:lvl w:ilvl="5">
      <w:start w:val="1"/>
      <w:numFmt w:val="decimal"/>
      <w:lvlText w:val="%1.%2.%3.%4.%5.%6"/>
      <w:lvlJc w:val="left"/>
      <w:pPr>
        <w:tabs>
          <w:tab w:val="num" w:pos="2160"/>
        </w:tabs>
        <w:ind w:left="2160" w:hanging="2160"/>
      </w:pPr>
      <w:rPr>
        <w:rFonts w:cs="Times New Roman" w:hint="default"/>
        <w:b/>
      </w:rPr>
    </w:lvl>
    <w:lvl w:ilvl="6">
      <w:start w:val="1"/>
      <w:numFmt w:val="decimal"/>
      <w:lvlText w:val="%1.%2.%3.%4.%5.%6.%7"/>
      <w:lvlJc w:val="left"/>
      <w:pPr>
        <w:tabs>
          <w:tab w:val="num" w:pos="2160"/>
        </w:tabs>
        <w:ind w:left="2160" w:hanging="2160"/>
      </w:pPr>
      <w:rPr>
        <w:rFonts w:cs="Times New Roman" w:hint="default"/>
        <w:b/>
      </w:rPr>
    </w:lvl>
    <w:lvl w:ilvl="7">
      <w:start w:val="1"/>
      <w:numFmt w:val="decimal"/>
      <w:lvlText w:val="%1.%2.%3.%4.%5.%6.%7.%8"/>
      <w:lvlJc w:val="left"/>
      <w:pPr>
        <w:tabs>
          <w:tab w:val="num" w:pos="2160"/>
        </w:tabs>
        <w:ind w:left="2160" w:hanging="2160"/>
      </w:pPr>
      <w:rPr>
        <w:rFonts w:cs="Times New Roman" w:hint="default"/>
        <w:b/>
      </w:rPr>
    </w:lvl>
    <w:lvl w:ilvl="8">
      <w:start w:val="1"/>
      <w:numFmt w:val="decimal"/>
      <w:lvlText w:val="%1.%2.%3.%4.%5.%6.%7.%8.%9"/>
      <w:lvlJc w:val="left"/>
      <w:pPr>
        <w:tabs>
          <w:tab w:val="num" w:pos="2160"/>
        </w:tabs>
        <w:ind w:left="2160" w:hanging="2160"/>
      </w:pPr>
      <w:rPr>
        <w:rFonts w:cs="Times New Roman" w:hint="default"/>
        <w:b/>
      </w:rPr>
    </w:lvl>
  </w:abstractNum>
  <w:abstractNum w:abstractNumId="25">
    <w:nsid w:val="796E42BD"/>
    <w:multiLevelType w:val="multilevel"/>
    <w:tmpl w:val="07885E7C"/>
    <w:lvl w:ilvl="0">
      <w:start w:val="4"/>
      <w:numFmt w:val="decimal"/>
      <w:lvlText w:val="%1"/>
      <w:lvlJc w:val="left"/>
      <w:pPr>
        <w:tabs>
          <w:tab w:val="num" w:pos="720"/>
        </w:tabs>
        <w:ind w:left="720" w:hanging="720"/>
      </w:pPr>
      <w:rPr>
        <w:rFonts w:cs="Times New Roman" w:hint="default"/>
      </w:rPr>
    </w:lvl>
    <w:lvl w:ilvl="1">
      <w:start w:val="5"/>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26">
    <w:nsid w:val="79807A41"/>
    <w:multiLevelType w:val="hybridMultilevel"/>
    <w:tmpl w:val="9F16BF2E"/>
    <w:lvl w:ilvl="0" w:tplc="0409000F">
      <w:start w:val="1"/>
      <w:numFmt w:val="decimal"/>
      <w:lvlText w:val="%1."/>
      <w:lvlJc w:val="left"/>
      <w:pPr>
        <w:ind w:left="2160" w:hanging="360"/>
      </w:pPr>
      <w:rPr>
        <w:rFonts w:cs="Times New Roman"/>
      </w:rPr>
    </w:lvl>
    <w:lvl w:ilvl="1" w:tplc="04090019" w:tentative="1">
      <w:start w:val="1"/>
      <w:numFmt w:val="lowerLetter"/>
      <w:lvlText w:val="%2."/>
      <w:lvlJc w:val="left"/>
      <w:pPr>
        <w:ind w:left="2880" w:hanging="360"/>
      </w:pPr>
      <w:rPr>
        <w:rFonts w:cs="Times New Roman"/>
      </w:rPr>
    </w:lvl>
    <w:lvl w:ilvl="2" w:tplc="0409001B" w:tentative="1">
      <w:start w:val="1"/>
      <w:numFmt w:val="lowerRoman"/>
      <w:lvlText w:val="%3."/>
      <w:lvlJc w:val="right"/>
      <w:pPr>
        <w:ind w:left="3600" w:hanging="180"/>
      </w:pPr>
      <w:rPr>
        <w:rFonts w:cs="Times New Roman"/>
      </w:rPr>
    </w:lvl>
    <w:lvl w:ilvl="3" w:tplc="0409000F" w:tentative="1">
      <w:start w:val="1"/>
      <w:numFmt w:val="decimal"/>
      <w:lvlText w:val="%4."/>
      <w:lvlJc w:val="left"/>
      <w:pPr>
        <w:ind w:left="4320" w:hanging="360"/>
      </w:pPr>
      <w:rPr>
        <w:rFonts w:cs="Times New Roman"/>
      </w:rPr>
    </w:lvl>
    <w:lvl w:ilvl="4" w:tplc="04090019" w:tentative="1">
      <w:start w:val="1"/>
      <w:numFmt w:val="lowerLetter"/>
      <w:lvlText w:val="%5."/>
      <w:lvlJc w:val="left"/>
      <w:pPr>
        <w:ind w:left="5040" w:hanging="360"/>
      </w:pPr>
      <w:rPr>
        <w:rFonts w:cs="Times New Roman"/>
      </w:rPr>
    </w:lvl>
    <w:lvl w:ilvl="5" w:tplc="0409001B" w:tentative="1">
      <w:start w:val="1"/>
      <w:numFmt w:val="lowerRoman"/>
      <w:lvlText w:val="%6."/>
      <w:lvlJc w:val="right"/>
      <w:pPr>
        <w:ind w:left="5760" w:hanging="180"/>
      </w:pPr>
      <w:rPr>
        <w:rFonts w:cs="Times New Roman"/>
      </w:rPr>
    </w:lvl>
    <w:lvl w:ilvl="6" w:tplc="0409000F" w:tentative="1">
      <w:start w:val="1"/>
      <w:numFmt w:val="decimal"/>
      <w:lvlText w:val="%7."/>
      <w:lvlJc w:val="left"/>
      <w:pPr>
        <w:ind w:left="6480" w:hanging="360"/>
      </w:pPr>
      <w:rPr>
        <w:rFonts w:cs="Times New Roman"/>
      </w:rPr>
    </w:lvl>
    <w:lvl w:ilvl="7" w:tplc="04090019" w:tentative="1">
      <w:start w:val="1"/>
      <w:numFmt w:val="lowerLetter"/>
      <w:lvlText w:val="%8."/>
      <w:lvlJc w:val="left"/>
      <w:pPr>
        <w:ind w:left="7200" w:hanging="360"/>
      </w:pPr>
      <w:rPr>
        <w:rFonts w:cs="Times New Roman"/>
      </w:rPr>
    </w:lvl>
    <w:lvl w:ilvl="8" w:tplc="0409001B" w:tentative="1">
      <w:start w:val="1"/>
      <w:numFmt w:val="lowerRoman"/>
      <w:lvlText w:val="%9."/>
      <w:lvlJc w:val="right"/>
      <w:pPr>
        <w:ind w:left="7920" w:hanging="180"/>
      </w:pPr>
      <w:rPr>
        <w:rFonts w:cs="Times New Roman"/>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22"/>
  </w:num>
  <w:num w:numId="3">
    <w:abstractNumId w:val="19"/>
  </w:num>
  <w:num w:numId="4">
    <w:abstractNumId w:val="25"/>
  </w:num>
  <w:num w:numId="5">
    <w:abstractNumId w:val="13"/>
  </w:num>
  <w:num w:numId="6">
    <w:abstractNumId w:val="1"/>
  </w:num>
  <w:num w:numId="7">
    <w:abstractNumId w:val="14"/>
  </w:num>
  <w:num w:numId="8">
    <w:abstractNumId w:val="9"/>
  </w:num>
  <w:num w:numId="9">
    <w:abstractNumId w:val="24"/>
  </w:num>
  <w:num w:numId="10">
    <w:abstractNumId w:val="2"/>
  </w:num>
  <w:num w:numId="11">
    <w:abstractNumId w:val="5"/>
  </w:num>
  <w:num w:numId="12">
    <w:abstractNumId w:val="10"/>
  </w:num>
  <w:num w:numId="13">
    <w:abstractNumId w:val="18"/>
  </w:num>
  <w:num w:numId="14">
    <w:abstractNumId w:val="8"/>
  </w:num>
  <w:num w:numId="15">
    <w:abstractNumId w:val="23"/>
  </w:num>
  <w:num w:numId="16">
    <w:abstractNumId w:val="6"/>
  </w:num>
  <w:num w:numId="17">
    <w:abstractNumId w:val="15"/>
  </w:num>
  <w:num w:numId="18">
    <w:abstractNumId w:val="12"/>
  </w:num>
  <w:num w:numId="19">
    <w:abstractNumId w:val="20"/>
  </w:num>
  <w:num w:numId="20">
    <w:abstractNumId w:val="7"/>
  </w:num>
  <w:num w:numId="21">
    <w:abstractNumId w:val="8"/>
  </w:num>
  <w:num w:numId="22">
    <w:abstractNumId w:val="8"/>
    <w:lvlOverride w:ilvl="0">
      <w:startOverride w:val="6"/>
    </w:lvlOverride>
    <w:lvlOverride w:ilvl="1">
      <w:startOverride w:val="4"/>
    </w:lvlOverride>
  </w:num>
  <w:num w:numId="23">
    <w:abstractNumId w:val="8"/>
    <w:lvlOverride w:ilvl="0">
      <w:startOverride w:val="6"/>
    </w:lvlOverride>
    <w:lvlOverride w:ilvl="1">
      <w:startOverride w:val="5"/>
    </w:lvlOverride>
  </w:num>
  <w:num w:numId="24">
    <w:abstractNumId w:val="8"/>
    <w:lvlOverride w:ilvl="0">
      <w:startOverride w:val="6"/>
    </w:lvlOverride>
    <w:lvlOverride w:ilvl="1">
      <w:startOverride w:val="5"/>
    </w:lvlOverride>
  </w:num>
  <w:num w:numId="25">
    <w:abstractNumId w:val="8"/>
    <w:lvlOverride w:ilvl="0">
      <w:startOverride w:val="7"/>
    </w:lvlOverride>
    <w:lvlOverride w:ilvl="1">
      <w:startOverride w:val="4"/>
    </w:lvlOverride>
  </w:num>
  <w:num w:numId="26">
    <w:abstractNumId w:val="8"/>
  </w:num>
  <w:num w:numId="27">
    <w:abstractNumId w:val="8"/>
  </w:num>
  <w:num w:numId="28">
    <w:abstractNumId w:val="8"/>
    <w:lvlOverride w:ilvl="0">
      <w:startOverride w:val="5"/>
    </w:lvlOverride>
    <w:lvlOverride w:ilvl="1">
      <w:startOverride w:val="4"/>
    </w:lvlOverride>
    <w:lvlOverride w:ilvl="2">
      <w:startOverride w:val="2"/>
    </w:lvlOverride>
  </w:num>
  <w:num w:numId="29">
    <w:abstractNumId w:val="11"/>
  </w:num>
  <w:num w:numId="30">
    <w:abstractNumId w:val="17"/>
  </w:num>
  <w:num w:numId="31">
    <w:abstractNumId w:val="4"/>
  </w:num>
  <w:num w:numId="32">
    <w:abstractNumId w:val="26"/>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16"/>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
    <w:lvlOverride w:ilvl="0">
      <w:startOverride w:val="7"/>
    </w:lvlOverride>
    <w:lvlOverride w:ilvl="1"/>
  </w:num>
  <w:num w:numId="41">
    <w:abstractNumId w:val="3"/>
  </w:num>
  <w:num w:numId="4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stylePaneFormatFilter w:val="3F01"/>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6814D2"/>
    <w:rsid w:val="000003B3"/>
    <w:rsid w:val="00001B1E"/>
    <w:rsid w:val="000022BF"/>
    <w:rsid w:val="00003547"/>
    <w:rsid w:val="00004CF9"/>
    <w:rsid w:val="00011FAB"/>
    <w:rsid w:val="00013A46"/>
    <w:rsid w:val="00013BF2"/>
    <w:rsid w:val="0002771D"/>
    <w:rsid w:val="00030C57"/>
    <w:rsid w:val="000312B0"/>
    <w:rsid w:val="00035421"/>
    <w:rsid w:val="000452FC"/>
    <w:rsid w:val="00045609"/>
    <w:rsid w:val="000534C0"/>
    <w:rsid w:val="00055DEE"/>
    <w:rsid w:val="000563D9"/>
    <w:rsid w:val="000635A7"/>
    <w:rsid w:val="000668DB"/>
    <w:rsid w:val="00067F74"/>
    <w:rsid w:val="000701B2"/>
    <w:rsid w:val="000714DA"/>
    <w:rsid w:val="00073CF0"/>
    <w:rsid w:val="0007641B"/>
    <w:rsid w:val="00080761"/>
    <w:rsid w:val="0009179E"/>
    <w:rsid w:val="000962C1"/>
    <w:rsid w:val="00096546"/>
    <w:rsid w:val="000A09CC"/>
    <w:rsid w:val="000A0D87"/>
    <w:rsid w:val="000A0E48"/>
    <w:rsid w:val="000A4061"/>
    <w:rsid w:val="000A61D7"/>
    <w:rsid w:val="000B699B"/>
    <w:rsid w:val="000B7D2B"/>
    <w:rsid w:val="000D3006"/>
    <w:rsid w:val="000D41F5"/>
    <w:rsid w:val="000D5314"/>
    <w:rsid w:val="000D5362"/>
    <w:rsid w:val="000D58BA"/>
    <w:rsid w:val="000E057A"/>
    <w:rsid w:val="000E428E"/>
    <w:rsid w:val="000E46DB"/>
    <w:rsid w:val="000F1A68"/>
    <w:rsid w:val="000F54FF"/>
    <w:rsid w:val="00104C8E"/>
    <w:rsid w:val="00107351"/>
    <w:rsid w:val="00107E63"/>
    <w:rsid w:val="001117B1"/>
    <w:rsid w:val="00112B07"/>
    <w:rsid w:val="001160B8"/>
    <w:rsid w:val="00116E14"/>
    <w:rsid w:val="00124F67"/>
    <w:rsid w:val="00131BC5"/>
    <w:rsid w:val="00137112"/>
    <w:rsid w:val="00141477"/>
    <w:rsid w:val="00150474"/>
    <w:rsid w:val="00152F7F"/>
    <w:rsid w:val="00154CE5"/>
    <w:rsid w:val="001556EC"/>
    <w:rsid w:val="00157D97"/>
    <w:rsid w:val="001600BA"/>
    <w:rsid w:val="00160A50"/>
    <w:rsid w:val="00164A73"/>
    <w:rsid w:val="00164E17"/>
    <w:rsid w:val="00166B16"/>
    <w:rsid w:val="00181DB4"/>
    <w:rsid w:val="00182B46"/>
    <w:rsid w:val="00185E48"/>
    <w:rsid w:val="00185FAE"/>
    <w:rsid w:val="00194789"/>
    <w:rsid w:val="001A4DE8"/>
    <w:rsid w:val="001A5BFE"/>
    <w:rsid w:val="001B2052"/>
    <w:rsid w:val="001B6063"/>
    <w:rsid w:val="001C0B9B"/>
    <w:rsid w:val="001C0DF1"/>
    <w:rsid w:val="001C1C44"/>
    <w:rsid w:val="001C29F9"/>
    <w:rsid w:val="001C4E71"/>
    <w:rsid w:val="001C62F0"/>
    <w:rsid w:val="001C7851"/>
    <w:rsid w:val="001D4D7D"/>
    <w:rsid w:val="001D6373"/>
    <w:rsid w:val="001D6756"/>
    <w:rsid w:val="001E4171"/>
    <w:rsid w:val="001E4BA0"/>
    <w:rsid w:val="001E5892"/>
    <w:rsid w:val="001E5C24"/>
    <w:rsid w:val="001F29F1"/>
    <w:rsid w:val="001F3F67"/>
    <w:rsid w:val="001F7A95"/>
    <w:rsid w:val="002020B7"/>
    <w:rsid w:val="002116F6"/>
    <w:rsid w:val="00211C07"/>
    <w:rsid w:val="00212AC2"/>
    <w:rsid w:val="00216E51"/>
    <w:rsid w:val="0022057D"/>
    <w:rsid w:val="00221FE3"/>
    <w:rsid w:val="00222F5F"/>
    <w:rsid w:val="002364E4"/>
    <w:rsid w:val="002408C3"/>
    <w:rsid w:val="00241C4A"/>
    <w:rsid w:val="0024356B"/>
    <w:rsid w:val="00246CBB"/>
    <w:rsid w:val="0025087E"/>
    <w:rsid w:val="002508E7"/>
    <w:rsid w:val="00254814"/>
    <w:rsid w:val="00262493"/>
    <w:rsid w:val="002653E8"/>
    <w:rsid w:val="00266ACB"/>
    <w:rsid w:val="00270131"/>
    <w:rsid w:val="00271B9D"/>
    <w:rsid w:val="0027333C"/>
    <w:rsid w:val="00274426"/>
    <w:rsid w:val="00274B87"/>
    <w:rsid w:val="00282096"/>
    <w:rsid w:val="002843A0"/>
    <w:rsid w:val="00292A4D"/>
    <w:rsid w:val="0029370F"/>
    <w:rsid w:val="00293A76"/>
    <w:rsid w:val="0029697E"/>
    <w:rsid w:val="002A00DE"/>
    <w:rsid w:val="002B40DB"/>
    <w:rsid w:val="002C0734"/>
    <w:rsid w:val="002C295E"/>
    <w:rsid w:val="002C3F82"/>
    <w:rsid w:val="002C4061"/>
    <w:rsid w:val="002D0CAE"/>
    <w:rsid w:val="002D17FD"/>
    <w:rsid w:val="002D4F5D"/>
    <w:rsid w:val="002E7521"/>
    <w:rsid w:val="002F01B4"/>
    <w:rsid w:val="0030395C"/>
    <w:rsid w:val="00303B80"/>
    <w:rsid w:val="003111D8"/>
    <w:rsid w:val="00321835"/>
    <w:rsid w:val="003225B0"/>
    <w:rsid w:val="00325CCC"/>
    <w:rsid w:val="003300CA"/>
    <w:rsid w:val="00330349"/>
    <w:rsid w:val="00330880"/>
    <w:rsid w:val="0033281F"/>
    <w:rsid w:val="00336637"/>
    <w:rsid w:val="0034509A"/>
    <w:rsid w:val="00345BCE"/>
    <w:rsid w:val="0035061C"/>
    <w:rsid w:val="00360225"/>
    <w:rsid w:val="003769C5"/>
    <w:rsid w:val="00384C07"/>
    <w:rsid w:val="00387961"/>
    <w:rsid w:val="0039068A"/>
    <w:rsid w:val="0039118B"/>
    <w:rsid w:val="003931A8"/>
    <w:rsid w:val="003959D3"/>
    <w:rsid w:val="003A564C"/>
    <w:rsid w:val="003A5DCC"/>
    <w:rsid w:val="003A6013"/>
    <w:rsid w:val="003A6D76"/>
    <w:rsid w:val="003B0506"/>
    <w:rsid w:val="003B3598"/>
    <w:rsid w:val="003B403B"/>
    <w:rsid w:val="003B6C90"/>
    <w:rsid w:val="003B7699"/>
    <w:rsid w:val="003C16D4"/>
    <w:rsid w:val="003C5AFC"/>
    <w:rsid w:val="003E2B0A"/>
    <w:rsid w:val="003E3043"/>
    <w:rsid w:val="003E7510"/>
    <w:rsid w:val="003F2D45"/>
    <w:rsid w:val="003F7C84"/>
    <w:rsid w:val="00401393"/>
    <w:rsid w:val="00401EC7"/>
    <w:rsid w:val="00416E49"/>
    <w:rsid w:val="00417273"/>
    <w:rsid w:val="00417E68"/>
    <w:rsid w:val="004210BD"/>
    <w:rsid w:val="00430565"/>
    <w:rsid w:val="00432564"/>
    <w:rsid w:val="00432F77"/>
    <w:rsid w:val="0044029A"/>
    <w:rsid w:val="0044041C"/>
    <w:rsid w:val="00441BAC"/>
    <w:rsid w:val="0046470E"/>
    <w:rsid w:val="00475DEF"/>
    <w:rsid w:val="0047792D"/>
    <w:rsid w:val="00482B01"/>
    <w:rsid w:val="004A51F3"/>
    <w:rsid w:val="004A5B7E"/>
    <w:rsid w:val="004A5C1A"/>
    <w:rsid w:val="004B2AB0"/>
    <w:rsid w:val="004C5FD4"/>
    <w:rsid w:val="004C6275"/>
    <w:rsid w:val="004D4823"/>
    <w:rsid w:val="004E3B5D"/>
    <w:rsid w:val="004E6CD6"/>
    <w:rsid w:val="004F2F60"/>
    <w:rsid w:val="004F3548"/>
    <w:rsid w:val="004F5316"/>
    <w:rsid w:val="00500157"/>
    <w:rsid w:val="00500FAE"/>
    <w:rsid w:val="00501C0F"/>
    <w:rsid w:val="005040FF"/>
    <w:rsid w:val="00512381"/>
    <w:rsid w:val="00512D04"/>
    <w:rsid w:val="00513D10"/>
    <w:rsid w:val="0051485D"/>
    <w:rsid w:val="005161ED"/>
    <w:rsid w:val="00516CA9"/>
    <w:rsid w:val="005179AA"/>
    <w:rsid w:val="00520B25"/>
    <w:rsid w:val="0052363A"/>
    <w:rsid w:val="0052625C"/>
    <w:rsid w:val="00530207"/>
    <w:rsid w:val="00537663"/>
    <w:rsid w:val="00547868"/>
    <w:rsid w:val="00554698"/>
    <w:rsid w:val="00556605"/>
    <w:rsid w:val="00560322"/>
    <w:rsid w:val="00560A04"/>
    <w:rsid w:val="00571970"/>
    <w:rsid w:val="00571DA4"/>
    <w:rsid w:val="00575728"/>
    <w:rsid w:val="005811F5"/>
    <w:rsid w:val="00583DF2"/>
    <w:rsid w:val="00584406"/>
    <w:rsid w:val="00585988"/>
    <w:rsid w:val="0059435C"/>
    <w:rsid w:val="00594DFE"/>
    <w:rsid w:val="005A3800"/>
    <w:rsid w:val="005A5D01"/>
    <w:rsid w:val="005A5ED4"/>
    <w:rsid w:val="005B0186"/>
    <w:rsid w:val="005B1829"/>
    <w:rsid w:val="005B1F42"/>
    <w:rsid w:val="005B1F49"/>
    <w:rsid w:val="005B25B8"/>
    <w:rsid w:val="005C0F9E"/>
    <w:rsid w:val="005C5D1D"/>
    <w:rsid w:val="005D1AC7"/>
    <w:rsid w:val="005D2913"/>
    <w:rsid w:val="005E0E58"/>
    <w:rsid w:val="005E6271"/>
    <w:rsid w:val="005F25AE"/>
    <w:rsid w:val="005F318E"/>
    <w:rsid w:val="005F40EA"/>
    <w:rsid w:val="00611E2D"/>
    <w:rsid w:val="0061619E"/>
    <w:rsid w:val="00617720"/>
    <w:rsid w:val="00617AF1"/>
    <w:rsid w:val="0062269A"/>
    <w:rsid w:val="00627F4B"/>
    <w:rsid w:val="0063508B"/>
    <w:rsid w:val="0063538B"/>
    <w:rsid w:val="006452C9"/>
    <w:rsid w:val="00645A2C"/>
    <w:rsid w:val="0064654A"/>
    <w:rsid w:val="00646DD0"/>
    <w:rsid w:val="006502DB"/>
    <w:rsid w:val="006560C2"/>
    <w:rsid w:val="0066102D"/>
    <w:rsid w:val="0066259F"/>
    <w:rsid w:val="0067169E"/>
    <w:rsid w:val="006754E7"/>
    <w:rsid w:val="0067692D"/>
    <w:rsid w:val="00680701"/>
    <w:rsid w:val="006814D2"/>
    <w:rsid w:val="00683790"/>
    <w:rsid w:val="00684616"/>
    <w:rsid w:val="0068467C"/>
    <w:rsid w:val="00690B59"/>
    <w:rsid w:val="006926C9"/>
    <w:rsid w:val="00692D36"/>
    <w:rsid w:val="00694324"/>
    <w:rsid w:val="006966DE"/>
    <w:rsid w:val="006A422B"/>
    <w:rsid w:val="006A6AA8"/>
    <w:rsid w:val="006B58AC"/>
    <w:rsid w:val="006B6018"/>
    <w:rsid w:val="006C1BBE"/>
    <w:rsid w:val="006C3F6A"/>
    <w:rsid w:val="006C5002"/>
    <w:rsid w:val="006C761B"/>
    <w:rsid w:val="006D1259"/>
    <w:rsid w:val="006D1AAC"/>
    <w:rsid w:val="006D1CB1"/>
    <w:rsid w:val="006D1F48"/>
    <w:rsid w:val="006D4CA0"/>
    <w:rsid w:val="006F13EF"/>
    <w:rsid w:val="006F4238"/>
    <w:rsid w:val="00706430"/>
    <w:rsid w:val="0071463B"/>
    <w:rsid w:val="0071510F"/>
    <w:rsid w:val="007163EF"/>
    <w:rsid w:val="00717704"/>
    <w:rsid w:val="00720956"/>
    <w:rsid w:val="00723DAB"/>
    <w:rsid w:val="00725409"/>
    <w:rsid w:val="007306FC"/>
    <w:rsid w:val="00730A51"/>
    <w:rsid w:val="007363FC"/>
    <w:rsid w:val="007370B4"/>
    <w:rsid w:val="00737B34"/>
    <w:rsid w:val="007425B8"/>
    <w:rsid w:val="0074349B"/>
    <w:rsid w:val="00744A97"/>
    <w:rsid w:val="00745E63"/>
    <w:rsid w:val="00747115"/>
    <w:rsid w:val="00752360"/>
    <w:rsid w:val="00762709"/>
    <w:rsid w:val="00770E23"/>
    <w:rsid w:val="00782434"/>
    <w:rsid w:val="007863BD"/>
    <w:rsid w:val="007900B2"/>
    <w:rsid w:val="0079387F"/>
    <w:rsid w:val="007A120F"/>
    <w:rsid w:val="007A324B"/>
    <w:rsid w:val="007A49D5"/>
    <w:rsid w:val="007B10ED"/>
    <w:rsid w:val="007B2D97"/>
    <w:rsid w:val="007B430B"/>
    <w:rsid w:val="007C1D98"/>
    <w:rsid w:val="007C49E4"/>
    <w:rsid w:val="007D042F"/>
    <w:rsid w:val="007D447E"/>
    <w:rsid w:val="007E05CF"/>
    <w:rsid w:val="007E0613"/>
    <w:rsid w:val="007F175E"/>
    <w:rsid w:val="007F5D44"/>
    <w:rsid w:val="007F7553"/>
    <w:rsid w:val="00802D4C"/>
    <w:rsid w:val="00822030"/>
    <w:rsid w:val="00823F5B"/>
    <w:rsid w:val="00825462"/>
    <w:rsid w:val="00826FF7"/>
    <w:rsid w:val="00827842"/>
    <w:rsid w:val="00832B59"/>
    <w:rsid w:val="00833D8C"/>
    <w:rsid w:val="0085633A"/>
    <w:rsid w:val="00862131"/>
    <w:rsid w:val="00865A7A"/>
    <w:rsid w:val="008665E1"/>
    <w:rsid w:val="0087455A"/>
    <w:rsid w:val="00875375"/>
    <w:rsid w:val="00875B5D"/>
    <w:rsid w:val="00880FCB"/>
    <w:rsid w:val="00882C39"/>
    <w:rsid w:val="0088431F"/>
    <w:rsid w:val="008843DD"/>
    <w:rsid w:val="00886356"/>
    <w:rsid w:val="00894B97"/>
    <w:rsid w:val="0089623D"/>
    <w:rsid w:val="00896D7C"/>
    <w:rsid w:val="008A19CD"/>
    <w:rsid w:val="008A4024"/>
    <w:rsid w:val="008A49F4"/>
    <w:rsid w:val="008B1E44"/>
    <w:rsid w:val="008D03B2"/>
    <w:rsid w:val="008D19E3"/>
    <w:rsid w:val="008D24BA"/>
    <w:rsid w:val="008D3CCB"/>
    <w:rsid w:val="008E057F"/>
    <w:rsid w:val="008F486B"/>
    <w:rsid w:val="00902EF9"/>
    <w:rsid w:val="00905244"/>
    <w:rsid w:val="009110FC"/>
    <w:rsid w:val="009123D3"/>
    <w:rsid w:val="0091345D"/>
    <w:rsid w:val="00915A22"/>
    <w:rsid w:val="0091779A"/>
    <w:rsid w:val="009203E9"/>
    <w:rsid w:val="00920478"/>
    <w:rsid w:val="009235DA"/>
    <w:rsid w:val="00923774"/>
    <w:rsid w:val="00925E20"/>
    <w:rsid w:val="009261CC"/>
    <w:rsid w:val="009377B5"/>
    <w:rsid w:val="00941A8C"/>
    <w:rsid w:val="009453C6"/>
    <w:rsid w:val="00945798"/>
    <w:rsid w:val="00950054"/>
    <w:rsid w:val="009538C2"/>
    <w:rsid w:val="00961B07"/>
    <w:rsid w:val="00962420"/>
    <w:rsid w:val="00966560"/>
    <w:rsid w:val="00981CB4"/>
    <w:rsid w:val="00990D34"/>
    <w:rsid w:val="009956C2"/>
    <w:rsid w:val="009A114B"/>
    <w:rsid w:val="009A1F41"/>
    <w:rsid w:val="009A5F94"/>
    <w:rsid w:val="009A6425"/>
    <w:rsid w:val="009B0228"/>
    <w:rsid w:val="009B112B"/>
    <w:rsid w:val="009B196E"/>
    <w:rsid w:val="009B4BED"/>
    <w:rsid w:val="009B5402"/>
    <w:rsid w:val="009B7758"/>
    <w:rsid w:val="009B7E2E"/>
    <w:rsid w:val="009C14C5"/>
    <w:rsid w:val="009C27C9"/>
    <w:rsid w:val="009C2A63"/>
    <w:rsid w:val="009D1F4A"/>
    <w:rsid w:val="009D2BEC"/>
    <w:rsid w:val="009D4FC7"/>
    <w:rsid w:val="009D779D"/>
    <w:rsid w:val="009E0965"/>
    <w:rsid w:val="00A01291"/>
    <w:rsid w:val="00A02C35"/>
    <w:rsid w:val="00A04010"/>
    <w:rsid w:val="00A12602"/>
    <w:rsid w:val="00A15003"/>
    <w:rsid w:val="00A2381E"/>
    <w:rsid w:val="00A25833"/>
    <w:rsid w:val="00A266FF"/>
    <w:rsid w:val="00A27827"/>
    <w:rsid w:val="00A31C24"/>
    <w:rsid w:val="00A36AA8"/>
    <w:rsid w:val="00A4278E"/>
    <w:rsid w:val="00A42EB6"/>
    <w:rsid w:val="00A450E7"/>
    <w:rsid w:val="00A46BF5"/>
    <w:rsid w:val="00A5273D"/>
    <w:rsid w:val="00A5305C"/>
    <w:rsid w:val="00A62923"/>
    <w:rsid w:val="00A657B4"/>
    <w:rsid w:val="00A66A29"/>
    <w:rsid w:val="00A6748A"/>
    <w:rsid w:val="00A67C96"/>
    <w:rsid w:val="00A8731B"/>
    <w:rsid w:val="00A87B80"/>
    <w:rsid w:val="00A97AB3"/>
    <w:rsid w:val="00AA01E8"/>
    <w:rsid w:val="00AA2FBB"/>
    <w:rsid w:val="00AA4712"/>
    <w:rsid w:val="00AA72CF"/>
    <w:rsid w:val="00AB5015"/>
    <w:rsid w:val="00AC0EB9"/>
    <w:rsid w:val="00AC4262"/>
    <w:rsid w:val="00AC55EF"/>
    <w:rsid w:val="00AC6D4D"/>
    <w:rsid w:val="00AC7AD2"/>
    <w:rsid w:val="00AD4929"/>
    <w:rsid w:val="00AE3A8C"/>
    <w:rsid w:val="00AE40DB"/>
    <w:rsid w:val="00AE4AEF"/>
    <w:rsid w:val="00AF42EC"/>
    <w:rsid w:val="00B002D9"/>
    <w:rsid w:val="00B00F56"/>
    <w:rsid w:val="00B038DF"/>
    <w:rsid w:val="00B03B20"/>
    <w:rsid w:val="00B118B3"/>
    <w:rsid w:val="00B21AE2"/>
    <w:rsid w:val="00B23408"/>
    <w:rsid w:val="00B23EB2"/>
    <w:rsid w:val="00B246E4"/>
    <w:rsid w:val="00B24C6E"/>
    <w:rsid w:val="00B30330"/>
    <w:rsid w:val="00B31B9D"/>
    <w:rsid w:val="00B344B1"/>
    <w:rsid w:val="00B35314"/>
    <w:rsid w:val="00B36908"/>
    <w:rsid w:val="00B42F7E"/>
    <w:rsid w:val="00B45509"/>
    <w:rsid w:val="00B455C5"/>
    <w:rsid w:val="00B45F9A"/>
    <w:rsid w:val="00B50AB9"/>
    <w:rsid w:val="00B55099"/>
    <w:rsid w:val="00B55A39"/>
    <w:rsid w:val="00B577A5"/>
    <w:rsid w:val="00B63846"/>
    <w:rsid w:val="00B6777F"/>
    <w:rsid w:val="00B7203A"/>
    <w:rsid w:val="00B72438"/>
    <w:rsid w:val="00B7328A"/>
    <w:rsid w:val="00B7510D"/>
    <w:rsid w:val="00B83098"/>
    <w:rsid w:val="00B866B6"/>
    <w:rsid w:val="00B9432B"/>
    <w:rsid w:val="00BA0166"/>
    <w:rsid w:val="00BA0C52"/>
    <w:rsid w:val="00BA28AC"/>
    <w:rsid w:val="00BB1331"/>
    <w:rsid w:val="00BC0D96"/>
    <w:rsid w:val="00BC2115"/>
    <w:rsid w:val="00BC5E7C"/>
    <w:rsid w:val="00BD53FD"/>
    <w:rsid w:val="00BE1A5E"/>
    <w:rsid w:val="00BF0232"/>
    <w:rsid w:val="00BF4AF0"/>
    <w:rsid w:val="00BF57B4"/>
    <w:rsid w:val="00BF68EB"/>
    <w:rsid w:val="00C00528"/>
    <w:rsid w:val="00C0106E"/>
    <w:rsid w:val="00C02D04"/>
    <w:rsid w:val="00C04A7C"/>
    <w:rsid w:val="00C04C3B"/>
    <w:rsid w:val="00C05E8E"/>
    <w:rsid w:val="00C07003"/>
    <w:rsid w:val="00C1111C"/>
    <w:rsid w:val="00C129CA"/>
    <w:rsid w:val="00C26EBE"/>
    <w:rsid w:val="00C27685"/>
    <w:rsid w:val="00C30FEC"/>
    <w:rsid w:val="00C32A5F"/>
    <w:rsid w:val="00C34456"/>
    <w:rsid w:val="00C347F5"/>
    <w:rsid w:val="00C37274"/>
    <w:rsid w:val="00C37AFC"/>
    <w:rsid w:val="00C4019C"/>
    <w:rsid w:val="00C406CB"/>
    <w:rsid w:val="00C45E7F"/>
    <w:rsid w:val="00C477E4"/>
    <w:rsid w:val="00C54CC3"/>
    <w:rsid w:val="00C64FBD"/>
    <w:rsid w:val="00C65041"/>
    <w:rsid w:val="00C70134"/>
    <w:rsid w:val="00C74465"/>
    <w:rsid w:val="00C750F0"/>
    <w:rsid w:val="00C77FEF"/>
    <w:rsid w:val="00C80E6B"/>
    <w:rsid w:val="00C81B9C"/>
    <w:rsid w:val="00CA04D2"/>
    <w:rsid w:val="00CA4D04"/>
    <w:rsid w:val="00CB0DD5"/>
    <w:rsid w:val="00CB3678"/>
    <w:rsid w:val="00CC1758"/>
    <w:rsid w:val="00CD18E2"/>
    <w:rsid w:val="00CD2B8F"/>
    <w:rsid w:val="00CE269F"/>
    <w:rsid w:val="00CE4499"/>
    <w:rsid w:val="00CE4E94"/>
    <w:rsid w:val="00CE5603"/>
    <w:rsid w:val="00CF10EC"/>
    <w:rsid w:val="00CF130C"/>
    <w:rsid w:val="00CF14FA"/>
    <w:rsid w:val="00D0304E"/>
    <w:rsid w:val="00D100E1"/>
    <w:rsid w:val="00D113B5"/>
    <w:rsid w:val="00D17671"/>
    <w:rsid w:val="00D22639"/>
    <w:rsid w:val="00D24030"/>
    <w:rsid w:val="00D273E7"/>
    <w:rsid w:val="00D34EE3"/>
    <w:rsid w:val="00D401DE"/>
    <w:rsid w:val="00D42880"/>
    <w:rsid w:val="00D4507D"/>
    <w:rsid w:val="00D46CA1"/>
    <w:rsid w:val="00D60826"/>
    <w:rsid w:val="00D62D81"/>
    <w:rsid w:val="00D71FE1"/>
    <w:rsid w:val="00D73774"/>
    <w:rsid w:val="00D73D78"/>
    <w:rsid w:val="00D75D2E"/>
    <w:rsid w:val="00D83ACF"/>
    <w:rsid w:val="00D84150"/>
    <w:rsid w:val="00D84594"/>
    <w:rsid w:val="00D84A40"/>
    <w:rsid w:val="00D8513E"/>
    <w:rsid w:val="00D85A40"/>
    <w:rsid w:val="00D94D1A"/>
    <w:rsid w:val="00D973D4"/>
    <w:rsid w:val="00DA1023"/>
    <w:rsid w:val="00DA2E53"/>
    <w:rsid w:val="00DA405C"/>
    <w:rsid w:val="00DA483F"/>
    <w:rsid w:val="00DA7C31"/>
    <w:rsid w:val="00DB0014"/>
    <w:rsid w:val="00DB07BE"/>
    <w:rsid w:val="00DB1E69"/>
    <w:rsid w:val="00DC0D31"/>
    <w:rsid w:val="00DC61B8"/>
    <w:rsid w:val="00DC6766"/>
    <w:rsid w:val="00DD0A5F"/>
    <w:rsid w:val="00DE0279"/>
    <w:rsid w:val="00DE5AA0"/>
    <w:rsid w:val="00DE5C59"/>
    <w:rsid w:val="00DE7795"/>
    <w:rsid w:val="00DE7F37"/>
    <w:rsid w:val="00DF1CE0"/>
    <w:rsid w:val="00DF1D22"/>
    <w:rsid w:val="00DF71F1"/>
    <w:rsid w:val="00E01AD0"/>
    <w:rsid w:val="00E048F7"/>
    <w:rsid w:val="00E14801"/>
    <w:rsid w:val="00E154E2"/>
    <w:rsid w:val="00E157C5"/>
    <w:rsid w:val="00E20DED"/>
    <w:rsid w:val="00E22C0C"/>
    <w:rsid w:val="00E27AE8"/>
    <w:rsid w:val="00E30E54"/>
    <w:rsid w:val="00E36DBB"/>
    <w:rsid w:val="00E37AFA"/>
    <w:rsid w:val="00E37D29"/>
    <w:rsid w:val="00E422A3"/>
    <w:rsid w:val="00E437B9"/>
    <w:rsid w:val="00E6231B"/>
    <w:rsid w:val="00E6285C"/>
    <w:rsid w:val="00E63936"/>
    <w:rsid w:val="00E639B0"/>
    <w:rsid w:val="00E640F6"/>
    <w:rsid w:val="00E65685"/>
    <w:rsid w:val="00E66CD4"/>
    <w:rsid w:val="00E71F63"/>
    <w:rsid w:val="00E73B86"/>
    <w:rsid w:val="00E767BC"/>
    <w:rsid w:val="00E90D9A"/>
    <w:rsid w:val="00E9719F"/>
    <w:rsid w:val="00E97CF5"/>
    <w:rsid w:val="00EA09D4"/>
    <w:rsid w:val="00EA4FF6"/>
    <w:rsid w:val="00EA5AC9"/>
    <w:rsid w:val="00EA740E"/>
    <w:rsid w:val="00EB1A27"/>
    <w:rsid w:val="00EB3F8C"/>
    <w:rsid w:val="00EB46CE"/>
    <w:rsid w:val="00EB5B0F"/>
    <w:rsid w:val="00EC589A"/>
    <w:rsid w:val="00EC7396"/>
    <w:rsid w:val="00ED5A3C"/>
    <w:rsid w:val="00EE3C44"/>
    <w:rsid w:val="00EF091A"/>
    <w:rsid w:val="00EF0DC8"/>
    <w:rsid w:val="00EF4BD8"/>
    <w:rsid w:val="00EF5EA6"/>
    <w:rsid w:val="00F006F2"/>
    <w:rsid w:val="00F013AC"/>
    <w:rsid w:val="00F046FF"/>
    <w:rsid w:val="00F1052C"/>
    <w:rsid w:val="00F113C0"/>
    <w:rsid w:val="00F219DC"/>
    <w:rsid w:val="00F2400C"/>
    <w:rsid w:val="00F309FD"/>
    <w:rsid w:val="00F320FA"/>
    <w:rsid w:val="00F3260D"/>
    <w:rsid w:val="00F41AC9"/>
    <w:rsid w:val="00F433C4"/>
    <w:rsid w:val="00F442AF"/>
    <w:rsid w:val="00F469FB"/>
    <w:rsid w:val="00F671BB"/>
    <w:rsid w:val="00F740A4"/>
    <w:rsid w:val="00F75AD7"/>
    <w:rsid w:val="00F805F3"/>
    <w:rsid w:val="00F815CD"/>
    <w:rsid w:val="00F82CA7"/>
    <w:rsid w:val="00F83027"/>
    <w:rsid w:val="00F83E2E"/>
    <w:rsid w:val="00F90725"/>
    <w:rsid w:val="00F90823"/>
    <w:rsid w:val="00F95194"/>
    <w:rsid w:val="00F96981"/>
    <w:rsid w:val="00F97DF4"/>
    <w:rsid w:val="00FA4178"/>
    <w:rsid w:val="00FA5E30"/>
    <w:rsid w:val="00FB187A"/>
    <w:rsid w:val="00FB5EDB"/>
    <w:rsid w:val="00FD5CE8"/>
    <w:rsid w:val="00FE2D81"/>
    <w:rsid w:val="00FF74C8"/>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ostalCode"/>
  <w:smartTagType w:namespaceuri="urn:schemas-microsoft-com:office:smarttags" w:name="State"/>
  <w:smartTagType w:namespaceuri="urn:schemas-microsoft-com:office:smarttags" w:name="place"/>
  <w:smartTagType w:namespaceuri="urn:schemas-microsoft-com:office:smarttags" w:name="address"/>
  <w:smartTagType w:namespaceuri="urn:schemas-microsoft-com:office:smarttags" w:name="Street"/>
  <w:shapeDefaults>
    <o:shapedefaults v:ext="edit" spidmax="2700"/>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C14C5"/>
    <w:pPr>
      <w:widowControl w:val="0"/>
      <w:autoSpaceDE w:val="0"/>
      <w:autoSpaceDN w:val="0"/>
    </w:pPr>
    <w:rPr>
      <w:sz w:val="20"/>
      <w:szCs w:val="20"/>
    </w:rPr>
  </w:style>
  <w:style w:type="paragraph" w:styleId="Heading1">
    <w:name w:val="heading 1"/>
    <w:basedOn w:val="Normal"/>
    <w:next w:val="Normal"/>
    <w:link w:val="Heading1Char"/>
    <w:uiPriority w:val="99"/>
    <w:qFormat/>
    <w:rsid w:val="009C14C5"/>
    <w:pPr>
      <w:keepNext/>
      <w:widowControl/>
      <w:jc w:val="center"/>
      <w:outlineLvl w:val="0"/>
    </w:pPr>
    <w:rPr>
      <w:rFonts w:ascii="Arial" w:hAnsi="Arial" w:cs="Arial"/>
      <w:sz w:val="32"/>
      <w:szCs w:val="32"/>
    </w:rPr>
  </w:style>
  <w:style w:type="paragraph" w:styleId="Heading2">
    <w:name w:val="heading 2"/>
    <w:basedOn w:val="Normal"/>
    <w:next w:val="Normal"/>
    <w:link w:val="Heading2Char"/>
    <w:uiPriority w:val="99"/>
    <w:qFormat/>
    <w:rsid w:val="009C14C5"/>
    <w:pPr>
      <w:keepNext/>
      <w:widowControl/>
      <w:outlineLvl w:val="1"/>
    </w:pPr>
    <w:rPr>
      <w:rFonts w:ascii="Arial" w:hAnsi="Arial" w:cs="Arial"/>
      <w:sz w:val="24"/>
      <w:szCs w:val="24"/>
      <w:u w:val="single"/>
    </w:rPr>
  </w:style>
  <w:style w:type="paragraph" w:styleId="Heading3">
    <w:name w:val="heading 3"/>
    <w:basedOn w:val="Normal"/>
    <w:next w:val="Normal"/>
    <w:link w:val="Heading3Char"/>
    <w:autoRedefine/>
    <w:uiPriority w:val="99"/>
    <w:qFormat/>
    <w:rsid w:val="00336637"/>
    <w:pPr>
      <w:keepNext/>
      <w:widowControl/>
      <w:jc w:val="center"/>
      <w:outlineLvl w:val="2"/>
    </w:pPr>
    <w:rPr>
      <w:b/>
      <w:sz w:val="24"/>
      <w:szCs w:val="24"/>
    </w:rPr>
  </w:style>
  <w:style w:type="paragraph" w:styleId="Heading4">
    <w:name w:val="heading 4"/>
    <w:basedOn w:val="Normal"/>
    <w:next w:val="Normal"/>
    <w:link w:val="Heading4Char"/>
    <w:autoRedefine/>
    <w:uiPriority w:val="99"/>
    <w:qFormat/>
    <w:rsid w:val="00C477E4"/>
    <w:pPr>
      <w:keepNext/>
      <w:spacing w:before="240" w:after="60"/>
      <w:outlineLvl w:val="3"/>
    </w:pPr>
    <w:rPr>
      <w:b/>
      <w:bCs/>
      <w:sz w:val="24"/>
      <w:szCs w:val="28"/>
    </w:rPr>
  </w:style>
  <w:style w:type="paragraph" w:styleId="Heading5">
    <w:name w:val="heading 5"/>
    <w:basedOn w:val="Normal"/>
    <w:next w:val="Normal"/>
    <w:link w:val="Heading5Char"/>
    <w:uiPriority w:val="99"/>
    <w:qFormat/>
    <w:rsid w:val="009C14C5"/>
    <w:pPr>
      <w:keepNext/>
      <w:widowControl/>
      <w:outlineLvl w:val="4"/>
    </w:pPr>
    <w:rPr>
      <w:rFonts w:ascii="Arial" w:hAnsi="Arial" w:cs="Arial"/>
      <w:b/>
      <w:bCs/>
      <w:sz w:val="24"/>
      <w:szCs w:val="24"/>
    </w:rPr>
  </w:style>
  <w:style w:type="paragraph" w:styleId="Heading6">
    <w:name w:val="heading 6"/>
    <w:basedOn w:val="Normal"/>
    <w:next w:val="Normal"/>
    <w:link w:val="Heading6Char"/>
    <w:autoRedefine/>
    <w:uiPriority w:val="99"/>
    <w:qFormat/>
    <w:rsid w:val="00FE2D81"/>
    <w:pPr>
      <w:spacing w:before="240" w:after="60"/>
      <w:outlineLvl w:val="5"/>
    </w:pPr>
    <w:rPr>
      <w:b/>
      <w:bCs/>
      <w:sz w:val="24"/>
      <w:szCs w:val="22"/>
    </w:rPr>
  </w:style>
  <w:style w:type="paragraph" w:styleId="Heading7">
    <w:name w:val="heading 7"/>
    <w:basedOn w:val="Normal"/>
    <w:next w:val="Normal"/>
    <w:link w:val="Heading7Char"/>
    <w:autoRedefine/>
    <w:uiPriority w:val="99"/>
    <w:qFormat/>
    <w:rsid w:val="00E9719F"/>
    <w:pPr>
      <w:spacing w:after="60"/>
      <w:ind w:left="720"/>
      <w:outlineLvl w:val="6"/>
    </w:pPr>
    <w:rPr>
      <w:b/>
      <w:sz w:val="24"/>
      <w:szCs w:val="24"/>
    </w:rPr>
  </w:style>
  <w:style w:type="paragraph" w:styleId="Heading8">
    <w:name w:val="heading 8"/>
    <w:basedOn w:val="Normal"/>
    <w:next w:val="Normal"/>
    <w:link w:val="Heading8Char"/>
    <w:autoRedefine/>
    <w:uiPriority w:val="99"/>
    <w:qFormat/>
    <w:rsid w:val="00157D97"/>
    <w:pPr>
      <w:spacing w:before="240" w:after="60"/>
      <w:outlineLvl w:val="7"/>
    </w:pPr>
    <w:rPr>
      <w:b/>
      <w:iCs/>
      <w:sz w:val="24"/>
      <w:szCs w:val="24"/>
    </w:rPr>
  </w:style>
  <w:style w:type="paragraph" w:styleId="Heading9">
    <w:name w:val="heading 9"/>
    <w:basedOn w:val="Normal"/>
    <w:next w:val="Normal"/>
    <w:link w:val="Heading9Char"/>
    <w:uiPriority w:val="99"/>
    <w:qFormat/>
    <w:rsid w:val="009C14C5"/>
    <w:pPr>
      <w:keepNext/>
      <w:outlineLvl w:val="8"/>
    </w:pPr>
    <w:rPr>
      <w:rFonts w:ascii="Arial" w:hAnsi="Arial" w:cs="Arial"/>
      <w:sz w:val="24"/>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rFonts w:ascii="Cambria" w:hAnsi="Cambria" w:cs="Times New Roman"/>
      <w:b/>
      <w:bCs/>
      <w:kern w:val="32"/>
      <w:sz w:val="32"/>
      <w:szCs w:val="32"/>
    </w:rPr>
  </w:style>
  <w:style w:type="character" w:customStyle="1" w:styleId="Heading2Char">
    <w:name w:val="Heading 2 Char"/>
    <w:basedOn w:val="DefaultParagraphFont"/>
    <w:link w:val="Heading2"/>
    <w:uiPriority w:val="99"/>
    <w:semiHidden/>
    <w:locked/>
    <w:rPr>
      <w:rFonts w:ascii="Cambria" w:hAnsi="Cambria" w:cs="Times New Roman"/>
      <w:b/>
      <w:bCs/>
      <w:i/>
      <w:iCs/>
      <w:sz w:val="28"/>
      <w:szCs w:val="28"/>
    </w:rPr>
  </w:style>
  <w:style w:type="character" w:customStyle="1" w:styleId="Heading3Char">
    <w:name w:val="Heading 3 Char"/>
    <w:basedOn w:val="DefaultParagraphFont"/>
    <w:link w:val="Heading3"/>
    <w:uiPriority w:val="99"/>
    <w:semiHidden/>
    <w:locked/>
    <w:rPr>
      <w:rFonts w:ascii="Cambria" w:hAnsi="Cambria" w:cs="Times New Roman"/>
      <w:b/>
      <w:bCs/>
      <w:sz w:val="26"/>
      <w:szCs w:val="26"/>
    </w:rPr>
  </w:style>
  <w:style w:type="character" w:customStyle="1" w:styleId="Heading4Char">
    <w:name w:val="Heading 4 Char"/>
    <w:basedOn w:val="DefaultParagraphFont"/>
    <w:link w:val="Heading4"/>
    <w:uiPriority w:val="99"/>
    <w:semiHidden/>
    <w:locked/>
    <w:rPr>
      <w:rFonts w:ascii="Calibri" w:hAnsi="Calibri" w:cs="Times New Roman"/>
      <w:b/>
      <w:bCs/>
      <w:sz w:val="28"/>
      <w:szCs w:val="28"/>
    </w:rPr>
  </w:style>
  <w:style w:type="character" w:customStyle="1" w:styleId="Heading5Char">
    <w:name w:val="Heading 5 Char"/>
    <w:basedOn w:val="DefaultParagraphFont"/>
    <w:link w:val="Heading5"/>
    <w:uiPriority w:val="99"/>
    <w:semiHidden/>
    <w:locked/>
    <w:rPr>
      <w:rFonts w:ascii="Calibri" w:hAnsi="Calibri" w:cs="Times New Roman"/>
      <w:b/>
      <w:bCs/>
      <w:i/>
      <w:iCs/>
      <w:sz w:val="26"/>
      <w:szCs w:val="26"/>
    </w:rPr>
  </w:style>
  <w:style w:type="character" w:customStyle="1" w:styleId="Heading6Char">
    <w:name w:val="Heading 6 Char"/>
    <w:basedOn w:val="DefaultParagraphFont"/>
    <w:link w:val="Heading6"/>
    <w:uiPriority w:val="99"/>
    <w:locked/>
    <w:rsid w:val="00FE2D81"/>
    <w:rPr>
      <w:rFonts w:cs="Times New Roman"/>
      <w:b/>
      <w:sz w:val="22"/>
    </w:rPr>
  </w:style>
  <w:style w:type="character" w:customStyle="1" w:styleId="Heading7Char">
    <w:name w:val="Heading 7 Char"/>
    <w:basedOn w:val="DefaultParagraphFont"/>
    <w:link w:val="Heading7"/>
    <w:uiPriority w:val="99"/>
    <w:locked/>
    <w:rsid w:val="00E9719F"/>
    <w:rPr>
      <w:rFonts w:cs="Times New Roman"/>
      <w:b/>
      <w:sz w:val="24"/>
    </w:rPr>
  </w:style>
  <w:style w:type="character" w:customStyle="1" w:styleId="Heading8Char">
    <w:name w:val="Heading 8 Char"/>
    <w:basedOn w:val="DefaultParagraphFont"/>
    <w:link w:val="Heading8"/>
    <w:uiPriority w:val="99"/>
    <w:semiHidden/>
    <w:locked/>
    <w:rPr>
      <w:rFonts w:ascii="Calibri" w:hAnsi="Calibri" w:cs="Times New Roman"/>
      <w:i/>
      <w:iCs/>
      <w:sz w:val="24"/>
      <w:szCs w:val="24"/>
    </w:rPr>
  </w:style>
  <w:style w:type="character" w:customStyle="1" w:styleId="Heading9Char">
    <w:name w:val="Heading 9 Char"/>
    <w:basedOn w:val="DefaultParagraphFont"/>
    <w:link w:val="Heading9"/>
    <w:uiPriority w:val="99"/>
    <w:semiHidden/>
    <w:locked/>
    <w:rPr>
      <w:rFonts w:ascii="Cambria" w:hAnsi="Cambria" w:cs="Times New Roman"/>
    </w:rPr>
  </w:style>
  <w:style w:type="paragraph" w:styleId="Header">
    <w:name w:val="header"/>
    <w:basedOn w:val="Normal"/>
    <w:link w:val="HeaderChar"/>
    <w:uiPriority w:val="99"/>
    <w:rsid w:val="009C14C5"/>
    <w:pPr>
      <w:tabs>
        <w:tab w:val="center" w:pos="4320"/>
        <w:tab w:val="right" w:pos="8640"/>
      </w:tabs>
    </w:p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9C14C5"/>
    <w:pPr>
      <w:tabs>
        <w:tab w:val="center" w:pos="4320"/>
        <w:tab w:val="right" w:pos="8640"/>
      </w:tabs>
    </w:p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9C14C5"/>
    <w:rPr>
      <w:rFonts w:cs="Times New Roman"/>
    </w:rPr>
  </w:style>
  <w:style w:type="paragraph" w:styleId="BodyText">
    <w:name w:val="Body Text"/>
    <w:basedOn w:val="Normal"/>
    <w:link w:val="BodyTextChar"/>
    <w:uiPriority w:val="99"/>
    <w:rsid w:val="009C14C5"/>
    <w:pPr>
      <w:jc w:val="center"/>
    </w:pPr>
    <w:rPr>
      <w:rFonts w:ascii="Arial" w:hAnsi="Arial" w:cs="Arial"/>
      <w:b/>
      <w:bCs/>
      <w:sz w:val="24"/>
      <w:szCs w:val="24"/>
    </w:rPr>
  </w:style>
  <w:style w:type="character" w:customStyle="1" w:styleId="BodyTextChar">
    <w:name w:val="Body Text Char"/>
    <w:basedOn w:val="DefaultParagraphFont"/>
    <w:link w:val="BodyText"/>
    <w:uiPriority w:val="99"/>
    <w:semiHidden/>
    <w:locked/>
    <w:rPr>
      <w:rFonts w:cs="Times New Roman"/>
      <w:sz w:val="20"/>
      <w:szCs w:val="20"/>
    </w:rPr>
  </w:style>
  <w:style w:type="paragraph" w:styleId="BodyTextIndent">
    <w:name w:val="Body Text Indent"/>
    <w:basedOn w:val="Normal"/>
    <w:link w:val="BodyTextIndentChar"/>
    <w:uiPriority w:val="99"/>
    <w:rsid w:val="009C14C5"/>
    <w:rPr>
      <w:rFonts w:ascii="Arial" w:hAnsi="Arial" w:cs="Arial"/>
      <w:b/>
      <w:bCs/>
      <w:sz w:val="24"/>
      <w:szCs w:val="24"/>
    </w:rPr>
  </w:style>
  <w:style w:type="character" w:customStyle="1" w:styleId="BodyTextIndentChar">
    <w:name w:val="Body Text Indent Char"/>
    <w:basedOn w:val="DefaultParagraphFont"/>
    <w:link w:val="BodyTextIndent"/>
    <w:uiPriority w:val="99"/>
    <w:semiHidden/>
    <w:locked/>
    <w:rPr>
      <w:rFonts w:cs="Times New Roman"/>
      <w:sz w:val="20"/>
      <w:szCs w:val="20"/>
    </w:rPr>
  </w:style>
  <w:style w:type="paragraph" w:styleId="BodyText3">
    <w:name w:val="Body Text 3"/>
    <w:basedOn w:val="Normal"/>
    <w:link w:val="BodyText3Char"/>
    <w:uiPriority w:val="99"/>
    <w:rsid w:val="009C14C5"/>
    <w:pPr>
      <w:widowControl/>
    </w:pPr>
    <w:rPr>
      <w:rFonts w:ascii="Arial" w:hAnsi="Arial" w:cs="Arial"/>
      <w:sz w:val="24"/>
      <w:szCs w:val="24"/>
    </w:rPr>
  </w:style>
  <w:style w:type="character" w:customStyle="1" w:styleId="BodyText3Char">
    <w:name w:val="Body Text 3 Char"/>
    <w:basedOn w:val="DefaultParagraphFont"/>
    <w:link w:val="BodyText3"/>
    <w:uiPriority w:val="99"/>
    <w:semiHidden/>
    <w:locked/>
    <w:rPr>
      <w:rFonts w:cs="Times New Roman"/>
      <w:sz w:val="16"/>
      <w:szCs w:val="16"/>
    </w:rPr>
  </w:style>
  <w:style w:type="paragraph" w:styleId="Caption">
    <w:name w:val="caption"/>
    <w:basedOn w:val="Normal"/>
    <w:next w:val="Normal"/>
    <w:uiPriority w:val="99"/>
    <w:qFormat/>
    <w:rsid w:val="009C14C5"/>
    <w:pPr>
      <w:widowControl/>
    </w:pPr>
    <w:rPr>
      <w:rFonts w:ascii="Arial" w:hAnsi="Arial" w:cs="Arial"/>
      <w:b/>
      <w:bCs/>
      <w:i/>
      <w:iCs/>
      <w:sz w:val="24"/>
      <w:szCs w:val="24"/>
    </w:rPr>
  </w:style>
  <w:style w:type="paragraph" w:customStyle="1" w:styleId="UserManual">
    <w:name w:val="UserManual"/>
    <w:basedOn w:val="Normal"/>
    <w:uiPriority w:val="99"/>
    <w:rsid w:val="009C14C5"/>
    <w:pPr>
      <w:keepLines/>
      <w:widowControl/>
      <w:autoSpaceDE/>
      <w:autoSpaceDN/>
      <w:jc w:val="both"/>
    </w:pPr>
    <w:rPr>
      <w:sz w:val="24"/>
    </w:rPr>
  </w:style>
  <w:style w:type="paragraph" w:styleId="TOC2">
    <w:name w:val="toc 2"/>
    <w:basedOn w:val="Normal"/>
    <w:next w:val="Normal"/>
    <w:autoRedefine/>
    <w:uiPriority w:val="99"/>
    <w:semiHidden/>
    <w:rsid w:val="009C14C5"/>
    <w:pPr>
      <w:ind w:left="200"/>
    </w:pPr>
  </w:style>
  <w:style w:type="paragraph" w:styleId="TOC1">
    <w:name w:val="toc 1"/>
    <w:basedOn w:val="Normal"/>
    <w:next w:val="Normal"/>
    <w:autoRedefine/>
    <w:uiPriority w:val="99"/>
    <w:semiHidden/>
    <w:rsid w:val="009C14C5"/>
    <w:rPr>
      <w:rFonts w:ascii="Arial" w:hAnsi="Arial"/>
      <w:b/>
    </w:rPr>
  </w:style>
  <w:style w:type="paragraph" w:styleId="TOC3">
    <w:name w:val="toc 3"/>
    <w:basedOn w:val="Normal"/>
    <w:next w:val="Normal"/>
    <w:autoRedefine/>
    <w:uiPriority w:val="99"/>
    <w:rsid w:val="009C14C5"/>
    <w:pPr>
      <w:ind w:left="400"/>
    </w:pPr>
    <w:rPr>
      <w:rFonts w:ascii="Arial" w:hAnsi="Arial"/>
    </w:rPr>
  </w:style>
  <w:style w:type="paragraph" w:styleId="TOC4">
    <w:name w:val="toc 4"/>
    <w:basedOn w:val="Normal"/>
    <w:next w:val="Normal"/>
    <w:autoRedefine/>
    <w:uiPriority w:val="99"/>
    <w:rsid w:val="009C14C5"/>
    <w:pPr>
      <w:ind w:left="600"/>
    </w:pPr>
    <w:rPr>
      <w:rFonts w:ascii="Arial" w:hAnsi="Arial"/>
      <w:b/>
      <w:sz w:val="24"/>
    </w:rPr>
  </w:style>
  <w:style w:type="paragraph" w:styleId="TOC5">
    <w:name w:val="toc 5"/>
    <w:basedOn w:val="Normal"/>
    <w:next w:val="Normal"/>
    <w:autoRedefine/>
    <w:uiPriority w:val="99"/>
    <w:semiHidden/>
    <w:rsid w:val="009C14C5"/>
    <w:pPr>
      <w:ind w:left="800"/>
    </w:pPr>
  </w:style>
  <w:style w:type="paragraph" w:styleId="TOC6">
    <w:name w:val="toc 6"/>
    <w:basedOn w:val="Normal"/>
    <w:next w:val="Normal"/>
    <w:autoRedefine/>
    <w:uiPriority w:val="99"/>
    <w:rsid w:val="00CD2B8F"/>
    <w:pPr>
      <w:tabs>
        <w:tab w:val="left" w:pos="1600"/>
        <w:tab w:val="right" w:leader="dot" w:pos="9890"/>
      </w:tabs>
      <w:ind w:left="1000"/>
    </w:pPr>
    <w:rPr>
      <w:rFonts w:ascii="Arial" w:hAnsi="Arial"/>
    </w:rPr>
  </w:style>
  <w:style w:type="paragraph" w:styleId="TOC7">
    <w:name w:val="toc 7"/>
    <w:basedOn w:val="Normal"/>
    <w:next w:val="Normal"/>
    <w:autoRedefine/>
    <w:uiPriority w:val="99"/>
    <w:rsid w:val="009C14C5"/>
    <w:pPr>
      <w:ind w:left="1200"/>
    </w:pPr>
    <w:rPr>
      <w:rFonts w:ascii="Arial" w:hAnsi="Arial"/>
    </w:rPr>
  </w:style>
  <w:style w:type="paragraph" w:styleId="TOC8">
    <w:name w:val="toc 8"/>
    <w:basedOn w:val="Normal"/>
    <w:next w:val="Normal"/>
    <w:autoRedefine/>
    <w:uiPriority w:val="99"/>
    <w:semiHidden/>
    <w:rsid w:val="009C14C5"/>
    <w:pPr>
      <w:ind w:left="1400"/>
    </w:pPr>
  </w:style>
  <w:style w:type="paragraph" w:styleId="TOC9">
    <w:name w:val="toc 9"/>
    <w:basedOn w:val="Normal"/>
    <w:next w:val="Normal"/>
    <w:autoRedefine/>
    <w:uiPriority w:val="99"/>
    <w:semiHidden/>
    <w:rsid w:val="009C14C5"/>
    <w:pPr>
      <w:ind w:left="1600"/>
    </w:pPr>
  </w:style>
  <w:style w:type="character" w:styleId="Hyperlink">
    <w:name w:val="Hyperlink"/>
    <w:basedOn w:val="DefaultParagraphFont"/>
    <w:uiPriority w:val="99"/>
    <w:rsid w:val="009C14C5"/>
    <w:rPr>
      <w:rFonts w:cs="Times New Roman"/>
      <w:color w:val="0000FF"/>
      <w:u w:val="single"/>
    </w:rPr>
  </w:style>
  <w:style w:type="paragraph" w:styleId="BodyText2">
    <w:name w:val="Body Text 2"/>
    <w:basedOn w:val="Normal"/>
    <w:link w:val="BodyText2Char"/>
    <w:uiPriority w:val="99"/>
    <w:rsid w:val="009C14C5"/>
    <w:pPr>
      <w:widowControl/>
      <w:autoSpaceDE/>
      <w:autoSpaceDN/>
    </w:pPr>
    <w:rPr>
      <w:rFonts w:ascii="Arial" w:hAnsi="Arial"/>
      <w:sz w:val="24"/>
    </w:rPr>
  </w:style>
  <w:style w:type="character" w:customStyle="1" w:styleId="BodyText2Char">
    <w:name w:val="Body Text 2 Char"/>
    <w:basedOn w:val="DefaultParagraphFont"/>
    <w:link w:val="BodyText2"/>
    <w:uiPriority w:val="99"/>
    <w:semiHidden/>
    <w:locked/>
    <w:rPr>
      <w:rFonts w:cs="Times New Roman"/>
      <w:sz w:val="20"/>
      <w:szCs w:val="20"/>
    </w:rPr>
  </w:style>
  <w:style w:type="paragraph" w:styleId="BalloonText">
    <w:name w:val="Balloon Text"/>
    <w:basedOn w:val="Normal"/>
    <w:link w:val="BalloonTextChar"/>
    <w:uiPriority w:val="99"/>
    <w:semiHidden/>
    <w:rsid w:val="006814D2"/>
    <w:rPr>
      <w:rFonts w:ascii="Tahoma" w:hAnsi="Tahoma" w:cs="Tahoma"/>
      <w:sz w:val="16"/>
      <w:szCs w:val="16"/>
    </w:rPr>
  </w:style>
  <w:style w:type="character" w:customStyle="1" w:styleId="BalloonTextChar">
    <w:name w:val="Balloon Text Char"/>
    <w:basedOn w:val="DefaultParagraphFont"/>
    <w:link w:val="BalloonText"/>
    <w:uiPriority w:val="99"/>
    <w:semiHidden/>
    <w:locked/>
    <w:rPr>
      <w:rFonts w:cs="Times New Roman"/>
      <w:sz w:val="2"/>
    </w:rPr>
  </w:style>
  <w:style w:type="character" w:styleId="Strong">
    <w:name w:val="Strong"/>
    <w:basedOn w:val="DefaultParagraphFont"/>
    <w:uiPriority w:val="99"/>
    <w:qFormat/>
    <w:rsid w:val="00B72438"/>
    <w:rPr>
      <w:rFonts w:cs="Times New Roman"/>
      <w:b/>
    </w:rPr>
  </w:style>
  <w:style w:type="paragraph" w:styleId="ListParagraph">
    <w:name w:val="List Paragraph"/>
    <w:basedOn w:val="Normal"/>
    <w:uiPriority w:val="99"/>
    <w:qFormat/>
    <w:rsid w:val="000B7D2B"/>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emf"/><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emf"/><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68</TotalTime>
  <Pages>62</Pages>
  <Words>7767</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Canister Preconditioning System</dc:title>
  <dc:subject/>
  <dc:creator>RM Doyon</dc:creator>
  <cp:keywords/>
  <dc:description/>
  <cp:lastModifiedBy>Mark Winders</cp:lastModifiedBy>
  <cp:revision>9</cp:revision>
  <cp:lastPrinted>2015-09-17T16:57:00Z</cp:lastPrinted>
  <dcterms:created xsi:type="dcterms:W3CDTF">2016-04-27T04:36:00Z</dcterms:created>
  <dcterms:modified xsi:type="dcterms:W3CDTF">2016-04-27T05:43:00Z</dcterms:modified>
</cp:coreProperties>
</file>